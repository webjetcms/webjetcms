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42943" w14:textId="13304CF4" w:rsidR="007B69EB" w:rsidRPr="003E35D2" w:rsidRDefault="007B69EB" w:rsidP="02231CFF">
      <w:pPr>
        <w:rPr>
          <w:rFonts w:asciiTheme="majorHAnsi" w:hAnsiTheme="majorHAnsi" w:cstheme="majorBidi"/>
          <w:lang w:val="en-US"/>
        </w:rPr>
      </w:pPr>
    </w:p>
    <w:p w14:paraId="723FF1CA" w14:textId="0A283813" w:rsidR="007B69EB" w:rsidRPr="0047055A" w:rsidRDefault="007B69EB" w:rsidP="02231CFF">
      <w:pPr>
        <w:rPr>
          <w:rFonts w:asciiTheme="majorHAnsi" w:hAnsiTheme="majorHAnsi" w:cstheme="majorBidi"/>
        </w:rPr>
      </w:pPr>
    </w:p>
    <w:p w14:paraId="1A2BB55E" w14:textId="7AD51E53" w:rsidR="007B69EB" w:rsidRPr="0047055A" w:rsidRDefault="007B69EB" w:rsidP="02231CFF">
      <w:pPr>
        <w:rPr>
          <w:rFonts w:asciiTheme="majorHAnsi" w:hAnsiTheme="majorHAnsi" w:cstheme="majorBidi"/>
        </w:rPr>
      </w:pPr>
    </w:p>
    <w:p w14:paraId="19D988AE" w14:textId="77777777" w:rsidR="007B69EB" w:rsidRPr="0047055A" w:rsidRDefault="007B69EB" w:rsidP="02231CFF">
      <w:pPr>
        <w:rPr>
          <w:rFonts w:asciiTheme="majorHAnsi" w:hAnsiTheme="majorHAnsi" w:cstheme="majorBidi"/>
        </w:rPr>
      </w:pPr>
    </w:p>
    <w:p w14:paraId="495D3129" w14:textId="77777777" w:rsidR="007B69EB" w:rsidRPr="0047055A" w:rsidRDefault="007B69EB" w:rsidP="02231CFF">
      <w:pPr>
        <w:rPr>
          <w:rFonts w:asciiTheme="majorHAnsi" w:hAnsiTheme="majorHAnsi" w:cstheme="majorBidi"/>
        </w:rPr>
      </w:pPr>
    </w:p>
    <w:p w14:paraId="1733C358" w14:textId="77777777" w:rsidR="007B69EB" w:rsidRPr="0047055A" w:rsidRDefault="007B69EB" w:rsidP="02231CFF">
      <w:pPr>
        <w:rPr>
          <w:rFonts w:asciiTheme="majorHAnsi" w:hAnsiTheme="majorHAnsi" w:cstheme="majorBidi"/>
        </w:rPr>
      </w:pPr>
    </w:p>
    <w:p w14:paraId="37D9CB74" w14:textId="77777777" w:rsidR="00090CA7" w:rsidRPr="0047055A" w:rsidRDefault="00090CA7" w:rsidP="02231CFF">
      <w:pPr>
        <w:rPr>
          <w:rFonts w:asciiTheme="majorHAnsi" w:hAnsiTheme="majorHAnsi" w:cstheme="majorBidi"/>
        </w:rPr>
      </w:pPr>
    </w:p>
    <w:p w14:paraId="395EFBBB" w14:textId="77777777" w:rsidR="007B69EB" w:rsidRPr="0047055A" w:rsidRDefault="007B69EB" w:rsidP="02231CFF">
      <w:pPr>
        <w:rPr>
          <w:rFonts w:asciiTheme="majorHAnsi" w:hAnsiTheme="majorHAnsi" w:cstheme="majorBidi"/>
        </w:rPr>
      </w:pPr>
    </w:p>
    <w:p w14:paraId="0BEBFF91" w14:textId="66C17C86" w:rsidR="007B69EB" w:rsidRPr="0047055A" w:rsidRDefault="007B69EB" w:rsidP="22794890">
      <w:pPr>
        <w:jc w:val="center"/>
        <w:rPr>
          <w:rFonts w:asciiTheme="majorHAnsi" w:hAnsiTheme="majorHAnsi" w:cstheme="majorBidi"/>
        </w:rPr>
      </w:pPr>
    </w:p>
    <w:p w14:paraId="3582E572" w14:textId="166C5ACA" w:rsidR="005945B5" w:rsidRDefault="008E35F9" w:rsidP="02231CFF">
      <w:pPr xmlns:w="http://schemas.openxmlformats.org/wordprocessingml/2006/main">
        <w:pStyle w:val="IW-Nazov"/>
      </w:pPr>
      <w:r xmlns:w="http://schemas.openxmlformats.org/wordprocessingml/2006/main">
        <w:t xml:space="preserve">Uživatelská příručka pro Redaktora webového sídla pro práci a editaci modulů a aplikací v prostředí</w:t>
      </w:r>
    </w:p>
    <w:p w14:paraId="0A74397C" w14:textId="77777777" w:rsidR="000F022B" w:rsidRPr="000F022B" w:rsidRDefault="000F022B" w:rsidP="000F022B">
      <w:pPr>
        <w:rPr>
          <w:lang w:eastAsia="en-US"/>
        </w:rPr>
      </w:pPr>
    </w:p>
    <w:p w14:paraId="37A4BBA3" w14:textId="04D3341D" w:rsidR="005945B5" w:rsidRPr="005945B5" w:rsidRDefault="005945B5" w:rsidP="02231CFF">
      <w:pPr>
        <w:pStyle w:val="IW-Nazov"/>
      </w:pPr>
      <w:r>
        <w:rPr>
          <w:noProof/>
        </w:rPr>
        <w:drawing>
          <wp:anchor distT="0" distB="0" distL="114300" distR="114300" simplePos="0" relativeHeight="251658293" behindDoc="0" locked="0" layoutInCell="1" allowOverlap="1" wp14:anchorId="09BC67AA" wp14:editId="4D1EA3BD">
            <wp:simplePos x="0" y="0"/>
            <wp:positionH relativeFrom="margin">
              <wp:align>center</wp:align>
            </wp:positionH>
            <wp:positionV relativeFrom="paragraph">
              <wp:posOffset>202070</wp:posOffset>
            </wp:positionV>
            <wp:extent cx="2800494" cy="558829"/>
            <wp:effectExtent l="0" t="0" r="0" b="0"/>
            <wp:wrapSquare wrapText="bothSides"/>
            <wp:docPr id="5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494" cy="558829"/>
                    </a:xfrm>
                    <a:prstGeom prst="rect">
                      <a:avLst/>
                    </a:prstGeom>
                  </pic:spPr>
                </pic:pic>
              </a:graphicData>
            </a:graphic>
          </wp:anchor>
        </w:drawing>
      </w:r>
    </w:p>
    <w:p w14:paraId="00E5834E" w14:textId="77777777" w:rsidR="005945B5" w:rsidRDefault="009C26AC" w:rsidP="02231CFF">
      <w:pPr xmlns:w="http://schemas.openxmlformats.org/wordprocessingml/2006/main">
        <w:pStyle w:val="IW-Podtitul"/>
        <w:rPr>
          <w:rFonts w:asciiTheme="majorHAnsi" w:hAnsiTheme="majorHAnsi"/>
        </w:rPr>
      </w:pPr>
      <w:r xmlns:w="http://schemas.openxmlformats.org/wordprocessingml/2006/main" w:rsidRPr="02231CFF">
        <w:rPr>
          <w:rFonts w:asciiTheme="majorHAnsi" w:hAnsiTheme="majorHAnsi"/>
        </w:rPr>
        <w:t xml:space="preserve"> </w:t>
      </w:r>
    </w:p>
    <w:p w14:paraId="765F7B51" w14:textId="77777777" w:rsidR="005945B5" w:rsidRDefault="005945B5" w:rsidP="02231CFF">
      <w:pPr>
        <w:pStyle w:val="IW-Podtitul"/>
        <w:rPr>
          <w:rFonts w:asciiTheme="majorHAnsi" w:hAnsiTheme="majorHAnsi"/>
        </w:rPr>
      </w:pPr>
    </w:p>
    <w:p w14:paraId="60390041" w14:textId="77777777" w:rsidR="00090CA7" w:rsidRPr="0047055A" w:rsidRDefault="00090CA7" w:rsidP="02231CFF">
      <w:pPr>
        <w:rPr>
          <w:rFonts w:asciiTheme="majorHAnsi" w:hAnsiTheme="majorHAnsi" w:cstheme="majorBidi"/>
        </w:rPr>
      </w:pPr>
    </w:p>
    <w:p w14:paraId="05CBAFF5" w14:textId="77777777" w:rsidR="00090CA7" w:rsidRPr="0047055A" w:rsidRDefault="00090CA7" w:rsidP="02231CFF">
      <w:pPr>
        <w:rPr>
          <w:rFonts w:asciiTheme="majorHAnsi" w:hAnsiTheme="majorHAnsi" w:cstheme="majorBidi"/>
        </w:rPr>
      </w:pPr>
    </w:p>
    <w:p w14:paraId="722A0485" w14:textId="4D51B454" w:rsidR="005D4C22" w:rsidRDefault="005D4C22" w:rsidP="02231CFF">
      <w:pPr>
        <w:spacing w:before="0" w:after="0"/>
        <w:rPr>
          <w:rFonts w:asciiTheme="majorHAnsi" w:hAnsiTheme="majorHAnsi" w:cstheme="majorBidi"/>
        </w:rPr>
      </w:pPr>
      <w:r w:rsidRPr="02231CFF">
        <w:rPr>
          <w:rFonts w:asciiTheme="majorHAnsi" w:hAnsiTheme="majorHAnsi" w:cstheme="majorBidi"/>
        </w:rPr>
        <w:br w:type="page"/>
      </w:r>
    </w:p>
    <w:bookmarkStart w:id="0" w:name="_Toc422924432" w:displacedByCustomXml="next"/>
    <w:bookmarkStart w:id="1" w:name="_Toc422926370" w:displacedByCustomXml="next"/>
    <w:sdt>
      <w:sdtPr>
        <w:rPr>
          <w:rFonts w:ascii="Tahoma" w:hAnsi="Tahoma" w:cstheme="majorHAnsi"/>
          <w:sz w:val="24"/>
          <w:szCs w:val="24"/>
        </w:rPr>
        <w:id w:val="1740044131"/>
        <w:docPartObj>
          <w:docPartGallery w:val="Table of Contents"/>
          <w:docPartUnique/>
        </w:docPartObj>
      </w:sdtPr>
      <w:sdtEndPr>
        <w:rPr>
          <w:rFonts w:ascii="Calibri Light" w:hAnsi="Calibri Light"/>
          <w:b/>
          <w:noProof/>
        </w:rPr>
      </w:sdtEndPr>
      <w:sdtContent>
        <w:p w14:paraId="75A72B17" w14:textId="26D88916" w:rsidR="006126E9" w:rsidRDefault="00C6240E">
          <w:pPr xmlns:w="http://schemas.openxmlformats.org/wordprocessingml/2006/main" xmlns:w14="http://schemas.microsoft.com/office/word/2010/wordml">
            <w:pStyle w:val="TOC1"/>
            <w:rPr>
              <w:rFonts w:asciiTheme="minorHAnsi" w:eastAsiaTheme="minorEastAsia" w:hAnsiTheme="minorHAnsi" w:cstheme="minorBidi"/>
              <w:noProof/>
              <w:kern w:val="2"/>
              <w:sz w:val="24"/>
              <w:szCs w:val="24"/>
              <w:lang w:val="en-SK" w:eastAsia="en-GB"/>
              <w14:ligatures w14:val="standardContextual"/>
            </w:rPr>
          </w:pPr>
          <w:r xmlns:w="http://schemas.openxmlformats.org/wordprocessingml/2006/main" w:rsidRPr="02231CFF">
            <w:rPr>
              <w:rFonts w:asciiTheme="majorHAnsi" w:hAnsiTheme="majorHAnsi" w:cstheme="majorBidi"/>
            </w:rPr>
            <w:fldChar xmlns:w="http://schemas.openxmlformats.org/wordprocessingml/2006/main" w:fldCharType="begin"/>
          </w:r>
          <w:r xmlns:w="http://schemas.openxmlformats.org/wordprocessingml/2006/main" w:rsidRPr="02231CFF">
            <w:rPr>
              <w:rFonts w:asciiTheme="majorHAnsi" w:hAnsiTheme="majorHAnsi" w:cstheme="majorBidi"/>
            </w:rPr>
            <w:instrText xmlns:w="http://schemas.openxmlformats.org/wordprocessingml/2006/main" xml:space="preserve"> TOC \o "1-3" \h \z \u </w:instrText>
          </w:r>
          <w:r xmlns:w="http://schemas.openxmlformats.org/wordprocessingml/2006/main" w:rsidRPr="02231CFF">
            <w:rPr>
              <w:rFonts w:asciiTheme="majorHAnsi" w:hAnsiTheme="majorHAnsi" w:cstheme="majorBidi"/>
            </w:rPr>
            <w:fldChar xmlns:w="http://schemas.openxmlformats.org/wordprocessingml/2006/main" w:fldCharType="separate"/>
          </w:r>
          <w:hyperlink xmlns:w="http://schemas.openxmlformats.org/wordprocessingml/2006/main" xmlns:w14="http://schemas.microsoft.com/office/word/2010/wordml" w:anchor="_Toc142904132" w:history="1">
            <w:r xmlns:w="http://schemas.openxmlformats.org/wordprocessingml/2006/main" w:rsidR="006126E9" w:rsidRPr="007B4479">
              <w:rPr>
                <w:rStyle w:val="Hyperlink"/>
                <w:noProof/>
              </w:rPr>
              <w:t xml:space="preserve">1. </w:t>
            </w:r>
          </w:hyperlink>
          <w:r xmlns:w="http://schemas.openxmlformats.org/wordprocessingml/2006/main" xmlns:w14="http://schemas.microsoft.com/office/word/2010/wordml" w:rsidR="006126E9">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32" w:history="1">
            <w:r xmlns:w="http://schemas.openxmlformats.org/wordprocessingml/2006/main" w:rsidR="006126E9" w:rsidRPr="007B4479">
              <w:rPr>
                <w:rStyle w:val="Hyperlink"/>
                <w:noProof/>
              </w:rPr>
              <w:t xml:space="preserve">Úvod </w:t>
            </w:r>
          </w:hyperlink>
          <w:r xmlns:w="http://schemas.openxmlformats.org/wordprocessingml/2006/main" w:rsidR="006126E9">
            <w:rPr>
              <w:noProof/>
              <w:webHidden/>
            </w:rPr>
            <w:tab xmlns:w="http://schemas.openxmlformats.org/wordprocessingml/2006/main"/>
          </w:r>
          <w:r xmlns:w="http://schemas.openxmlformats.org/wordprocessingml/2006/main" w:rsidR="006126E9">
            <w:rPr>
              <w:noProof/>
              <w:webHidden/>
            </w:rPr>
            <w:fldChar xmlns:w="http://schemas.openxmlformats.org/wordprocessingml/2006/main" w:fldCharType="begin"/>
          </w:r>
          <w:r xmlns:w="http://schemas.openxmlformats.org/wordprocessingml/2006/main" w:rsidR="006126E9">
            <w:rPr>
              <w:noProof/>
              <w:webHidden/>
            </w:rPr>
            <w:instrText xmlns:w="http://schemas.openxmlformats.org/wordprocessingml/2006/main" xml:space="preserve"> PAGEREF _Toc142904132 \h </w:instrText>
          </w:r>
          <w:r xmlns:w="http://schemas.openxmlformats.org/wordprocessingml/2006/main" w:rsidR="006126E9">
            <w:rPr>
              <w:noProof/>
              <w:webHidden/>
            </w:rPr>
            <w:fldChar xmlns:w="http://schemas.openxmlformats.org/wordprocessingml/2006/main" w:fldCharType="separate"/>
          </w:r>
          <w:hyperlink xmlns:w="http://schemas.openxmlformats.org/wordprocessingml/2006/main" xmlns:w14="http://schemas.microsoft.com/office/word/2010/wordml" w:anchor="_Toc142904132" w:history="1">
            <w:r xmlns:w="http://schemas.openxmlformats.org/wordprocessingml/2006/main" w:rsidR="006126E9">
              <w:rPr>
                <w:noProof/>
                <w:webHidden/>
              </w:rPr>
              <w:t xml:space="preserve">3</w:t>
            </w:r>
          </w:hyperlink>
          <w:r xmlns:w="http://schemas.openxmlformats.org/wordprocessingml/2006/main" w:rsidR="006126E9">
            <w:rPr>
              <w:noProof/>
              <w:webHidden/>
            </w:rPr>
            <w:fldChar xmlns:w="http://schemas.openxmlformats.org/wordprocessingml/2006/main" w:fldCharType="end"/>
          </w:r>
        </w:p>
        <w:p w14:paraId="292CF935" w14:textId="3F7DFC08" w:rsidR="006126E9" w:rsidRDefault="006126E9">
          <w:pPr xmlns:w="http://schemas.openxmlformats.org/wordprocessingml/2006/main" xmlns:w14="http://schemas.microsoft.com/office/word/2010/wordml">
            <w:pStyle w:val="TOC1"/>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33" w:history="1">
            <w:r xmlns:w="http://schemas.openxmlformats.org/wordprocessingml/2006/main" w:rsidRPr="007B4479">
              <w:rPr>
                <w:rStyle w:val="Hyperlink"/>
                <w:noProof/>
              </w:rPr>
              <w:t xml:space="preserve">2.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33" w:history="1">
            <w:r xmlns:w="http://schemas.openxmlformats.org/wordprocessingml/2006/main" w:rsidRPr="007B4479">
              <w:rPr>
                <w:rStyle w:val="Hyperlink"/>
                <w:noProof/>
              </w:rPr>
              <w:t xml:space="preserve">Přihlášení do WebJET CMS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_Toc142904133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33" w:history="1">
            <w:r xmlns:w="http://schemas.openxmlformats.org/wordprocessingml/2006/main">
              <w:rPr>
                <w:noProof/>
                <w:webHidden/>
              </w:rPr>
              <w:t xml:space="preserve">4</w:t>
            </w:r>
          </w:hyperlink>
          <w:r xmlns:w="http://schemas.openxmlformats.org/wordprocessingml/2006/main">
            <w:rPr>
              <w:noProof/>
              <w:webHidden/>
            </w:rPr>
            <w:fldChar xmlns:w="http://schemas.openxmlformats.org/wordprocessingml/2006/main" w:fldCharType="end"/>
          </w:r>
        </w:p>
        <w:p w14:paraId="3D6136A7" w14:textId="18FC497B"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34" w:history="1">
            <w:r xmlns:w="http://schemas.openxmlformats.org/wordprocessingml/2006/main" w:rsidRPr="007B4479">
              <w:rPr>
                <w:rStyle w:val="Hyperlink"/>
                <w:noProof/>
              </w:rPr>
              <w:t xml:space="preserve">2.1.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34" w:history="1">
            <w:r xmlns:w="http://schemas.openxmlformats.org/wordprocessingml/2006/main" w:rsidRPr="007B4479">
              <w:rPr>
                <w:rStyle w:val="Hyperlink"/>
                <w:noProof/>
              </w:rPr>
              <w:t xml:space="preserve">Orientace v CMS WebJET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_Toc142904134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34" w:history="1">
            <w:r xmlns:w="http://schemas.openxmlformats.org/wordprocessingml/2006/main">
              <w:rPr>
                <w:noProof/>
                <w:webHidden/>
              </w:rPr>
              <w:t xml:space="preserve">4</w:t>
            </w:r>
          </w:hyperlink>
          <w:r xmlns:w="http://schemas.openxmlformats.org/wordprocessingml/2006/main">
            <w:rPr>
              <w:noProof/>
              <w:webHidden/>
            </w:rPr>
            <w:fldChar xmlns:w="http://schemas.openxmlformats.org/wordprocessingml/2006/main" w:fldCharType="end"/>
          </w:r>
        </w:p>
        <w:p w14:paraId="557A7AAF" w14:textId="219BB63C" w:rsidR="006126E9" w:rsidRDefault="006126E9">
          <w:pPr xmlns:w="http://schemas.openxmlformats.org/wordprocessingml/2006/main" xmlns:w14="http://schemas.microsoft.com/office/word/2010/wordml">
            <w:pStyle w:val="TOC3"/>
            <w:tabs>
              <w:tab w:val="left" w:pos="144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35" w:history="1">
            <w:r xmlns:w="http://schemas.openxmlformats.org/wordprocessingml/2006/main" w:rsidRPr="007B4479">
              <w:rPr>
                <w:rStyle w:val="Hyperlink"/>
                <w:noProof/>
              </w:rPr>
              <w:t xml:space="preserve">2.1.1.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35" w:history="1">
            <w:r xmlns:w="http://schemas.openxmlformats.org/wordprocessingml/2006/main" w:rsidRPr="007B4479">
              <w:rPr>
                <w:rStyle w:val="Hyperlink"/>
                <w:noProof/>
              </w:rPr>
              <w:t xml:space="preserve">Dashboard boxy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_Toc142904135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35" w:history="1">
            <w:r xmlns:w="http://schemas.openxmlformats.org/wordprocessingml/2006/main">
              <w:rPr>
                <w:noProof/>
                <w:webHidden/>
              </w:rPr>
              <w:t xml:space="preserve">6</w:t>
            </w:r>
          </w:hyperlink>
          <w:r xmlns:w="http://schemas.openxmlformats.org/wordprocessingml/2006/main">
            <w:rPr>
              <w:noProof/>
              <w:webHidden/>
            </w:rPr>
            <w:fldChar xmlns:w="http://schemas.openxmlformats.org/wordprocessingml/2006/main" w:fldCharType="end"/>
          </w:r>
        </w:p>
        <w:p w14:paraId="56C1797E" w14:textId="7F01EF77" w:rsidR="006126E9" w:rsidRDefault="006126E9">
          <w:pPr xmlns:w="http://schemas.openxmlformats.org/wordprocessingml/2006/main" xmlns:w14="http://schemas.microsoft.com/office/word/2010/wordml">
            <w:pStyle w:val="TOC1"/>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36" w:history="1">
            <w:r xmlns:w="http://schemas.openxmlformats.org/wordprocessingml/2006/main" w:rsidRPr="007B4479">
              <w:rPr>
                <w:rStyle w:val="Hyperlink"/>
                <w:rFonts w:cs="Calibri Light"/>
                <w:noProof/>
              </w:rPr>
              <w:t xml:space="preserve">3.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36" w:history="1">
            <w:r xmlns:w="http://schemas.openxmlformats.org/wordprocessingml/2006/main" w:rsidRPr="007B4479">
              <w:rPr>
                <w:rStyle w:val="Hyperlink"/>
                <w:rFonts w:cs="Calibri Light"/>
                <w:noProof/>
              </w:rPr>
              <w:t xml:space="preserve">Uživatelé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_Toc142904136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36" w:history="1">
            <w:r xmlns:w="http://schemas.openxmlformats.org/wordprocessingml/2006/main">
              <w:rPr>
                <w:noProof/>
                <w:webHidden/>
              </w:rPr>
              <w:t xml:space="preserve">8</w:t>
            </w:r>
          </w:hyperlink>
          <w:r xmlns:w="http://schemas.openxmlformats.org/wordprocessingml/2006/main">
            <w:rPr>
              <w:noProof/>
              <w:webHidden/>
            </w:rPr>
            <w:fldChar xmlns:w="http://schemas.openxmlformats.org/wordprocessingml/2006/main" w:fldCharType="end"/>
          </w:r>
        </w:p>
        <w:p w14:paraId="575EC285" w14:textId="18F5E31B"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37" w:history="1">
            <w:r xmlns:w="http://schemas.openxmlformats.org/wordprocessingml/2006/main" w:rsidRPr="007B4479">
              <w:rPr>
                <w:rStyle w:val="Hyperlink"/>
                <w:noProof/>
              </w:rPr>
              <w:t xml:space="preserve">3.1.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37" w:history="1">
            <w:r xmlns:w="http://schemas.openxmlformats.org/wordprocessingml/2006/main" w:rsidRPr="007B4479">
              <w:rPr>
                <w:rStyle w:val="Hyperlink"/>
                <w:noProof/>
              </w:rPr>
              <w:t xml:space="preserve">Seznam uživatelů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_Toc142904137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37" w:history="1">
            <w:r xmlns:w="http://schemas.openxmlformats.org/wordprocessingml/2006/main">
              <w:rPr>
                <w:noProof/>
                <w:webHidden/>
              </w:rPr>
              <w:t xml:space="preserve">8</w:t>
            </w:r>
          </w:hyperlink>
          <w:r xmlns:w="http://schemas.openxmlformats.org/wordprocessingml/2006/main">
            <w:rPr>
              <w:noProof/>
              <w:webHidden/>
            </w:rPr>
            <w:fldChar xmlns:w="http://schemas.openxmlformats.org/wordprocessingml/2006/main" w:fldCharType="end"/>
          </w:r>
        </w:p>
        <w:p w14:paraId="695949CC" w14:textId="22E0708C"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38" w:history="1">
            <w:r xmlns:w="http://schemas.openxmlformats.org/wordprocessingml/2006/main" w:rsidRPr="007B4479">
              <w:rPr>
                <w:rStyle w:val="Hyperlink"/>
                <w:noProof/>
              </w:rPr>
              <w:t xml:space="preserve">3.2.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38" w:history="1">
            <w:r xmlns:w="http://schemas.openxmlformats.org/wordprocessingml/2006/main" w:rsidRPr="007B4479">
              <w:rPr>
                <w:rStyle w:val="Hyperlink"/>
                <w:noProof/>
              </w:rPr>
              <w:t xml:space="preserve">Omezení a práva uživatelů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_Toc142904138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38" w:history="1">
            <w:r xmlns:w="http://schemas.openxmlformats.org/wordprocessingml/2006/main">
              <w:rPr>
                <w:noProof/>
                <w:webHidden/>
              </w:rPr>
              <w:t xml:space="preserve">9</w:t>
            </w:r>
          </w:hyperlink>
          <w:r xmlns:w="http://schemas.openxmlformats.org/wordprocessingml/2006/main">
            <w:rPr>
              <w:noProof/>
              <w:webHidden/>
            </w:rPr>
            <w:fldChar xmlns:w="http://schemas.openxmlformats.org/wordprocessingml/2006/main" w:fldCharType="end"/>
          </w:r>
        </w:p>
        <w:p w14:paraId="2170FD04" w14:textId="7356B5F6"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39" w:history="1">
            <w:r xmlns:w="http://schemas.openxmlformats.org/wordprocessingml/2006/main" w:rsidRPr="007B4479">
              <w:rPr>
                <w:rStyle w:val="Hyperlink"/>
                <w:noProof/>
              </w:rPr>
              <w:t xml:space="preserve">3.3.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39" w:history="1">
            <w:r xmlns:w="http://schemas.openxmlformats.org/wordprocessingml/2006/main" w:rsidRPr="007B4479">
              <w:rPr>
                <w:rStyle w:val="Hyperlink"/>
                <w:noProof/>
              </w:rPr>
              <w:t xml:space="preserve">Práva uživatele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_Toc142904139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39" w:history="1">
            <w:r xmlns:w="http://schemas.openxmlformats.org/wordprocessingml/2006/main">
              <w:rPr>
                <w:noProof/>
                <w:webHidden/>
              </w:rPr>
              <w:t xml:space="preserve">10</w:t>
            </w:r>
          </w:hyperlink>
          <w:r xmlns:w="http://schemas.openxmlformats.org/wordprocessingml/2006/main">
            <w:rPr>
              <w:noProof/>
              <w:webHidden/>
            </w:rPr>
            <w:fldChar xmlns:w="http://schemas.openxmlformats.org/wordprocessingml/2006/main" w:fldCharType="end"/>
          </w:r>
        </w:p>
        <w:p w14:paraId="06A73722" w14:textId="53AAF245"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40" w:history="1">
            <w:r xmlns:w="http://schemas.openxmlformats.org/wordprocessingml/2006/main" w:rsidRPr="007B4479">
              <w:rPr>
                <w:rStyle w:val="Hyperlink"/>
                <w:noProof/>
              </w:rPr>
              <w:t xml:space="preserve">3.4.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40" w:history="1">
            <w:r xmlns:w="http://schemas.openxmlformats.org/wordprocessingml/2006/main" w:rsidRPr="007B4479">
              <w:rPr>
                <w:rStyle w:val="Hyperlink"/>
                <w:noProof/>
              </w:rPr>
              <w:t xml:space="preserve">Správa skupin uživatelů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_Toc142904140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40" w:history="1">
            <w:r xmlns:w="http://schemas.openxmlformats.org/wordprocessingml/2006/main">
              <w:rPr>
                <w:noProof/>
                <w:webHidden/>
              </w:rPr>
              <w:t xml:space="preserve">12</w:t>
            </w:r>
          </w:hyperlink>
          <w:r xmlns:w="http://schemas.openxmlformats.org/wordprocessingml/2006/main">
            <w:rPr>
              <w:noProof/>
              <w:webHidden/>
            </w:rPr>
            <w:fldChar xmlns:w="http://schemas.openxmlformats.org/wordprocessingml/2006/main" w:fldCharType="end"/>
          </w:r>
        </w:p>
        <w:p w14:paraId="57FABB10" w14:textId="1AECF20A"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41" w:history="1">
            <w:r xmlns:w="http://schemas.openxmlformats.org/wordprocessingml/2006/main" w:rsidRPr="007B4479">
              <w:rPr>
                <w:rStyle w:val="Hyperlink"/>
                <w:noProof/>
              </w:rPr>
              <w:t xml:space="preserve">3.5.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41" w:history="1">
            <w:r xmlns:w="http://schemas.openxmlformats.org/wordprocessingml/2006/main" w:rsidRPr="007B4479">
              <w:rPr>
                <w:rStyle w:val="Hyperlink"/>
                <w:noProof/>
              </w:rPr>
              <w:t xml:space="preserve">Skupiny práv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_Toc142904141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41" w:history="1">
            <w:r xmlns:w="http://schemas.openxmlformats.org/wordprocessingml/2006/main">
              <w:rPr>
                <w:noProof/>
                <w:webHidden/>
              </w:rPr>
              <w:t xml:space="preserve">12</w:t>
            </w:r>
          </w:hyperlink>
          <w:r xmlns:w="http://schemas.openxmlformats.org/wordprocessingml/2006/main">
            <w:rPr>
              <w:noProof/>
              <w:webHidden/>
            </w:rPr>
            <w:fldChar xmlns:w="http://schemas.openxmlformats.org/wordprocessingml/2006/main" w:fldCharType="end"/>
          </w:r>
        </w:p>
        <w:p w14:paraId="48E738FE" w14:textId="70811D1D"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42" w:history="1">
            <w:r xmlns:w="http://schemas.openxmlformats.org/wordprocessingml/2006/main" w:rsidRPr="007B4479">
              <w:rPr>
                <w:rStyle w:val="Hyperlink"/>
                <w:noProof/>
              </w:rPr>
              <w:t xml:space="preserve">3.6.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42" w:history="1">
            <w:r xmlns:w="http://schemas.openxmlformats.org/wordprocessingml/2006/main" w:rsidRPr="007B4479">
              <w:rPr>
                <w:rStyle w:val="Hyperlink"/>
                <w:noProof/>
              </w:rPr>
              <w:t xml:space="preserve">Práva na adresáře a stránky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_Toc142904142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42" w:history="1">
            <w:r xmlns:w="http://schemas.openxmlformats.org/wordprocessingml/2006/main">
              <w:rPr>
                <w:noProof/>
                <w:webHidden/>
              </w:rPr>
              <w:t xml:space="preserve">13</w:t>
            </w:r>
          </w:hyperlink>
          <w:r xmlns:w="http://schemas.openxmlformats.org/wordprocessingml/2006/main">
            <w:rPr>
              <w:noProof/>
              <w:webHidden/>
            </w:rPr>
            <w:fldChar xmlns:w="http://schemas.openxmlformats.org/wordprocessingml/2006/main" w:fldCharType="end"/>
          </w:r>
        </w:p>
        <w:p w14:paraId="69823C7E" w14:textId="62EBD477"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43" w:history="1">
            <w:r xmlns:w="http://schemas.openxmlformats.org/wordprocessingml/2006/main" w:rsidRPr="007B4479">
              <w:rPr>
                <w:rStyle w:val="Hyperlink"/>
                <w:noProof/>
              </w:rPr>
              <w:t xml:space="preserve">3.7.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43" w:history="1">
            <w:r xmlns:w="http://schemas.openxmlformats.org/wordprocessingml/2006/main" w:rsidRPr="007B4479">
              <w:rPr>
                <w:rStyle w:val="Hyperlink"/>
                <w:noProof/>
              </w:rPr>
              <w:t xml:space="preserve">Nahrávání souborů do adresářů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_Toc142904143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43" w:history="1">
            <w:r xmlns:w="http://schemas.openxmlformats.org/wordprocessingml/2006/main">
              <w:rPr>
                <w:noProof/>
                <w:webHidden/>
              </w:rPr>
              <w:t xml:space="preserve">13</w:t>
            </w:r>
          </w:hyperlink>
          <w:r xmlns:w="http://schemas.openxmlformats.org/wordprocessingml/2006/main">
            <w:rPr>
              <w:noProof/>
              <w:webHidden/>
            </w:rPr>
            <w:fldChar xmlns:w="http://schemas.openxmlformats.org/wordprocessingml/2006/main" w:fldCharType="end"/>
          </w:r>
        </w:p>
        <w:p w14:paraId="44578DE8" w14:textId="1CB168FC"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44" w:history="1">
            <w:r xmlns:w="http://schemas.openxmlformats.org/wordprocessingml/2006/main" w:rsidRPr="007B4479">
              <w:rPr>
                <w:rStyle w:val="Hyperlink"/>
                <w:noProof/>
              </w:rPr>
              <w:t xml:space="preserve">3.8.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44" w:history="1">
            <w:r xmlns:w="http://schemas.openxmlformats.org/wordprocessingml/2006/main" w:rsidRPr="007B4479">
              <w:rPr>
                <w:rStyle w:val="Hyperlink"/>
                <w:noProof/>
              </w:rPr>
              <w:t xml:space="preserve">Práva na nástroje redakčního systému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_Toc142904144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44" w:history="1">
            <w:r xmlns:w="http://schemas.openxmlformats.org/wordprocessingml/2006/main">
              <w:rPr>
                <w:noProof/>
                <w:webHidden/>
              </w:rPr>
              <w:t xml:space="preserve">14</w:t>
            </w:r>
          </w:hyperlink>
          <w:r xmlns:w="http://schemas.openxmlformats.org/wordprocessingml/2006/main">
            <w:rPr>
              <w:noProof/>
              <w:webHidden/>
            </w:rPr>
            <w:fldChar xmlns:w="http://schemas.openxmlformats.org/wordprocessingml/2006/main" w:fldCharType="end"/>
          </w:r>
        </w:p>
        <w:p w14:paraId="6DEBD8D7" w14:textId="1EA0D848" w:rsidR="006126E9" w:rsidRDefault="006126E9">
          <w:pPr xmlns:w="http://schemas.openxmlformats.org/wordprocessingml/2006/main" xmlns:w14="http://schemas.microsoft.com/office/word/2010/wordml">
            <w:pStyle w:val="TOC1"/>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45" w:history="1">
            <w:r xmlns:w="http://schemas.openxmlformats.org/wordprocessingml/2006/main" w:rsidRPr="007B4479">
              <w:rPr>
                <w:rStyle w:val="Hyperlink"/>
                <w:noProof/>
              </w:rPr>
              <w:t xml:space="preserve">4.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45" w:history="1">
            <w:r xmlns:w="http://schemas.openxmlformats.org/wordprocessingml/2006/main" w:rsidRPr="007B4479">
              <w:rPr>
                <w:rStyle w:val="Hyperlink"/>
                <w:noProof/>
              </w:rPr>
              <w:t xml:space="preserve">WEB STRÁNKY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_Toc142904145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45" w:history="1">
            <w:r xmlns:w="http://schemas.openxmlformats.org/wordprocessingml/2006/main">
              <w:rPr>
                <w:noProof/>
                <w:webHidden/>
              </w:rPr>
              <w:t xml:space="preserve">14</w:t>
            </w:r>
          </w:hyperlink>
          <w:r xmlns:w="http://schemas.openxmlformats.org/wordprocessingml/2006/main">
            <w:rPr>
              <w:noProof/>
              <w:webHidden/>
            </w:rPr>
            <w:fldChar xmlns:w="http://schemas.openxmlformats.org/wordprocessingml/2006/main" w:fldCharType="end"/>
          </w:r>
        </w:p>
        <w:p w14:paraId="0BEAAEF6" w14:textId="31E10679"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46" w:history="1">
            <w:r xmlns:w="http://schemas.openxmlformats.org/wordprocessingml/2006/main" w:rsidRPr="007B4479">
              <w:rPr>
                <w:rStyle w:val="Hyperlink"/>
                <w:noProof/>
              </w:rPr>
              <w:t xml:space="preserve">4.1.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46" w:history="1">
            <w:r xmlns:w="http://schemas.openxmlformats.org/wordprocessingml/2006/main" w:rsidRPr="007B4479">
              <w:rPr>
                <w:rStyle w:val="Hyperlink"/>
                <w:noProof/>
              </w:rPr>
              <w:t xml:space="preserve">Vyhledání adresáře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_Toc142904146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46" w:history="1">
            <w:r xmlns:w="http://schemas.openxmlformats.org/wordprocessingml/2006/main">
              <w:rPr>
                <w:noProof/>
                <w:webHidden/>
              </w:rPr>
              <w:t xml:space="preserve">14</w:t>
            </w:r>
          </w:hyperlink>
          <w:r xmlns:w="http://schemas.openxmlformats.org/wordprocessingml/2006/main">
            <w:rPr>
              <w:noProof/>
              <w:webHidden/>
            </w:rPr>
            <w:fldChar xmlns:w="http://schemas.openxmlformats.org/wordprocessingml/2006/main" w:fldCharType="end"/>
          </w:r>
        </w:p>
        <w:p w14:paraId="4546DAC6" w14:textId="72B195F4"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47" w:history="1">
            <w:r xmlns:w="http://schemas.openxmlformats.org/wordprocessingml/2006/main" w:rsidRPr="007B4479">
              <w:rPr>
                <w:rStyle w:val="Hyperlink"/>
                <w:noProof/>
              </w:rPr>
              <w:t xml:space="preserve">4.2.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47" w:history="1">
            <w:r xmlns:w="http://schemas.openxmlformats.org/wordprocessingml/2006/main" w:rsidRPr="007B4479">
              <w:rPr>
                <w:rStyle w:val="Hyperlink"/>
                <w:noProof/>
              </w:rPr>
              <w:t xml:space="preserve">Vyhledání web stránky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_Toc142904147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47" w:history="1">
            <w:r xmlns:w="http://schemas.openxmlformats.org/wordprocessingml/2006/main">
              <w:rPr>
                <w:noProof/>
                <w:webHidden/>
              </w:rPr>
              <w:t xml:space="preserve">15</w:t>
            </w:r>
          </w:hyperlink>
          <w:r xmlns:w="http://schemas.openxmlformats.org/wordprocessingml/2006/main">
            <w:rPr>
              <w:noProof/>
              <w:webHidden/>
            </w:rPr>
            <w:fldChar xmlns:w="http://schemas.openxmlformats.org/wordprocessingml/2006/main" w:fldCharType="end"/>
          </w:r>
        </w:p>
        <w:p w14:paraId="4A43BBBD" w14:textId="6A05CDF0"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48" w:history="1">
            <w:r xmlns:w="http://schemas.openxmlformats.org/wordprocessingml/2006/main" w:rsidRPr="007B4479">
              <w:rPr>
                <w:rStyle w:val="Hyperlink"/>
                <w:noProof/>
              </w:rPr>
              <w:t xml:space="preserve">4.3.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48" w:history="1">
            <w:r xmlns:w="http://schemas.openxmlformats.org/wordprocessingml/2006/main" w:rsidRPr="007B4479">
              <w:rPr>
                <w:rStyle w:val="Hyperlink"/>
                <w:noProof/>
              </w:rPr>
              <w:t xml:space="preserve">Stromová struktura stránek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_Toc142904148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48" w:history="1">
            <w:r xmlns:w="http://schemas.openxmlformats.org/wordprocessingml/2006/main">
              <w:rPr>
                <w:noProof/>
                <w:webHidden/>
              </w:rPr>
              <w:t xml:space="preserve">18</w:t>
            </w:r>
          </w:hyperlink>
          <w:r xmlns:w="http://schemas.openxmlformats.org/wordprocessingml/2006/main">
            <w:rPr>
              <w:noProof/>
              <w:webHidden/>
            </w:rPr>
            <w:fldChar xmlns:w="http://schemas.openxmlformats.org/wordprocessingml/2006/main" w:fldCharType="end"/>
          </w:r>
        </w:p>
        <w:p w14:paraId="23862B63" w14:textId="22319AC3" w:rsidR="006126E9" w:rsidRDefault="006126E9">
          <w:pPr xmlns:w="http://schemas.openxmlformats.org/wordprocessingml/2006/main" xmlns:w14="http://schemas.microsoft.com/office/word/2010/wordml">
            <w:pStyle w:val="TOC1"/>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49" w:history="1">
            <w:r xmlns:w="http://schemas.openxmlformats.org/wordprocessingml/2006/main" w:rsidRPr="007B4479">
              <w:rPr>
                <w:rStyle w:val="Hyperlink"/>
                <w:noProof/>
              </w:rPr>
              <w:t xml:space="preserve">5.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49" w:history="1">
            <w:r xmlns:w="http://schemas.openxmlformats.org/wordprocessingml/2006/main" w:rsidRPr="007B4479">
              <w:rPr>
                <w:rStyle w:val="Hyperlink"/>
                <w:noProof/>
              </w:rPr>
              <w:t xml:space="preserve">Tvorba a úprava Web stránek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_Toc142904149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49" w:history="1">
            <w:r xmlns:w="http://schemas.openxmlformats.org/wordprocessingml/2006/main">
              <w:rPr>
                <w:noProof/>
                <w:webHidden/>
              </w:rPr>
              <w:t xml:space="preserve">19</w:t>
            </w:r>
          </w:hyperlink>
          <w:r xmlns:w="http://schemas.openxmlformats.org/wordprocessingml/2006/main">
            <w:rPr>
              <w:noProof/>
              <w:webHidden/>
            </w:rPr>
            <w:fldChar xmlns:w="http://schemas.openxmlformats.org/wordprocessingml/2006/main" w:fldCharType="end"/>
          </w:r>
        </w:p>
        <w:p w14:paraId="6D3B33C1" w14:textId="31EC4350"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50" w:history="1">
            <w:r xmlns:w="http://schemas.openxmlformats.org/wordprocessingml/2006/main" w:rsidRPr="007B4479">
              <w:rPr>
                <w:rStyle w:val="Hyperlink"/>
                <w:noProof/>
              </w:rPr>
              <w:t xml:space="preserve">5.1.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50" w:history="1">
            <w:r xmlns:w="http://schemas.openxmlformats.org/wordprocessingml/2006/main" w:rsidRPr="007B4479">
              <w:rPr>
                <w:rStyle w:val="Hyperlink"/>
                <w:noProof/>
              </w:rPr>
              <w:t xml:space="preserve">Práce v editoru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_Toc142904150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50" w:history="1">
            <w:r xmlns:w="http://schemas.openxmlformats.org/wordprocessingml/2006/main">
              <w:rPr>
                <w:noProof/>
                <w:webHidden/>
              </w:rPr>
              <w:t xml:space="preserve">19</w:t>
            </w:r>
          </w:hyperlink>
          <w:r xmlns:w="http://schemas.openxmlformats.org/wordprocessingml/2006/main">
            <w:rPr>
              <w:noProof/>
              <w:webHidden/>
            </w:rPr>
            <w:fldChar xmlns:w="http://schemas.openxmlformats.org/wordprocessingml/2006/main" w:fldCharType="end"/>
          </w:r>
        </w:p>
        <w:p w14:paraId="133D5533" w14:textId="56267857" w:rsidR="006126E9" w:rsidRDefault="006126E9">
          <w:pPr xmlns:w="http://schemas.openxmlformats.org/wordprocessingml/2006/main" xmlns:w14="http://schemas.microsoft.com/office/word/2010/wordml">
            <w:pStyle w:val="TOC3"/>
            <w:tabs>
              <w:tab w:val="left" w:pos="144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51" w:history="1">
            <w:r xmlns:w="http://schemas.openxmlformats.org/wordprocessingml/2006/main" w:rsidRPr="007B4479">
              <w:rPr>
                <w:rStyle w:val="Hyperlink"/>
                <w:noProof/>
              </w:rPr>
              <w:t xml:space="preserve">5.1.1.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51" w:history="1">
            <w:r xmlns:w="http://schemas.openxmlformats.org/wordprocessingml/2006/main" w:rsidRPr="007B4479">
              <w:rPr>
                <w:rStyle w:val="Hyperlink"/>
                <w:noProof/>
              </w:rPr>
              <w:t xml:space="preserve">Hlavní parametry web stránky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_Toc142904151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51" w:history="1">
            <w:r xmlns:w="http://schemas.openxmlformats.org/wordprocessingml/2006/main">
              <w:rPr>
                <w:noProof/>
                <w:webHidden/>
              </w:rPr>
              <w:t xml:space="preserve">19</w:t>
            </w:r>
          </w:hyperlink>
          <w:r xmlns:w="http://schemas.openxmlformats.org/wordprocessingml/2006/main">
            <w:rPr>
              <w:noProof/>
              <w:webHidden/>
            </w:rPr>
            <w:fldChar xmlns:w="http://schemas.openxmlformats.org/wordprocessingml/2006/main" w:fldCharType="end"/>
          </w:r>
        </w:p>
        <w:p w14:paraId="32FA302A" w14:textId="544334CF"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52" w:history="1">
            <w:r xmlns:w="http://schemas.openxmlformats.org/wordprocessingml/2006/main" w:rsidRPr="007B4479">
              <w:rPr>
                <w:rStyle w:val="Hyperlink"/>
                <w:noProof/>
              </w:rPr>
              <w:t xml:space="preserve">5.2.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52" w:history="1">
            <w:r xmlns:w="http://schemas.openxmlformats.org/wordprocessingml/2006/main" w:rsidRPr="007B4479">
              <w:rPr>
                <w:rStyle w:val="Hyperlink"/>
                <w:noProof/>
              </w:rPr>
              <w:t xml:space="preserve">Historie stránky a její ukládání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_Toc142904152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52" w:history="1">
            <w:r xmlns:w="http://schemas.openxmlformats.org/wordprocessingml/2006/main">
              <w:rPr>
                <w:noProof/>
                <w:webHidden/>
              </w:rPr>
              <w:t xml:space="preserve">27</w:t>
            </w:r>
          </w:hyperlink>
          <w:r xmlns:w="http://schemas.openxmlformats.org/wordprocessingml/2006/main">
            <w:rPr>
              <w:noProof/>
              <w:webHidden/>
            </w:rPr>
            <w:fldChar xmlns:w="http://schemas.openxmlformats.org/wordprocessingml/2006/main" w:fldCharType="end"/>
          </w:r>
        </w:p>
        <w:p w14:paraId="43167C4C" w14:textId="0A0903CA"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53" w:history="1">
            <w:r xmlns:w="http://schemas.openxmlformats.org/wordprocessingml/2006/main" w:rsidRPr="007B4479">
              <w:rPr>
                <w:rStyle w:val="Hyperlink"/>
                <w:noProof/>
              </w:rPr>
              <w:t xml:space="preserve">5.3.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53" w:history="1">
            <w:r xmlns:w="http://schemas.openxmlformats.org/wordprocessingml/2006/main" w:rsidRPr="007B4479">
              <w:rPr>
                <w:rStyle w:val="Hyperlink"/>
                <w:noProof/>
              </w:rPr>
              <w:t xml:space="preserve">Porovnání verzí stránky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_Toc142904153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53" w:history="1">
            <w:r xmlns:w="http://schemas.openxmlformats.org/wordprocessingml/2006/main">
              <w:rPr>
                <w:noProof/>
                <w:webHidden/>
              </w:rPr>
              <w:t xml:space="preserve">28</w:t>
            </w:r>
          </w:hyperlink>
          <w:r xmlns:w="http://schemas.openxmlformats.org/wordprocessingml/2006/main">
            <w:rPr>
              <w:noProof/>
              <w:webHidden/>
            </w:rPr>
            <w:fldChar xmlns:w="http://schemas.openxmlformats.org/wordprocessingml/2006/main" w:fldCharType="end"/>
          </w:r>
        </w:p>
        <w:p w14:paraId="50AB3C8F" w14:textId="33A0D1DF"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54" w:history="1">
            <w:r xmlns:w="http://schemas.openxmlformats.org/wordprocessingml/2006/main" w:rsidRPr="007B4479">
              <w:rPr>
                <w:rStyle w:val="Hyperlink"/>
                <w:noProof/>
              </w:rPr>
              <w:t xml:space="preserve">5.4.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54" w:history="1">
            <w:r xmlns:w="http://schemas.openxmlformats.org/wordprocessingml/2006/main" w:rsidRPr="007B4479">
              <w:rPr>
                <w:rStyle w:val="Hyperlink"/>
                <w:noProof/>
              </w:rPr>
              <w:t xml:space="preserve">Kolaborace více uživatelů na jedné stránce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_Toc142904154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54" w:history="1">
            <w:r xmlns:w="http://schemas.openxmlformats.org/wordprocessingml/2006/main">
              <w:rPr>
                <w:noProof/>
                <w:webHidden/>
              </w:rPr>
              <w:t xml:space="preserve">29</w:t>
            </w:r>
          </w:hyperlink>
          <w:r xmlns:w="http://schemas.openxmlformats.org/wordprocessingml/2006/main">
            <w:rPr>
              <w:noProof/>
              <w:webHidden/>
            </w:rPr>
            <w:fldChar xmlns:w="http://schemas.openxmlformats.org/wordprocessingml/2006/main" w:fldCharType="end"/>
          </w:r>
        </w:p>
        <w:p w14:paraId="543F28B1" w14:textId="4F9A4850" w:rsidR="006126E9" w:rsidRDefault="006126E9">
          <w:pPr xmlns:w="http://schemas.openxmlformats.org/wordprocessingml/2006/main" xmlns:w14="http://schemas.microsoft.com/office/word/2010/wordml">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w:anchor="_Toc142904155" w:history="1">
            <w:r xmlns:w="http://schemas.openxmlformats.org/wordprocessingml/2006/main" w:rsidRPr="007B4479">
              <w:rPr>
                <w:rStyle w:val="Hyperlink"/>
                <w:noProof/>
              </w:rPr>
              <w:t xml:space="preserve">Zobrazení náhledu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_Toc142904155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142904155" w:history="1">
            <w:r xmlns:w="http://schemas.openxmlformats.org/wordprocessingml/2006/main">
              <w:rPr>
                <w:noProof/>
                <w:webHidden/>
              </w:rPr>
              <w:t xml:space="preserve">30</w:t>
            </w:r>
          </w:hyperlink>
          <w:r xmlns:w="http://schemas.openxmlformats.org/wordprocessingml/2006/main">
            <w:rPr>
              <w:noProof/>
              <w:webHidden/>
            </w:rPr>
            <w:fldChar xmlns:w="http://schemas.openxmlformats.org/wordprocessingml/2006/main" w:fldCharType="end"/>
          </w:r>
        </w:p>
        <w:p w14:paraId="1608F9FA" w14:textId="4254E8AF"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56" w:history="1">
            <w:r xmlns:w="http://schemas.openxmlformats.org/wordprocessingml/2006/main" w:rsidRPr="007B4479">
              <w:rPr>
                <w:rStyle w:val="Hyperlink"/>
                <w:noProof/>
              </w:rPr>
              <w:t xml:space="preserve">5.5.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56" w:history="1">
            <w:r xmlns:w="http://schemas.openxmlformats.org/wordprocessingml/2006/main" w:rsidRPr="007B4479">
              <w:rPr>
                <w:rStyle w:val="Hyperlink"/>
                <w:noProof/>
              </w:rPr>
              <w:t xml:space="preserve">Publikování stránky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_Toc142904156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56" w:history="1">
            <w:r xmlns:w="http://schemas.openxmlformats.org/wordprocessingml/2006/main">
              <w:rPr>
                <w:noProof/>
                <w:webHidden/>
              </w:rPr>
              <w:t xml:space="preserve">31</w:t>
            </w:r>
          </w:hyperlink>
          <w:r xmlns:w="http://schemas.openxmlformats.org/wordprocessingml/2006/main">
            <w:rPr>
              <w:noProof/>
              <w:webHidden/>
            </w:rPr>
            <w:fldChar xmlns:w="http://schemas.openxmlformats.org/wordprocessingml/2006/main" w:fldCharType="end"/>
          </w:r>
        </w:p>
        <w:p w14:paraId="716A9FF8" w14:textId="4C9A8AAC" w:rsidR="006126E9" w:rsidRDefault="006126E9">
          <w:pPr xmlns:w="http://schemas.openxmlformats.org/wordprocessingml/2006/main" xmlns:w14="http://schemas.microsoft.com/office/word/2010/wordml">
            <w:pStyle w:val="TOC3"/>
            <w:tabs>
              <w:tab w:val="left" w:pos="144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57" w:history="1">
            <w:r xmlns:w="http://schemas.openxmlformats.org/wordprocessingml/2006/main" w:rsidRPr="007B4479">
              <w:rPr>
                <w:rStyle w:val="Hyperlink"/>
                <w:noProof/>
              </w:rPr>
              <w:t xml:space="preserve">5.5.1.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57" w:history="1">
            <w:r xmlns:w="http://schemas.openxmlformats.org/wordprocessingml/2006/main" w:rsidRPr="007B4479">
              <w:rPr>
                <w:rStyle w:val="Hyperlink"/>
                <w:noProof/>
              </w:rPr>
              <w:t xml:space="preserve">Nastavení schvalovatele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_Toc142904157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57" w:history="1">
            <w:r xmlns:w="http://schemas.openxmlformats.org/wordprocessingml/2006/main">
              <w:rPr>
                <w:noProof/>
                <w:webHidden/>
              </w:rPr>
              <w:t xml:space="preserve">31</w:t>
            </w:r>
          </w:hyperlink>
          <w:r xmlns:w="http://schemas.openxmlformats.org/wordprocessingml/2006/main">
            <w:rPr>
              <w:noProof/>
              <w:webHidden/>
            </w:rPr>
            <w:fldChar xmlns:w="http://schemas.openxmlformats.org/wordprocessingml/2006/main" w:fldCharType="end"/>
          </w:r>
        </w:p>
        <w:p w14:paraId="2287D71F" w14:textId="2E20A5E3"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58" w:history="1">
            <w:r xmlns:w="http://schemas.openxmlformats.org/wordprocessingml/2006/main" w:rsidRPr="007B4479">
              <w:rPr>
                <w:rStyle w:val="Hyperlink"/>
                <w:noProof/>
              </w:rPr>
              <w:t xml:space="preserve">5.6.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58" w:history="1">
            <w:r xmlns:w="http://schemas.openxmlformats.org/wordprocessingml/2006/main" w:rsidRPr="007B4479">
              <w:rPr>
                <w:rStyle w:val="Hyperlink"/>
                <w:noProof/>
              </w:rPr>
              <w:t xml:space="preserve">Šablony web stránek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_Toc142904158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58" w:history="1">
            <w:r xmlns:w="http://schemas.openxmlformats.org/wordprocessingml/2006/main">
              <w:rPr>
                <w:noProof/>
                <w:webHidden/>
              </w:rPr>
              <w:t xml:space="preserve">33</w:t>
            </w:r>
          </w:hyperlink>
          <w:r xmlns:w="http://schemas.openxmlformats.org/wordprocessingml/2006/main">
            <w:rPr>
              <w:noProof/>
              <w:webHidden/>
            </w:rPr>
            <w:fldChar xmlns:w="http://schemas.openxmlformats.org/wordprocessingml/2006/main" w:fldCharType="end"/>
          </w:r>
        </w:p>
        <w:p w14:paraId="505474A3" w14:textId="4C1A0447"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59" w:history="1">
            <w:r xmlns:w="http://schemas.openxmlformats.org/wordprocessingml/2006/main" w:rsidRPr="007B4479">
              <w:rPr>
                <w:rStyle w:val="Hyperlink"/>
                <w:noProof/>
              </w:rPr>
              <w:t xml:space="preserve">5.7.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59" w:history="1">
            <w:r xmlns:w="http://schemas.openxmlformats.org/wordprocessingml/2006/main" w:rsidRPr="007B4479">
              <w:rPr>
                <w:rStyle w:val="Hyperlink"/>
                <w:noProof/>
              </w:rPr>
              <w:t xml:space="preserve">Administrace adresářů a stromové struktury webstránek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_Toc142904159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59" w:history="1">
            <w:r xmlns:w="http://schemas.openxmlformats.org/wordprocessingml/2006/main">
              <w:rPr>
                <w:noProof/>
                <w:webHidden/>
              </w:rPr>
              <w:t xml:space="preserve">34</w:t>
            </w:r>
          </w:hyperlink>
          <w:r xmlns:w="http://schemas.openxmlformats.org/wordprocessingml/2006/main">
            <w:rPr>
              <w:noProof/>
              <w:webHidden/>
            </w:rPr>
            <w:fldChar xmlns:w="http://schemas.openxmlformats.org/wordprocessingml/2006/main" w:fldCharType="end"/>
          </w:r>
        </w:p>
        <w:p w14:paraId="530B69C7" w14:textId="006CABE2" w:rsidR="006126E9" w:rsidRDefault="006126E9">
          <w:pPr xmlns:w="http://schemas.openxmlformats.org/wordprocessingml/2006/main" xmlns:w14="http://schemas.microsoft.com/office/word/2010/wordml">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w:anchor="_Toc142904160" w:history="1">
            <w:r xmlns:w="http://schemas.openxmlformats.org/wordprocessingml/2006/main" w:rsidRPr="007B4479">
              <w:rPr>
                <w:rStyle w:val="Hyperlink"/>
                <w:noProof/>
              </w:rPr>
              <w:t xml:space="preserve">Nový adresář/složka webstránek a editace jeho parametrů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_Toc142904160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142904160" w:history="1">
            <w:r xmlns:w="http://schemas.openxmlformats.org/wordprocessingml/2006/main">
              <w:rPr>
                <w:noProof/>
                <w:webHidden/>
              </w:rPr>
              <w:t xml:space="preserve">34</w:t>
            </w:r>
          </w:hyperlink>
          <w:r xmlns:w="http://schemas.openxmlformats.org/wordprocessingml/2006/main">
            <w:rPr>
              <w:noProof/>
              <w:webHidden/>
            </w:rPr>
            <w:fldChar xmlns:w="http://schemas.openxmlformats.org/wordprocessingml/2006/main" w:fldCharType="end"/>
          </w:r>
        </w:p>
        <w:p w14:paraId="77E5EBF4" w14:textId="6CB12B8F"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61" w:history="1">
            <w:r xmlns:w="http://schemas.openxmlformats.org/wordprocessingml/2006/main" w:rsidRPr="007B4479">
              <w:rPr>
                <w:rStyle w:val="Hyperlink"/>
                <w:noProof/>
              </w:rPr>
              <w:t xml:space="preserve">5.8.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61" w:history="1">
            <w:r xmlns:w="http://schemas.openxmlformats.org/wordprocessingml/2006/main" w:rsidRPr="007B4479">
              <w:rPr>
                <w:rStyle w:val="Hyperlink"/>
                <w:noProof/>
              </w:rPr>
              <w:t xml:space="preserve">Přidávání textových bloků a základního obsahu stránky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_Toc142904161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61" w:history="1">
            <w:r xmlns:w="http://schemas.openxmlformats.org/wordprocessingml/2006/main">
              <w:rPr>
                <w:noProof/>
                <w:webHidden/>
              </w:rPr>
              <w:t xml:space="preserve">36</w:t>
            </w:r>
          </w:hyperlink>
          <w:r xmlns:w="http://schemas.openxmlformats.org/wordprocessingml/2006/main">
            <w:rPr>
              <w:noProof/>
              <w:webHidden/>
            </w:rPr>
            <w:fldChar xmlns:w="http://schemas.openxmlformats.org/wordprocessingml/2006/main" w:fldCharType="end"/>
          </w:r>
        </w:p>
        <w:p w14:paraId="4A99E8B9" w14:textId="24DBDB3A"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62" w:history="1">
            <w:r xmlns:w="http://schemas.openxmlformats.org/wordprocessingml/2006/main" w:rsidRPr="007B4479">
              <w:rPr>
                <w:rStyle w:val="Hyperlink"/>
                <w:noProof/>
              </w:rPr>
              <w:t xml:space="preserve">5.9.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62" w:history="1">
            <w:r xmlns:w="http://schemas.openxmlformats.org/wordprocessingml/2006/main" w:rsidRPr="007B4479">
              <w:rPr>
                <w:rStyle w:val="Hyperlink"/>
                <w:noProof/>
              </w:rPr>
              <w:t xml:space="preserve">Duplikace stránek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_Toc142904162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62" w:history="1">
            <w:r xmlns:w="http://schemas.openxmlformats.org/wordprocessingml/2006/main">
              <w:rPr>
                <w:noProof/>
                <w:webHidden/>
              </w:rPr>
              <w:t xml:space="preserve">37</w:t>
            </w:r>
          </w:hyperlink>
          <w:r xmlns:w="http://schemas.openxmlformats.org/wordprocessingml/2006/main">
            <w:rPr>
              <w:noProof/>
              <w:webHidden/>
            </w:rPr>
            <w:fldChar xmlns:w="http://schemas.openxmlformats.org/wordprocessingml/2006/main" w:fldCharType="end"/>
          </w:r>
        </w:p>
        <w:p w14:paraId="0D81EF6E" w14:textId="46528370"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63" w:history="1">
            <w:r xmlns:w="http://schemas.openxmlformats.org/wordprocessingml/2006/main" w:rsidRPr="007B4479">
              <w:rPr>
                <w:rStyle w:val="Hyperlink"/>
                <w:noProof/>
              </w:rPr>
              <w:t xml:space="preserve">5.10.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63" w:history="1">
            <w:r xmlns:w="http://schemas.openxmlformats.org/wordprocessingml/2006/main" w:rsidRPr="007B4479">
              <w:rPr>
                <w:rStyle w:val="Hyperlink"/>
                <w:noProof/>
              </w:rPr>
              <w:t xml:space="preserve">Hromadné operace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_Toc142904163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63" w:history="1">
            <w:r xmlns:w="http://schemas.openxmlformats.org/wordprocessingml/2006/main">
              <w:rPr>
                <w:noProof/>
                <w:webHidden/>
              </w:rPr>
              <w:t xml:space="preserve">37</w:t>
            </w:r>
          </w:hyperlink>
          <w:r xmlns:w="http://schemas.openxmlformats.org/wordprocessingml/2006/main">
            <w:rPr>
              <w:noProof/>
              <w:webHidden/>
            </w:rPr>
            <w:fldChar xmlns:w="http://schemas.openxmlformats.org/wordprocessingml/2006/main" w:fldCharType="end"/>
          </w:r>
        </w:p>
        <w:p w14:paraId="4CCB09DB" w14:textId="74F00DF1"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64" w:history="1">
            <w:r xmlns:w="http://schemas.openxmlformats.org/wordprocessingml/2006/main" w:rsidRPr="007B4479">
              <w:rPr>
                <w:rStyle w:val="Hyperlink"/>
                <w:noProof/>
              </w:rPr>
              <w:t xml:space="preserve">5.11.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64" w:history="1">
            <w:r xmlns:w="http://schemas.openxmlformats.org/wordprocessingml/2006/main" w:rsidRPr="007B4479">
              <w:rPr>
                <w:rStyle w:val="Hyperlink"/>
                <w:noProof/>
              </w:rPr>
              <w:t xml:space="preserve">Přesun v seznamu Složek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_Toc142904164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64" w:history="1">
            <w:r xmlns:w="http://schemas.openxmlformats.org/wordprocessingml/2006/main">
              <w:rPr>
                <w:noProof/>
                <w:webHidden/>
              </w:rPr>
              <w:t xml:space="preserve">38</w:t>
            </w:r>
          </w:hyperlink>
          <w:r xmlns:w="http://schemas.openxmlformats.org/wordprocessingml/2006/main">
            <w:rPr>
              <w:noProof/>
              <w:webHidden/>
            </w:rPr>
            <w:fldChar xmlns:w="http://schemas.openxmlformats.org/wordprocessingml/2006/main" w:fldCharType="end"/>
          </w:r>
        </w:p>
        <w:p w14:paraId="2445E78F" w14:textId="7842899E" w:rsidR="006126E9" w:rsidRDefault="006126E9">
          <w:pPr xmlns:w="http://schemas.openxmlformats.org/wordprocessingml/2006/main" xmlns:w14="http://schemas.microsoft.com/office/word/2010/wordml">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w:anchor="_Toc142904165" w:history="1">
            <w:r xmlns:w="http://schemas.openxmlformats.org/wordprocessingml/2006/main" w:rsidRPr="007B4479">
              <w:rPr>
                <w:rStyle w:val="Hyperlink"/>
                <w:noProof/>
              </w:rPr>
              <w:t xml:space="preserve">PRÁCE S TEXTEM ve webstránkách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_Toc142904165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142904165" w:history="1">
            <w:r xmlns:w="http://schemas.openxmlformats.org/wordprocessingml/2006/main">
              <w:rPr>
                <w:noProof/>
                <w:webHidden/>
              </w:rPr>
              <w:t xml:space="preserve">39</w:t>
            </w:r>
          </w:hyperlink>
          <w:r xmlns:w="http://schemas.openxmlformats.org/wordprocessingml/2006/main">
            <w:rPr>
              <w:noProof/>
              <w:webHidden/>
            </w:rPr>
            <w:fldChar xmlns:w="http://schemas.openxmlformats.org/wordprocessingml/2006/main" w:fldCharType="end"/>
          </w:r>
        </w:p>
        <w:p w14:paraId="28D119FD" w14:textId="2FC5A8C6" w:rsidR="006126E9" w:rsidRDefault="006126E9">
          <w:pPr xmlns:w="http://schemas.openxmlformats.org/wordprocessingml/2006/main" xmlns:w14="http://schemas.microsoft.com/office/word/2010/wordml">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w:anchor="_Toc142904166" w:history="1">
            <w:r xmlns:w="http://schemas.openxmlformats.org/wordprocessingml/2006/main" w:rsidRPr="007B4479">
              <w:rPr>
                <w:rStyle w:val="Hyperlink"/>
                <w:noProof/>
              </w:rPr>
              <w:t xml:space="preserve">Práce se styly a formátování textu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_Toc142904166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142904166" w:history="1">
            <w:r xmlns:w="http://schemas.openxmlformats.org/wordprocessingml/2006/main">
              <w:rPr>
                <w:noProof/>
                <w:webHidden/>
              </w:rPr>
              <w:t xml:space="preserve">40</w:t>
            </w:r>
          </w:hyperlink>
          <w:r xmlns:w="http://schemas.openxmlformats.org/wordprocessingml/2006/main">
            <w:rPr>
              <w:noProof/>
              <w:webHidden/>
            </w:rPr>
            <w:fldChar xmlns:w="http://schemas.openxmlformats.org/wordprocessingml/2006/main" w:fldCharType="end"/>
          </w:r>
        </w:p>
        <w:p w14:paraId="78DECBDC" w14:textId="58F68EBC" w:rsidR="006126E9" w:rsidRDefault="006126E9">
          <w:pPr xmlns:w="http://schemas.openxmlformats.org/wordprocessingml/2006/main" xmlns:w14="http://schemas.microsoft.com/office/word/2010/wordml">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w:anchor="_Toc142904167" w:history="1">
            <w:r xmlns:w="http://schemas.openxmlformats.org/wordprocessingml/2006/main" w:rsidRPr="007B4479">
              <w:rPr>
                <w:rStyle w:val="Hyperlink"/>
                <w:noProof/>
              </w:rPr>
              <w:t xml:space="preserve">Odstraňování formátování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_Toc142904167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142904167" w:history="1">
            <w:r xmlns:w="http://schemas.openxmlformats.org/wordprocessingml/2006/main">
              <w:rPr>
                <w:noProof/>
                <w:webHidden/>
              </w:rPr>
              <w:t xml:space="preserve">42</w:t>
            </w:r>
          </w:hyperlink>
          <w:r xmlns:w="http://schemas.openxmlformats.org/wordprocessingml/2006/main">
            <w:rPr>
              <w:noProof/>
              <w:webHidden/>
            </w:rPr>
            <w:fldChar xmlns:w="http://schemas.openxmlformats.org/wordprocessingml/2006/main" w:fldCharType="end"/>
          </w:r>
        </w:p>
        <w:p w14:paraId="163FA5AB" w14:textId="781BEC3D" w:rsidR="006126E9" w:rsidRDefault="006126E9">
          <w:pPr xmlns:w="http://schemas.openxmlformats.org/wordprocessingml/2006/main" xmlns:w14="http://schemas.microsoft.com/office/word/2010/wordml">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w:anchor="_Toc142904168" w:history="1">
            <w:r xmlns:w="http://schemas.openxmlformats.org/wordprocessingml/2006/main" w:rsidRPr="007B4479">
              <w:rPr>
                <w:rStyle w:val="Hyperlink"/>
                <w:noProof/>
              </w:rPr>
              <w:t xml:space="preserve">Seznamy (odrážkové / číslované) a odsazení textu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_Toc142904168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142904168" w:history="1">
            <w:r xmlns:w="http://schemas.openxmlformats.org/wordprocessingml/2006/main">
              <w:rPr>
                <w:noProof/>
                <w:webHidden/>
              </w:rPr>
              <w:t xml:space="preserve">43</w:t>
            </w:r>
          </w:hyperlink>
          <w:r xmlns:w="http://schemas.openxmlformats.org/wordprocessingml/2006/main">
            <w:rPr>
              <w:noProof/>
              <w:webHidden/>
            </w:rPr>
            <w:fldChar xmlns:w="http://schemas.openxmlformats.org/wordprocessingml/2006/main" w:fldCharType="end"/>
          </w:r>
        </w:p>
        <w:p w14:paraId="22C3566F" w14:textId="29EE9E2C" w:rsidR="006126E9" w:rsidRDefault="006126E9">
          <w:pPr xmlns:w="http://schemas.openxmlformats.org/wordprocessingml/2006/main" xmlns:w14="http://schemas.microsoft.com/office/word/2010/wordml">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w:anchor="_Toc142904169" w:history="1">
            <w:r xmlns:w="http://schemas.openxmlformats.org/wordprocessingml/2006/main" w:rsidRPr="007B4479">
              <w:rPr>
                <w:rStyle w:val="Hyperlink"/>
                <w:noProof/>
              </w:rPr>
              <w:t xml:space="preserve">Odkazy na dokumenty a nahrávání dokumentů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_Toc142904169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142904169" w:history="1">
            <w:r xmlns:w="http://schemas.openxmlformats.org/wordprocessingml/2006/main">
              <w:rPr>
                <w:noProof/>
                <w:webHidden/>
              </w:rPr>
              <w:t xml:space="preserve">43</w:t>
            </w:r>
          </w:hyperlink>
          <w:r xmlns:w="http://schemas.openxmlformats.org/wordprocessingml/2006/main">
            <w:rPr>
              <w:noProof/>
              <w:webHidden/>
            </w:rPr>
            <w:fldChar xmlns:w="http://schemas.openxmlformats.org/wordprocessingml/2006/main" w:fldCharType="end"/>
          </w:r>
        </w:p>
        <w:p w14:paraId="3AD7947A" w14:textId="75A7C88A" w:rsidR="006126E9" w:rsidRDefault="006126E9">
          <w:pPr xmlns:w="http://schemas.openxmlformats.org/wordprocessingml/2006/main" xmlns:w14="http://schemas.microsoft.com/office/word/2010/wordml">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w:anchor="_Toc142904170" w:history="1">
            <w:r xmlns:w="http://schemas.openxmlformats.org/wordprocessingml/2006/main" w:rsidRPr="007B4479">
              <w:rPr>
                <w:rStyle w:val="Hyperlink"/>
                <w:noProof/>
              </w:rPr>
              <w:t xml:space="preserve">Vkládání a úprava odkazů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_Toc142904170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142904170" w:history="1">
            <w:r xmlns:w="http://schemas.openxmlformats.org/wordprocessingml/2006/main">
              <w:rPr>
                <w:noProof/>
                <w:webHidden/>
              </w:rPr>
              <w:t xml:space="preserve">45</w:t>
            </w:r>
          </w:hyperlink>
          <w:r xmlns:w="http://schemas.openxmlformats.org/wordprocessingml/2006/main">
            <w:rPr>
              <w:noProof/>
              <w:webHidden/>
            </w:rPr>
            <w:fldChar xmlns:w="http://schemas.openxmlformats.org/wordprocessingml/2006/main" w:fldCharType="end"/>
          </w:r>
        </w:p>
        <w:p w14:paraId="7B67CFFA" w14:textId="350AB758" w:rsidR="006126E9" w:rsidRDefault="006126E9">
          <w:pPr xmlns:w="http://schemas.openxmlformats.org/wordprocessingml/2006/main" xmlns:w14="http://schemas.microsoft.com/office/word/2010/wordml">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w:anchor="_Toc142904171" w:history="1">
            <w:r xmlns:w="http://schemas.openxmlformats.org/wordprocessingml/2006/main" w:rsidRPr="007B4479">
              <w:rPr>
                <w:rStyle w:val="Hyperlink"/>
                <w:noProof/>
              </w:rPr>
              <w:t xml:space="preserve">Vkládání obrázků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_Toc142904171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142904171" w:history="1">
            <w:r xmlns:w="http://schemas.openxmlformats.org/wordprocessingml/2006/main">
              <w:rPr>
                <w:noProof/>
                <w:webHidden/>
              </w:rPr>
              <w:t xml:space="preserve">46</w:t>
            </w:r>
          </w:hyperlink>
          <w:r xmlns:w="http://schemas.openxmlformats.org/wordprocessingml/2006/main">
            <w:rPr>
              <w:noProof/>
              <w:webHidden/>
            </w:rPr>
            <w:fldChar xmlns:w="http://schemas.openxmlformats.org/wordprocessingml/2006/main" w:fldCharType="end"/>
          </w:r>
        </w:p>
        <w:p w14:paraId="58A2AAD8" w14:textId="6DFD881F" w:rsidR="006126E9" w:rsidRDefault="006126E9">
          <w:pPr xmlns:w="http://schemas.openxmlformats.org/wordprocessingml/2006/main" xmlns:w14="http://schemas.microsoft.com/office/word/2010/wordml">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w:anchor="_Toc142904172" w:history="1">
            <w:r xmlns:w="http://schemas.openxmlformats.org/wordprocessingml/2006/main" w:rsidRPr="007B4479">
              <w:rPr>
                <w:rStyle w:val="Hyperlink"/>
                <w:noProof/>
              </w:rPr>
              <w:t xml:space="preserve">Vkládání a úprava tabulek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_Toc142904172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142904172" w:history="1">
            <w:r xmlns:w="http://schemas.openxmlformats.org/wordprocessingml/2006/main">
              <w:rPr>
                <w:noProof/>
                <w:webHidden/>
              </w:rPr>
              <w:t xml:space="preserve">49</w:t>
            </w:r>
          </w:hyperlink>
          <w:r xmlns:w="http://schemas.openxmlformats.org/wordprocessingml/2006/main">
            <w:rPr>
              <w:noProof/>
              <w:webHidden/>
            </w:rPr>
            <w:fldChar xmlns:w="http://schemas.openxmlformats.org/wordprocessingml/2006/main" w:fldCharType="end"/>
          </w:r>
        </w:p>
        <w:p w14:paraId="7381186D" w14:textId="58A57DD8" w:rsidR="006126E9" w:rsidRDefault="006126E9">
          <w:pPr xmlns:w="http://schemas.openxmlformats.org/wordprocessingml/2006/main" xmlns:w14="http://schemas.microsoft.com/office/word/2010/wordml">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w:anchor="_Toc142904173" w:history="1">
            <w:r xmlns:w="http://schemas.openxmlformats.org/wordprocessingml/2006/main" w:rsidRPr="007B4479">
              <w:rPr>
                <w:rStyle w:val="Hyperlink"/>
                <w:noProof/>
              </w:rPr>
              <w:t xml:space="preserve">Vkládání speciálních znaků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_Toc142904173 \h </w:instrText>
          </w:r>
          <w:r xmlns:w="http://schemas.openxmlformats.org/wordprocessingml/2006/main">
            <w:rPr>
              <w:noProof/>
              <w:webHidden/>
            </w:rPr>
            <w:fldChar xmlns:w="http://schemas.openxmlformats.org/wordprocessingml/2006/main" w:fldCharType="separate"/>
          </w:r>
          <w:hyperlink xmlns:w="http://schemas.openxmlformats.org/wordprocessingml/2006/main" w:anchor="_Toc142904173" w:history="1">
            <w:r xmlns:w="http://schemas.openxmlformats.org/wordprocessingml/2006/main">
              <w:rPr>
                <w:noProof/>
                <w:webHidden/>
              </w:rPr>
              <w:t xml:space="preserve">56</w:t>
            </w:r>
          </w:hyperlink>
          <w:r xmlns:w="http://schemas.openxmlformats.org/wordprocessingml/2006/main">
            <w:rPr>
              <w:noProof/>
              <w:webHidden/>
            </w:rPr>
            <w:fldChar xmlns:w="http://schemas.openxmlformats.org/wordprocessingml/2006/main" w:fldCharType="end"/>
          </w:r>
        </w:p>
        <w:p w14:paraId="3A930662" w14:textId="3DA8539B"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74" w:history="1">
            <w:r xmlns:w="http://schemas.openxmlformats.org/wordprocessingml/2006/main" w:rsidRPr="007B4479">
              <w:rPr>
                <w:rStyle w:val="Hyperlink"/>
                <w:noProof/>
              </w:rPr>
              <w:t xml:space="preserve">5.12.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74" w:history="1">
            <w:r xmlns:w="http://schemas.openxmlformats.org/wordprocessingml/2006/main" w:rsidRPr="007B4479">
              <w:rPr>
                <w:rStyle w:val="Hyperlink"/>
                <w:noProof/>
              </w:rPr>
              <w:t xml:space="preserve">Modul Tooltip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_Toc142904174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74" w:history="1">
            <w:r xmlns:w="http://schemas.openxmlformats.org/wordprocessingml/2006/main">
              <w:rPr>
                <w:noProof/>
                <w:webHidden/>
              </w:rPr>
              <w:t xml:space="preserve">56</w:t>
            </w:r>
          </w:hyperlink>
          <w:r xmlns:w="http://schemas.openxmlformats.org/wordprocessingml/2006/main">
            <w:rPr>
              <w:noProof/>
              <w:webHidden/>
            </w:rPr>
            <w:fldChar xmlns:w="http://schemas.openxmlformats.org/wordprocessingml/2006/main" w:fldCharType="end"/>
          </w:r>
        </w:p>
        <w:p w14:paraId="3568AFF3" w14:textId="1D2DCE2B" w:rsidR="006126E9" w:rsidRDefault="006126E9">
          <w:pPr xmlns:w="http://schemas.openxmlformats.org/wordprocessingml/2006/main" xmlns:w14="http://schemas.microsoft.com/office/word/2010/wordml">
            <w:pStyle w:val="TOC1"/>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75" w:history="1">
            <w:r xmlns:w="http://schemas.openxmlformats.org/wordprocessingml/2006/main" w:rsidRPr="007B4479">
              <w:rPr>
                <w:rStyle w:val="Hyperlink"/>
                <w:noProof/>
              </w:rPr>
              <w:t xml:space="preserve">6.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75" w:history="1">
            <w:r xmlns:w="http://schemas.openxmlformats.org/wordprocessingml/2006/main" w:rsidRPr="007B4479">
              <w:rPr>
                <w:rStyle w:val="Hyperlink"/>
                <w:noProof/>
              </w:rPr>
              <w:t xml:space="preserve">Archiv souborů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_Toc142904175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75" w:history="1">
            <w:r xmlns:w="http://schemas.openxmlformats.org/wordprocessingml/2006/main">
              <w:rPr>
                <w:noProof/>
                <w:webHidden/>
              </w:rPr>
              <w:t xml:space="preserve">58</w:t>
            </w:r>
          </w:hyperlink>
          <w:r xmlns:w="http://schemas.openxmlformats.org/wordprocessingml/2006/main">
            <w:rPr>
              <w:noProof/>
              <w:webHidden/>
            </w:rPr>
            <w:fldChar xmlns:w="http://schemas.openxmlformats.org/wordprocessingml/2006/main" w:fldCharType="end"/>
          </w:r>
        </w:p>
        <w:p w14:paraId="0C32C8A9" w14:textId="1CC11125"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76" w:history="1">
            <w:r xmlns:w="http://schemas.openxmlformats.org/wordprocessingml/2006/main" w:rsidRPr="007B4479">
              <w:rPr>
                <w:rStyle w:val="Hyperlink"/>
                <w:noProof/>
              </w:rPr>
              <w:t xml:space="preserve">6.1.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76" w:history="1">
            <w:r xmlns:w="http://schemas.openxmlformats.org/wordprocessingml/2006/main" w:rsidRPr="007B4479">
              <w:rPr>
                <w:rStyle w:val="Hyperlink"/>
                <w:noProof/>
              </w:rPr>
              <w:t xml:space="preserve">Vložení nového souboru do archivu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_Toc142904176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76" w:history="1">
            <w:r xmlns:w="http://schemas.openxmlformats.org/wordprocessingml/2006/main">
              <w:rPr>
                <w:noProof/>
                <w:webHidden/>
              </w:rPr>
              <w:t xml:space="preserve">61</w:t>
            </w:r>
          </w:hyperlink>
          <w:r xmlns:w="http://schemas.openxmlformats.org/wordprocessingml/2006/main">
            <w:rPr>
              <w:noProof/>
              <w:webHidden/>
            </w:rPr>
            <w:fldChar xmlns:w="http://schemas.openxmlformats.org/wordprocessingml/2006/main" w:fldCharType="end"/>
          </w:r>
        </w:p>
        <w:p w14:paraId="1348A489" w14:textId="5C0E26BD" w:rsidR="006126E9" w:rsidRDefault="006126E9">
          <w:pPr xmlns:w="http://schemas.openxmlformats.org/wordprocessingml/2006/main" xmlns:w14="http://schemas.microsoft.com/office/word/2010/wordml">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77" w:history="1">
            <w:r xmlns:w="http://schemas.openxmlformats.org/wordprocessingml/2006/main" w:rsidRPr="007B4479">
              <w:rPr>
                <w:rStyle w:val="Hyperlink"/>
                <w:noProof/>
              </w:rPr>
              <w:t xml:space="preserve">6.2.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77" w:history="1">
            <w:r xmlns:w="http://schemas.openxmlformats.org/wordprocessingml/2006/main" w:rsidRPr="007B4479">
              <w:rPr>
                <w:rStyle w:val="Hyperlink"/>
                <w:noProof/>
              </w:rPr>
              <w:t xml:space="preserve">Vložení souboru z archivu do webstránky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_Toc142904177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77" w:history="1">
            <w:r xmlns:w="http://schemas.openxmlformats.org/wordprocessingml/2006/main">
              <w:rPr>
                <w:noProof/>
                <w:webHidden/>
              </w:rPr>
              <w:t xml:space="preserve">62</w:t>
            </w:r>
          </w:hyperlink>
          <w:r xmlns:w="http://schemas.openxmlformats.org/wordprocessingml/2006/main">
            <w:rPr>
              <w:noProof/>
              <w:webHidden/>
            </w:rPr>
            <w:fldChar xmlns:w="http://schemas.openxmlformats.org/wordprocessingml/2006/main" w:fldCharType="end"/>
          </w:r>
        </w:p>
        <w:p w14:paraId="64DCC487" w14:textId="4AC854F1" w:rsidR="006126E9" w:rsidRDefault="006126E9">
          <w:pPr xmlns:w="http://schemas.openxmlformats.org/wordprocessingml/2006/main" xmlns:w14="http://schemas.microsoft.com/office/word/2010/wordml">
            <w:pStyle w:val="TOC1"/>
            <w:rPr>
              <w:rFonts w:asciiTheme="minorHAnsi" w:eastAsiaTheme="minorEastAsia" w:hAnsiTheme="minorHAnsi" w:cstheme="minorBidi"/>
              <w:noProof/>
              <w:kern w:val="2"/>
              <w:sz w:val="24"/>
              <w:szCs w:val="24"/>
              <w:lang w:val="en-SK" w:eastAsia="en-GB"/>
              <w14:ligatures w14:val="standardContextual"/>
            </w:rPr>
          </w:pPr>
          <w:hyperlink xmlns:w="http://schemas.openxmlformats.org/wordprocessingml/2006/main" xmlns:w14="http://schemas.microsoft.com/office/word/2010/wordml" w:anchor="_Toc142904178" w:history="1">
            <w:r xmlns:w="http://schemas.openxmlformats.org/wordprocessingml/2006/main" w:rsidRPr="007B4479">
              <w:rPr>
                <w:rStyle w:val="Hyperlink"/>
                <w:noProof/>
              </w:rPr>
              <w:t xml:space="preserve">8. </w:t>
            </w:r>
          </w:hyperlink>
          <w:r xmlns:w="http://schemas.openxmlformats.org/wordprocessingml/2006/main" xmlns:w14="http://schemas.microsoft.com/office/word/2010/wordml">
            <w:rPr>
              <w:rFonts w:asciiTheme="minorHAnsi" w:eastAsiaTheme="minorEastAsia" w:hAnsiTheme="minorHAnsi" w:cstheme="minorBidi"/>
              <w:noProof/>
              <w:kern w:val="2"/>
              <w:sz w:val="24"/>
              <w:szCs w:val="24"/>
              <w:lang w:val="en-SK" w:eastAsia="en-GB"/>
              <w14:ligatures w14:val="standardContextual"/>
            </w:rPr>
            <w:tab xmlns:w="http://schemas.openxmlformats.org/wordprocessingml/2006/main"/>
          </w:r>
          <w:hyperlink xmlns:w="http://schemas.openxmlformats.org/wordprocessingml/2006/main" xmlns:w14="http://schemas.microsoft.com/office/word/2010/wordml" w:anchor="_Toc142904178" w:history="1">
            <w:r xmlns:w="http://schemas.openxmlformats.org/wordprocessingml/2006/main" w:rsidRPr="007B4479">
              <w:rPr>
                <w:rStyle w:val="Hyperlink"/>
                <w:noProof/>
              </w:rPr>
              <w:t xml:space="preserve">Nápověda </w:t>
            </w:r>
          </w:hyperlink>
          <w:r xmlns:w="http://schemas.openxmlformats.org/wordprocessingml/2006/main">
            <w:rPr>
              <w:noProof/>
              <w:webHidden/>
            </w:rPr>
            <w:tab xmlns:w="http://schemas.openxmlformats.org/wordprocessingml/2006/main"/>
          </w:r>
          <w:r xmlns:w="http://schemas.openxmlformats.org/wordprocessingml/2006/main">
            <w:rPr>
              <w:noProof/>
              <w:webHidden/>
            </w:rPr>
            <w:fldChar xmlns:w="http://schemas.openxmlformats.org/wordprocessingml/2006/main" w:fldCharType="begin"/>
          </w:r>
          <w:r xmlns:w="http://schemas.openxmlformats.org/wordprocessingml/2006/main">
            <w:rPr>
              <w:noProof/>
              <w:webHidden/>
            </w:rPr>
            <w:instrText xmlns:w="http://schemas.openxmlformats.org/wordprocessingml/2006/main" xml:space="preserve"> PAGEREF _Toc142904178 \h </w:instrText>
          </w:r>
          <w:r xmlns:w="http://schemas.openxmlformats.org/wordprocessingml/2006/main">
            <w:rPr>
              <w:noProof/>
              <w:webHidden/>
            </w:rPr>
            <w:fldChar xmlns:w="http://schemas.openxmlformats.org/wordprocessingml/2006/main" w:fldCharType="separate"/>
          </w:r>
          <w:hyperlink xmlns:w="http://schemas.openxmlformats.org/wordprocessingml/2006/main" xmlns:w14="http://schemas.microsoft.com/office/word/2010/wordml" w:anchor="_Toc142904178" w:history="1">
            <w:r xmlns:w="http://schemas.openxmlformats.org/wordprocessingml/2006/main">
              <w:rPr>
                <w:noProof/>
                <w:webHidden/>
              </w:rPr>
              <w:t xml:space="preserve">65</w:t>
            </w:r>
          </w:hyperlink>
          <w:r xmlns:w="http://schemas.openxmlformats.org/wordprocessingml/2006/main">
            <w:rPr>
              <w:noProof/>
              <w:webHidden/>
            </w:rPr>
            <w:fldChar xmlns:w="http://schemas.openxmlformats.org/wordprocessingml/2006/main" w:fldCharType="end"/>
          </w:r>
        </w:p>
        <w:p w14:paraId="7D066226" w14:textId="046C680E" w:rsidR="00D117D9" w:rsidRPr="0047055A" w:rsidRDefault="00C6240E" w:rsidP="02231CFF">
          <w:pPr>
            <w:rPr>
              <w:rFonts w:asciiTheme="majorHAnsi" w:hAnsiTheme="majorHAnsi" w:cstheme="majorBidi"/>
            </w:rPr>
          </w:pPr>
          <w:r w:rsidRPr="02231CFF">
            <w:rPr>
              <w:rFonts w:asciiTheme="majorHAnsi" w:hAnsiTheme="majorHAnsi" w:cstheme="majorBidi"/>
            </w:rPr>
            <w:fldChar w:fldCharType="end"/>
          </w:r>
        </w:p>
      </w:sdtContent>
    </w:sdt>
    <w:p w14:paraId="35DD17AF" w14:textId="791849EC" w:rsidR="006B46EB" w:rsidRPr="0047055A" w:rsidRDefault="00BF031F" w:rsidP="00871080">
      <w:pPr xmlns:w="http://schemas.openxmlformats.org/wordprocessingml/2006/main">
        <w:pStyle w:val="IW-Nadpis1"/>
      </w:pPr>
      <w:r xmlns:w="http://schemas.openxmlformats.org/wordprocessingml/2006/main" w:rsidRPr="02231CFF">
        <w:rPr>
          <w:rFonts w:asciiTheme="majorHAnsi" w:hAnsiTheme="majorHAnsi"/>
        </w:rPr>
        <w:br xmlns:w="http://schemas.openxmlformats.org/wordprocessingml/2006/main" w:type="page"/>
      </w:r>
      <w:bookmarkStart xmlns:w="http://schemas.openxmlformats.org/wordprocessingml/2006/main" w:id="2" w:name="_Toc108790783"/>
      <w:bookmarkStart xmlns:w="http://schemas.openxmlformats.org/wordprocessingml/2006/main" w:id="3" w:name="_Toc112239869"/>
      <w:bookmarkStart xmlns:w="http://schemas.openxmlformats.org/wordprocessingml/2006/main" w:id="4" w:name="_Toc142904132"/>
      <w:bookmarkEnd xmlns:w="http://schemas.openxmlformats.org/wordprocessingml/2006/main" w:id="1"/>
      <w:bookmarkEnd xmlns:w="http://schemas.openxmlformats.org/wordprocessingml/2006/main" w:id="0"/>
      <w:r xmlns:w="http://schemas.openxmlformats.org/wordprocessingml/2006/main" w:rsidR="00547DCA">
        <w:lastRenderedPageBreak xmlns:w="http://schemas.openxmlformats.org/wordprocessingml/2006/main"/>
      </w:r>
      <w:r xmlns:w="http://schemas.openxmlformats.org/wordprocessingml/2006/main" w:rsidR="00547DCA">
        <w:t xml:space="preserve">Úvod</w:t>
      </w:r>
      <w:bookmarkEnd xmlns:w="http://schemas.openxmlformats.org/wordprocessingml/2006/main" w:id="2"/>
      <w:bookmarkEnd xmlns:w="http://schemas.openxmlformats.org/wordprocessingml/2006/main" w:id="3"/>
      <w:bookmarkEnd xmlns:w="http://schemas.openxmlformats.org/wordprocessingml/2006/main" w:id="4"/>
    </w:p>
    <w:p w14:paraId="0878FBE8" w14:textId="77777777" w:rsidR="00A63F16" w:rsidRDefault="00E13D26"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Vytvořením nového web sídla pomocí systému CMS WebJET jste dostali možnost rychle a snadno spravovat a aktualizovat obsah vašich stránek. Tento manuál vám pomůže se základními úkony, které budete při správě a aktualizaci stránek a doplňování nového obsahu potřebovat.</w:t>
      </w:r>
    </w:p>
    <w:p w14:paraId="19B0ABE5" w14:textId="18B4FEBF" w:rsidR="002D0E88" w:rsidRPr="00BE5DB1" w:rsidRDefault="002D0E88" w:rsidP="02231CFF">
      <w:pPr xmlns:w="http://schemas.openxmlformats.org/wordprocessingml/2006/main">
        <w:rPr>
          <w:rFonts w:eastAsiaTheme="minorEastAsia"/>
        </w:rPr>
      </w:pPr>
      <w:r xmlns:w="http://schemas.openxmlformats.org/wordprocessingml/2006/main" w:rsidRPr="02231CFF">
        <w:rPr>
          <w:rFonts w:eastAsiaTheme="minorEastAsia"/>
        </w:rPr>
        <w:t xml:space="preserve">Jednoduchá, spolehlivá, rychlá – taková je práce s </w:t>
      </w:r>
      <w:proofErr xmlns:w="http://schemas.openxmlformats.org/wordprocessingml/2006/main" w:type="spellStart"/>
      <w:r xmlns:w="http://schemas.openxmlformats.org/wordprocessingml/2006/main" w:rsidRPr="02231CFF">
        <w:rPr>
          <w:rFonts w:eastAsiaTheme="minorEastAsia"/>
        </w:rPr>
        <w:t xml:space="preserve">WebJET </w:t>
      </w:r>
      <w:proofErr xmlns:w="http://schemas.openxmlformats.org/wordprocessingml/2006/main" w:type="spellEnd"/>
      <w:r xmlns:w="http://schemas.openxmlformats.org/wordprocessingml/2006/main" w:rsidRPr="02231CFF">
        <w:rPr>
          <w:rFonts w:eastAsiaTheme="minorEastAsia"/>
        </w:rPr>
        <w:t xml:space="preserve">CMS. </w:t>
      </w:r>
      <w:r xmlns:w="http://schemas.openxmlformats.org/wordprocessingml/2006/main">
        <w:br xmlns:w="http://schemas.openxmlformats.org/wordprocessingml/2006/main"/>
      </w:r>
      <w:r xmlns:w="http://schemas.openxmlformats.org/wordprocessingml/2006/main" w:rsidRPr="02231CFF">
        <w:rPr>
          <w:rFonts w:eastAsiaTheme="minorEastAsia"/>
        </w:rPr>
        <w:t xml:space="preserve">O Váš web se nyní postaráte i bez technických dovedností. Intuitivní ovládání vám v tom pomůže.</w:t>
      </w:r>
    </w:p>
    <w:p w14:paraId="4D2301EB" w14:textId="55C7178D" w:rsidR="00A63F16" w:rsidRPr="00A63F16" w:rsidRDefault="00A63F16"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V tomto návodu se nachází dokumentace pro verzi 2023.</w:t>
      </w:r>
    </w:p>
    <w:p w14:paraId="712BBBC4" w14:textId="55BEBBF2" w:rsidR="00E13D26" w:rsidRPr="0047055A" w:rsidRDefault="00353C8F" w:rsidP="00741E48">
      <w:pPr xmlns:w="http://schemas.openxmlformats.org/wordprocessingml/2006/main">
        <w:pStyle w:val="IW-Nadpis1"/>
      </w:pPr>
      <w:r xmlns:w="http://schemas.openxmlformats.org/wordprocessingml/2006/main">
        <w:br xmlns:w="http://schemas.openxmlformats.org/wordprocessingml/2006/main" w:type="page"/>
      </w:r>
      <w:bookmarkStart xmlns:w="http://schemas.openxmlformats.org/wordprocessingml/2006/main" w:id="5" w:name="_Toc422924433"/>
      <w:bookmarkStart xmlns:w="http://schemas.openxmlformats.org/wordprocessingml/2006/main" w:id="6" w:name="_Toc422926371"/>
      <w:bookmarkStart xmlns:w="http://schemas.openxmlformats.org/wordprocessingml/2006/main" w:id="7" w:name="_Toc112239870"/>
      <w:bookmarkStart xmlns:w="http://schemas.openxmlformats.org/wordprocessingml/2006/main" w:id="8" w:name="_Toc142904133"/>
      <w:r xmlns:w="http://schemas.openxmlformats.org/wordprocessingml/2006/main" w:rsidR="00BA3A24">
        <w:lastRenderedPageBreak xmlns:w="http://schemas.openxmlformats.org/wordprocessingml/2006/main"/>
      </w:r>
      <w:r xmlns:w="http://schemas.openxmlformats.org/wordprocessingml/2006/main" w:rsidR="00BA3A24">
        <w:t xml:space="preserve">Přihlášení do </w:t>
      </w:r>
      <w:bookmarkEnd xmlns:w="http://schemas.openxmlformats.org/wordprocessingml/2006/main" w:id="5"/>
      <w:bookmarkEnd xmlns:w="http://schemas.openxmlformats.org/wordprocessingml/2006/main" w:id="6"/>
      <w:proofErr xmlns:w="http://schemas.openxmlformats.org/wordprocessingml/2006/main" w:type="spellStart"/>
      <w:r xmlns:w="http://schemas.openxmlformats.org/wordprocessingml/2006/main" w:rsidR="00E33A00">
        <w:t xml:space="preserve">WebJET </w:t>
      </w:r>
      <w:proofErr xmlns:w="http://schemas.openxmlformats.org/wordprocessingml/2006/main" w:type="spellEnd"/>
      <w:r xmlns:w="http://schemas.openxmlformats.org/wordprocessingml/2006/main" w:rsidR="00E33A00">
        <w:t xml:space="preserve">CMS</w:t>
      </w:r>
      <w:bookmarkEnd xmlns:w="http://schemas.openxmlformats.org/wordprocessingml/2006/main" w:id="7"/>
      <w:bookmarkEnd xmlns:w="http://schemas.openxmlformats.org/wordprocessingml/2006/main" w:id="8"/>
    </w:p>
    <w:p w14:paraId="35CF3F1F" w14:textId="603A74CB" w:rsidR="00BA3A24" w:rsidRDefault="00905D84"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Před prací nad vaší stránkou musíte nejprve vstoupit do administrační části systému WebJET. Pro přístup do administrace web sídla je třeba mít nainstalován aktuální verzi internetového prohlížeče. Do prohlížeče napište adresu WebJET CMS administrace, kterou jste obdrželi.</w:t>
      </w:r>
    </w:p>
    <w:p w14:paraId="6AB557E9" w14:textId="1C40D4DE" w:rsidR="00895E2D" w:rsidRDefault="006D1FF9" w:rsidP="00895E2D">
      <w:pPr>
        <w:pStyle w:val="Obrzok"/>
      </w:pPr>
      <w:r>
        <w:drawing>
          <wp:inline distT="0" distB="0" distL="0" distR="0" wp14:anchorId="7E331C57" wp14:editId="2648778E">
            <wp:extent cx="5728972" cy="2315845"/>
            <wp:effectExtent l="0" t="0" r="5080" b="8255"/>
            <wp:docPr id="14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28972" cy="2315845"/>
                    </a:xfrm>
                    <a:prstGeom prst="rect">
                      <a:avLst/>
                    </a:prstGeom>
                  </pic:spPr>
                </pic:pic>
              </a:graphicData>
            </a:graphic>
          </wp:inline>
        </w:drawing>
      </w:r>
    </w:p>
    <w:p w14:paraId="49FA62B5" w14:textId="3FEEDAB8" w:rsidR="007D7179" w:rsidRPr="0047055A" w:rsidRDefault="00895E2D" w:rsidP="02231CFF">
      <w:pPr xmlns:w="http://schemas.openxmlformats.org/wordprocessingml/2006/main">
        <w:pStyle w:val="Caption"/>
        <w:rPr>
          <w:rFonts w:cstheme="majorBidi"/>
        </w:rPr>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1 </w:t>
      </w:r>
      <w:r xmlns:w="http://schemas.openxmlformats.org/wordprocessingml/2006/main" w:rsidRPr="02231CFF">
        <w:rPr>
          <w:noProof/>
        </w:rPr>
        <w:fldChar xmlns:w="http://schemas.openxmlformats.org/wordprocessingml/2006/main" w:fldCharType="end"/>
      </w:r>
      <w:r xmlns:w="http://schemas.openxmlformats.org/wordprocessingml/2006/main">
        <w:t xml:space="preserve">Přihlašovací formulář</w:t>
      </w:r>
    </w:p>
    <w:p w14:paraId="67A9F788" w14:textId="55E3BA5E" w:rsidR="006D1FF9" w:rsidRDefault="00547DCA" w:rsidP="02231CFF">
      <w:pPr xmlns:w="http://schemas.openxmlformats.org/wordprocessingml/2006/main">
        <w:jc w:val="both"/>
        <w:rPr>
          <w:rFonts w:asciiTheme="majorHAnsi" w:hAnsiTheme="majorHAnsi" w:cstheme="majorBidi"/>
        </w:rPr>
      </w:pPr>
      <w:r xmlns:w="http://schemas.openxmlformats.org/wordprocessingml/2006/main" w:rsidRPr="02231CFF">
        <w:rPr>
          <w:rFonts w:asciiTheme="majorHAnsi" w:hAnsiTheme="majorHAnsi" w:cstheme="majorBidi"/>
        </w:rPr>
        <w:t xml:space="preserve">Na přihlašovací obrazovce zadejte své přihlašovací údaje a potvrďte zadání tlačítkem </w:t>
      </w:r>
      <w:r xmlns:w="http://schemas.openxmlformats.org/wordprocessingml/2006/main" w:rsidR="00655E2E" w:rsidRPr="02231CFF">
        <w:rPr>
          <w:rFonts w:ascii="Asap" w:hAnsi="Asap" w:cstheme="majorBidi"/>
          <w:sz w:val="20"/>
          <w:szCs w:val="20"/>
        </w:rPr>
        <w:t xml:space="preserve">Přihlásit se </w:t>
      </w:r>
      <w:r xmlns:w="http://schemas.openxmlformats.org/wordprocessingml/2006/main" w:rsidR="00655E2E" w:rsidRPr="02231CFF">
        <w:rPr>
          <w:rFonts w:asciiTheme="majorHAnsi" w:hAnsiTheme="majorHAnsi" w:cstheme="majorBidi"/>
        </w:rPr>
        <w:t xml:space="preserve">.</w:t>
      </w:r>
    </w:p>
    <w:p w14:paraId="40661ED5" w14:textId="77777777" w:rsidR="004632EA" w:rsidRDefault="004632EA" w:rsidP="02231CFF">
      <w:pPr>
        <w:jc w:val="both"/>
        <w:rPr>
          <w:rFonts w:asciiTheme="majorHAnsi" w:hAnsiTheme="majorHAnsi" w:cstheme="majorBidi"/>
        </w:rPr>
      </w:pPr>
    </w:p>
    <w:p w14:paraId="4A4E5AF2" w14:textId="77777777" w:rsidR="004632EA" w:rsidRPr="00547DCA" w:rsidRDefault="004632EA" w:rsidP="00741E48">
      <w:pPr xmlns:w="http://schemas.openxmlformats.org/wordprocessingml/2006/main">
        <w:pStyle w:val="IW-Nadpis2"/>
      </w:pPr>
      <w:bookmarkStart xmlns:w="http://schemas.openxmlformats.org/wordprocessingml/2006/main" w:id="9" w:name="_Toc422924435"/>
      <w:bookmarkStart xmlns:w="http://schemas.openxmlformats.org/wordprocessingml/2006/main" w:id="10" w:name="_Toc422926373"/>
      <w:bookmarkStart xmlns:w="http://schemas.openxmlformats.org/wordprocessingml/2006/main" w:id="11" w:name="_Toc112239871"/>
      <w:bookmarkStart xmlns:w="http://schemas.openxmlformats.org/wordprocessingml/2006/main" w:id="12" w:name="_Toc142904134"/>
      <w:r xmlns:w="http://schemas.openxmlformats.org/wordprocessingml/2006/main">
        <w:t xml:space="preserve">Orientace v CMS </w:t>
      </w:r>
      <w:proofErr xmlns:w="http://schemas.openxmlformats.org/wordprocessingml/2006/main" w:type="spellStart"/>
      <w:r xmlns:w="http://schemas.openxmlformats.org/wordprocessingml/2006/main">
        <w:t xml:space="preserve">WebJET</w:t>
      </w:r>
      <w:bookmarkEnd xmlns:w="http://schemas.openxmlformats.org/wordprocessingml/2006/main" w:id="9"/>
      <w:bookmarkEnd xmlns:w="http://schemas.openxmlformats.org/wordprocessingml/2006/main" w:id="10"/>
      <w:bookmarkEnd xmlns:w="http://schemas.openxmlformats.org/wordprocessingml/2006/main" w:id="11"/>
      <w:bookmarkEnd xmlns:w="http://schemas.openxmlformats.org/wordprocessingml/2006/main" w:id="12"/>
      <w:proofErr xmlns:w="http://schemas.openxmlformats.org/wordprocessingml/2006/main" w:type="spellEnd"/>
    </w:p>
    <w:p w14:paraId="1F1D3011" w14:textId="77777777" w:rsidR="004632EA" w:rsidRDefault="004632EA"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 prvním otevření a přihlášení se do administrace systému WebJET CMS Vás uvítá hlavní admin stránka „Přehled“. V admin části systému WebJET CMS máte vždy v levé části dostupné hlavní kontextové menu s hlavními prvky a součástmi CMS systému po jejichž rozkliknutí se Vám zobrazí další možnosti co můžeme v rámci WebJET dělat a kam se dostat.</w:t>
      </w:r>
    </w:p>
    <w:p w14:paraId="3DC9CEBF" w14:textId="6F21D104" w:rsidR="004632EA" w:rsidRDefault="00851AEE" w:rsidP="00D054BE">
      <w:pPr>
        <w:pStyle w:val="Obrzok"/>
      </w:pPr>
      <w:r w:rsidRPr="00851AEE">
        <w:lastRenderedPageBreak/>
        <w:drawing>
          <wp:inline distT="0" distB="0" distL="0" distR="0" wp14:anchorId="338B6DC3" wp14:editId="429E194E">
            <wp:extent cx="1505243" cy="2530792"/>
            <wp:effectExtent l="0" t="0" r="6350" b="0"/>
            <wp:docPr id="2679871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7157" name="Picture 1" descr="Graphical user interface, application&#10;&#10;Description automatically generated"/>
                    <pic:cNvPicPr/>
                  </pic:nvPicPr>
                  <pic:blipFill>
                    <a:blip r:embed="rId13"/>
                    <a:stretch>
                      <a:fillRect/>
                    </a:stretch>
                  </pic:blipFill>
                  <pic:spPr>
                    <a:xfrm>
                      <a:off x="0" y="0"/>
                      <a:ext cx="1522384" cy="2559612"/>
                    </a:xfrm>
                    <a:prstGeom prst="rect">
                      <a:avLst/>
                    </a:prstGeom>
                  </pic:spPr>
                </pic:pic>
              </a:graphicData>
            </a:graphic>
          </wp:inline>
        </w:drawing>
      </w:r>
    </w:p>
    <w:p w14:paraId="020D55AC" w14:textId="77777777" w:rsidR="004632EA" w:rsidRDefault="004632EA" w:rsidP="004632EA">
      <w:pPr>
        <w:pStyle w:val="Caption"/>
      </w:pPr>
    </w:p>
    <w:p w14:paraId="549C6A9F" w14:textId="56852D76" w:rsidR="004632EA" w:rsidRDefault="004632EA" w:rsidP="004632EA">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2 </w:t>
      </w:r>
      <w:r xmlns:w="http://schemas.openxmlformats.org/wordprocessingml/2006/main" w:rsidRPr="02231CFF">
        <w:rPr>
          <w:noProof/>
        </w:rPr>
        <w:fldChar xmlns:w="http://schemas.openxmlformats.org/wordprocessingml/2006/main" w:fldCharType="end"/>
      </w:r>
      <w:r xmlns:w="http://schemas.openxmlformats.org/wordprocessingml/2006/main">
        <w:t xml:space="preserve">Hlavní Kontextové menu</w:t>
      </w:r>
    </w:p>
    <w:p w14:paraId="79101D5D" w14:textId="77777777" w:rsidR="00C34261" w:rsidRDefault="00C34261" w:rsidP="00C34261"/>
    <w:p w14:paraId="1AFF6405" w14:textId="77777777" w:rsidR="00C34261" w:rsidRDefault="00C34261" w:rsidP="00C34261">
      <w:pPr>
        <w:pStyle w:val="Obrzok"/>
      </w:pPr>
      <w:r w:rsidRPr="00C34261">
        <w:drawing>
          <wp:inline distT="0" distB="0" distL="0" distR="0" wp14:anchorId="7228C060" wp14:editId="266BE113">
            <wp:extent cx="5728970" cy="2110740"/>
            <wp:effectExtent l="0" t="0" r="0" b="0"/>
            <wp:docPr id="1625724657"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4657" name="Picture 1" descr="Logo, company name&#10;&#10;Description automatically generated"/>
                    <pic:cNvPicPr/>
                  </pic:nvPicPr>
                  <pic:blipFill>
                    <a:blip r:embed="rId14"/>
                    <a:stretch>
                      <a:fillRect/>
                    </a:stretch>
                  </pic:blipFill>
                  <pic:spPr>
                    <a:xfrm>
                      <a:off x="0" y="0"/>
                      <a:ext cx="5728970" cy="2110740"/>
                    </a:xfrm>
                    <a:prstGeom prst="rect">
                      <a:avLst/>
                    </a:prstGeom>
                  </pic:spPr>
                </pic:pic>
              </a:graphicData>
            </a:graphic>
          </wp:inline>
        </w:drawing>
      </w:r>
    </w:p>
    <w:p w14:paraId="09B63163" w14:textId="5D3E4675" w:rsidR="00C34261" w:rsidRPr="00C34261" w:rsidRDefault="00C34261" w:rsidP="00C34261">
      <w:pPr xmlns:w="http://schemas.openxmlformats.org/wordprocessingml/2006/main">
        <w:pStyle w:val="Caption"/>
      </w:pPr>
      <w:r xmlns:w="http://schemas.openxmlformats.org/wordprocessingml/2006/main">
        <w:t xml:space="preserve">Obrázek </w:t>
      </w:r>
      <w:fldSimple xmlns:w="http://schemas.openxmlformats.org/wordprocessingml/2006/main" w:instr=" SEQ Obrázok \* ARABIC ">
        <w:r w:rsidR="0023014C">
          <w:rPr>
            <w:noProof/>
          </w:rPr>
          <w:t>3</w:t>
        </w:r>
      </w:fldSimple>
      <w:r xmlns:w="http://schemas.openxmlformats.org/wordprocessingml/2006/main">
        <w:t xml:space="preserve">Prvky Hlavního Kontextového menu</w:t>
      </w:r>
    </w:p>
    <w:p w14:paraId="46B09204" w14:textId="77777777" w:rsidR="004632EA" w:rsidRDefault="004632EA" w:rsidP="02231CFF">
      <w:pPr>
        <w:jc w:val="both"/>
        <w:rPr>
          <w:rFonts w:asciiTheme="majorHAnsi" w:hAnsiTheme="majorHAnsi" w:cstheme="majorBidi"/>
        </w:rPr>
      </w:pPr>
    </w:p>
    <w:p w14:paraId="25A98429" w14:textId="5D99AD25" w:rsidR="00AA06F7" w:rsidRPr="0047055A" w:rsidRDefault="001D05F6" w:rsidP="02231CFF">
      <w:pPr xmlns:w="http://schemas.openxmlformats.org/wordprocessingml/2006/main">
        <w:jc w:val="both"/>
        <w:rPr>
          <w:rFonts w:asciiTheme="majorHAnsi" w:hAnsiTheme="majorHAnsi" w:cstheme="majorBidi"/>
        </w:rPr>
      </w:pPr>
      <w:r xmlns:w="http://schemas.openxmlformats.org/wordprocessingml/2006/main" w:rsidRPr="02231CFF">
        <w:rPr>
          <w:rFonts w:asciiTheme="majorHAnsi" w:hAnsiTheme="majorHAnsi" w:cstheme="majorBidi"/>
        </w:rPr>
        <w:t xml:space="preserve">V rámci hlavní stránky „Přehledu“ můžete vidět i </w:t>
      </w:r>
      <w:proofErr xmlns:w="http://schemas.openxmlformats.org/wordprocessingml/2006/main" w:type="spellStart"/>
      <w:r xmlns:w="http://schemas.openxmlformats.org/wordprocessingml/2006/main" w:rsidR="007D7179" w:rsidRPr="02231CFF">
        <w:rPr>
          <w:rFonts w:asciiTheme="majorHAnsi" w:hAnsiTheme="majorHAnsi" w:cstheme="majorBidi"/>
        </w:rPr>
        <w:t xml:space="preserve">Dashboard </w:t>
      </w:r>
      <w:proofErr xmlns:w="http://schemas.openxmlformats.org/wordprocessingml/2006/main" w:type="spellEnd"/>
      <w:r xmlns:w="http://schemas.openxmlformats.org/wordprocessingml/2006/main" w:rsidR="00151D82" w:rsidRPr="02231CFF">
        <w:rPr>
          <w:rFonts w:asciiTheme="majorHAnsi" w:hAnsiTheme="majorHAnsi" w:cstheme="majorBidi"/>
        </w:rPr>
        <w:t xml:space="preserve">, který shromažďuje pro Vás všechny nejdůležitější informace.</w:t>
      </w:r>
    </w:p>
    <w:p w14:paraId="73AF71BD" w14:textId="150F361C" w:rsidR="00895E2D" w:rsidRDefault="00D054BE" w:rsidP="00D054BE">
      <w:pPr>
        <w:pStyle w:val="Obrzok"/>
      </w:pPr>
      <w:r w:rsidRPr="00D054BE">
        <w:lastRenderedPageBreak/>
        <w:drawing>
          <wp:inline distT="0" distB="0" distL="0" distR="0" wp14:anchorId="039B89CC" wp14:editId="778747C4">
            <wp:extent cx="4747846" cy="2257096"/>
            <wp:effectExtent l="0" t="0" r="2540" b="3810"/>
            <wp:docPr id="119968368"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8368" name="Picture 1" descr="Graphical user interface, application, Teams&#10;&#10;Description automatically generated"/>
                    <pic:cNvPicPr/>
                  </pic:nvPicPr>
                  <pic:blipFill>
                    <a:blip r:embed="rId15"/>
                    <a:stretch>
                      <a:fillRect/>
                    </a:stretch>
                  </pic:blipFill>
                  <pic:spPr>
                    <a:xfrm>
                      <a:off x="0" y="0"/>
                      <a:ext cx="4784204" cy="2274380"/>
                    </a:xfrm>
                    <a:prstGeom prst="rect">
                      <a:avLst/>
                    </a:prstGeom>
                  </pic:spPr>
                </pic:pic>
              </a:graphicData>
            </a:graphic>
          </wp:inline>
        </w:drawing>
      </w:r>
    </w:p>
    <w:p w14:paraId="2CAB53E0" w14:textId="0E23A269" w:rsidR="007D7179" w:rsidRPr="0047055A" w:rsidRDefault="00895E2D" w:rsidP="02231CFF">
      <w:pPr xmlns:w="http://schemas.openxmlformats.org/wordprocessingml/2006/main">
        <w:pStyle w:val="Caption"/>
        <w:rPr>
          <w:rFonts w:cstheme="majorBidi"/>
        </w:rPr>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4</w:t>
      </w:r>
      <w:r xmlns:w="http://schemas.openxmlformats.org/wordprocessingml/2006/main" w:rsidRPr="02231CFF">
        <w:rPr>
          <w:noProof/>
        </w:rPr>
        <w:fldChar xmlns:w="http://schemas.openxmlformats.org/wordprocessingml/2006/main" w:fldCharType="end"/>
      </w:r>
      <w:r xmlns:w="http://schemas.openxmlformats.org/wordprocessingml/2006/main">
        <w:t xml:space="preserve"> </w:t>
      </w:r>
      <w:proofErr xmlns:w="http://schemas.openxmlformats.org/wordprocessingml/2006/main" w:type="spellStart"/>
      <w:r xmlns:w="http://schemas.openxmlformats.org/wordprocessingml/2006/main">
        <w:t xml:space="preserve">Dashboard</w:t>
      </w:r>
      <w:proofErr xmlns:w="http://schemas.openxmlformats.org/wordprocessingml/2006/main" w:type="spellEnd"/>
    </w:p>
    <w:p w14:paraId="43BD87B9" w14:textId="5FB58423" w:rsidR="002B72EB" w:rsidRPr="0047055A" w:rsidRDefault="002B72EB" w:rsidP="00741E48">
      <w:pPr xmlns:w="http://schemas.openxmlformats.org/wordprocessingml/2006/main">
        <w:pStyle w:val="IW-Nadpis3"/>
      </w:pPr>
      <w:bookmarkStart xmlns:w="http://schemas.openxmlformats.org/wordprocessingml/2006/main" w:id="13" w:name="_Toc142904135"/>
      <w:proofErr xmlns:w="http://schemas.openxmlformats.org/wordprocessingml/2006/main" w:type="spellStart"/>
      <w:r xmlns:w="http://schemas.openxmlformats.org/wordprocessingml/2006/main">
        <w:t xml:space="preserve">Dashboard </w:t>
      </w:r>
      <w:proofErr xmlns:w="http://schemas.openxmlformats.org/wordprocessingml/2006/main" w:type="spellEnd"/>
      <w:r xmlns:w="http://schemas.openxmlformats.org/wordprocessingml/2006/main">
        <w:t xml:space="preserve">boxy</w:t>
      </w:r>
      <w:bookmarkEnd xmlns:w="http://schemas.openxmlformats.org/wordprocessingml/2006/main" w:id="13"/>
    </w:p>
    <w:p w14:paraId="590CABC2" w14:textId="77777777" w:rsidR="002B72EB" w:rsidRPr="0047055A" w:rsidRDefault="002B72EB"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Dashboard boxy ukazují nejaktuálnější informace ze čtyř oblastí:</w:t>
      </w:r>
    </w:p>
    <w:p w14:paraId="56260C5D" w14:textId="0203A27A" w:rsidR="002B72EB" w:rsidRPr="0047055A" w:rsidRDefault="002B72EB">
      <w:pPr xmlns:w="http://schemas.openxmlformats.org/wordprocessingml/2006/main">
        <w:pStyle w:val="IW-Norml"/>
        <w:numPr>
          <w:ilvl w:val="0"/>
          <w:numId w:val="5"/>
        </w:numPr>
        <w:rPr>
          <w:rFonts w:asciiTheme="majorHAnsi" w:hAnsiTheme="majorHAnsi" w:cstheme="majorBidi"/>
        </w:rPr>
      </w:pPr>
      <w:r xmlns:w="http://schemas.openxmlformats.org/wordprocessingml/2006/main" w:rsidRPr="02231CFF">
        <w:rPr>
          <w:rFonts w:asciiTheme="majorHAnsi" w:hAnsiTheme="majorHAnsi" w:cstheme="majorBidi"/>
        </w:rPr>
        <w:t xml:space="preserve">Statistika návštěvnosti – Žlutý box mluví o tom, kolik návštěv za posledních 7 dní jste na stránce měli. Přes odkaz „Více“ se dostanete do části Statistiky, kde si můžete prohlédnout více detailů.</w:t>
      </w:r>
    </w:p>
    <w:p w14:paraId="0CB5324A" w14:textId="77777777" w:rsidR="002B72EB" w:rsidRPr="0047055A" w:rsidRDefault="002B72EB">
      <w:pPr xmlns:w="http://schemas.openxmlformats.org/wordprocessingml/2006/main">
        <w:pStyle w:val="IW-Norml"/>
        <w:numPr>
          <w:ilvl w:val="0"/>
          <w:numId w:val="5"/>
        </w:numPr>
        <w:rPr>
          <w:rFonts w:asciiTheme="majorHAnsi" w:hAnsiTheme="majorHAnsi" w:cstheme="majorBidi"/>
        </w:rPr>
      </w:pPr>
      <w:r xmlns:w="http://schemas.openxmlformats.org/wordprocessingml/2006/main" w:rsidRPr="02231CFF">
        <w:rPr>
          <w:rFonts w:asciiTheme="majorHAnsi" w:hAnsiTheme="majorHAnsi" w:cstheme="majorBidi"/>
        </w:rPr>
        <w:t xml:space="preserve">Formuláře – Zelený box ukazuje množství nově přidaných formulářů. Máte-li tedy na stránce někde formulář, zde naleznete kolik lidí za poslední týden tento formulář vyplnilo. A přes odkaz „Více“ se prokliknete do sekce Formuláře, kde si můžete prohlédnout jednotlivé vyplněné formuláře.</w:t>
      </w:r>
    </w:p>
    <w:p w14:paraId="1E5706F1" w14:textId="77777777" w:rsidR="00A9217D" w:rsidRPr="0047055A" w:rsidRDefault="00A9217D">
      <w:pPr xmlns:w="http://schemas.openxmlformats.org/wordprocessingml/2006/main">
        <w:pStyle w:val="IW-Norml"/>
        <w:numPr>
          <w:ilvl w:val="0"/>
          <w:numId w:val="5"/>
        </w:numPr>
        <w:rPr>
          <w:rFonts w:asciiTheme="majorHAnsi" w:hAnsiTheme="majorHAnsi" w:cstheme="majorBidi"/>
        </w:rPr>
      </w:pPr>
      <w:r xmlns:w="http://schemas.openxmlformats.org/wordprocessingml/2006/main" w:rsidRPr="02231CFF">
        <w:rPr>
          <w:rFonts w:asciiTheme="majorHAnsi" w:hAnsiTheme="majorHAnsi" w:cstheme="majorBidi"/>
        </w:rPr>
        <w:t xml:space="preserve">Diskuse - Pokud máte na stránce zveřejněny diskusi, modrý box Vám ukáže, kolik příspěvků přibylo během posledního týdne. Přes odkaz „Více“ se dostanete do sekce Diskuse, kde si můžete prohlédnout jednotlivá témata.</w:t>
      </w:r>
    </w:p>
    <w:p w14:paraId="0BB21F06" w14:textId="308CA48E" w:rsidR="00A9217D" w:rsidRPr="0047055A" w:rsidRDefault="001B3B53">
      <w:pPr xmlns:w="http://schemas.openxmlformats.org/wordprocessingml/2006/main">
        <w:pStyle w:val="IW-Norml"/>
        <w:numPr>
          <w:ilvl w:val="0"/>
          <w:numId w:val="5"/>
        </w:numPr>
        <w:rPr>
          <w:rFonts w:asciiTheme="majorHAnsi" w:hAnsiTheme="majorHAnsi" w:cstheme="majorBidi"/>
        </w:rPr>
      </w:pPr>
      <w:r xmlns:w="http://schemas.openxmlformats.org/wordprocessingml/2006/main" xmlns:wp="http://schemas.openxmlformats.org/drawingml/2006/wordprocessingDrawing" xmlns:wp14="http://schemas.microsoft.com/office/word/2010/wordprocessingDrawing" xmlns:r="http://schemas.openxmlformats.org/officeDocument/2006/relationships">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96" behindDoc="0" locked="0" layoutInCell="1" allowOverlap="1" wp14:anchorId="2E724AB8" wp14:editId="30F5BDF0">
            <wp:simplePos x="0" y="0"/>
            <wp:positionH relativeFrom="page">
              <wp:align>center</wp:align>
            </wp:positionH>
            <wp:positionV relativeFrom="paragraph">
              <wp:posOffset>707034</wp:posOffset>
            </wp:positionV>
            <wp:extent cx="6632448" cy="1243584"/>
            <wp:effectExtent l="0" t="0" r="0" b="0"/>
            <wp:wrapSquare wrapText="bothSides"/>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6632448" cy="1243584"/>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00A9217D" w:rsidRPr="02231CFF">
        <w:rPr>
          <w:rFonts w:asciiTheme="majorHAnsi" w:hAnsiTheme="majorHAnsi" w:cstheme="majorBidi"/>
        </w:rPr>
        <w:t xml:space="preserve">Chybné stránky – Růžový box Vám hned při načtení stránky ukáže počet vadných stránek. To jsou ty stránky, při jejichž zavolání nastala chyba. Klikněte na odkaz „Více“ a můžete si zkontrolovat zaznamenané chyby a případně rovnou rozhodnout, co s nimi.</w:t>
      </w:r>
    </w:p>
    <w:p w14:paraId="26F37552" w14:textId="3B5FACB4" w:rsidR="002B72EB" w:rsidRPr="0047055A" w:rsidRDefault="00895E2D" w:rsidP="02231CFF">
      <w:pPr xmlns:w="http://schemas.openxmlformats.org/wordprocessingml/2006/main">
        <w:pStyle w:val="Caption"/>
        <w:rPr>
          <w:rFonts w:cstheme="majorBidi"/>
        </w:rPr>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5</w:t>
      </w:r>
      <w:r xmlns:w="http://schemas.openxmlformats.org/wordprocessingml/2006/main" w:rsidRPr="02231CFF">
        <w:rPr>
          <w:noProof/>
        </w:rPr>
        <w:fldChar xmlns:w="http://schemas.openxmlformats.org/wordprocessingml/2006/main" w:fldCharType="end"/>
      </w:r>
      <w:r xmlns:w="http://schemas.openxmlformats.org/wordprocessingml/2006/main">
        <w:t xml:space="preserve"> </w:t>
      </w:r>
      <w:proofErr xmlns:w="http://schemas.openxmlformats.org/wordprocessingml/2006/main" w:type="spellStart"/>
      <w:r xmlns:w="http://schemas.openxmlformats.org/wordprocessingml/2006/main">
        <w:t xml:space="preserve">Dashboard </w:t>
      </w:r>
      <w:proofErr xmlns:w="http://schemas.openxmlformats.org/wordprocessingml/2006/main" w:type="spellEnd"/>
      <w:r xmlns:w="http://schemas.openxmlformats.org/wordprocessingml/2006/main">
        <w:t xml:space="preserve">boxy</w:t>
      </w:r>
    </w:p>
    <w:p w14:paraId="1D8C5B80" w14:textId="546C0CE2" w:rsidR="00895E2D" w:rsidRDefault="00224F50" w:rsidP="00895E2D">
      <w:pPr>
        <w:pStyle w:val="Obrzok"/>
      </w:pPr>
      <w:r>
        <w:lastRenderedPageBreak/>
        <w:drawing>
          <wp:anchor distT="0" distB="0" distL="114300" distR="114300" simplePos="0" relativeHeight="251658297" behindDoc="0" locked="0" layoutInCell="1" allowOverlap="1" wp14:anchorId="40EF7448" wp14:editId="5E84662B">
            <wp:simplePos x="0" y="0"/>
            <wp:positionH relativeFrom="margin">
              <wp:align>left</wp:align>
            </wp:positionH>
            <wp:positionV relativeFrom="paragraph">
              <wp:posOffset>173660</wp:posOffset>
            </wp:positionV>
            <wp:extent cx="5727701" cy="2252416"/>
            <wp:effectExtent l="0" t="0" r="6350" b="0"/>
            <wp:wrapSquare wrapText="bothSides"/>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7">
                      <a:extLst>
                        <a:ext uri="{28A0092B-C50C-407E-A947-70E740481C1C}">
                          <a14:useLocalDpi xmlns:a14="http://schemas.microsoft.com/office/drawing/2010/main" val="0"/>
                        </a:ext>
                      </a:extLst>
                    </a:blip>
                    <a:stretch>
                      <a:fillRect/>
                    </a:stretch>
                  </pic:blipFill>
                  <pic:spPr>
                    <a:xfrm>
                      <a:off x="0" y="0"/>
                      <a:ext cx="5727701" cy="2252416"/>
                    </a:xfrm>
                    <a:prstGeom prst="rect">
                      <a:avLst/>
                    </a:prstGeom>
                  </pic:spPr>
                </pic:pic>
              </a:graphicData>
            </a:graphic>
          </wp:anchor>
        </w:drawing>
      </w:r>
    </w:p>
    <w:p w14:paraId="2C9F1218" w14:textId="54A2D895" w:rsidR="00A45728" w:rsidRPr="0047055A" w:rsidRDefault="00895E2D" w:rsidP="02231CFF">
      <w:pPr xmlns:w="http://schemas.openxmlformats.org/wordprocessingml/2006/main">
        <w:pStyle w:val="Caption"/>
        <w:rPr>
          <w:rFonts w:cstheme="majorBidi"/>
        </w:rPr>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6</w:t>
      </w:r>
      <w:r xmlns:w="http://schemas.openxmlformats.org/wordprocessingml/2006/main" w:rsidRPr="02231CFF">
        <w:rPr>
          <w:noProof/>
        </w:rPr>
        <w:fldChar xmlns:w="http://schemas.openxmlformats.org/wordprocessingml/2006/main" w:fldCharType="end"/>
      </w:r>
      <w:r xmlns:w="http://schemas.openxmlformats.org/wordprocessingml/2006/main">
        <w:t xml:space="preserve"> </w:t>
      </w:r>
      <w:proofErr xmlns:w="http://schemas.openxmlformats.org/wordprocessingml/2006/main" w:type="spellStart"/>
      <w:r xmlns:w="http://schemas.openxmlformats.org/wordprocessingml/2006/main">
        <w:t xml:space="preserve">Widget </w:t>
      </w:r>
      <w:proofErr xmlns:w="http://schemas.openxmlformats.org/wordprocessingml/2006/main" w:type="spellEnd"/>
      <w:r xmlns:w="http://schemas.openxmlformats.org/wordprocessingml/2006/main">
        <w:t xml:space="preserve">"Stránky"</w:t>
      </w:r>
    </w:p>
    <w:p w14:paraId="077620B8" w14:textId="77777777" w:rsidR="00726B92" w:rsidRDefault="00726B92" w:rsidP="02231CFF">
      <w:pPr>
        <w:pStyle w:val="IW-Norml"/>
        <w:rPr>
          <w:rFonts w:asciiTheme="majorHAnsi" w:hAnsiTheme="majorHAnsi" w:cstheme="majorBidi"/>
        </w:rPr>
      </w:pPr>
    </w:p>
    <w:p w14:paraId="6D85FF54" w14:textId="701241E0" w:rsidR="00DD14DC" w:rsidRPr="0047055A" w:rsidRDefault="00A45728"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 kliknutí na název stránky vás systém okamžitě přesměruje na danou stránku a okno pro její editaci.</w:t>
      </w:r>
    </w:p>
    <w:p w14:paraId="7F0259C3" w14:textId="0FAADD3D" w:rsidR="00AA06F7" w:rsidRPr="0047055A" w:rsidRDefault="00B93BC2" w:rsidP="02231CFF">
      <w:pPr xmlns:w="http://schemas.openxmlformats.org/wordprocessingml/2006/main">
        <w:pStyle w:val="IW-Norml"/>
        <w:rPr>
          <w:rFonts w:asciiTheme="majorHAnsi" w:hAnsiTheme="majorHAnsi" w:cstheme="majorBidi"/>
        </w:rPr>
      </w:pPr>
      <w:r xmlns:w="http://schemas.openxmlformats.org/wordprocessingml/2006/main" xmlns:wp="http://schemas.openxmlformats.org/drawingml/2006/wordprocessingDrawing" xmlns:wp14="http://schemas.microsoft.com/office/word/2010/wordprocessingDrawing" xmlns:r="http://schemas.openxmlformats.org/officeDocument/2006/relationships">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98" behindDoc="0" locked="0" layoutInCell="1" allowOverlap="1" wp14:anchorId="402AC87A" wp14:editId="6144EA58">
            <wp:simplePos x="0" y="0"/>
            <wp:positionH relativeFrom="page">
              <wp:align>center</wp:align>
            </wp:positionH>
            <wp:positionV relativeFrom="paragraph">
              <wp:posOffset>460096</wp:posOffset>
            </wp:positionV>
            <wp:extent cx="6329045" cy="2486660"/>
            <wp:effectExtent l="0" t="0" r="0" b="8890"/>
            <wp:wrapSquare wrapText="bothSides"/>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6329045" cy="2486660"/>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00AA06F7" w:rsidRPr="02231CFF">
        <w:rPr>
          <w:rFonts w:asciiTheme="majorHAnsi" w:hAnsiTheme="majorHAnsi" w:cstheme="majorBidi"/>
        </w:rPr>
        <w:t xml:space="preserve">Další možností je widget „ </w:t>
      </w:r>
      <w:r xmlns:w="http://schemas.openxmlformats.org/wordprocessingml/2006/main" w:rsidR="00AA06F7" w:rsidRPr="02231CFF">
        <w:rPr>
          <w:rFonts w:ascii="Asap" w:hAnsi="Asap" w:cstheme="majorBidi"/>
          <w:sz w:val="20"/>
          <w:szCs w:val="20"/>
        </w:rPr>
        <w:t xml:space="preserve">Audit </w:t>
      </w:r>
      <w:r xmlns:w="http://schemas.openxmlformats.org/wordprocessingml/2006/main" w:rsidR="00AA06F7" w:rsidRPr="02231CFF">
        <w:rPr>
          <w:rFonts w:asciiTheme="majorHAnsi" w:hAnsiTheme="majorHAnsi" w:cstheme="majorBidi"/>
        </w:rPr>
        <w:t xml:space="preserve">“. Ten ukazuje seznam důležitých zaauditovaných událostí redakčního systému.</w:t>
      </w:r>
    </w:p>
    <w:p w14:paraId="578AC4CB" w14:textId="77777777" w:rsidR="006D1D8F" w:rsidRDefault="006D1D8F" w:rsidP="02231CFF">
      <w:pPr>
        <w:pStyle w:val="IW-Norml"/>
        <w:rPr>
          <w:rFonts w:asciiTheme="majorHAnsi" w:hAnsiTheme="majorHAnsi" w:cstheme="majorBidi"/>
        </w:rPr>
      </w:pPr>
    </w:p>
    <w:p w14:paraId="3070643D" w14:textId="0A749CCF" w:rsidR="00935528" w:rsidRPr="0047055A" w:rsidRDefault="000B6E0C"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Widget „ </w:t>
      </w:r>
      <w:r xmlns:w="http://schemas.openxmlformats.org/wordprocessingml/2006/main" w:rsidRPr="02231CFF">
        <w:rPr>
          <w:rFonts w:ascii="Asap" w:hAnsi="Asap" w:cstheme="majorBidi"/>
          <w:sz w:val="20"/>
          <w:szCs w:val="20"/>
        </w:rPr>
        <w:t xml:space="preserve">Monitorování serveru </w:t>
      </w:r>
      <w:r xmlns:w="http://schemas.openxmlformats.org/wordprocessingml/2006/main" w:rsidRPr="02231CFF">
        <w:rPr>
          <w:rFonts w:asciiTheme="majorHAnsi" w:hAnsiTheme="majorHAnsi" w:cstheme="majorBidi"/>
        </w:rPr>
        <w:t xml:space="preserve">“ zobrazuje informace o volné, celkové a použité paměti serveru. Widget „Návštěvnost web sídla“ zobrazuje informace o vidění, návštěvnosti a počtu uživatelů web sídla za poslední období. V případě potřeby redaktor najde detailnější informace v části Aplikace – Statistika.</w:t>
      </w:r>
    </w:p>
    <w:p w14:paraId="62C2420A" w14:textId="389A561D" w:rsidR="000375AC" w:rsidRPr="0047055A" w:rsidRDefault="00625B58" w:rsidP="02231CFF">
      <w:pPr>
        <w:pStyle w:val="IW-Norml"/>
        <w:rPr>
          <w:rFonts w:asciiTheme="majorHAnsi" w:hAnsiTheme="majorHAnsi" w:cstheme="majorBidi"/>
        </w:rPr>
      </w:pPr>
      <w:r>
        <w:lastRenderedPageBreak/>
        <w:drawing>
          <wp:anchor distT="0" distB="0" distL="114300" distR="114300" simplePos="0" relativeHeight="251658240" behindDoc="0" locked="0" layoutInCell="1" allowOverlap="1" wp14:anchorId="70076F23" wp14:editId="2775CEA1">
            <wp:simplePos x="0" y="0"/>
            <wp:positionH relativeFrom="page">
              <wp:align>center</wp:align>
            </wp:positionH>
            <wp:positionV relativeFrom="paragraph">
              <wp:posOffset>217754</wp:posOffset>
            </wp:positionV>
            <wp:extent cx="6407785" cy="1463040"/>
            <wp:effectExtent l="0" t="0" r="0" b="3810"/>
            <wp:wrapSquare wrapText="bothSides"/>
            <wp:docPr id="126" name="Obrázo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ok 1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7785" cy="1463040"/>
                    </a:xfrm>
                    <a:prstGeom prst="rect">
                      <a:avLst/>
                    </a:prstGeom>
                  </pic:spPr>
                </pic:pic>
              </a:graphicData>
            </a:graphic>
            <wp14:sizeRelH relativeFrom="margin">
              <wp14:pctWidth>0</wp14:pctWidth>
            </wp14:sizeRelH>
            <wp14:sizeRelV relativeFrom="margin">
              <wp14:pctHeight>0</wp14:pctHeight>
            </wp14:sizeRelV>
          </wp:anchor>
        </w:drawing>
      </w:r>
    </w:p>
    <w:p w14:paraId="445AD42A" w14:textId="23B23308" w:rsidR="000375AC" w:rsidRPr="0047055A" w:rsidRDefault="00895E2D" w:rsidP="00895E2D">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7</w:t>
      </w:r>
      <w:r xmlns:w="http://schemas.openxmlformats.org/wordprocessingml/2006/main" w:rsidRPr="02231CFF">
        <w:rPr>
          <w:noProof/>
        </w:rPr>
        <w:fldChar xmlns:w="http://schemas.openxmlformats.org/wordprocessingml/2006/main" w:fldCharType="end"/>
      </w:r>
      <w:r xmlns:w="http://schemas.openxmlformats.org/wordprocessingml/2006/main">
        <w:t xml:space="preserve"> </w:t>
      </w:r>
      <w:proofErr xmlns:w="http://schemas.openxmlformats.org/wordprocessingml/2006/main" w:type="spellStart"/>
      <w:r xmlns:w="http://schemas.openxmlformats.org/wordprocessingml/2006/main">
        <w:t xml:space="preserve">Widget </w:t>
      </w:r>
      <w:proofErr xmlns:w="http://schemas.openxmlformats.org/wordprocessingml/2006/main" w:type="spellEnd"/>
      <w:r xmlns:w="http://schemas.openxmlformats.org/wordprocessingml/2006/main">
        <w:t xml:space="preserve">"Monitorování serveru" a "Návštěvnost web sídla"</w:t>
      </w:r>
    </w:p>
    <w:p w14:paraId="548C3C61" w14:textId="3DC3FEDE" w:rsidR="009C486B" w:rsidRDefault="009C486B">
      <w:pPr>
        <w:spacing w:before="0" w:after="0"/>
        <w:rPr>
          <w:rFonts w:ascii="Calibri" w:eastAsia="Calibri" w:hAnsi="Calibri" w:cs="Calibri Light"/>
          <w:color w:val="5B9BD5"/>
          <w:sz w:val="26"/>
          <w:szCs w:val="26"/>
          <w:shd w:val="clear" w:color="auto" w:fill="FFFFFF"/>
          <w:lang w:eastAsia="en-US"/>
        </w:rPr>
      </w:pPr>
    </w:p>
    <w:p w14:paraId="22F536F2" w14:textId="77777777" w:rsidR="009C486B" w:rsidRPr="00172CC5" w:rsidRDefault="009C486B" w:rsidP="00741E48">
      <w:pPr xmlns:w="http://schemas.openxmlformats.org/wordprocessingml/2006/main">
        <w:pStyle w:val="IW-Nadpis1"/>
        <w:rPr>
          <w:rStyle w:val="normaltextrun"/>
          <w:rFonts w:cs="Calibri Light"/>
          <w:sz w:val="30"/>
          <w:szCs w:val="30"/>
        </w:rPr>
      </w:pPr>
      <w:bookmarkStart xmlns:w="http://schemas.openxmlformats.org/wordprocessingml/2006/main" w:id="14" w:name="_Toc112239872"/>
      <w:bookmarkStart xmlns:w="http://schemas.openxmlformats.org/wordprocessingml/2006/main" w:id="15" w:name="_Toc142904136"/>
      <w:r xmlns:w="http://schemas.openxmlformats.org/wordprocessingml/2006/main" w:rsidRPr="02231CFF">
        <w:rPr>
          <w:rStyle w:val="normaltextrun"/>
          <w:rFonts w:cs="Calibri Light"/>
          <w:sz w:val="30"/>
          <w:szCs w:val="30"/>
        </w:rPr>
        <w:t xml:space="preserve">Uživatelé</w:t>
      </w:r>
      <w:bookmarkEnd xmlns:w="http://schemas.openxmlformats.org/wordprocessingml/2006/main" w:id="14"/>
      <w:bookmarkEnd xmlns:w="http://schemas.openxmlformats.org/wordprocessingml/2006/main" w:id="15"/>
    </w:p>
    <w:p w14:paraId="3449B65C" w14:textId="77777777" w:rsidR="009C486B" w:rsidRDefault="009C486B" w:rsidP="02231CFF">
      <w:pPr xmlns:w="http://schemas.openxmlformats.org/wordprocessingml/2006/main">
        <w:pStyle w:val="paragraph"/>
        <w:spacing w:before="0" w:beforeAutospacing="0" w:after="0" w:afterAutospacing="0"/>
        <w:jc w:val="both"/>
        <w:textAlignment w:val="baseline"/>
        <w:rPr>
          <w:rFonts w:ascii="Segoe UI" w:hAnsi="Segoe UI" w:cs="Segoe UI"/>
          <w:sz w:val="18"/>
          <w:szCs w:val="18"/>
        </w:rPr>
      </w:pPr>
      <w:r xmlns:w="http://schemas.openxmlformats.org/wordprocessingml/2006/main" w:rsidRPr="02231CFF">
        <w:rPr>
          <w:rStyle w:val="normaltextrun"/>
          <w:rFonts w:cs="Calibri Light"/>
        </w:rPr>
        <w:t xml:space="preserve">Jak napovídá název sekce, řídí se zde vše ohledně uživatelů redakčního systému.</w:t>
      </w:r>
      <w:r xmlns:w="http://schemas.openxmlformats.org/wordprocessingml/2006/main" w:rsidRPr="02231CFF">
        <w:rPr>
          <w:rStyle w:val="bcx9"/>
          <w:rFonts w:cs="Calibri Light"/>
        </w:rPr>
        <w:t xml:space="preserve"> </w:t>
      </w:r>
      <w:r xmlns:w="http://schemas.openxmlformats.org/wordprocessingml/2006/main">
        <w:br xmlns:w="http://schemas.openxmlformats.org/wordprocessingml/2006/main"/>
      </w:r>
      <w:r xmlns:w="http://schemas.openxmlformats.org/wordprocessingml/2006/main" w:rsidRPr="02231CFF">
        <w:rPr>
          <w:rStyle w:val="normaltextrun"/>
          <w:rFonts w:cs="Calibri Light"/>
        </w:rPr>
        <w:t xml:space="preserve">Do sekce se proklikneme z levého menu redakčního systému. Sekce se skládá ze:</w:t>
      </w:r>
      <w:r xmlns:w="http://schemas.openxmlformats.org/wordprocessingml/2006/main" w:rsidRPr="02231CFF">
        <w:rPr>
          <w:rStyle w:val="eop"/>
          <w:rFonts w:cs="Calibri Light"/>
        </w:rPr>
        <w:t xml:space="preserve"> </w:t>
      </w:r>
    </w:p>
    <w:p w14:paraId="0AE5B61A" w14:textId="77777777" w:rsidR="009C486B" w:rsidRDefault="009C486B">
      <w:pPr xmlns:w="http://schemas.openxmlformats.org/wordprocessingml/2006/main">
        <w:pStyle w:val="paragraph"/>
        <w:numPr>
          <w:ilvl w:val="0"/>
          <w:numId w:val="13"/>
        </w:numPr>
        <w:spacing w:before="0" w:beforeAutospacing="0" w:after="0" w:afterAutospacing="0"/>
        <w:ind w:left="1080"/>
        <w:jc w:val="both"/>
        <w:textAlignment w:val="baseline"/>
        <w:rPr>
          <w:rFonts w:cs="Calibri Light"/>
        </w:rPr>
      </w:pPr>
      <w:r xmlns:w="http://schemas.openxmlformats.org/wordprocessingml/2006/main" w:rsidRPr="02231CFF">
        <w:rPr>
          <w:rStyle w:val="normaltextrun"/>
          <w:rFonts w:cs="Calibri Light"/>
        </w:rPr>
        <w:t xml:space="preserve">Seznam uživatelů</w:t>
      </w:r>
      <w:r xmlns:w="http://schemas.openxmlformats.org/wordprocessingml/2006/main" w:rsidRPr="02231CFF">
        <w:rPr>
          <w:rStyle w:val="eop"/>
          <w:rFonts w:cs="Calibri Light"/>
        </w:rPr>
        <w:t xml:space="preserve"> </w:t>
      </w:r>
    </w:p>
    <w:p w14:paraId="2987AC48" w14:textId="77777777" w:rsidR="009C486B" w:rsidRDefault="009C486B">
      <w:pPr xmlns:w="http://schemas.openxmlformats.org/wordprocessingml/2006/main">
        <w:pStyle w:val="paragraph"/>
        <w:numPr>
          <w:ilvl w:val="0"/>
          <w:numId w:val="13"/>
        </w:numPr>
        <w:spacing w:before="0" w:beforeAutospacing="0" w:after="0" w:afterAutospacing="0"/>
        <w:ind w:left="1080"/>
        <w:jc w:val="both"/>
        <w:textAlignment w:val="baseline"/>
        <w:rPr>
          <w:rFonts w:cs="Calibri Light"/>
        </w:rPr>
      </w:pPr>
      <w:r xmlns:w="http://schemas.openxmlformats.org/wordprocessingml/2006/main" w:rsidRPr="02231CFF">
        <w:rPr>
          <w:rStyle w:val="normaltextrun"/>
          <w:rFonts w:cs="Calibri Light"/>
        </w:rPr>
        <w:t xml:space="preserve">Skupiny </w:t>
      </w:r>
      <w:r xmlns:w="http://schemas.openxmlformats.org/wordprocessingml/2006/main" w:rsidRPr="02231CFF">
        <w:rPr>
          <w:rStyle w:val="eop"/>
          <w:rFonts w:cs="Calibri Light"/>
        </w:rPr>
        <w:t xml:space="preserve">uživatelů</w:t>
      </w:r>
    </w:p>
    <w:p w14:paraId="54E91FC5" w14:textId="77777777" w:rsidR="009C486B" w:rsidRDefault="009C486B">
      <w:pPr xmlns:w="http://schemas.openxmlformats.org/wordprocessingml/2006/main">
        <w:pStyle w:val="paragraph"/>
        <w:numPr>
          <w:ilvl w:val="0"/>
          <w:numId w:val="13"/>
        </w:numPr>
        <w:spacing w:before="0" w:beforeAutospacing="0" w:after="0" w:afterAutospacing="0"/>
        <w:ind w:left="1080"/>
        <w:jc w:val="both"/>
        <w:textAlignment w:val="baseline"/>
        <w:rPr>
          <w:rStyle w:val="eop"/>
          <w:rFonts w:cs="Calibri Light"/>
        </w:rPr>
      </w:pPr>
      <w:r xmlns:w="http://schemas.openxmlformats.org/wordprocessingml/2006/main" w:rsidRPr="02231CFF">
        <w:rPr>
          <w:rStyle w:val="normaltextrun"/>
          <w:rFonts w:cs="Calibri Light"/>
        </w:rPr>
        <w:t xml:space="preserve">Skupiny práv</w:t>
      </w:r>
      <w:r xmlns:w="http://schemas.openxmlformats.org/wordprocessingml/2006/main" w:rsidRPr="02231CFF">
        <w:rPr>
          <w:rStyle w:val="eop"/>
          <w:rFonts w:cs="Calibri Light"/>
        </w:rPr>
        <w:t xml:space="preserve"> </w:t>
      </w:r>
    </w:p>
    <w:p w14:paraId="0E74ABB3" w14:textId="77777777" w:rsidR="009C486B" w:rsidRDefault="009C486B" w:rsidP="02231CFF">
      <w:pPr>
        <w:pStyle w:val="paragraph"/>
        <w:spacing w:before="0" w:beforeAutospacing="0" w:after="0" w:afterAutospacing="0"/>
        <w:jc w:val="both"/>
        <w:textAlignment w:val="baseline"/>
        <w:rPr>
          <w:rFonts w:cs="Calibri Light"/>
        </w:rPr>
      </w:pPr>
    </w:p>
    <w:p w14:paraId="2CEBB16B" w14:textId="77777777" w:rsidR="009C486B" w:rsidRDefault="009C486B" w:rsidP="02231CFF">
      <w:pPr>
        <w:pStyle w:val="paragraph"/>
        <w:spacing w:before="0" w:beforeAutospacing="0" w:after="0" w:afterAutospacing="0"/>
        <w:jc w:val="both"/>
        <w:textAlignment w:val="baseline"/>
        <w:rPr>
          <w:rFonts w:cs="Calibri Light"/>
        </w:rPr>
      </w:pPr>
    </w:p>
    <w:p w14:paraId="690222F8" w14:textId="56053FEA" w:rsidR="009C486B" w:rsidRDefault="00B27A83" w:rsidP="00B27A83">
      <w:pPr>
        <w:pStyle w:val="Obrzok"/>
      </w:pPr>
      <w:r w:rsidRPr="00B27A83">
        <w:drawing>
          <wp:inline distT="0" distB="0" distL="0" distR="0" wp14:anchorId="2271E321" wp14:editId="68F29E4D">
            <wp:extent cx="5728970" cy="1322705"/>
            <wp:effectExtent l="0" t="0" r="0" b="0"/>
            <wp:docPr id="5934989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9890" name="Picture 1" descr="Graphical user interface, application&#10;&#10;Description automatically generated"/>
                    <pic:cNvPicPr/>
                  </pic:nvPicPr>
                  <pic:blipFill>
                    <a:blip r:embed="rId20"/>
                    <a:stretch>
                      <a:fillRect/>
                    </a:stretch>
                  </pic:blipFill>
                  <pic:spPr>
                    <a:xfrm>
                      <a:off x="0" y="0"/>
                      <a:ext cx="5728970" cy="1322705"/>
                    </a:xfrm>
                    <a:prstGeom prst="rect">
                      <a:avLst/>
                    </a:prstGeom>
                  </pic:spPr>
                </pic:pic>
              </a:graphicData>
            </a:graphic>
          </wp:inline>
        </w:drawing>
      </w:r>
    </w:p>
    <w:p w14:paraId="120480C7" w14:textId="211028EA" w:rsidR="009C486B" w:rsidRDefault="009C486B" w:rsidP="009C486B">
      <w:pPr xmlns:w="http://schemas.openxmlformats.org/wordprocessingml/2006/main">
        <w:pStyle w:val="Caption"/>
        <w:rPr>
          <w:rFonts w:ascii="Segoe UI" w:hAnsi="Segoe UI" w:cs="Segoe UI"/>
          <w:sz w:val="18"/>
          <w:szCs w:val="18"/>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8 </w:t>
      </w:r>
      <w:r xmlns:w="http://schemas.openxmlformats.org/wordprocessingml/2006/main">
        <w:fldChar xmlns:w="http://schemas.openxmlformats.org/wordprocessingml/2006/main" w:fldCharType="end"/>
      </w:r>
      <w:r xmlns:w="http://schemas.openxmlformats.org/wordprocessingml/2006/main">
        <w:t xml:space="preserve">Seznam uživatelů</w:t>
      </w:r>
    </w:p>
    <w:p w14:paraId="51CD0F5C" w14:textId="77777777" w:rsidR="009C486B" w:rsidRPr="00172CC5" w:rsidRDefault="009C486B" w:rsidP="00741E48">
      <w:pPr xmlns:w="http://schemas.openxmlformats.org/wordprocessingml/2006/main">
        <w:pStyle w:val="IW-Nadpis2"/>
      </w:pPr>
      <w:r xmlns:w="http://schemas.openxmlformats.org/wordprocessingml/2006/main" w:rsidRPr="02231CFF">
        <w:rPr>
          <w:rStyle w:val="normaltextrun"/>
          <w:b/>
          <w:bCs/>
        </w:rPr>
        <w:t xml:space="preserve"> </w:t>
      </w:r>
      <w:bookmarkStart xmlns:w="http://schemas.openxmlformats.org/wordprocessingml/2006/main" w:id="16" w:name="_Toc112239873"/>
      <w:bookmarkStart xmlns:w="http://schemas.openxmlformats.org/wordprocessingml/2006/main" w:id="17" w:name="_Toc142904137"/>
      <w:r xmlns:w="http://schemas.openxmlformats.org/wordprocessingml/2006/main" w:rsidRPr="02231CFF">
        <w:rPr>
          <w:rStyle w:val="normaltextrun"/>
        </w:rPr>
        <w:t xml:space="preserve">Seznam uživatelů</w:t>
      </w:r>
      <w:bookmarkEnd xmlns:w="http://schemas.openxmlformats.org/wordprocessingml/2006/main" w:id="16"/>
      <w:bookmarkEnd xmlns:w="http://schemas.openxmlformats.org/wordprocessingml/2006/main" w:id="17"/>
      <w:r xmlns:w="http://schemas.openxmlformats.org/wordprocessingml/2006/main" w:rsidRPr="02231CFF">
        <w:rPr>
          <w:rStyle w:val="eop"/>
        </w:rPr>
        <w:t xml:space="preserve"> </w:t>
      </w:r>
    </w:p>
    <w:p w14:paraId="42D317AF" w14:textId="6D47E123" w:rsidR="009C486B" w:rsidRDefault="009C486B" w:rsidP="02231CFF">
      <w:pPr xmlns:w="http://schemas.openxmlformats.org/wordprocessingml/2006/main">
        <w:pStyle w:val="paragraph"/>
        <w:spacing w:before="0" w:beforeAutospacing="0" w:after="0" w:afterAutospacing="0"/>
        <w:jc w:val="both"/>
        <w:textAlignment w:val="baseline"/>
        <w:rPr>
          <w:rStyle w:val="eop"/>
          <w:rFonts w:cs="Calibri Light"/>
        </w:rPr>
      </w:pPr>
      <w:r xmlns:w="http://schemas.openxmlformats.org/wordprocessingml/2006/main">
        <w:rPr>
          <w:rStyle w:val="normaltextrun"/>
          <w:rFonts w:cs="Calibri Light"/>
          <w:shd w:val="clear" w:color="auto" w:fill="FFFFFF"/>
        </w:rPr>
        <w:t xml:space="preserve">Po kliknutí na položku seznam uživatelů se n </w:t>
      </w:r>
      <w:r xmlns:w="http://schemas.openxmlformats.org/wordprocessingml/2006/main">
        <w:rPr>
          <w:rStyle w:val="normaltextrun"/>
          <w:rFonts w:ascii="Calibri" w:hAnsi="Calibri" w:cs="Calibri"/>
          <w:shd w:val="clear" w:color="auto" w:fill="FFFFFF"/>
        </w:rPr>
        <w:t xml:space="preserve">ám zobrazí seznam uživatelů, který může být </w:t>
      </w:r>
      <w:r xmlns:w="http://schemas.openxmlformats.org/wordprocessingml/2006/main">
        <w:rPr>
          <w:rStyle w:val="normaltextrun"/>
          <w:rFonts w:cs="Calibri Light"/>
          <w:shd w:val="clear" w:color="auto" w:fill="FFFFFF"/>
        </w:rPr>
        <w:t xml:space="preserve">filtrován podle různých kritérií.</w:t>
      </w:r>
      <w:r xmlns:w="http://schemas.openxmlformats.org/wordprocessingml/2006/main">
        <w:rPr>
          <w:rStyle w:val="eop"/>
          <w:rFonts w:cs="Calibri Light"/>
        </w:rPr>
        <w:t xml:space="preserve"> </w:t>
      </w:r>
    </w:p>
    <w:p w14:paraId="5FE26289" w14:textId="4D810BCD" w:rsidR="002962E0" w:rsidRDefault="002962E0" w:rsidP="002962E0">
      <w:pPr>
        <w:pStyle w:val="Obrzok"/>
      </w:pPr>
      <w:r w:rsidRPr="002962E0">
        <w:drawing>
          <wp:inline distT="0" distB="0" distL="0" distR="0" wp14:anchorId="6AAE97AE" wp14:editId="7AB7A35F">
            <wp:extent cx="5728970" cy="1652270"/>
            <wp:effectExtent l="0" t="0" r="0" b="0"/>
            <wp:docPr id="71948955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9555" name="Picture 1" descr="Graphical user interface, application&#10;&#10;Description automatically generated"/>
                    <pic:cNvPicPr/>
                  </pic:nvPicPr>
                  <pic:blipFill>
                    <a:blip r:embed="rId21"/>
                    <a:stretch>
                      <a:fillRect/>
                    </a:stretch>
                  </pic:blipFill>
                  <pic:spPr>
                    <a:xfrm>
                      <a:off x="0" y="0"/>
                      <a:ext cx="5728970" cy="1652270"/>
                    </a:xfrm>
                    <a:prstGeom prst="rect">
                      <a:avLst/>
                    </a:prstGeom>
                  </pic:spPr>
                </pic:pic>
              </a:graphicData>
            </a:graphic>
          </wp:inline>
        </w:drawing>
      </w:r>
    </w:p>
    <w:p w14:paraId="3740778E" w14:textId="39E8EE4D" w:rsidR="009C486B" w:rsidRDefault="009C486B" w:rsidP="009C486B">
      <w:pPr xmlns:w="http://schemas.openxmlformats.org/wordprocessingml/2006/main">
        <w:pStyle w:val="Caption"/>
        <w:rPr>
          <w:rFonts w:ascii="Segoe UI" w:hAnsi="Segoe UI" w:cs="Segoe UI"/>
          <w:sz w:val="18"/>
          <w:szCs w:val="18"/>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9 </w:t>
      </w:r>
      <w:r xmlns:w="http://schemas.openxmlformats.org/wordprocessingml/2006/main">
        <w:fldChar xmlns:w="http://schemas.openxmlformats.org/wordprocessingml/2006/main" w:fldCharType="end"/>
      </w:r>
      <w:r xmlns:w="http://schemas.openxmlformats.org/wordprocessingml/2006/main">
        <w:t xml:space="preserve">Filtr v tabulce</w:t>
      </w:r>
    </w:p>
    <w:p w14:paraId="3F375A67" w14:textId="747797DB" w:rsidR="009C486B" w:rsidRDefault="009C486B" w:rsidP="02231CFF">
      <w:pPr xmlns:w="http://schemas.openxmlformats.org/wordprocessingml/2006/main">
        <w:pStyle w:val="paragraph"/>
        <w:spacing w:before="0" w:beforeAutospacing="0" w:after="0" w:afterAutospacing="0"/>
        <w:jc w:val="both"/>
        <w:textAlignment w:val="baseline"/>
        <w:rPr>
          <w:rFonts w:ascii="Segoe UI" w:hAnsi="Segoe UI" w:cs="Segoe UI"/>
          <w:sz w:val="18"/>
          <w:szCs w:val="18"/>
        </w:rPr>
      </w:pPr>
      <w:r xmlns:w="http://schemas.openxmlformats.org/wordprocessingml/2006/main" w:rsidRPr="02231CFF">
        <w:rPr>
          <w:rStyle w:val="normaltextrun"/>
          <w:rFonts w:cs="Calibri Light"/>
        </w:rPr>
        <w:lastRenderedPageBreak xmlns:w="http://schemas.openxmlformats.org/wordprocessingml/2006/main"/>
      </w:r>
      <w:r xmlns:w="http://schemas.openxmlformats.org/wordprocessingml/2006/main" w:rsidRPr="02231CFF">
        <w:rPr>
          <w:rStyle w:val="normaltextrun"/>
          <w:rFonts w:cs="Calibri Light"/>
        </w:rPr>
        <w:t xml:space="preserve">Klepnutím na uživatelské jméno nebo ikony tužky se dostaneme do editace a podrobných informací o uživateli. Editace uživatele je rozdělena na </w:t>
      </w:r>
      <w:r xmlns:w="http://schemas.openxmlformats.org/wordprocessingml/2006/main" w:rsidR="006B59A9">
        <w:rPr>
          <w:rStyle w:val="normaltextrun"/>
          <w:rFonts w:cs="Calibri Light"/>
        </w:rPr>
        <w:t xml:space="preserve">6 obsahových </w:t>
      </w:r>
      <w:proofErr xmlns:w="http://schemas.openxmlformats.org/wordprocessingml/2006/main" w:type="spellStart"/>
      <w:r xmlns:w="http://schemas.openxmlformats.org/wordprocessingml/2006/main" w:rsidR="006B59A9">
        <w:rPr>
          <w:rStyle w:val="normaltextrun"/>
          <w:rFonts w:cs="Calibri Light"/>
        </w:rPr>
        <w:t xml:space="preserve">tabů </w:t>
      </w:r>
      <w:proofErr xmlns:w="http://schemas.openxmlformats.org/wordprocessingml/2006/main" w:type="spellEnd"/>
      <w:r xmlns:w="http://schemas.openxmlformats.org/wordprocessingml/2006/main" w:rsidRPr="02231CFF">
        <w:rPr>
          <w:rStyle w:val="normaltextrun"/>
          <w:rFonts w:cs="Calibri Light"/>
        </w:rPr>
        <w:t xml:space="preserve">.</w:t>
      </w:r>
      <w:r xmlns:w="http://schemas.openxmlformats.org/wordprocessingml/2006/main" w:rsidRPr="02231CFF">
        <w:rPr>
          <w:rStyle w:val="eop"/>
          <w:rFonts w:cs="Calibri Light"/>
        </w:rPr>
        <w:t xml:space="preserve"> </w:t>
      </w:r>
    </w:p>
    <w:p w14:paraId="4993F6C3" w14:textId="77777777" w:rsidR="009C486B" w:rsidRDefault="009C486B" w:rsidP="02231CFF">
      <w:pPr>
        <w:pStyle w:val="paragraph"/>
        <w:keepNext/>
        <w:spacing w:before="0" w:beforeAutospacing="0" w:after="0" w:afterAutospacing="0"/>
        <w:jc w:val="center"/>
        <w:textAlignment w:val="baseline"/>
      </w:pPr>
      <w:r>
        <w:rPr>
          <w:noProof/>
        </w:rPr>
        <w:drawing>
          <wp:inline distT="0" distB="0" distL="0" distR="0" wp14:anchorId="0D97CB11" wp14:editId="37D05EF6">
            <wp:extent cx="5113992" cy="3713480"/>
            <wp:effectExtent l="0" t="0" r="0" b="1270"/>
            <wp:docPr id="163" name="Obrázok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63"/>
                    <pic:cNvPicPr/>
                  </pic:nvPicPr>
                  <pic:blipFill>
                    <a:blip r:embed="rId22">
                      <a:extLst>
                        <a:ext uri="{28A0092B-C50C-407E-A947-70E740481C1C}">
                          <a14:useLocalDpi xmlns:a14="http://schemas.microsoft.com/office/drawing/2010/main" val="0"/>
                        </a:ext>
                      </a:extLst>
                    </a:blip>
                    <a:stretch>
                      <a:fillRect/>
                    </a:stretch>
                  </pic:blipFill>
                  <pic:spPr>
                    <a:xfrm>
                      <a:off x="0" y="0"/>
                      <a:ext cx="5113992" cy="3713480"/>
                    </a:xfrm>
                    <a:prstGeom prst="rect">
                      <a:avLst/>
                    </a:prstGeom>
                  </pic:spPr>
                </pic:pic>
              </a:graphicData>
            </a:graphic>
          </wp:inline>
        </w:drawing>
      </w:r>
    </w:p>
    <w:p w14:paraId="4C6E6C68" w14:textId="138643E4" w:rsidR="009C486B" w:rsidRDefault="009C486B" w:rsidP="009C486B">
      <w:pPr xmlns:w="http://schemas.openxmlformats.org/wordprocessingml/2006/main">
        <w:pStyle w:val="Caption"/>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10 </w:t>
      </w:r>
      <w:r xmlns:w="http://schemas.openxmlformats.org/wordprocessingml/2006/main">
        <w:fldChar xmlns:w="http://schemas.openxmlformats.org/wordprocessingml/2006/main" w:fldCharType="end"/>
      </w:r>
      <w:r xmlns:w="http://schemas.openxmlformats.org/wordprocessingml/2006/main">
        <w:t xml:space="preserve">Dialogové okno s údaji uživatele</w:t>
      </w:r>
    </w:p>
    <w:p w14:paraId="4341BC41" w14:textId="77777777" w:rsidR="009C486B" w:rsidRPr="00D931B1" w:rsidRDefault="009C486B" w:rsidP="009C486B"/>
    <w:p w14:paraId="4BDFE7B9" w14:textId="1C7190D3" w:rsidR="009C486B" w:rsidRDefault="009C486B">
      <w:pPr xmlns:w="http://schemas.openxmlformats.org/wordprocessingml/2006/main">
        <w:pStyle w:val="paragraph"/>
        <w:numPr>
          <w:ilvl w:val="0"/>
          <w:numId w:val="14"/>
        </w:numPr>
        <w:spacing w:before="0" w:beforeAutospacing="0" w:after="0" w:afterAutospacing="0"/>
        <w:ind w:left="1080"/>
        <w:textAlignment w:val="baseline"/>
        <w:rPr>
          <w:rStyle w:val="eop"/>
          <w:rFonts w:cs="Calibri Light"/>
        </w:rPr>
      </w:pPr>
      <w:r xmlns:w="http://schemas.openxmlformats.org/wordprocessingml/2006/main" w:rsidRPr="02231CFF">
        <w:rPr>
          <w:rStyle w:val="normaltextrun"/>
          <w:rFonts w:cs="Calibri Light"/>
          <w:b/>
          <w:bCs/>
        </w:rPr>
        <w:t xml:space="preserve">Osobní údaje </w:t>
      </w:r>
      <w:r xmlns:w="http://schemas.openxmlformats.org/wordprocessingml/2006/main" w:rsidRPr="02231CFF">
        <w:rPr>
          <w:rStyle w:val="normaltextrun"/>
          <w:rFonts w:cs="Calibri Light"/>
        </w:rPr>
        <w:t xml:space="preserve">- informace o jménu, přihlašovací jméno, heslo, firma, pracovní pozice, oddělení, e-mail, telefon atp.</w:t>
      </w:r>
      <w:r xmlns:w="http://schemas.openxmlformats.org/wordprocessingml/2006/main" w:rsidRPr="02231CFF">
        <w:rPr>
          <w:rStyle w:val="eop"/>
          <w:rFonts w:cs="Calibri Light"/>
        </w:rPr>
        <w:t xml:space="preserve">  </w:t>
      </w:r>
    </w:p>
    <w:p w14:paraId="67C98370" w14:textId="44DC943F" w:rsidR="009C486B" w:rsidRPr="00F35052" w:rsidRDefault="009C486B">
      <w:pPr xmlns:w="http://schemas.openxmlformats.org/wordprocessingml/2006/main">
        <w:pStyle w:val="paragraph"/>
        <w:numPr>
          <w:ilvl w:val="0"/>
          <w:numId w:val="14"/>
        </w:numPr>
        <w:spacing w:before="0" w:beforeAutospacing="0" w:after="0" w:afterAutospacing="0"/>
        <w:ind w:left="1080"/>
        <w:textAlignment w:val="baseline"/>
        <w:rPr>
          <w:rStyle w:val="normaltextrun"/>
          <w:rFonts w:cs="Calibri Light"/>
        </w:rPr>
      </w:pPr>
      <w:r xmlns:w="http://schemas.openxmlformats.org/wordprocessingml/2006/main" w:rsidRPr="02231CFF">
        <w:rPr>
          <w:rStyle w:val="normaltextrun"/>
          <w:rFonts w:cs="Calibri Light"/>
          <w:b/>
          <w:bCs/>
        </w:rPr>
        <w:t xml:space="preserve">Kontaktní údaje</w:t>
      </w:r>
    </w:p>
    <w:p w14:paraId="38C45AB8" w14:textId="77777777" w:rsidR="009C486B" w:rsidRDefault="009C486B">
      <w:pPr xmlns:w="http://schemas.openxmlformats.org/wordprocessingml/2006/main">
        <w:pStyle w:val="paragraph"/>
        <w:numPr>
          <w:ilvl w:val="0"/>
          <w:numId w:val="14"/>
        </w:numPr>
        <w:spacing w:before="0" w:beforeAutospacing="0" w:after="0" w:afterAutospacing="0"/>
        <w:ind w:left="1080"/>
        <w:textAlignment w:val="baseline"/>
        <w:rPr>
          <w:rFonts w:cs="Calibri Light"/>
        </w:rPr>
      </w:pPr>
      <w:r xmlns:w="http://schemas.openxmlformats.org/wordprocessingml/2006/main" w:rsidRPr="02231CFF">
        <w:rPr>
          <w:rStyle w:val="normaltextrun"/>
          <w:rFonts w:cs="Calibri Light"/>
          <w:b/>
          <w:bCs/>
        </w:rPr>
        <w:t xml:space="preserve">Volitelná pole</w:t>
      </w:r>
    </w:p>
    <w:p w14:paraId="5FD9286C" w14:textId="77777777" w:rsidR="009C486B" w:rsidRDefault="009C486B">
      <w:pPr xmlns:w="http://schemas.openxmlformats.org/wordprocessingml/2006/main">
        <w:pStyle w:val="paragraph"/>
        <w:numPr>
          <w:ilvl w:val="0"/>
          <w:numId w:val="15"/>
        </w:numPr>
        <w:spacing w:before="0" w:beforeAutospacing="0" w:after="0" w:afterAutospacing="0"/>
        <w:ind w:left="1080"/>
        <w:textAlignment w:val="baseline"/>
        <w:rPr>
          <w:rFonts w:cs="Calibri Light"/>
        </w:rPr>
      </w:pPr>
      <w:r xmlns:w="http://schemas.openxmlformats.org/wordprocessingml/2006/main" w:rsidRPr="02231CFF">
        <w:rPr>
          <w:rStyle w:val="normaltextrun"/>
          <w:rFonts w:cs="Calibri Light"/>
          <w:b/>
          <w:bCs/>
        </w:rPr>
        <w:t xml:space="preserve">Skupiny </w:t>
      </w:r>
      <w:r xmlns:w="http://schemas.openxmlformats.org/wordprocessingml/2006/main" w:rsidRPr="02231CFF">
        <w:rPr>
          <w:rStyle w:val="normaltextrun"/>
          <w:rFonts w:cs="Calibri Light"/>
        </w:rPr>
        <w:t xml:space="preserve">– slouží k přiřazení uživatele do uživatelských skupin a </w:t>
      </w:r>
      <w:proofErr xmlns:w="http://schemas.openxmlformats.org/wordprocessingml/2006/main" w:type="spellStart"/>
      <w:r xmlns:w="http://schemas.openxmlformats.org/wordprocessingml/2006/main" w:rsidRPr="02231CFF">
        <w:rPr>
          <w:rStyle w:val="normaltextrun"/>
          <w:rFonts w:cs="Calibri Light"/>
        </w:rPr>
        <w:t xml:space="preserve">mailing </w:t>
      </w:r>
      <w:proofErr xmlns:w="http://schemas.openxmlformats.org/wordprocessingml/2006/main" w:type="spellEnd"/>
      <w:r xmlns:w="http://schemas.openxmlformats.org/wordprocessingml/2006/main" w:rsidRPr="02231CFF">
        <w:rPr>
          <w:rStyle w:val="normaltextrun"/>
          <w:rFonts w:cs="Calibri Light"/>
        </w:rPr>
        <w:t xml:space="preserve">listů</w:t>
      </w:r>
      <w:r xmlns:w="http://schemas.openxmlformats.org/wordprocessingml/2006/main" w:rsidRPr="02231CFF">
        <w:rPr>
          <w:rStyle w:val="eop"/>
          <w:rFonts w:cs="Calibri Light"/>
        </w:rPr>
        <w:t xml:space="preserve"> </w:t>
      </w:r>
    </w:p>
    <w:p w14:paraId="28F0A06F" w14:textId="77777777" w:rsidR="009C486B" w:rsidRDefault="009C486B">
      <w:pPr xmlns:w="http://schemas.openxmlformats.org/wordprocessingml/2006/main">
        <w:pStyle w:val="paragraph"/>
        <w:numPr>
          <w:ilvl w:val="0"/>
          <w:numId w:val="15"/>
        </w:numPr>
        <w:spacing w:before="0" w:beforeAutospacing="0" w:after="0" w:afterAutospacing="0"/>
        <w:ind w:left="1080"/>
        <w:textAlignment w:val="baseline"/>
        <w:rPr>
          <w:rFonts w:cs="Calibri Light"/>
        </w:rPr>
      </w:pPr>
      <w:r xmlns:w="http://schemas.openxmlformats.org/wordprocessingml/2006/main" w:rsidRPr="02231CFF">
        <w:rPr>
          <w:rStyle w:val="normaltextrun"/>
          <w:rFonts w:cs="Calibri Light"/>
          <w:b/>
          <w:bCs/>
        </w:rPr>
        <w:t xml:space="preserve">Rozšířené </w:t>
      </w:r>
      <w:r xmlns:w="http://schemas.openxmlformats.org/wordprocessingml/2006/main" w:rsidRPr="02231CFF">
        <w:rPr>
          <w:rStyle w:val="normaltextrun"/>
          <w:rFonts w:cs="Calibri Light"/>
        </w:rPr>
        <w:t xml:space="preserve">– pole do kterých mohou vložit dodatečné informace</w:t>
      </w:r>
      <w:r xmlns:w="http://schemas.openxmlformats.org/wordprocessingml/2006/main" w:rsidRPr="02231CFF">
        <w:rPr>
          <w:rStyle w:val="eop"/>
          <w:rFonts w:cs="Calibri Light"/>
        </w:rPr>
        <w:t xml:space="preserve"> </w:t>
      </w:r>
    </w:p>
    <w:p w14:paraId="32479D10" w14:textId="77777777" w:rsidR="009C486B" w:rsidRDefault="009C486B">
      <w:pPr xmlns:w="http://schemas.openxmlformats.org/wordprocessingml/2006/main">
        <w:pStyle w:val="paragraph"/>
        <w:numPr>
          <w:ilvl w:val="0"/>
          <w:numId w:val="15"/>
        </w:numPr>
        <w:spacing w:before="0" w:beforeAutospacing="0" w:after="0" w:afterAutospacing="0"/>
        <w:ind w:left="1080"/>
        <w:textAlignment w:val="baseline"/>
        <w:rPr>
          <w:rStyle w:val="bcx9"/>
          <w:rFonts w:cs="Calibri Light"/>
        </w:rPr>
      </w:pPr>
      <w:r xmlns:w="http://schemas.openxmlformats.org/wordprocessingml/2006/main" w:rsidRPr="02231CFF">
        <w:rPr>
          <w:rStyle w:val="normaltextrun"/>
          <w:rFonts w:cs="Calibri Light"/>
          <w:b/>
          <w:bCs/>
        </w:rPr>
        <w:t xml:space="preserve">Práva </w:t>
      </w:r>
      <w:r xmlns:w="http://schemas.openxmlformats.org/wordprocessingml/2006/main" w:rsidRPr="02231CFF">
        <w:rPr>
          <w:rStyle w:val="normaltextrun"/>
          <w:rFonts w:cs="Calibri Light"/>
        </w:rPr>
        <w:t xml:space="preserve">- přístupová práva do administrace a jiná oprávnění</w:t>
      </w:r>
      <w:r xmlns:w="http://schemas.openxmlformats.org/wordprocessingml/2006/main" w:rsidRPr="02231CFF">
        <w:rPr>
          <w:rStyle w:val="bcx9"/>
          <w:rFonts w:cs="Calibri Light"/>
        </w:rPr>
        <w:t xml:space="preserve"> </w:t>
      </w:r>
    </w:p>
    <w:p w14:paraId="27877E12" w14:textId="4BB33199" w:rsidR="006B59A9" w:rsidRPr="006B59A9" w:rsidRDefault="006B59A9">
      <w:pPr xmlns:w="http://schemas.openxmlformats.org/wordprocessingml/2006/main">
        <w:pStyle w:val="paragraph"/>
        <w:numPr>
          <w:ilvl w:val="0"/>
          <w:numId w:val="15"/>
        </w:numPr>
        <w:spacing w:before="0" w:beforeAutospacing="0" w:after="0" w:afterAutospacing="0"/>
        <w:ind w:left="1080"/>
        <w:textAlignment w:val="baseline"/>
        <w:rPr>
          <w:rStyle w:val="bcx9"/>
          <w:rFonts w:cs="Calibri Light"/>
        </w:rPr>
      </w:pPr>
      <w:r xmlns:w="http://schemas.openxmlformats.org/wordprocessingml/2006/main">
        <w:rPr>
          <w:rStyle w:val="normaltextrun"/>
          <w:rFonts w:cs="Calibri Light"/>
          <w:b/>
          <w:bCs/>
        </w:rPr>
        <w:t xml:space="preserve">Schvalování </w:t>
      </w:r>
      <w:r xmlns:w="http://schemas.openxmlformats.org/wordprocessingml/2006/main" w:rsidRPr="006B59A9">
        <w:rPr>
          <w:rStyle w:val="normaltextrun"/>
          <w:rFonts w:cs="Calibri Light"/>
        </w:rPr>
        <w:t xml:space="preserve">– nastavuje se schvalovací proces</w:t>
      </w:r>
    </w:p>
    <w:p w14:paraId="00614762" w14:textId="77777777" w:rsidR="009C486B" w:rsidRPr="00D5550B" w:rsidRDefault="009C486B" w:rsidP="02231CFF">
      <w:pPr>
        <w:pStyle w:val="paragraph"/>
        <w:spacing w:before="0" w:beforeAutospacing="0" w:after="0" w:afterAutospacing="0"/>
        <w:textAlignment w:val="baseline"/>
        <w:rPr>
          <w:rFonts w:cs="Calibri Light"/>
        </w:rPr>
      </w:pPr>
    </w:p>
    <w:p w14:paraId="2EFC228A" w14:textId="77777777" w:rsidR="009C486B" w:rsidRPr="00D5550B" w:rsidRDefault="009C486B" w:rsidP="00741E48">
      <w:pPr xmlns:w="http://schemas.openxmlformats.org/wordprocessingml/2006/main">
        <w:pStyle w:val="IW-Nadpis2"/>
        <w:rPr>
          <w:rFonts w:ascii="Calibri Light" w:hAnsi="Calibri Light"/>
        </w:rPr>
      </w:pPr>
      <w:bookmarkStart xmlns:w="http://schemas.openxmlformats.org/wordprocessingml/2006/main" w:id="18" w:name="_Toc112239874"/>
      <w:bookmarkStart xmlns:w="http://schemas.openxmlformats.org/wordprocessingml/2006/main" w:id="19" w:name="_Toc142904138"/>
      <w:r xmlns:w="http://schemas.openxmlformats.org/wordprocessingml/2006/main">
        <w:t xml:space="preserve">Omezení a práva uživatelů</w:t>
      </w:r>
      <w:bookmarkEnd xmlns:w="http://schemas.openxmlformats.org/wordprocessingml/2006/main" w:id="18"/>
      <w:bookmarkEnd xmlns:w="http://schemas.openxmlformats.org/wordprocessingml/2006/main" w:id="19"/>
    </w:p>
    <w:p w14:paraId="19C5DADC" w14:textId="77777777" w:rsidR="009C486B" w:rsidRPr="0047055A" w:rsidRDefault="009C486B"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Struktura stránek a adresářů podléhá různému nastavení práv pro jednotlivé uživatele na základě jejich pracovního zařazení. Každý uživatel má na starosti jistou sekci a zodpovídá za obsah na stránkách v této sekci. Nemá možnost editovat žádnou jinou stránku než v sekci, která mu byla přidělena, pokud není hlavním administrátorem webu sídla.</w:t>
      </w:r>
    </w:p>
    <w:p w14:paraId="5669D9CD" w14:textId="77777777" w:rsidR="009C486B" w:rsidRPr="0047055A" w:rsidRDefault="009C486B"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lastRenderedPageBreak xmlns:w="http://schemas.openxmlformats.org/wordprocessingml/2006/main"/>
      </w:r>
      <w:r xmlns:w="http://schemas.openxmlformats.org/wordprocessingml/2006/main" w:rsidRPr="02231CFF">
        <w:rPr>
          <w:rFonts w:asciiTheme="majorHAnsi" w:hAnsiTheme="majorHAnsi" w:cstheme="majorBidi"/>
        </w:rPr>
        <w:t xml:space="preserve">Podobná omezení platí i pro nahrávání souborů (obrázky, přílohy). Každému uživateli by měl být přiřazen adresář odpovídající dané sekci, kterou spravuje.</w:t>
      </w:r>
    </w:p>
    <w:p w14:paraId="35D569EF" w14:textId="77777777" w:rsidR="009C486B" w:rsidRPr="0047055A" w:rsidRDefault="009C486B"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Každý uživatel má však možnost odkazovat se i na jiné stránky a dokumenty než jen ty, které jsou součástí jeho sekce.</w:t>
      </w:r>
    </w:p>
    <w:p w14:paraId="574DD535" w14:textId="77777777" w:rsidR="009C486B" w:rsidRPr="0047055A" w:rsidRDefault="009C486B" w:rsidP="02231CFF">
      <w:pPr xmlns:w="http://schemas.openxmlformats.org/wordprocessingml/2006/main">
        <w:pStyle w:val="IW-Norml"/>
        <w:rPr>
          <w:rFonts w:asciiTheme="majorHAnsi" w:hAnsiTheme="majorHAnsi" w:cstheme="majorBidi"/>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asciiTheme="majorHAnsi" w:hAnsiTheme="majorHAnsi" w:cstheme="majorHAnsi"/>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99" behindDoc="0" locked="0" layoutInCell="1" allowOverlap="1" wp14:anchorId="6450C743" wp14:editId="09F93E8B">
            <wp:simplePos x="0" y="0"/>
            <wp:positionH relativeFrom="page">
              <wp:align>center</wp:align>
            </wp:positionH>
            <wp:positionV relativeFrom="paragraph">
              <wp:posOffset>535153</wp:posOffset>
            </wp:positionV>
            <wp:extent cx="6452870" cy="3444875"/>
            <wp:effectExtent l="0" t="0" r="5080" b="3175"/>
            <wp:wrapSquare wrapText="bothSides"/>
            <wp:docPr id="1"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rotWithShape="1">
                    <a:blip r:embed="rId23">
                      <a:extLst>
                        <a:ext uri="{28A0092B-C50C-407E-A947-70E740481C1C}">
                          <a14:useLocalDpi xmlns:a14="http://schemas.microsoft.com/office/drawing/2010/main" val="0"/>
                        </a:ext>
                      </a:extLst>
                    </a:blip>
                    <a:srcRect l="1034" t="2033" r="2858" b="29853"/>
                    <a:stretch/>
                  </pic:blipFill>
                  <pic:spPr bwMode="auto">
                    <a:xfrm>
                      <a:off x="0" y="0"/>
                      <a:ext cx="6452870" cy="344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Pr="02231CFF">
        <w:rPr>
          <w:rFonts w:asciiTheme="majorHAnsi" w:hAnsiTheme="majorHAnsi" w:cstheme="majorBidi"/>
        </w:rPr>
        <w:t xml:space="preserve">Omezení se mohou týkat i samotného editoru web stránek, ve kterém má uživatel k dispozici jen jistý okruh povolených nástrojů, se kterými vás postupně seznámíme.</w:t>
      </w:r>
    </w:p>
    <w:p w14:paraId="5FF934DC" w14:textId="77777777" w:rsidR="009C486B" w:rsidRPr="0047055A" w:rsidRDefault="009C486B" w:rsidP="02231CFF">
      <w:pPr>
        <w:rPr>
          <w:rFonts w:asciiTheme="majorHAnsi" w:hAnsiTheme="majorHAnsi" w:cstheme="majorBidi"/>
        </w:rPr>
      </w:pPr>
    </w:p>
    <w:p w14:paraId="766DB742" w14:textId="77777777" w:rsidR="009C486B" w:rsidRDefault="009C486B" w:rsidP="02231CFF">
      <w:pPr>
        <w:pStyle w:val="paragraph"/>
        <w:spacing w:before="0" w:beforeAutospacing="0" w:after="0" w:afterAutospacing="0"/>
        <w:textAlignment w:val="baseline"/>
        <w:rPr>
          <w:rFonts w:cs="Calibri Light"/>
        </w:rPr>
      </w:pPr>
    </w:p>
    <w:p w14:paraId="6A1C48EC" w14:textId="77777777" w:rsidR="009C486B" w:rsidRPr="00172CC5" w:rsidRDefault="009C486B" w:rsidP="00741E48">
      <w:pPr xmlns:w="http://schemas.openxmlformats.org/wordprocessingml/2006/main">
        <w:pStyle w:val="IW-Nadpis2"/>
      </w:pPr>
      <w:bookmarkStart xmlns:w="http://schemas.openxmlformats.org/wordprocessingml/2006/main" w:id="20" w:name="_Toc112239875"/>
      <w:bookmarkStart xmlns:w="http://schemas.openxmlformats.org/wordprocessingml/2006/main" w:id="21" w:name="_Toc142904139"/>
      <w:r xmlns:w="http://schemas.openxmlformats.org/wordprocessingml/2006/main" w:rsidRPr="02231CFF">
        <w:rPr>
          <w:rStyle w:val="normaltextrun"/>
        </w:rPr>
        <w:t xml:space="preserve">Práva uživatele</w:t>
      </w:r>
      <w:bookmarkEnd xmlns:w="http://schemas.openxmlformats.org/wordprocessingml/2006/main" w:id="20"/>
      <w:bookmarkEnd xmlns:w="http://schemas.openxmlformats.org/wordprocessingml/2006/main" w:id="21"/>
      <w:r xmlns:w="http://schemas.openxmlformats.org/wordprocessingml/2006/main" w:rsidRPr="02231CFF">
        <w:rPr>
          <w:rStyle w:val="eop"/>
        </w:rPr>
        <w:t xml:space="preserve"> </w:t>
      </w:r>
    </w:p>
    <w:p w14:paraId="5A267FF1" w14:textId="77777777" w:rsidR="009C486B" w:rsidRDefault="009C486B" w:rsidP="02231CFF">
      <w:pPr xmlns:w="http://schemas.openxmlformats.org/wordprocessingml/2006/main">
        <w:pStyle w:val="paragraph"/>
        <w:spacing w:before="0" w:beforeAutospacing="0" w:after="0" w:afterAutospacing="0"/>
        <w:jc w:val="both"/>
        <w:textAlignment w:val="baseline"/>
        <w:rPr>
          <w:rFonts w:ascii="Segoe UI" w:hAnsi="Segoe UI" w:cs="Segoe UI"/>
          <w:sz w:val="18"/>
          <w:szCs w:val="18"/>
        </w:rPr>
      </w:pPr>
      <w:r xmlns:w="http://schemas.openxmlformats.org/wordprocessingml/2006/main" w:rsidRPr="02231CFF">
        <w:rPr>
          <w:rStyle w:val="normaltextrun"/>
          <w:rFonts w:cs="Calibri Light"/>
        </w:rPr>
        <w:t xml:space="preserve">Pro umožnění vstupu redaktorů do administrace redakčního systému je třeba, aby při editaci uživatele v sekci </w:t>
      </w:r>
      <w:r xmlns:w="http://schemas.openxmlformats.org/wordprocessingml/2006/main" w:rsidRPr="02231CFF">
        <w:rPr>
          <w:rStyle w:val="normaltextrun"/>
          <w:rFonts w:cs="Calibri Light"/>
          <w:b/>
          <w:bCs/>
        </w:rPr>
        <w:t xml:space="preserve">Práva </w:t>
      </w:r>
      <w:r xmlns:w="http://schemas.openxmlformats.org/wordprocessingml/2006/main" w:rsidRPr="02231CFF">
        <w:rPr>
          <w:rStyle w:val="normaltextrun"/>
          <w:rFonts w:cs="Calibri Light"/>
        </w:rPr>
        <w:t xml:space="preserve">měli zaškrtnuté políčko „Vstup do /admin/ sekce (správa web sídla)“.</w:t>
      </w:r>
      <w:r xmlns:w="http://schemas.openxmlformats.org/wordprocessingml/2006/main" w:rsidRPr="02231CFF">
        <w:rPr>
          <w:rStyle w:val="eop"/>
          <w:rFonts w:cs="Calibri Light"/>
        </w:rPr>
        <w:t xml:space="preserve"> </w:t>
      </w:r>
    </w:p>
    <w:p w14:paraId="12072435" w14:textId="77777777" w:rsidR="009C486B" w:rsidRDefault="009C486B" w:rsidP="02231CFF">
      <w:pPr>
        <w:pStyle w:val="paragraph"/>
        <w:keepNext/>
        <w:spacing w:before="0" w:beforeAutospacing="0" w:after="0" w:afterAutospacing="0"/>
        <w:jc w:val="center"/>
        <w:textAlignment w:val="baseline"/>
      </w:pPr>
      <w:r>
        <w:rPr>
          <w:noProof/>
        </w:rPr>
        <w:drawing>
          <wp:inline distT="0" distB="0" distL="0" distR="0" wp14:anchorId="39E10EDF" wp14:editId="66460662">
            <wp:extent cx="5728972" cy="1028029"/>
            <wp:effectExtent l="0" t="0" r="5080" b="1270"/>
            <wp:docPr id="158" name="Obrázok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8"/>
                    <pic:cNvPicPr/>
                  </pic:nvPicPr>
                  <pic:blipFill>
                    <a:blip r:embed="rId24">
                      <a:extLst>
                        <a:ext uri="{28A0092B-C50C-407E-A947-70E740481C1C}">
                          <a14:useLocalDpi xmlns:a14="http://schemas.microsoft.com/office/drawing/2010/main" val="0"/>
                        </a:ext>
                      </a:extLst>
                    </a:blip>
                    <a:stretch>
                      <a:fillRect/>
                    </a:stretch>
                  </pic:blipFill>
                  <pic:spPr>
                    <a:xfrm>
                      <a:off x="0" y="0"/>
                      <a:ext cx="5728972" cy="1028029"/>
                    </a:xfrm>
                    <a:prstGeom prst="rect">
                      <a:avLst/>
                    </a:prstGeom>
                  </pic:spPr>
                </pic:pic>
              </a:graphicData>
            </a:graphic>
          </wp:inline>
        </w:drawing>
      </w:r>
    </w:p>
    <w:p w14:paraId="3704CF0F" w14:textId="6AE618FF" w:rsidR="009C486B" w:rsidRDefault="009C486B" w:rsidP="009C486B">
      <w:pPr xmlns:w="http://schemas.openxmlformats.org/wordprocessingml/2006/main">
        <w:pStyle w:val="Caption"/>
        <w:rPr>
          <w:rFonts w:ascii="Segoe UI" w:hAnsi="Segoe UI" w:cs="Segoe UI"/>
          <w:sz w:val="18"/>
          <w:szCs w:val="18"/>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11 </w:t>
      </w:r>
      <w:r xmlns:w="http://schemas.openxmlformats.org/wordprocessingml/2006/main">
        <w:fldChar xmlns:w="http://schemas.openxmlformats.org/wordprocessingml/2006/main" w:fldCharType="end"/>
      </w:r>
      <w:r xmlns:w="http://schemas.openxmlformats.org/wordprocessingml/2006/main">
        <w:t xml:space="preserve">Povolení do admin sekce</w:t>
      </w:r>
    </w:p>
    <w:p w14:paraId="4E884911" w14:textId="77777777" w:rsidR="009C486B" w:rsidRDefault="009C486B" w:rsidP="009C486B">
      <w:pPr>
        <w:spacing w:before="0" w:after="0"/>
        <w:rPr>
          <w:rStyle w:val="normaltextrun"/>
          <w:rFonts w:cs="Calibri Light"/>
        </w:rPr>
      </w:pPr>
      <w:r w:rsidRPr="02231CFF">
        <w:rPr>
          <w:rStyle w:val="normaltextrun"/>
          <w:rFonts w:cs="Calibri Light"/>
        </w:rPr>
        <w:br w:type="page"/>
      </w:r>
    </w:p>
    <w:p w14:paraId="5D67EA1D" w14:textId="54015A17" w:rsidR="009C486B" w:rsidRDefault="009C486B" w:rsidP="02231CFF">
      <w:pPr xmlns:w="http://schemas.openxmlformats.org/wordprocessingml/2006/main">
        <w:pStyle w:val="paragraph"/>
        <w:spacing w:before="0" w:beforeAutospacing="0" w:after="0" w:afterAutospacing="0"/>
        <w:jc w:val="both"/>
        <w:textAlignment w:val="baseline"/>
        <w:rPr>
          <w:rStyle w:val="eop"/>
          <w:rFonts w:cs="Calibri Light"/>
        </w:rPr>
      </w:pPr>
      <w:r xmlns:w="http://schemas.openxmlformats.org/wordprocessingml/2006/main" w:rsidRPr="02231CFF">
        <w:rPr>
          <w:rStyle w:val="normaltextrun"/>
          <w:rFonts w:cs="Calibri Light"/>
        </w:rPr>
        <w:lastRenderedPageBreak xmlns:w="http://schemas.openxmlformats.org/wordprocessingml/2006/main"/>
      </w:r>
      <w:r xmlns:w="http://schemas.openxmlformats.org/wordprocessingml/2006/main" w:rsidRPr="02231CFF">
        <w:rPr>
          <w:rStyle w:val="normaltextrun"/>
          <w:rFonts w:cs="Calibri Light"/>
        </w:rPr>
        <w:t xml:space="preserve">V redakčním systému mohou být před-definovány skupiny práv na základě oboru organizační struktury. Uživatel v případě potřeby může mít přiděleno i více skupin práv současně.</w:t>
      </w:r>
      <w:r xmlns:w="http://schemas.openxmlformats.org/wordprocessingml/2006/main" w:rsidRPr="02231CFF">
        <w:rPr>
          <w:rStyle w:val="eop"/>
          <w:rFonts w:cs="Calibri Light"/>
        </w:rPr>
        <w:t xml:space="preserve"> </w:t>
      </w:r>
    </w:p>
    <w:p w14:paraId="768D4BAD"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p>
    <w:p w14:paraId="259D1054" w14:textId="77777777" w:rsidR="009C486B" w:rsidRDefault="009C486B" w:rsidP="02231CFF">
      <w:pPr>
        <w:pStyle w:val="paragraph"/>
        <w:keepNext/>
        <w:spacing w:before="0" w:beforeAutospacing="0" w:after="0" w:afterAutospacing="0"/>
        <w:jc w:val="center"/>
        <w:textAlignment w:val="baseline"/>
      </w:pPr>
      <w:r>
        <w:rPr>
          <w:noProof/>
        </w:rPr>
        <w:drawing>
          <wp:inline distT="0" distB="0" distL="0" distR="0" wp14:anchorId="63ED5110" wp14:editId="47A67B06">
            <wp:extent cx="4647063" cy="3127445"/>
            <wp:effectExtent l="0" t="0" r="1270" b="0"/>
            <wp:docPr id="165" name="Obrázok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7063" cy="3127445"/>
                    </a:xfrm>
                    <a:prstGeom prst="rect">
                      <a:avLst/>
                    </a:prstGeom>
                  </pic:spPr>
                </pic:pic>
              </a:graphicData>
            </a:graphic>
          </wp:inline>
        </w:drawing>
      </w:r>
    </w:p>
    <w:p w14:paraId="15883053" w14:textId="68293777" w:rsidR="009C486B" w:rsidRDefault="009C486B" w:rsidP="009C486B">
      <w:pPr xmlns:w="http://schemas.openxmlformats.org/wordprocessingml/2006/main">
        <w:pStyle w:val="Caption"/>
        <w:rPr>
          <w:rFonts w:ascii="Segoe UI" w:hAnsi="Segoe UI" w:cs="Segoe UI"/>
          <w:sz w:val="18"/>
          <w:szCs w:val="18"/>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12 </w:t>
      </w:r>
      <w:r xmlns:w="http://schemas.openxmlformats.org/wordprocessingml/2006/main">
        <w:fldChar xmlns:w="http://schemas.openxmlformats.org/wordprocessingml/2006/main" w:fldCharType="end"/>
      </w:r>
      <w:r xmlns:w="http://schemas.openxmlformats.org/wordprocessingml/2006/main">
        <w:t xml:space="preserve">Skupiny práv</w:t>
      </w:r>
    </w:p>
    <w:p w14:paraId="24B29068" w14:textId="77777777" w:rsidR="009C486B" w:rsidRDefault="009C486B" w:rsidP="02231CFF">
      <w:pPr>
        <w:pStyle w:val="paragraph"/>
        <w:spacing w:before="0" w:beforeAutospacing="0" w:after="0" w:afterAutospacing="0"/>
        <w:jc w:val="both"/>
        <w:textAlignment w:val="baseline"/>
        <w:rPr>
          <w:rStyle w:val="normaltextrun"/>
          <w:rFonts w:cs="Calibri Light"/>
        </w:rPr>
      </w:pPr>
    </w:p>
    <w:p w14:paraId="715ABEB8" w14:textId="77777777" w:rsidR="009C486B" w:rsidRDefault="009C486B" w:rsidP="02231CFF">
      <w:pPr xmlns:w="http://schemas.openxmlformats.org/wordprocessingml/2006/main">
        <w:pStyle w:val="paragraph"/>
        <w:spacing w:before="0" w:beforeAutospacing="0" w:after="0" w:afterAutospacing="0"/>
        <w:jc w:val="both"/>
        <w:textAlignment w:val="baseline"/>
        <w:rPr>
          <w:rStyle w:val="normaltextrun"/>
          <w:rFonts w:cs="Calibri Light"/>
        </w:rPr>
      </w:pPr>
      <w:r xmlns:w="http://schemas.openxmlformats.org/wordprocessingml/2006/main" w:rsidRPr="02231CFF">
        <w:rPr>
          <w:rStyle w:val="normaltextrun"/>
          <w:rFonts w:cs="Calibri Light"/>
        </w:rPr>
        <w:t xml:space="preserve">Jednotlivá povolení uživatelů, kteří mají přístup do administrace redakčního systému se automaticky dotahují z předdefinovaných práv ze zvolené skupiny práv.</w:t>
      </w:r>
    </w:p>
    <w:p w14:paraId="415389FC" w14:textId="77777777" w:rsidR="009C486B" w:rsidRDefault="009C486B" w:rsidP="02231CFF">
      <w:pPr xmlns:w="http://schemas.openxmlformats.org/wordprocessingml/2006/main">
        <w:pStyle w:val="paragraph"/>
        <w:spacing w:before="0" w:beforeAutospacing="0" w:after="0" w:afterAutospacing="0"/>
        <w:jc w:val="both"/>
        <w:textAlignment w:val="baseline"/>
        <w:rPr>
          <w:rStyle w:val="eop"/>
          <w:rFonts w:cs="Calibri Light"/>
        </w:rPr>
      </w:pPr>
      <w:r xmlns:w="http://schemas.openxmlformats.org/wordprocessingml/2006/main" w:rsidRPr="02231CFF">
        <w:rPr>
          <w:rStyle w:val="normaltextrun"/>
          <w:rFonts w:cs="Calibri Light"/>
        </w:rPr>
        <w:t xml:space="preserve">Povolení administrace se skládají ze tří částí:</w:t>
      </w:r>
      <w:r xmlns:w="http://schemas.openxmlformats.org/wordprocessingml/2006/main" w:rsidRPr="02231CFF">
        <w:rPr>
          <w:rStyle w:val="eop"/>
          <w:rFonts w:cs="Calibri Light"/>
        </w:rPr>
        <w:t xml:space="preserve"> </w:t>
      </w:r>
    </w:p>
    <w:p w14:paraId="3CE16D2D"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p>
    <w:p w14:paraId="2F262F04" w14:textId="77777777" w:rsidR="009C486B" w:rsidRDefault="009C486B">
      <w:pPr xmlns:w="http://schemas.openxmlformats.org/wordprocessingml/2006/main">
        <w:pStyle w:val="paragraph"/>
        <w:numPr>
          <w:ilvl w:val="0"/>
          <w:numId w:val="16"/>
        </w:numPr>
        <w:spacing w:before="0" w:beforeAutospacing="0" w:after="0" w:afterAutospacing="0"/>
        <w:ind w:left="1080" w:firstLine="0"/>
        <w:textAlignment w:val="baseline"/>
        <w:rPr>
          <w:rFonts w:cs="Calibri Light"/>
        </w:rPr>
      </w:pPr>
      <w:r xmlns:w="http://schemas.openxmlformats.org/wordprocessingml/2006/main" w:rsidRPr="02231CFF">
        <w:rPr>
          <w:rStyle w:val="normaltextrun"/>
          <w:rFonts w:cs="Calibri Light"/>
        </w:rPr>
        <w:t xml:space="preserve">Práva na adresáře a stránky </w:t>
      </w:r>
      <w:r xmlns:w="http://schemas.openxmlformats.org/wordprocessingml/2006/main" w:rsidRPr="02231CFF">
        <w:rPr>
          <w:rStyle w:val="normaltextrun"/>
          <w:rFonts w:ascii="Calibri" w:hAnsi="Calibri" w:cs="Calibri"/>
        </w:rPr>
        <w:t xml:space="preserve">(struktura webstránky)</w:t>
      </w:r>
      <w:r xmlns:w="http://schemas.openxmlformats.org/wordprocessingml/2006/main" w:rsidRPr="02231CFF">
        <w:rPr>
          <w:rStyle w:val="eop"/>
          <w:rFonts w:ascii="Calibri" w:hAnsi="Calibri" w:cs="Calibri"/>
        </w:rPr>
        <w:t xml:space="preserve"> </w:t>
      </w:r>
    </w:p>
    <w:p w14:paraId="66E673DC" w14:textId="77777777" w:rsidR="009C486B" w:rsidRDefault="009C486B">
      <w:pPr xmlns:w="http://schemas.openxmlformats.org/wordprocessingml/2006/main">
        <w:pStyle w:val="paragraph"/>
        <w:numPr>
          <w:ilvl w:val="0"/>
          <w:numId w:val="17"/>
        </w:numPr>
        <w:spacing w:before="0" w:beforeAutospacing="0" w:after="0" w:afterAutospacing="0"/>
        <w:ind w:left="1080" w:firstLine="0"/>
        <w:textAlignment w:val="baseline"/>
        <w:rPr>
          <w:rFonts w:cs="Calibri Light"/>
        </w:rPr>
      </w:pPr>
      <w:r xmlns:w="http://schemas.openxmlformats.org/wordprocessingml/2006/main" w:rsidRPr="02231CFF">
        <w:rPr>
          <w:rStyle w:val="normaltextrun"/>
          <w:rFonts w:cs="Calibri Light"/>
        </w:rPr>
        <w:t xml:space="preserve">Práva k nahrávání souborů do adresářů (souborové úložiště)</w:t>
      </w:r>
      <w:r xmlns:w="http://schemas.openxmlformats.org/wordprocessingml/2006/main" w:rsidRPr="02231CFF">
        <w:rPr>
          <w:rStyle w:val="eop"/>
          <w:rFonts w:cs="Calibri Light"/>
        </w:rPr>
        <w:t xml:space="preserve"> </w:t>
      </w:r>
    </w:p>
    <w:p w14:paraId="31F79CBC" w14:textId="77777777" w:rsidR="009C486B" w:rsidRDefault="009C486B">
      <w:pPr xmlns:w="http://schemas.openxmlformats.org/wordprocessingml/2006/main">
        <w:pStyle w:val="paragraph"/>
        <w:numPr>
          <w:ilvl w:val="0"/>
          <w:numId w:val="17"/>
        </w:numPr>
        <w:spacing w:before="0" w:beforeAutospacing="0" w:after="0" w:afterAutospacing="0"/>
        <w:ind w:left="1080" w:firstLine="0"/>
        <w:textAlignment w:val="baseline"/>
        <w:rPr>
          <w:rFonts w:cs="Calibri Light"/>
        </w:rPr>
      </w:pPr>
      <w:r xmlns:w="http://schemas.openxmlformats.org/wordprocessingml/2006/main" w:rsidRPr="02231CFF">
        <w:rPr>
          <w:rStyle w:val="normaltextrun"/>
          <w:rFonts w:cs="Calibri Light"/>
        </w:rPr>
        <w:t xml:space="preserve">Práva na nástroje redakčního systému (moduly, správa uživatelů)</w:t>
      </w:r>
      <w:r xmlns:w="http://schemas.openxmlformats.org/wordprocessingml/2006/main" w:rsidRPr="02231CFF">
        <w:rPr>
          <w:rStyle w:val="bcx9"/>
          <w:rFonts w:cs="Calibri Light"/>
        </w:rPr>
        <w:t xml:space="preserve"> </w:t>
      </w:r>
      <w:r xmlns:w="http://schemas.openxmlformats.org/wordprocessingml/2006/main">
        <w:br xmlns:w="http://schemas.openxmlformats.org/wordprocessingml/2006/main"/>
      </w:r>
      <w:r xmlns:w="http://schemas.openxmlformats.org/wordprocessingml/2006/main" w:rsidRPr="02231CFF">
        <w:rPr>
          <w:rStyle w:val="eop"/>
          <w:rFonts w:cs="Calibri Light"/>
        </w:rPr>
        <w:t xml:space="preserve"> </w:t>
      </w:r>
    </w:p>
    <w:p w14:paraId="03449BA9" w14:textId="77777777" w:rsidR="009C486B" w:rsidRDefault="009C486B" w:rsidP="02231CFF">
      <w:pPr xmlns:w="http://schemas.openxmlformats.org/wordprocessingml/2006/main">
        <w:pStyle w:val="paragraph"/>
        <w:spacing w:before="0" w:beforeAutospacing="0" w:after="0" w:afterAutospacing="0"/>
        <w:jc w:val="both"/>
        <w:textAlignment w:val="baseline"/>
        <w:rPr>
          <w:rStyle w:val="normaltextrun"/>
          <w:rFonts w:cs="Calibri Light"/>
          <w:shd w:val="clear" w:color="auto" w:fill="FFFFFF"/>
        </w:rPr>
      </w:pPr>
      <w:r xmlns:w="http://schemas.openxmlformats.org/wordprocessingml/2006/main">
        <w:rPr>
          <w:rStyle w:val="normaltextrun"/>
          <w:rFonts w:cs="Calibri Light"/>
          <w:shd w:val="clear" w:color="auto" w:fill="FFFFFF"/>
        </w:rPr>
        <w:t xml:space="preserve">Pokud má uživatel kromě skupiny definována i další práva, tak při přihlašování se nastaví práva uživatele a následně práva ze skupin práv. Uživatel tak získá individuální práva, která má nastavená a také práva definovaná ve skupině práv.</w:t>
      </w:r>
    </w:p>
    <w:p w14:paraId="7A14612E" w14:textId="77777777" w:rsidR="009C486B" w:rsidRDefault="009C486B" w:rsidP="009C486B">
      <w:pPr>
        <w:spacing w:before="0" w:after="0"/>
        <w:rPr>
          <w:rStyle w:val="normaltextrun"/>
          <w:rFonts w:cs="Calibri Light"/>
          <w:shd w:val="clear" w:color="auto" w:fill="FFFFFF"/>
        </w:rPr>
      </w:pPr>
    </w:p>
    <w:p w14:paraId="7AE12A28" w14:textId="77777777" w:rsidR="009C486B" w:rsidRPr="007F53CE" w:rsidRDefault="009C486B" w:rsidP="009C486B">
      <w:pPr xmlns:w="http://schemas.openxmlformats.org/wordprocessingml/2006/main">
        <w:spacing w:before="0" w:after="0"/>
        <w:rPr>
          <w:rStyle w:val="normaltextrun"/>
          <w:rFonts w:cs="Calibri Light"/>
          <w:shd w:val="clear" w:color="auto" w:fill="FFFFFF"/>
        </w:rPr>
      </w:pPr>
      <w:r xmlns:w="http://schemas.openxmlformats.org/wordprocessingml/2006/main" w:rsidRPr="006C06E2">
        <w:rPr>
          <w:rStyle w:val="normaltextrun"/>
          <w:rFonts w:cs="Calibri Light"/>
          <w:b/>
          <w:bCs/>
          <w:shd w:val="clear" w:color="auto" w:fill="FFFFFF"/>
        </w:rPr>
        <w:t xml:space="preserve">U každé skupiny se zobrazuje barevný kruh s prvním písmenem jména skupiny </w:t>
      </w:r>
      <w:r xmlns:w="http://schemas.openxmlformats.org/wordprocessingml/2006/main" w:rsidRPr="00E36C60">
        <w:rPr>
          <w:rStyle w:val="normaltextrun"/>
          <w:rFonts w:cs="Calibri Light"/>
          <w:shd w:val="clear" w:color="auto" w:fill="FFFFFF"/>
        </w:rPr>
        <w:t xml:space="preserve">. Stejné kruhy se následně zobrazují iv jednotlivých právech. Zvýrazňují jednotlivá práva z dané skupiny. Zvolením skupiny práv se barva kruhu nastaví i do pozadí kruhu pro lepší zvýraznění vybraných práv. </w:t>
      </w:r>
      <w:r xmlns:w="http://schemas.openxmlformats.org/wordprocessingml/2006/main" w:rsidRPr="005A1191">
        <w:rPr>
          <w:rStyle w:val="normaltextrun"/>
          <w:rFonts w:cs="Calibri Light"/>
          <w:b/>
          <w:bCs/>
          <w:shd w:val="clear" w:color="auto" w:fill="FFFFFF"/>
        </w:rPr>
        <w:t xml:space="preserve">Doporučujeme proto připravit skupiny práv pro redaktory, marketing, správce a podobně a nenastavovat jednotlivá práva uživatelům ale jim přiřazovat práva skupinově </w:t>
      </w:r>
      <w:r xmlns:w="http://schemas.openxmlformats.org/wordprocessingml/2006/main" w:rsidRPr="007F53CE">
        <w:rPr>
          <w:rStyle w:val="normaltextrun"/>
          <w:rFonts w:cs="Calibri Light"/>
          <w:shd w:val="clear" w:color="auto" w:fill="FFFFFF"/>
        </w:rPr>
        <w:t xml:space="preserve">.</w:t>
      </w:r>
    </w:p>
    <w:p w14:paraId="2B1B2875" w14:textId="77777777" w:rsidR="009C486B" w:rsidRPr="007F53CE" w:rsidRDefault="009C486B" w:rsidP="009C486B">
      <w:pPr>
        <w:spacing w:before="0" w:after="0"/>
        <w:rPr>
          <w:rStyle w:val="normaltextrun"/>
          <w:rFonts w:cs="Calibri Light"/>
          <w:shd w:val="clear" w:color="auto" w:fill="FFFFFF"/>
        </w:rPr>
      </w:pPr>
    </w:p>
    <w:p w14:paraId="4BEBE7F2" w14:textId="77777777" w:rsidR="009C486B" w:rsidRDefault="009C486B" w:rsidP="009C486B">
      <w:pPr xmlns:w="http://schemas.openxmlformats.org/wordprocessingml/2006/main">
        <w:spacing w:before="0" w:after="0"/>
        <w:rPr>
          <w:rStyle w:val="normaltextrun"/>
          <w:rFonts w:cs="Calibri Light"/>
          <w:shd w:val="clear" w:color="auto" w:fill="FFFFFF"/>
        </w:rPr>
      </w:pPr>
      <w:r xmlns:w="http://schemas.openxmlformats.org/wordprocessingml/2006/main" w:rsidRPr="007F53CE">
        <w:rPr>
          <w:rStyle w:val="normaltextrun"/>
          <w:rFonts w:cs="Calibri Light"/>
          <w:shd w:val="clear" w:color="auto" w:fill="FFFFFF"/>
        </w:rPr>
        <w:t xml:space="preserve">Při editaci/přidávání nového uživatele a zvolení skupin práv v seznamu Přístupová práva vidíte práva, která skupina obsahuje a můžete případně uživateli přidat specifické právo (je-li to nutné). Při přihlášení uživatel automaticky získá práva nastavená ve skupině práv a práva nastavená uživateli.</w:t>
      </w:r>
      <w:r xmlns:w="http://schemas.openxmlformats.org/wordprocessingml/2006/main">
        <w:rPr>
          <w:rStyle w:val="normaltextrun"/>
          <w:rFonts w:cs="Calibri Light"/>
          <w:shd w:val="clear" w:color="auto" w:fill="FFFFFF"/>
        </w:rPr>
        <w:br xmlns:w="http://schemas.openxmlformats.org/wordprocessingml/2006/main" w:type="page"/>
      </w:r>
    </w:p>
    <w:p w14:paraId="342E07C8"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r>
        <w:rPr>
          <w:noProof/>
        </w:rPr>
        <w:lastRenderedPageBreak/>
        <w:drawing>
          <wp:inline distT="0" distB="0" distL="0" distR="0" wp14:anchorId="50D9FE69" wp14:editId="0F9BA2B4">
            <wp:extent cx="5728972" cy="3401695"/>
            <wp:effectExtent l="0" t="0" r="5080" b="8255"/>
            <wp:docPr id="12895671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728972" cy="3401695"/>
                    </a:xfrm>
                    <a:prstGeom prst="rect">
                      <a:avLst/>
                    </a:prstGeom>
                  </pic:spPr>
                </pic:pic>
              </a:graphicData>
            </a:graphic>
          </wp:inline>
        </w:drawing>
      </w:r>
    </w:p>
    <w:p w14:paraId="64ED4777" w14:textId="77777777" w:rsidR="009C486B" w:rsidRPr="00172CC5" w:rsidRDefault="009C486B" w:rsidP="00741E48">
      <w:pPr xmlns:w="http://schemas.openxmlformats.org/wordprocessingml/2006/main">
        <w:pStyle w:val="IW-Nadpis2"/>
      </w:pPr>
      <w:bookmarkStart xmlns:w="http://schemas.openxmlformats.org/wordprocessingml/2006/main" w:id="22" w:name="_Toc112239876"/>
      <w:bookmarkStart xmlns:w="http://schemas.openxmlformats.org/wordprocessingml/2006/main" w:id="23" w:name="_Toc142904140"/>
      <w:r xmlns:w="http://schemas.openxmlformats.org/wordprocessingml/2006/main" w:rsidRPr="02231CFF">
        <w:rPr>
          <w:rStyle w:val="normaltextrun"/>
        </w:rPr>
        <w:t xml:space="preserve">Správa skupin uživatelů</w:t>
      </w:r>
      <w:bookmarkEnd xmlns:w="http://schemas.openxmlformats.org/wordprocessingml/2006/main" w:id="22"/>
      <w:bookmarkEnd xmlns:w="http://schemas.openxmlformats.org/wordprocessingml/2006/main" w:id="23"/>
      <w:r xmlns:w="http://schemas.openxmlformats.org/wordprocessingml/2006/main" w:rsidRPr="02231CFF">
        <w:rPr>
          <w:rStyle w:val="eop"/>
        </w:rPr>
        <w:t xml:space="preserve"> </w:t>
      </w:r>
    </w:p>
    <w:p w14:paraId="7DDB88D4" w14:textId="77777777" w:rsidR="009C486B" w:rsidRDefault="009C486B" w:rsidP="02231CFF">
      <w:pPr xmlns:w="http://schemas.openxmlformats.org/wordprocessingml/2006/main">
        <w:pStyle w:val="paragraph"/>
        <w:spacing w:before="0" w:beforeAutospacing="0" w:after="0" w:afterAutospacing="0"/>
        <w:jc w:val="both"/>
        <w:textAlignment w:val="baseline"/>
        <w:rPr>
          <w:rStyle w:val="normaltextrun"/>
          <w:rFonts w:cs="Calibri Light"/>
          <w:shd w:val="clear" w:color="auto" w:fill="FFFFFF"/>
        </w:rPr>
      </w:pPr>
      <w:r xmlns:w="http://schemas.openxmlformats.org/wordprocessingml/2006/main">
        <w:rPr>
          <w:rStyle w:val="normaltextrun"/>
          <w:rFonts w:cs="Calibri Light"/>
          <w:shd w:val="clear" w:color="auto" w:fill="FFFFFF"/>
        </w:rPr>
        <w:t xml:space="preserve">Po kliknutí v levém menu redakčního systému na </w:t>
      </w:r>
      <w:r xmlns:w="http://schemas.openxmlformats.org/wordprocessingml/2006/main" w:rsidRPr="005705B7">
        <w:rPr>
          <w:rStyle w:val="normaltextrun"/>
          <w:rFonts w:ascii="Asap" w:hAnsi="Asap" w:cs="Calibri Light"/>
          <w:shd w:val="clear" w:color="auto" w:fill="FFFFFF"/>
        </w:rPr>
        <w:t xml:space="preserve">Uživatelé </w:t>
      </w:r>
      <w:r xmlns:w="http://schemas.openxmlformats.org/wordprocessingml/2006/main">
        <w:rPr>
          <w:rStyle w:val="normaltextrun"/>
          <w:rFonts w:cs="Calibri Light"/>
          <w:shd w:val="clear" w:color="auto" w:fill="FFFFFF"/>
        </w:rPr>
        <w:t xml:space="preserve">se dostaneme</w:t>
      </w:r>
      <w:r xmlns:w="http://schemas.openxmlformats.org/wordprocessingml/2006/main">
        <w:rPr>
          <w:rStyle w:val="bcx9"/>
          <w:rFonts w:cs="Calibri Light"/>
        </w:rPr>
        <w:t xml:space="preserve"> </w:t>
      </w:r>
      <w:r xmlns:w="http://schemas.openxmlformats.org/wordprocessingml/2006/main">
        <w:rPr>
          <w:rStyle w:val="normaltextrun"/>
          <w:rFonts w:cs="Calibri Light"/>
          <w:shd w:val="clear" w:color="auto" w:fill="FFFFFF"/>
        </w:rPr>
        <w:t xml:space="preserve">na seznam skupin uživatelů.</w:t>
      </w:r>
    </w:p>
    <w:p w14:paraId="6A1D1CBB"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p>
    <w:p w14:paraId="79E42B8A" w14:textId="783697D3" w:rsidR="009C486B" w:rsidRDefault="002A009A" w:rsidP="002A009A">
      <w:pPr>
        <w:pStyle w:val="Obrzok"/>
      </w:pPr>
      <w:r w:rsidRPr="002A009A">
        <w:drawing>
          <wp:inline distT="0" distB="0" distL="0" distR="0" wp14:anchorId="616B7B0D" wp14:editId="5565C46A">
            <wp:extent cx="5728970" cy="2150110"/>
            <wp:effectExtent l="0" t="0" r="0" b="0"/>
            <wp:docPr id="166702881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8810" name="Picture 1" descr="Graphical user interface, text, application, email&#10;&#10;Description automatically generated"/>
                    <pic:cNvPicPr/>
                  </pic:nvPicPr>
                  <pic:blipFill>
                    <a:blip r:embed="rId27"/>
                    <a:stretch>
                      <a:fillRect/>
                    </a:stretch>
                  </pic:blipFill>
                  <pic:spPr>
                    <a:xfrm>
                      <a:off x="0" y="0"/>
                      <a:ext cx="5728970" cy="2150110"/>
                    </a:xfrm>
                    <a:prstGeom prst="rect">
                      <a:avLst/>
                    </a:prstGeom>
                  </pic:spPr>
                </pic:pic>
              </a:graphicData>
            </a:graphic>
          </wp:inline>
        </w:drawing>
      </w:r>
    </w:p>
    <w:p w14:paraId="416745C5" w14:textId="7AB3D458" w:rsidR="009C486B" w:rsidRDefault="009C486B" w:rsidP="009C486B">
      <w:pPr xmlns:w="http://schemas.openxmlformats.org/wordprocessingml/2006/main">
        <w:pStyle w:val="Caption"/>
        <w:rPr>
          <w:rFonts w:ascii="Segoe UI" w:hAnsi="Segoe UI" w:cs="Segoe UI"/>
          <w:sz w:val="18"/>
          <w:szCs w:val="18"/>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13 </w:t>
      </w:r>
      <w:r xmlns:w="http://schemas.openxmlformats.org/wordprocessingml/2006/main">
        <w:fldChar xmlns:w="http://schemas.openxmlformats.org/wordprocessingml/2006/main" w:fldCharType="end"/>
      </w:r>
      <w:r xmlns:w="http://schemas.openxmlformats.org/wordprocessingml/2006/main">
        <w:t xml:space="preserve">Správa skupin uživatelů v menu</w:t>
      </w:r>
    </w:p>
    <w:p w14:paraId="31EC5B21" w14:textId="77777777" w:rsidR="009C486B" w:rsidRPr="00172CC5" w:rsidRDefault="009C486B" w:rsidP="00741E48">
      <w:pPr xmlns:w="http://schemas.openxmlformats.org/wordprocessingml/2006/main">
        <w:pStyle w:val="IW-Nadpis2"/>
      </w:pPr>
      <w:bookmarkStart xmlns:w="http://schemas.openxmlformats.org/wordprocessingml/2006/main" w:id="24" w:name="_Toc112239877"/>
      <w:bookmarkStart xmlns:w="http://schemas.openxmlformats.org/wordprocessingml/2006/main" w:id="25" w:name="_Toc142904141"/>
      <w:r xmlns:w="http://schemas.openxmlformats.org/wordprocessingml/2006/main" w:rsidRPr="02231CFF">
        <w:rPr>
          <w:rStyle w:val="normaltextrun"/>
        </w:rPr>
        <w:t xml:space="preserve">Skupiny práv</w:t>
      </w:r>
      <w:bookmarkEnd xmlns:w="http://schemas.openxmlformats.org/wordprocessingml/2006/main" w:id="24"/>
      <w:bookmarkEnd xmlns:w="http://schemas.openxmlformats.org/wordprocessingml/2006/main" w:id="25"/>
      <w:r xmlns:w="http://schemas.openxmlformats.org/wordprocessingml/2006/main" w:rsidRPr="02231CFF">
        <w:rPr>
          <w:rStyle w:val="eop"/>
        </w:rPr>
        <w:t xml:space="preserve"> </w:t>
      </w:r>
    </w:p>
    <w:p w14:paraId="5370BC2E" w14:textId="77777777" w:rsidR="009C486B" w:rsidRDefault="009C486B" w:rsidP="02231CFF">
      <w:pPr xmlns:w="http://schemas.openxmlformats.org/wordprocessingml/2006/main">
        <w:pStyle w:val="paragraph"/>
        <w:spacing w:before="0" w:beforeAutospacing="0" w:after="0" w:afterAutospacing="0"/>
        <w:jc w:val="both"/>
        <w:textAlignment w:val="baseline"/>
        <w:rPr>
          <w:rFonts w:ascii="Segoe UI" w:hAnsi="Segoe UI" w:cs="Segoe UI"/>
          <w:sz w:val="18"/>
          <w:szCs w:val="18"/>
        </w:rPr>
      </w:pPr>
      <w:r xmlns:w="http://schemas.openxmlformats.org/wordprocessingml/2006/main" w:rsidRPr="02231CFF">
        <w:rPr>
          <w:rStyle w:val="normaltextrun"/>
          <w:rFonts w:cs="Calibri Light"/>
        </w:rPr>
        <w:t xml:space="preserve">Ve skupinách práv můžeme definovat skupinová oprávnění. Skupinu oprávnění následně můžeme přiřadit jednotlivým uživatelům. Při vytváření nebo editaci skupiny práv se nám zobrazí dialogové okno s nastaveními.</w:t>
      </w:r>
      <w:r xmlns:w="http://schemas.openxmlformats.org/wordprocessingml/2006/main" w:rsidRPr="02231CFF">
        <w:rPr>
          <w:rStyle w:val="eop"/>
          <w:rFonts w:cs="Calibri Light"/>
        </w:rPr>
        <w:t xml:space="preserve"> </w:t>
      </w:r>
    </w:p>
    <w:p w14:paraId="26F01D95" w14:textId="77777777" w:rsidR="009C486B" w:rsidRDefault="009C486B" w:rsidP="02231CFF">
      <w:pPr>
        <w:pStyle w:val="paragraph"/>
        <w:keepNext/>
        <w:spacing w:before="0" w:beforeAutospacing="0" w:after="0" w:afterAutospacing="0"/>
        <w:jc w:val="center"/>
        <w:textAlignment w:val="baseline"/>
      </w:pPr>
      <w:r>
        <w:rPr>
          <w:rFonts w:eastAsiaTheme="majorEastAsia" w:cstheme="majorBidi"/>
          <w:b/>
          <w:bCs/>
          <w:noProof/>
          <w:color w:val="2E74B5" w:themeColor="accent1" w:themeShade="BF"/>
          <w:sz w:val="36"/>
          <w:szCs w:val="28"/>
          <w:lang w:eastAsia="en-US"/>
        </w:rPr>
        <w:lastRenderedPageBreak/>
        <w:drawing>
          <wp:anchor distT="0" distB="0" distL="114300" distR="114300" simplePos="0" relativeHeight="251658292" behindDoc="0" locked="0" layoutInCell="1" allowOverlap="1" wp14:anchorId="5F4A6B98" wp14:editId="450E950A">
            <wp:simplePos x="0" y="0"/>
            <wp:positionH relativeFrom="page">
              <wp:align>center</wp:align>
            </wp:positionH>
            <wp:positionV relativeFrom="paragraph">
              <wp:posOffset>134128</wp:posOffset>
            </wp:positionV>
            <wp:extent cx="4460875" cy="2061845"/>
            <wp:effectExtent l="0" t="0" r="0" b="0"/>
            <wp:wrapSquare wrapText="bothSides"/>
            <wp:docPr id="145" name="Obrázok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ok 145"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460875" cy="206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BB40B" w14:textId="77777777" w:rsidR="009C486B" w:rsidRDefault="009C486B" w:rsidP="009C486B">
      <w:pPr>
        <w:pStyle w:val="Caption"/>
      </w:pPr>
    </w:p>
    <w:p w14:paraId="2A26FED0" w14:textId="77777777" w:rsidR="009C486B" w:rsidRDefault="009C486B" w:rsidP="009C486B">
      <w:pPr>
        <w:pStyle w:val="Caption"/>
      </w:pPr>
    </w:p>
    <w:p w14:paraId="350A2BDC" w14:textId="77777777" w:rsidR="009C486B" w:rsidRDefault="009C486B" w:rsidP="009C486B">
      <w:pPr>
        <w:pStyle w:val="Caption"/>
      </w:pPr>
    </w:p>
    <w:p w14:paraId="62415689" w14:textId="77777777" w:rsidR="009C486B" w:rsidRDefault="009C486B" w:rsidP="009C486B">
      <w:pPr>
        <w:pStyle w:val="Caption"/>
      </w:pPr>
    </w:p>
    <w:p w14:paraId="7FA1A7C6" w14:textId="77777777" w:rsidR="009C486B" w:rsidRDefault="009C486B" w:rsidP="009C486B">
      <w:pPr>
        <w:pStyle w:val="Caption"/>
      </w:pPr>
    </w:p>
    <w:p w14:paraId="77AE473E" w14:textId="77777777" w:rsidR="009C486B" w:rsidRDefault="009C486B" w:rsidP="009C486B">
      <w:pPr>
        <w:pStyle w:val="Caption"/>
      </w:pPr>
    </w:p>
    <w:p w14:paraId="73F02083" w14:textId="77777777" w:rsidR="009C486B" w:rsidRDefault="009C486B" w:rsidP="009C486B">
      <w:pPr>
        <w:pStyle w:val="Caption"/>
      </w:pPr>
    </w:p>
    <w:p w14:paraId="5E1C3FB1" w14:textId="77777777" w:rsidR="009C486B" w:rsidRDefault="009C486B" w:rsidP="009C486B">
      <w:pPr>
        <w:pStyle w:val="Caption"/>
      </w:pPr>
    </w:p>
    <w:p w14:paraId="7CC45E1C" w14:textId="77777777" w:rsidR="009C486B" w:rsidRDefault="009C486B" w:rsidP="009C486B">
      <w:pPr>
        <w:pStyle w:val="Caption"/>
      </w:pPr>
    </w:p>
    <w:p w14:paraId="145B5F32" w14:textId="6FBACD0C" w:rsidR="009C486B" w:rsidRDefault="009C486B" w:rsidP="009C486B">
      <w:pPr xmlns:w="http://schemas.openxmlformats.org/wordprocessingml/2006/main">
        <w:pStyle w:val="Caption"/>
        <w:rPr>
          <w:rFonts w:ascii="Segoe UI" w:hAnsi="Segoe UI" w:cs="Segoe UI"/>
          <w:sz w:val="18"/>
          <w:szCs w:val="18"/>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14 </w:t>
      </w:r>
      <w:r xmlns:w="http://schemas.openxmlformats.org/wordprocessingml/2006/main">
        <w:fldChar xmlns:w="http://schemas.openxmlformats.org/wordprocessingml/2006/main" w:fldCharType="end"/>
      </w:r>
      <w:r xmlns:w="http://schemas.openxmlformats.org/wordprocessingml/2006/main">
        <w:t xml:space="preserve">Dialogové okno skupina práv</w:t>
      </w:r>
    </w:p>
    <w:p w14:paraId="105FC0EE" w14:textId="77777777" w:rsidR="009C486B" w:rsidRPr="00172CC5" w:rsidRDefault="009C486B" w:rsidP="00741E48">
      <w:pPr xmlns:w="http://schemas.openxmlformats.org/wordprocessingml/2006/main">
        <w:pStyle w:val="IW-Nadpis2"/>
      </w:pPr>
      <w:bookmarkStart xmlns:w="http://schemas.openxmlformats.org/wordprocessingml/2006/main" w:id="26" w:name="_Toc112239878"/>
      <w:bookmarkStart xmlns:w="http://schemas.openxmlformats.org/wordprocessingml/2006/main" w:id="27" w:name="_Toc142904142"/>
      <w:r xmlns:w="http://schemas.openxmlformats.org/wordprocessingml/2006/main" w:rsidRPr="02231CFF">
        <w:rPr>
          <w:rStyle w:val="normaltextrun"/>
        </w:rPr>
        <w:t xml:space="preserve">Práva na adresáře a stránky</w:t>
      </w:r>
      <w:bookmarkEnd xmlns:w="http://schemas.openxmlformats.org/wordprocessingml/2006/main" w:id="26"/>
      <w:bookmarkEnd xmlns:w="http://schemas.openxmlformats.org/wordprocessingml/2006/main" w:id="27"/>
      <w:r xmlns:w="http://schemas.openxmlformats.org/wordprocessingml/2006/main" w:rsidRPr="02231CFF">
        <w:rPr>
          <w:rStyle w:val="eop"/>
        </w:rPr>
        <w:t xml:space="preserve"> </w:t>
      </w:r>
    </w:p>
    <w:p w14:paraId="4479340A" w14:textId="77777777" w:rsidR="009C486B" w:rsidRDefault="009C486B" w:rsidP="02231CFF">
      <w:pPr xmlns:w="http://schemas.openxmlformats.org/wordprocessingml/2006/main">
        <w:pStyle w:val="paragraph"/>
        <w:spacing w:before="0" w:beforeAutospacing="0" w:after="0" w:afterAutospacing="0"/>
        <w:jc w:val="both"/>
        <w:textAlignment w:val="baseline"/>
        <w:rPr>
          <w:rFonts w:ascii="Segoe UI" w:hAnsi="Segoe UI" w:cs="Segoe UI"/>
          <w:sz w:val="18"/>
          <w:szCs w:val="18"/>
        </w:rPr>
      </w:pPr>
      <w:r xmlns:w="http://schemas.openxmlformats.org/wordprocessingml/2006/main" w:rsidRPr="02231CFF">
        <w:rPr>
          <w:rStyle w:val="normaltextrun"/>
          <w:rFonts w:cs="Calibri Light"/>
        </w:rPr>
        <w:t xml:space="preserve">Skupině práv můžeme definovat omezený přístup pouze na konkrétní adresáře a stránky.</w:t>
      </w:r>
      <w:r xmlns:w="http://schemas.openxmlformats.org/wordprocessingml/2006/main" w:rsidRPr="02231CFF">
        <w:rPr>
          <w:rStyle w:val="bcx9"/>
          <w:rFonts w:cs="Calibri Light"/>
        </w:rPr>
        <w:t xml:space="preserve"> </w:t>
      </w:r>
      <w:r xmlns:w="http://schemas.openxmlformats.org/wordprocessingml/2006/main">
        <w:br xmlns:w="http://schemas.openxmlformats.org/wordprocessingml/2006/main"/>
      </w:r>
      <w:r xmlns:w="http://schemas.openxmlformats.org/wordprocessingml/2006/main" w:rsidRPr="02231CFF">
        <w:rPr>
          <w:rStyle w:val="normaltextrun"/>
          <w:rFonts w:cs="Calibri Light"/>
        </w:rPr>
        <w:t xml:space="preserve">V případě, že zvolíme adresář, který obsahuje další </w:t>
      </w:r>
      <w:proofErr xmlns:w="http://schemas.openxmlformats.org/wordprocessingml/2006/main" w:type="spellStart"/>
      <w:r xmlns:w="http://schemas.openxmlformats.org/wordprocessingml/2006/main" w:rsidRPr="02231CFF">
        <w:rPr>
          <w:rStyle w:val="normaltextrun"/>
          <w:rFonts w:cs="Calibri Light"/>
        </w:rPr>
        <w:t xml:space="preserve">podsložky </w:t>
      </w:r>
      <w:proofErr xmlns:w="http://schemas.openxmlformats.org/wordprocessingml/2006/main" w:type="spellEnd"/>
      <w:r xmlns:w="http://schemas.openxmlformats.org/wordprocessingml/2006/main" w:rsidRPr="02231CFF">
        <w:rPr>
          <w:rStyle w:val="normaltextrun"/>
          <w:rFonts w:cs="Calibri Light"/>
        </w:rPr>
        <w:t xml:space="preserve">, automaticky má daná skupina práv přiděleny i ty.</w:t>
      </w:r>
      <w:r xmlns:w="http://schemas.openxmlformats.org/wordprocessingml/2006/main" w:rsidRPr="02231CFF">
        <w:rPr>
          <w:rStyle w:val="eop"/>
          <w:rFonts w:cs="Calibri Light"/>
        </w:rPr>
        <w:t xml:space="preserve"> </w:t>
      </w:r>
    </w:p>
    <w:p w14:paraId="78CE4BB4" w14:textId="77777777" w:rsidR="009C486B" w:rsidRDefault="009C486B" w:rsidP="02231CFF">
      <w:pPr xmlns:w="http://schemas.openxmlformats.org/wordprocessingml/2006/main">
        <w:pStyle w:val="paragraph"/>
        <w:spacing w:before="0" w:beforeAutospacing="0" w:after="0" w:afterAutospacing="0"/>
        <w:textAlignment w:val="baseline"/>
        <w:rPr>
          <w:rFonts w:ascii="Segoe UI" w:hAnsi="Segoe UI" w:cs="Segoe UI"/>
          <w:sz w:val="18"/>
          <w:szCs w:val="18"/>
        </w:rPr>
      </w:pPr>
      <w:r xmlns:w="http://schemas.openxmlformats.org/wordprocessingml/2006/main" w:rsidRPr="02231CFF">
        <w:rPr>
          <w:rStyle w:val="eop"/>
          <w:rFonts w:cs="Calibri Light"/>
        </w:rPr>
        <w:t xml:space="preserve"> </w:t>
      </w:r>
    </w:p>
    <w:p w14:paraId="1D3B440F" w14:textId="77777777" w:rsidR="009C486B" w:rsidRPr="00172CC5" w:rsidRDefault="009C486B" w:rsidP="00741E48">
      <w:pPr xmlns:w="http://schemas.openxmlformats.org/wordprocessingml/2006/main">
        <w:pStyle w:val="IW-Nadpis2"/>
      </w:pPr>
      <w:bookmarkStart xmlns:w="http://schemas.openxmlformats.org/wordprocessingml/2006/main" w:id="28" w:name="_Toc112239879"/>
      <w:bookmarkStart xmlns:w="http://schemas.openxmlformats.org/wordprocessingml/2006/main" w:id="29" w:name="_Toc142904143"/>
      <w:r xmlns:w="http://schemas.openxmlformats.org/wordprocessingml/2006/main" w:rsidRPr="02231CFF">
        <w:rPr>
          <w:rStyle w:val="normaltextrun"/>
        </w:rPr>
        <w:t xml:space="preserve">Nahrávání souborů do adresářů</w:t>
      </w:r>
      <w:bookmarkEnd xmlns:w="http://schemas.openxmlformats.org/wordprocessingml/2006/main" w:id="28"/>
      <w:bookmarkEnd xmlns:w="http://schemas.openxmlformats.org/wordprocessingml/2006/main" w:id="29"/>
      <w:r xmlns:w="http://schemas.openxmlformats.org/wordprocessingml/2006/main" w:rsidRPr="02231CFF">
        <w:rPr>
          <w:rStyle w:val="eop"/>
        </w:rPr>
        <w:t xml:space="preserve"> </w:t>
      </w:r>
    </w:p>
    <w:p w14:paraId="05AEBD1C" w14:textId="77777777" w:rsidR="009C486B" w:rsidRPr="00D85347" w:rsidRDefault="009C486B" w:rsidP="02231CFF">
      <w:pPr xmlns:w="http://schemas.openxmlformats.org/wordprocessingml/2006/main">
        <w:pStyle w:val="paragraph"/>
        <w:spacing w:before="0" w:beforeAutospacing="0" w:after="0" w:afterAutospacing="0"/>
        <w:textAlignment w:val="baseline"/>
        <w:rPr>
          <w:rFonts w:cs="Calibri Light"/>
        </w:rPr>
      </w:pPr>
      <w:r xmlns:w="http://schemas.openxmlformats.org/wordprocessingml/2006/main" w:rsidRPr="02231CFF">
        <w:rPr>
          <w:rStyle w:val="normaltextrun"/>
          <w:rFonts w:cs="Calibri Light"/>
        </w:rPr>
        <w:t xml:space="preserve">Skupině práv můžeme omezit nahrávání souborů pouze do konkrétních adresářů redakčního systému. Funkcionalita je obdobná, jako u práv na adresáře a stránky.</w:t>
      </w:r>
    </w:p>
    <w:p w14:paraId="1B997D7E" w14:textId="77777777" w:rsidR="009C486B" w:rsidRDefault="009C486B" w:rsidP="02231CFF">
      <w:pPr>
        <w:pStyle w:val="paragraph"/>
        <w:keepNext/>
        <w:spacing w:before="0" w:beforeAutospacing="0" w:after="0" w:afterAutospacing="0"/>
        <w:jc w:val="center"/>
        <w:textAlignment w:val="baseline"/>
      </w:pPr>
      <w:r>
        <w:rPr>
          <w:noProof/>
        </w:rPr>
        <w:drawing>
          <wp:inline distT="0" distB="0" distL="0" distR="0" wp14:anchorId="5B786CE9" wp14:editId="56B8ADBE">
            <wp:extent cx="5191126" cy="1665509"/>
            <wp:effectExtent l="0" t="0" r="0" b="0"/>
            <wp:docPr id="115" name="Obrázok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15"/>
                    <pic:cNvPicPr/>
                  </pic:nvPicPr>
                  <pic:blipFill>
                    <a:blip r:embed="rId29">
                      <a:extLst>
                        <a:ext uri="{28A0092B-C50C-407E-A947-70E740481C1C}">
                          <a14:useLocalDpi xmlns:a14="http://schemas.microsoft.com/office/drawing/2010/main" val="0"/>
                        </a:ext>
                      </a:extLst>
                    </a:blip>
                    <a:stretch>
                      <a:fillRect/>
                    </a:stretch>
                  </pic:blipFill>
                  <pic:spPr>
                    <a:xfrm>
                      <a:off x="0" y="0"/>
                      <a:ext cx="5191126" cy="1665509"/>
                    </a:xfrm>
                    <a:prstGeom prst="rect">
                      <a:avLst/>
                    </a:prstGeom>
                  </pic:spPr>
                </pic:pic>
              </a:graphicData>
            </a:graphic>
          </wp:inline>
        </w:drawing>
      </w:r>
    </w:p>
    <w:p w14:paraId="6A700597" w14:textId="3B91270B" w:rsidR="009C486B" w:rsidRDefault="009C486B" w:rsidP="009C486B">
      <w:pPr xmlns:w="http://schemas.openxmlformats.org/wordprocessingml/2006/main">
        <w:pStyle w:val="Caption"/>
        <w:rPr>
          <w:rFonts w:ascii="Segoe UI" w:hAnsi="Segoe UI" w:cs="Segoe UI"/>
          <w:sz w:val="18"/>
          <w:szCs w:val="18"/>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15 </w:t>
      </w:r>
      <w:r xmlns:w="http://schemas.openxmlformats.org/wordprocessingml/2006/main">
        <w:fldChar xmlns:w="http://schemas.openxmlformats.org/wordprocessingml/2006/main" w:fldCharType="end"/>
      </w:r>
      <w:r xmlns:w="http://schemas.openxmlformats.org/wordprocessingml/2006/main">
        <w:t xml:space="preserve">Povolení nahrávání souborů do adresáře</w:t>
      </w:r>
    </w:p>
    <w:p w14:paraId="6693623F" w14:textId="77777777" w:rsidR="009C486B" w:rsidRDefault="009C486B" w:rsidP="02231CFF">
      <w:pPr>
        <w:pStyle w:val="paragraph"/>
        <w:spacing w:before="0" w:beforeAutospacing="0" w:after="0" w:afterAutospacing="0"/>
        <w:textAlignment w:val="baseline"/>
        <w:rPr>
          <w:rStyle w:val="normaltextrun"/>
          <w:rFonts w:cs="Calibri Light"/>
        </w:rPr>
      </w:pPr>
    </w:p>
    <w:p w14:paraId="3F2CF669" w14:textId="77777777" w:rsidR="009C486B" w:rsidRDefault="009C486B" w:rsidP="02231CFF">
      <w:pPr xmlns:w="http://schemas.openxmlformats.org/wordprocessingml/2006/main">
        <w:pStyle w:val="paragraph"/>
        <w:spacing w:before="0" w:beforeAutospacing="0" w:after="0" w:afterAutospacing="0"/>
        <w:textAlignment w:val="baseline"/>
        <w:rPr>
          <w:rFonts w:ascii="Segoe UI" w:hAnsi="Segoe UI" w:cs="Segoe UI"/>
          <w:sz w:val="18"/>
          <w:szCs w:val="18"/>
        </w:rPr>
      </w:pPr>
      <w:r xmlns:w="http://schemas.openxmlformats.org/wordprocessingml/2006/main" w:rsidRPr="02231CFF">
        <w:rPr>
          <w:rStyle w:val="normaltextrun"/>
          <w:rFonts w:cs="Calibri Light"/>
        </w:rPr>
        <w:t xml:space="preserve">Seznam přidělených adresářů pro nahrávání souborů ve skupině práv.</w:t>
      </w:r>
      <w:r xmlns:w="http://schemas.openxmlformats.org/wordprocessingml/2006/main" w:rsidRPr="02231CFF">
        <w:rPr>
          <w:rStyle w:val="bcx9"/>
          <w:rFonts w:cs="Calibri Light"/>
        </w:rPr>
        <w:t xml:space="preserve"> </w:t>
      </w:r>
      <w:r xmlns:w="http://schemas.openxmlformats.org/wordprocessingml/2006/main">
        <w:br xmlns:w="http://schemas.openxmlformats.org/wordprocessingml/2006/main"/>
      </w:r>
      <w:r xmlns:w="http://schemas.openxmlformats.org/wordprocessingml/2006/main" w:rsidRPr="02231CFF">
        <w:rPr>
          <w:rStyle w:val="eop"/>
          <w:rFonts w:cs="Calibri Light"/>
        </w:rPr>
        <w:t xml:space="preserve"> </w:t>
      </w:r>
    </w:p>
    <w:p w14:paraId="3AF5E6B9" w14:textId="77777777" w:rsidR="009C486B" w:rsidRPr="00172CC5" w:rsidRDefault="009C486B" w:rsidP="00741E48">
      <w:pPr xmlns:w="http://schemas.openxmlformats.org/wordprocessingml/2006/main">
        <w:pStyle w:val="IW-Nadpis2"/>
      </w:pPr>
      <w:bookmarkStart xmlns:w="http://schemas.openxmlformats.org/wordprocessingml/2006/main" w:id="30" w:name="_Toc112239880"/>
      <w:bookmarkStart xmlns:w="http://schemas.openxmlformats.org/wordprocessingml/2006/main" w:id="31" w:name="_Toc142904144"/>
      <w:r xmlns:w="http://schemas.openxmlformats.org/wordprocessingml/2006/main" w:rsidRPr="02231CFF">
        <w:rPr>
          <w:rStyle w:val="normaltextrun"/>
        </w:rPr>
        <w:lastRenderedPageBreak xmlns:w="http://schemas.openxmlformats.org/wordprocessingml/2006/main"/>
      </w:r>
      <w:r xmlns:w="http://schemas.openxmlformats.org/wordprocessingml/2006/main" w:rsidRPr="02231CFF">
        <w:rPr>
          <w:rStyle w:val="normaltextrun"/>
        </w:rPr>
        <w:t xml:space="preserve">Práva na nástroje redakčního systému</w:t>
      </w:r>
      <w:bookmarkEnd xmlns:w="http://schemas.openxmlformats.org/wordprocessingml/2006/main" w:id="30"/>
      <w:bookmarkEnd xmlns:w="http://schemas.openxmlformats.org/wordprocessingml/2006/main" w:id="31"/>
      <w:r xmlns:w="http://schemas.openxmlformats.org/wordprocessingml/2006/main" w:rsidRPr="02231CFF">
        <w:rPr>
          <w:rStyle w:val="eop"/>
        </w:rPr>
        <w:t xml:space="preserve"> </w:t>
      </w:r>
    </w:p>
    <w:p w14:paraId="06A1131D" w14:textId="77777777" w:rsidR="009C486B" w:rsidRDefault="009C486B" w:rsidP="02231CFF">
      <w:pPr>
        <w:pStyle w:val="paragraph"/>
        <w:keepNext/>
        <w:spacing w:before="0" w:beforeAutospacing="0" w:after="0" w:afterAutospacing="0"/>
        <w:jc w:val="center"/>
        <w:textAlignment w:val="baseline"/>
      </w:pPr>
      <w:r>
        <w:rPr>
          <w:noProof/>
        </w:rPr>
        <w:drawing>
          <wp:inline distT="0" distB="0" distL="0" distR="0" wp14:anchorId="5F562CAB" wp14:editId="579F9C4E">
            <wp:extent cx="4170672" cy="2658745"/>
            <wp:effectExtent l="0" t="0" r="1905" b="8255"/>
            <wp:docPr id="100" name="Obrázok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00"/>
                    <pic:cNvPicPr/>
                  </pic:nvPicPr>
                  <pic:blipFill>
                    <a:blip r:embed="rId30">
                      <a:extLst>
                        <a:ext uri="{28A0092B-C50C-407E-A947-70E740481C1C}">
                          <a14:useLocalDpi xmlns:a14="http://schemas.microsoft.com/office/drawing/2010/main" val="0"/>
                        </a:ext>
                      </a:extLst>
                    </a:blip>
                    <a:stretch>
                      <a:fillRect/>
                    </a:stretch>
                  </pic:blipFill>
                  <pic:spPr>
                    <a:xfrm>
                      <a:off x="0" y="0"/>
                      <a:ext cx="4170672" cy="2658745"/>
                    </a:xfrm>
                    <a:prstGeom prst="rect">
                      <a:avLst/>
                    </a:prstGeom>
                  </pic:spPr>
                </pic:pic>
              </a:graphicData>
            </a:graphic>
          </wp:inline>
        </w:drawing>
      </w:r>
    </w:p>
    <w:p w14:paraId="6C66F315" w14:textId="4B642E5A" w:rsidR="009C486B" w:rsidRDefault="009C486B" w:rsidP="009C486B">
      <w:pPr xmlns:w="http://schemas.openxmlformats.org/wordprocessingml/2006/main">
        <w:pStyle w:val="Caption"/>
        <w:rPr>
          <w:rFonts w:ascii="Segoe UI" w:hAnsi="Segoe UI" w:cs="Segoe UI"/>
          <w:sz w:val="18"/>
          <w:szCs w:val="18"/>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16 </w:t>
      </w:r>
      <w:r xmlns:w="http://schemas.openxmlformats.org/wordprocessingml/2006/main">
        <w:fldChar xmlns:w="http://schemas.openxmlformats.org/wordprocessingml/2006/main" w:fldCharType="end"/>
      </w:r>
      <w:r xmlns:w="http://schemas.openxmlformats.org/wordprocessingml/2006/main">
        <w:t xml:space="preserve">Přiřazení skupinových práv</w:t>
      </w:r>
    </w:p>
    <w:p w14:paraId="133CDE48" w14:textId="5C349CB8" w:rsidR="00736F53" w:rsidRDefault="004F0D10" w:rsidP="000B60F5">
      <w:r xmlns:w="http://schemas.openxmlformats.org/wordprocessingml/2006/main">
        <w:t xml:space="preserve">Funkce a moduly, které můžeme/chceme povolit skupině práv zaškrtnutím </w:t>
      </w:r>
      <w:proofErr xmlns:w="http://schemas.openxmlformats.org/wordprocessingml/2006/main" w:type="spellStart"/>
      <w:r xmlns:w="http://schemas.openxmlformats.org/wordprocessingml/2006/main" w:rsidR="00722B50">
        <w:t xml:space="preserve">checkboxů </w:t>
      </w:r>
      <w:proofErr xmlns:w="http://schemas.openxmlformats.org/wordprocessingml/2006/main" w:type="spellEnd"/>
      <w:r xmlns:w="http://schemas.openxmlformats.org/wordprocessingml/2006/main" w:rsidR="00722B50">
        <w:t xml:space="preserve">povolíme v seznamu dostupných oprávnění.</w:t>
      </w:r>
    </w:p>
    <w:p w14:paraId="5028422B" w14:textId="6304F6BC" w:rsidR="00D732F1" w:rsidRDefault="00D732F1" w:rsidP="00741E48">
      <w:pPr xmlns:w="http://schemas.openxmlformats.org/wordprocessingml/2006/main">
        <w:pStyle w:val="IW-Nadpis1"/>
      </w:pPr>
      <w:bookmarkStart xmlns:w="http://schemas.openxmlformats.org/wordprocessingml/2006/main" w:id="32" w:name="_Toc112239881"/>
      <w:bookmarkStart xmlns:w="http://schemas.openxmlformats.org/wordprocessingml/2006/main" w:id="33" w:name="_Toc142904145"/>
      <w:r xmlns:w="http://schemas.openxmlformats.org/wordprocessingml/2006/main">
        <w:t xml:space="preserve">WEB STRÁNKY</w:t>
      </w:r>
      <w:bookmarkEnd xmlns:w="http://schemas.openxmlformats.org/wordprocessingml/2006/main" w:id="32"/>
      <w:bookmarkEnd xmlns:w="http://schemas.openxmlformats.org/wordprocessingml/2006/main" w:id="33"/>
    </w:p>
    <w:p w14:paraId="277D5DB0" w14:textId="77777777" w:rsidR="003C6E0E" w:rsidRDefault="003C6E0E"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Práce s web stránkami je ohraničena na sekci "WEB Stránky", která se nachází v hlavním menu umístěném na levé straně redakčního systému WebJET. Klepnutím na tuto sekci se ve sloupci zobrazí stromová struktura adresářů webového sídla, která se dynamicky načte ze serveru technologií AJAX což umožňuje spravovat i web sídla s velkým množstvím adresářů (tisíce) bez zpomalování. Vpravo je seznam web stránek ve vybraném adresáři. Po kliknutí na název web stránky se zobrazí editor obsahu.</w:t>
      </w:r>
    </w:p>
    <w:p w14:paraId="4D5C65E2" w14:textId="39CBB316" w:rsidR="004136F7" w:rsidRPr="0047055A" w:rsidRDefault="004136F7"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Stránky a adresáře lze přesouvat technologií Drag &amp; Drop. Nad adresáři a stránkami je funkční kontextové menu (kliknutí pravým tlačítkem myši), které nabízí další možnosti (vytvoření podadresáře, zobrazení historie stránky, ...)</w:t>
      </w:r>
    </w:p>
    <w:p w14:paraId="66AD7564" w14:textId="77777777" w:rsidR="003C6E0E" w:rsidRPr="003C6E0E" w:rsidRDefault="003C6E0E" w:rsidP="003C6E0E">
      <w:pPr>
        <w:rPr>
          <w:lang w:eastAsia="en-US"/>
        </w:rPr>
      </w:pPr>
    </w:p>
    <w:p w14:paraId="006D02D7" w14:textId="74CA4D7B" w:rsidR="00DB74CF" w:rsidRPr="0047055A" w:rsidRDefault="00DB74CF" w:rsidP="00741E48">
      <w:pPr xmlns:w="http://schemas.openxmlformats.org/wordprocessingml/2006/main">
        <w:pStyle w:val="IW-Nadpis2"/>
      </w:pPr>
      <w:bookmarkStart xmlns:w="http://schemas.openxmlformats.org/wordprocessingml/2006/main" w:id="34" w:name="_Toc422924437"/>
      <w:bookmarkStart xmlns:w="http://schemas.openxmlformats.org/wordprocessingml/2006/main" w:id="35" w:name="_Toc422926375"/>
      <w:bookmarkStart xmlns:w="http://schemas.openxmlformats.org/wordprocessingml/2006/main" w:id="36" w:name="_Toc112239882"/>
      <w:bookmarkStart xmlns:w="http://schemas.openxmlformats.org/wordprocessingml/2006/main" w:id="37" w:name="_Toc142904146"/>
      <w:r xmlns:w="http://schemas.openxmlformats.org/wordprocessingml/2006/main">
        <w:t xml:space="preserve">Vyhledání adresáře</w:t>
      </w:r>
      <w:bookmarkEnd xmlns:w="http://schemas.openxmlformats.org/wordprocessingml/2006/main" w:id="34"/>
      <w:bookmarkEnd xmlns:w="http://schemas.openxmlformats.org/wordprocessingml/2006/main" w:id="35"/>
      <w:bookmarkEnd xmlns:w="http://schemas.openxmlformats.org/wordprocessingml/2006/main" w:id="36"/>
      <w:bookmarkEnd xmlns:w="http://schemas.openxmlformats.org/wordprocessingml/2006/main" w:id="37"/>
    </w:p>
    <w:p w14:paraId="7112A368" w14:textId="6B52C78A" w:rsidR="004C1320" w:rsidRDefault="00DB74CF" w:rsidP="004C1320">
      <w:pPr xmlns:w="http://schemas.openxmlformats.org/wordprocessingml/2006/main">
        <w:pStyle w:val="IW-Norml"/>
      </w:pPr>
      <w:r xmlns:w="http://schemas.openxmlformats.org/wordprocessingml/2006/main">
        <w:t xml:space="preserve">Pokud chcete pracovat v nějakém adresáři, můžete si jej jednoduše vyhledat v adresářové struktuře. Stromová struktura se rozklikává kliknutím na ikonku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341DB1">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BAE31E0" wp14:editId="1C12A9AF">
            <wp:extent cx="161925" cy="200025"/>
            <wp:effectExtent l="0" t="0" r="9525" b="9525"/>
            <wp:docPr id="119" name="Obrázo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19"/>
                    <pic:cNvPicPr/>
                  </pic:nvPicPr>
                  <pic:blipFill>
                    <a:blip r:embed="rId31">
                      <a:extLst>
                        <a:ext uri="{28A0092B-C50C-407E-A947-70E740481C1C}">
                          <a14:useLocalDpi xmlns:a14="http://schemas.microsoft.com/office/drawing/2010/main" val="0"/>
                        </a:ext>
                      </a:extLst>
                    </a:blip>
                    <a:stretch>
                      <a:fillRect/>
                    </a:stretch>
                  </pic:blipFill>
                  <pic:spPr>
                    <a:xfrm>
                      <a:off x="0" y="0"/>
                      <a:ext cx="161925" cy="200025"/>
                    </a:xfrm>
                    <a:prstGeom prst="rect">
                      <a:avLst/>
                    </a:prstGeom>
                  </pic:spPr>
                </pic:pic>
              </a:graphicData>
            </a:graphic>
          </wp:inline>
        </w:drawing>
      </w:r>
      <w:r xmlns:w="http://schemas.openxmlformats.org/wordprocessingml/2006/main" w:rsidR="00353C8F">
        <w:t xml:space="preserve">(šipka). Klepnutím na jméno adresáře se daný adresář nastaví jako aktivní a jeho obsah se načte do pravé části obrazovky. Aktivní (zvolený) adresář je zvýrazněn podsvícením.</w:t>
      </w:r>
    </w:p>
    <w:p w14:paraId="7313BA8D" w14:textId="77777777" w:rsidR="004C1320" w:rsidRDefault="009B1057" w:rsidP="004C1320">
      <w:pPr>
        <w:pStyle w:val="Obrzok"/>
      </w:pPr>
      <w:r>
        <w:lastRenderedPageBreak/>
        <w:drawing>
          <wp:inline distT="0" distB="0" distL="0" distR="0" wp14:anchorId="2720E123" wp14:editId="322AC6E5">
            <wp:extent cx="5728972" cy="3069091"/>
            <wp:effectExtent l="0" t="0" r="5080" b="0"/>
            <wp:docPr id="120" name="Obrázo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20"/>
                    <pic:cNvPicPr/>
                  </pic:nvPicPr>
                  <pic:blipFill>
                    <a:blip r:embed="rId32">
                      <a:extLst>
                        <a:ext uri="{28A0092B-C50C-407E-A947-70E740481C1C}">
                          <a14:useLocalDpi xmlns:a14="http://schemas.microsoft.com/office/drawing/2010/main" val="0"/>
                        </a:ext>
                      </a:extLst>
                    </a:blip>
                    <a:stretch>
                      <a:fillRect/>
                    </a:stretch>
                  </pic:blipFill>
                  <pic:spPr>
                    <a:xfrm>
                      <a:off x="0" y="0"/>
                      <a:ext cx="5728972" cy="3069091"/>
                    </a:xfrm>
                    <a:prstGeom prst="rect">
                      <a:avLst/>
                    </a:prstGeom>
                  </pic:spPr>
                </pic:pic>
              </a:graphicData>
            </a:graphic>
          </wp:inline>
        </w:drawing>
      </w:r>
    </w:p>
    <w:p w14:paraId="56E89CA5" w14:textId="68911C31" w:rsidR="006C0E12"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17 </w:t>
      </w:r>
      <w:r xmlns:w="http://schemas.openxmlformats.org/wordprocessingml/2006/main" w:rsidRPr="02231CFF">
        <w:rPr>
          <w:noProof/>
        </w:rPr>
        <w:fldChar xmlns:w="http://schemas.openxmlformats.org/wordprocessingml/2006/main" w:fldCharType="end"/>
      </w:r>
      <w:r xmlns:w="http://schemas.openxmlformats.org/wordprocessingml/2006/main">
        <w:t xml:space="preserve">Adresářová struktura web sídla</w:t>
      </w:r>
    </w:p>
    <w:p w14:paraId="64D580B9" w14:textId="77777777" w:rsidR="00353C8F" w:rsidRPr="0047055A" w:rsidRDefault="00353C8F" w:rsidP="00741E48">
      <w:pPr xmlns:w="http://schemas.openxmlformats.org/wordprocessingml/2006/main">
        <w:pStyle w:val="IW-Nadpis2"/>
      </w:pPr>
      <w:bookmarkStart xmlns:w="http://schemas.openxmlformats.org/wordprocessingml/2006/main" w:id="38" w:name="_Toc422924439"/>
      <w:bookmarkStart xmlns:w="http://schemas.openxmlformats.org/wordprocessingml/2006/main" w:id="39" w:name="_Toc422926377"/>
      <w:bookmarkStart xmlns:w="http://schemas.openxmlformats.org/wordprocessingml/2006/main" w:id="40" w:name="_Toc112239883"/>
      <w:bookmarkStart xmlns:w="http://schemas.openxmlformats.org/wordprocessingml/2006/main" w:id="41" w:name="_Toc142904147"/>
      <w:r xmlns:w="http://schemas.openxmlformats.org/wordprocessingml/2006/main">
        <w:t xml:space="preserve">Vyhledání web stránky</w:t>
      </w:r>
      <w:bookmarkEnd xmlns:w="http://schemas.openxmlformats.org/wordprocessingml/2006/main" w:id="38"/>
      <w:bookmarkEnd xmlns:w="http://schemas.openxmlformats.org/wordprocessingml/2006/main" w:id="39"/>
      <w:bookmarkEnd xmlns:w="http://schemas.openxmlformats.org/wordprocessingml/2006/main" w:id="40"/>
      <w:bookmarkEnd xmlns:w="http://schemas.openxmlformats.org/wordprocessingml/2006/main" w:id="41"/>
    </w:p>
    <w:p w14:paraId="6DB831D7" w14:textId="488AB50C" w:rsidR="00353C8F" w:rsidRPr="0047055A" w:rsidRDefault="00353C8F"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Web stránky se vám zobrazují jednak v pravé části okna, kde je načten obsah zvoleného adresáře, a v případě, že je v nastaveních stránky/složky nastaveno, zobrazuje se také v adresářové struktuře v levé části okna.</w:t>
      </w:r>
    </w:p>
    <w:p w14:paraId="4E5CEFE1" w14:textId="77777777" w:rsidR="00641436" w:rsidRPr="0047055A" w:rsidRDefault="00641436" w:rsidP="02231CFF">
      <w:pPr>
        <w:rPr>
          <w:rFonts w:asciiTheme="majorHAnsi" w:hAnsiTheme="majorHAnsi" w:cstheme="majorBidi"/>
        </w:rPr>
      </w:pPr>
    </w:p>
    <w:p w14:paraId="5E6B5E6F" w14:textId="77777777" w:rsidR="004C1320" w:rsidRDefault="006C0E12" w:rsidP="004C1320">
      <w:pPr>
        <w:pStyle w:val="Obrzok"/>
      </w:pPr>
      <w:r>
        <w:drawing>
          <wp:anchor distT="0" distB="0" distL="114300" distR="114300" simplePos="0" relativeHeight="251658241" behindDoc="0" locked="0" layoutInCell="1" allowOverlap="1" wp14:anchorId="21F837B0" wp14:editId="2FB9C6D2">
            <wp:simplePos x="0" y="0"/>
            <wp:positionH relativeFrom="page">
              <wp:align>center</wp:align>
            </wp:positionH>
            <wp:positionV relativeFrom="paragraph">
              <wp:posOffset>43468</wp:posOffset>
            </wp:positionV>
            <wp:extent cx="5076190" cy="1721485"/>
            <wp:effectExtent l="0" t="0" r="0" b="0"/>
            <wp:wrapTopAndBottom/>
            <wp:docPr id="129" name="Obrázo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ázok 129"/>
                    <pic:cNvPicPr/>
                  </pic:nvPicPr>
                  <pic:blipFill rotWithShape="1">
                    <a:blip r:embed="rId33">
                      <a:extLst>
                        <a:ext uri="{28A0092B-C50C-407E-A947-70E740481C1C}">
                          <a14:useLocalDpi xmlns:a14="http://schemas.microsoft.com/office/drawing/2010/main" val="0"/>
                        </a:ext>
                      </a:extLst>
                    </a:blip>
                    <a:srcRect b="35642"/>
                    <a:stretch/>
                  </pic:blipFill>
                  <pic:spPr bwMode="auto">
                    <a:xfrm>
                      <a:off x="0" y="0"/>
                      <a:ext cx="5076190" cy="1721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129E0B" w14:textId="0C4837F4" w:rsidR="00B06D00"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18 </w:t>
      </w:r>
      <w:r xmlns:w="http://schemas.openxmlformats.org/wordprocessingml/2006/main" w:rsidRPr="02231CFF">
        <w:rPr>
          <w:noProof/>
        </w:rPr>
        <w:fldChar xmlns:w="http://schemas.openxmlformats.org/wordprocessingml/2006/main" w:fldCharType="end"/>
      </w:r>
      <w:r xmlns:w="http://schemas.openxmlformats.org/wordprocessingml/2006/main">
        <w:t xml:space="preserve">Seznam stránek v adresáři (stručné zobrazení)</w:t>
      </w:r>
    </w:p>
    <w:p w14:paraId="493F6B96" w14:textId="77777777" w:rsidR="00B37F89" w:rsidRDefault="00B37F89" w:rsidP="02231CFF">
      <w:pPr>
        <w:spacing w:before="0" w:after="0"/>
        <w:rPr>
          <w:rFonts w:asciiTheme="majorHAnsi" w:hAnsiTheme="majorHAnsi" w:cstheme="majorBidi"/>
        </w:rPr>
      </w:pPr>
    </w:p>
    <w:p w14:paraId="5D45DE0B" w14:textId="58B23F9E" w:rsidR="004D6EB8" w:rsidRPr="0047055A" w:rsidRDefault="00353C8F" w:rsidP="02231CFF">
      <w:pPr xmlns:w="http://schemas.openxmlformats.org/wordprocessingml/2006/main">
        <w:spacing w:before="0" w:after="0"/>
        <w:rPr>
          <w:rFonts w:asciiTheme="majorHAnsi" w:hAnsiTheme="majorHAnsi" w:cstheme="majorBidi"/>
        </w:rPr>
      </w:pPr>
      <w:r xmlns:w="http://schemas.openxmlformats.org/wordprocessingml/2006/main" w:rsidRPr="02231CFF">
        <w:rPr>
          <w:rFonts w:asciiTheme="majorHAnsi" w:hAnsiTheme="majorHAnsi" w:cstheme="majorBidi"/>
        </w:rPr>
        <w:t xml:space="preserve">Když chcete upravit konkrétní stránku, musíte si ji buď najít manuálně ve stromu adresářů a kliknout na její název, nebo ji můžete vyhledat různými dalšími způsoby. Pokud znáte libovolný text, nacházející se na web stránce, můžete ji vyhledat pomocí vyhledávacího formuláře pro fulltextové vyhledávání ve stránkách.</w:t>
      </w:r>
    </w:p>
    <w:p w14:paraId="5C6421DD" w14:textId="488C6B27" w:rsidR="004C1320" w:rsidRDefault="006D0DB2" w:rsidP="004C1320">
      <w:pPr>
        <w:pStyle w:val="Obrzok"/>
      </w:pPr>
      <w:r>
        <w:lastRenderedPageBreak/>
        <w:drawing>
          <wp:anchor distT="0" distB="0" distL="114300" distR="114300" simplePos="0" relativeHeight="251658243" behindDoc="0" locked="0" layoutInCell="1" allowOverlap="1" wp14:anchorId="3EB23B3C" wp14:editId="050D44DA">
            <wp:simplePos x="0" y="0"/>
            <wp:positionH relativeFrom="page">
              <wp:align>center</wp:align>
            </wp:positionH>
            <wp:positionV relativeFrom="paragraph">
              <wp:posOffset>45390</wp:posOffset>
            </wp:positionV>
            <wp:extent cx="4218940" cy="1652905"/>
            <wp:effectExtent l="0" t="0" r="0" b="4445"/>
            <wp:wrapSquare wrapText="bothSides"/>
            <wp:docPr id="130" name="Obrázo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ok 130"/>
                    <pic:cNvPicPr/>
                  </pic:nvPicPr>
                  <pic:blipFill rotWithShape="1">
                    <a:blip r:embed="rId34">
                      <a:extLst>
                        <a:ext uri="{28A0092B-C50C-407E-A947-70E740481C1C}">
                          <a14:useLocalDpi xmlns:a14="http://schemas.microsoft.com/office/drawing/2010/main" val="0"/>
                        </a:ext>
                      </a:extLst>
                    </a:blip>
                    <a:srcRect b="49269"/>
                    <a:stretch/>
                  </pic:blipFill>
                  <pic:spPr bwMode="auto">
                    <a:xfrm>
                      <a:off x="0" y="0"/>
                      <a:ext cx="4218940" cy="165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7B53B1" w14:textId="6E9589FE" w:rsidR="004C1320" w:rsidRDefault="004C1320" w:rsidP="004C1320">
      <w:pPr>
        <w:pStyle w:val="Obrzok"/>
      </w:pPr>
    </w:p>
    <w:p w14:paraId="556B07C6" w14:textId="77777777" w:rsidR="0068778B" w:rsidRDefault="0068778B" w:rsidP="004C1320">
      <w:pPr>
        <w:pStyle w:val="Caption"/>
      </w:pPr>
    </w:p>
    <w:p w14:paraId="19B60E69" w14:textId="77777777" w:rsidR="0068778B" w:rsidRDefault="0068778B" w:rsidP="004C1320">
      <w:pPr>
        <w:pStyle w:val="Caption"/>
      </w:pPr>
    </w:p>
    <w:p w14:paraId="39509E61" w14:textId="77777777" w:rsidR="0068778B" w:rsidRDefault="0068778B" w:rsidP="004C1320">
      <w:pPr>
        <w:pStyle w:val="Caption"/>
      </w:pPr>
    </w:p>
    <w:p w14:paraId="6BB2556B" w14:textId="77777777" w:rsidR="0068778B" w:rsidRDefault="0068778B" w:rsidP="004C1320">
      <w:pPr>
        <w:pStyle w:val="Caption"/>
      </w:pPr>
    </w:p>
    <w:p w14:paraId="642E09E0" w14:textId="77777777" w:rsidR="0068778B" w:rsidRDefault="0068778B" w:rsidP="004C1320">
      <w:pPr>
        <w:pStyle w:val="Caption"/>
      </w:pPr>
    </w:p>
    <w:p w14:paraId="3D30420A" w14:textId="77777777" w:rsidR="0068778B" w:rsidRDefault="0068778B" w:rsidP="004C1320">
      <w:pPr>
        <w:pStyle w:val="Caption"/>
      </w:pPr>
    </w:p>
    <w:p w14:paraId="6A468E08" w14:textId="60EC36A2" w:rsidR="00B06D00"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19 </w:t>
      </w:r>
      <w:r xmlns:w="http://schemas.openxmlformats.org/wordprocessingml/2006/main" w:rsidRPr="02231CFF">
        <w:rPr>
          <w:noProof/>
        </w:rPr>
        <w:fldChar xmlns:w="http://schemas.openxmlformats.org/wordprocessingml/2006/main" w:fldCharType="end"/>
      </w:r>
      <w:r xmlns:w="http://schemas.openxmlformats.org/wordprocessingml/2006/main">
        <w:t xml:space="preserve">Vyhledávací formulář podle URL adresy nebo </w:t>
      </w:r>
      <w:proofErr xmlns:w="http://schemas.openxmlformats.org/wordprocessingml/2006/main" w:type="spellStart"/>
      <w:r xmlns:w="http://schemas.openxmlformats.org/wordprocessingml/2006/main">
        <w:t xml:space="preserve">DocId</w:t>
      </w:r>
      <w:proofErr xmlns:w="http://schemas.openxmlformats.org/wordprocessingml/2006/main" w:type="spellEnd"/>
    </w:p>
    <w:p w14:paraId="2FC3B5DA" w14:textId="39729628" w:rsidR="00606761" w:rsidRPr="0047055A" w:rsidRDefault="0060676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znáte URL adresu stránky, můžete ji vyhledat přes formulář umístění v sekci Web Stránky do okénka nad adresářovou strukturou, kde stačí zadat adresu stránky bez domény na začátku. "/cs/news/foundation-programmes.html". V případě, že znáte DocID stránky, tak stačí zadat toto číslo do stejného formuláře. Následně se vám po stisku klávesy ENTER načte požadovaná stránka do editoru.</w:t>
      </w:r>
    </w:p>
    <w:p w14:paraId="02244A16" w14:textId="0EB8B030" w:rsidR="004C2B73" w:rsidRPr="0047055A" w:rsidRDefault="00984235" w:rsidP="02231CFF">
      <w:pPr>
        <w:pStyle w:val="IW-Norml"/>
        <w:rPr>
          <w:rFonts w:asciiTheme="majorHAnsi" w:hAnsiTheme="majorHAnsi" w:cstheme="majorBidi"/>
        </w:rPr>
      </w:pPr>
      <w:r w:rsidRPr="00860BF5">
        <w:drawing>
          <wp:anchor distT="0" distB="0" distL="114300" distR="114300" simplePos="0" relativeHeight="251658245" behindDoc="0" locked="0" layoutInCell="1" allowOverlap="1" wp14:anchorId="493734A0" wp14:editId="1FA6B600">
            <wp:simplePos x="0" y="0"/>
            <wp:positionH relativeFrom="margin">
              <wp:align>center</wp:align>
            </wp:positionH>
            <wp:positionV relativeFrom="paragraph">
              <wp:posOffset>6350</wp:posOffset>
            </wp:positionV>
            <wp:extent cx="4417060" cy="2099310"/>
            <wp:effectExtent l="0" t="0" r="2540" b="0"/>
            <wp:wrapSquare wrapText="bothSides"/>
            <wp:docPr id="170" name="Obrázo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Obrázok 170"/>
                    <pic:cNvPicPr/>
                  </pic:nvPicPr>
                  <pic:blipFill rotWithShape="1">
                    <a:blip r:embed="rId35">
                      <a:extLst>
                        <a:ext uri="{28A0092B-C50C-407E-A947-70E740481C1C}">
                          <a14:useLocalDpi xmlns:a14="http://schemas.microsoft.com/office/drawing/2010/main" val="0"/>
                        </a:ext>
                      </a:extLst>
                    </a:blip>
                    <a:srcRect b="16530"/>
                    <a:stretch/>
                  </pic:blipFill>
                  <pic:spPr bwMode="auto">
                    <a:xfrm>
                      <a:off x="0" y="0"/>
                      <a:ext cx="4417060" cy="209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3AD1F5" w14:textId="5EA331D0" w:rsidR="004C1320" w:rsidRDefault="004C1320" w:rsidP="004C1320">
      <w:pPr>
        <w:pStyle w:val="Obrzok"/>
      </w:pPr>
    </w:p>
    <w:p w14:paraId="6D731C3E" w14:textId="77777777" w:rsidR="00984235" w:rsidRDefault="00984235" w:rsidP="004C1320">
      <w:pPr>
        <w:pStyle w:val="Caption"/>
      </w:pPr>
    </w:p>
    <w:p w14:paraId="10087238" w14:textId="3272FE5B" w:rsidR="00984235" w:rsidRDefault="00984235" w:rsidP="004C1320">
      <w:pPr>
        <w:pStyle w:val="Caption"/>
      </w:pPr>
    </w:p>
    <w:p w14:paraId="76B18870" w14:textId="34DA2F38" w:rsidR="00984235" w:rsidRDefault="00984235" w:rsidP="004C1320">
      <w:pPr>
        <w:pStyle w:val="Caption"/>
      </w:pPr>
    </w:p>
    <w:p w14:paraId="1965C4A2" w14:textId="3481EDDC" w:rsidR="00984235" w:rsidRDefault="00984235" w:rsidP="004C1320">
      <w:pPr>
        <w:pStyle w:val="Caption"/>
      </w:pPr>
    </w:p>
    <w:p w14:paraId="441C743B" w14:textId="3EAC3648" w:rsidR="00984235" w:rsidRDefault="00984235" w:rsidP="004C1320">
      <w:pPr>
        <w:pStyle w:val="Caption"/>
      </w:pPr>
    </w:p>
    <w:p w14:paraId="309BC2BA" w14:textId="37DB8D40" w:rsidR="00984235" w:rsidRDefault="00984235" w:rsidP="004C1320">
      <w:pPr>
        <w:pStyle w:val="Caption"/>
      </w:pPr>
    </w:p>
    <w:p w14:paraId="67C3F8C4" w14:textId="5061F7DF" w:rsidR="00984235" w:rsidRDefault="00984235" w:rsidP="004C1320">
      <w:pPr>
        <w:pStyle w:val="Caption"/>
      </w:pPr>
    </w:p>
    <w:p w14:paraId="71B62C47" w14:textId="0695DA1E" w:rsidR="00984235" w:rsidRDefault="00984235" w:rsidP="004C1320">
      <w:pPr>
        <w:pStyle w:val="Caption"/>
      </w:pPr>
    </w:p>
    <w:p w14:paraId="7C958509" w14:textId="0926ACE0" w:rsidR="004C2B73"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20 </w:t>
      </w:r>
      <w:r xmlns:w="http://schemas.openxmlformats.org/wordprocessingml/2006/main" w:rsidRPr="02231CFF">
        <w:rPr>
          <w:noProof/>
        </w:rPr>
        <w:fldChar xmlns:w="http://schemas.openxmlformats.org/wordprocessingml/2006/main" w:fldCharType="end"/>
      </w:r>
      <w:r xmlns:w="http://schemas.openxmlformats.org/wordprocessingml/2006/main">
        <w:t xml:space="preserve">Vyhledávací formulář podle ID adresáře, nebo </w:t>
      </w:r>
      <w:proofErr xmlns:w="http://schemas.openxmlformats.org/wordprocessingml/2006/main" w:type="spellStart"/>
      <w:r xmlns:w="http://schemas.openxmlformats.org/wordprocessingml/2006/main">
        <w:t xml:space="preserve">DocId</w:t>
      </w:r>
      <w:proofErr xmlns:w="http://schemas.openxmlformats.org/wordprocessingml/2006/main" w:type="spellEnd"/>
    </w:p>
    <w:p w14:paraId="7F1F0157" w14:textId="596EF343" w:rsidR="004C2B73" w:rsidRPr="0047055A" w:rsidRDefault="00902872" w:rsidP="02231CFF">
      <w:pPr xmlns:w="http://schemas.openxmlformats.org/wordprocessingml/2006/main">
        <w:pStyle w:val="IW-Norml"/>
        <w:rPr>
          <w:rFonts w:asciiTheme="majorHAnsi" w:hAnsiTheme="majorHAnsi" w:cstheme="majorBidi"/>
        </w:rPr>
      </w:pPr>
      <w:r xmlns:w="http://schemas.openxmlformats.org/wordprocessingml/2006/main" xmlns:wp="http://schemas.openxmlformats.org/drawingml/2006/wordprocessingDrawing" xmlns:wp14="http://schemas.microsoft.com/office/word/2010/wordprocessingDrawing" xmlns:r="http://schemas.openxmlformats.org/officeDocument/2006/relationships">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44" behindDoc="0" locked="0" layoutInCell="1" allowOverlap="1" wp14:anchorId="04750D47" wp14:editId="4DA93CA9">
            <wp:simplePos x="0" y="0"/>
            <wp:positionH relativeFrom="page">
              <wp:align>center</wp:align>
            </wp:positionH>
            <wp:positionV relativeFrom="paragraph">
              <wp:posOffset>774065</wp:posOffset>
            </wp:positionV>
            <wp:extent cx="5180965" cy="2084705"/>
            <wp:effectExtent l="0" t="0" r="635" b="0"/>
            <wp:wrapSquare wrapText="bothSides"/>
            <wp:docPr id="131" name="Obrázo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ok 131"/>
                    <pic:cNvPicPr/>
                  </pic:nvPicPr>
                  <pic:blipFill rotWithShape="1">
                    <a:blip r:embed="rId36">
                      <a:extLst>
                        <a:ext uri="{28A0092B-C50C-407E-A947-70E740481C1C}">
                          <a14:useLocalDpi xmlns:a14="http://schemas.microsoft.com/office/drawing/2010/main" val="0"/>
                        </a:ext>
                      </a:extLst>
                    </a:blip>
                    <a:srcRect b="32442"/>
                    <a:stretch/>
                  </pic:blipFill>
                  <pic:spPr bwMode="auto">
                    <a:xfrm>
                      <a:off x="0" y="0"/>
                      <a:ext cx="5180965" cy="2084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353C8F" w:rsidRPr="02231CFF">
        <w:rPr>
          <w:rFonts w:asciiTheme="majorHAnsi" w:hAnsiTheme="majorHAnsi" w:cstheme="majorBidi"/>
        </w:rPr>
        <w:t xml:space="preserve">DocID je číslo, které je pro každou stránku jedinečné. Neexistují dvě stránky se stejným číslem DocID. Je to tedy jednoznačný identifikátor každé webové stránky. Při editování stránky se do nahoře zmíněného okénka automaticky načte číslo DocID právě upravované web stránky.</w:t>
      </w:r>
    </w:p>
    <w:p w14:paraId="63836096" w14:textId="77777777" w:rsidR="004C2B73" w:rsidRPr="0047055A" w:rsidRDefault="004C2B73"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V případě, že znáte adresář id, je možnost adresář vyhledat přes formulář umístění na horní liště.</w:t>
      </w:r>
    </w:p>
    <w:p w14:paraId="4EEEF4D0" w14:textId="1C9AAF39" w:rsidR="004C2B73" w:rsidRPr="0047055A" w:rsidRDefault="00136EBE" w:rsidP="02231CFF">
      <w:pPr xmlns:w="http://schemas.openxmlformats.org/wordprocessingml/2006/main">
        <w:pStyle w:val="IW-Norml"/>
        <w:rPr>
          <w:rFonts w:asciiTheme="majorHAnsi" w:hAnsiTheme="majorHAnsi" w:cstheme="majorBidi"/>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47662F">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46" behindDoc="0" locked="0" layoutInCell="1" allowOverlap="1" wp14:anchorId="35114526" wp14:editId="3332B9D4">
            <wp:simplePos x="0" y="0"/>
            <wp:positionH relativeFrom="margin">
              <wp:posOffset>215900</wp:posOffset>
            </wp:positionH>
            <wp:positionV relativeFrom="paragraph">
              <wp:posOffset>1095962</wp:posOffset>
            </wp:positionV>
            <wp:extent cx="5297805" cy="1309370"/>
            <wp:effectExtent l="0" t="0" r="0" b="5080"/>
            <wp:wrapSquare wrapText="bothSides"/>
            <wp:docPr id="160" name="Obrázo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Obrázok 160"/>
                    <pic:cNvPicPr/>
                  </pic:nvPicPr>
                  <pic:blipFill>
                    <a:blip r:embed="rId37">
                      <a:extLst>
                        <a:ext uri="{28A0092B-C50C-407E-A947-70E740481C1C}">
                          <a14:useLocalDpi xmlns:a14="http://schemas.microsoft.com/office/drawing/2010/main" val="0"/>
                        </a:ext>
                      </a:extLst>
                    </a:blip>
                    <a:stretch>
                      <a:fillRect/>
                    </a:stretch>
                  </pic:blipFill>
                  <pic:spPr>
                    <a:xfrm>
                      <a:off x="0" y="0"/>
                      <a:ext cx="5297805" cy="1309370"/>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004C2B73" w:rsidRPr="02231CFF">
        <w:rPr>
          <w:rFonts w:asciiTheme="majorHAnsi" w:hAnsiTheme="majorHAnsi" w:cstheme="majorBidi"/>
        </w:rPr>
        <w:t xml:space="preserve">Další vyhledávací formulář, který se nachází v pravé části okna slouží k vyhledávání stránek v adresáři. Je třeba kliknout na adresář, ve kterém chceme vyhledávat (ve stromové struktuře) a zadat parametry hledané stránky. Tyto parametry stránky se vyhledávají pouze ve vybraném adresáři.</w:t>
      </w:r>
    </w:p>
    <w:p w14:paraId="1775833B" w14:textId="30147A0A" w:rsidR="0059109F" w:rsidRPr="0047055A" w:rsidRDefault="0059109F" w:rsidP="02231CFF">
      <w:pPr>
        <w:pStyle w:val="IW-Norml"/>
        <w:rPr>
          <w:rFonts w:asciiTheme="majorHAnsi" w:hAnsiTheme="majorHAnsi" w:cstheme="majorBidi"/>
        </w:rPr>
      </w:pPr>
    </w:p>
    <w:p w14:paraId="0FCFC9EE" w14:textId="280FC169" w:rsidR="007A44AD"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21 </w:t>
      </w:r>
      <w:r xmlns:w="http://schemas.openxmlformats.org/wordprocessingml/2006/main" w:rsidRPr="02231CFF">
        <w:rPr>
          <w:noProof/>
        </w:rPr>
        <w:fldChar xmlns:w="http://schemas.openxmlformats.org/wordprocessingml/2006/main" w:fldCharType="end"/>
      </w:r>
      <w:r xmlns:w="http://schemas.openxmlformats.org/wordprocessingml/2006/main">
        <w:t xml:space="preserve">Vyhledávací formulář podle názvu stránky</w:t>
      </w:r>
    </w:p>
    <w:p w14:paraId="33BB5DAA" w14:textId="77777777" w:rsidR="00C117BE" w:rsidRDefault="00C117BE">
      <w:pPr>
        <w:spacing w:before="0" w:after="0"/>
        <w:rPr>
          <w:rFonts w:ascii="Calibri" w:eastAsia="Calibri" w:hAnsi="Calibri" w:cs="Calibri Light"/>
          <w:color w:val="5B9BD5"/>
          <w:sz w:val="22"/>
          <w:szCs w:val="22"/>
          <w:shd w:val="clear" w:color="auto" w:fill="FFFFFF"/>
          <w:lang w:eastAsia="en-US"/>
        </w:rPr>
      </w:pPr>
      <w:r>
        <w:br w:type="page"/>
      </w:r>
    </w:p>
    <w:p w14:paraId="31826ACE" w14:textId="6D88CA07" w:rsidR="00553846" w:rsidRPr="0047055A" w:rsidRDefault="00553846" w:rsidP="00741E48">
      <w:pPr xmlns:w="http://schemas.openxmlformats.org/wordprocessingml/2006/main">
        <w:pStyle w:val="IW-Nadpis2"/>
      </w:pPr>
      <w:bookmarkStart xmlns:w="http://schemas.openxmlformats.org/wordprocessingml/2006/main" w:id="42" w:name="_Toc112239884"/>
      <w:bookmarkStart xmlns:w="http://schemas.openxmlformats.org/wordprocessingml/2006/main" w:id="43" w:name="_Toc142904148"/>
      <w:r xmlns:w="http://schemas.openxmlformats.org/wordprocessingml/2006/main">
        <w:lastRenderedPageBreak xmlns:w="http://schemas.openxmlformats.org/wordprocessingml/2006/main"/>
      </w:r>
      <w:r xmlns:w="http://schemas.openxmlformats.org/wordprocessingml/2006/main">
        <w:t xml:space="preserve">Stromová struktura stránek</w:t>
      </w:r>
      <w:bookmarkEnd xmlns:w="http://schemas.openxmlformats.org/wordprocessingml/2006/main" w:id="42"/>
      <w:bookmarkEnd xmlns:w="http://schemas.openxmlformats.org/wordprocessingml/2006/main" w:id="43"/>
      <w:r xmlns:w="http://schemas.openxmlformats.org/wordprocessingml/2006/main">
        <w:t xml:space="preserve"> </w:t>
      </w:r>
    </w:p>
    <w:p w14:paraId="73483547" w14:textId="050DD617" w:rsidR="00553846" w:rsidRPr="00237C4C" w:rsidRDefault="00553846" w:rsidP="02231CFF">
      <w:pPr xmlns:w="http://schemas.openxmlformats.org/wordprocessingml/2006/main">
        <w:rPr>
          <w:rFonts w:asciiTheme="majorHAnsi" w:eastAsiaTheme="minorEastAsia" w:hAnsiTheme="majorHAnsi" w:cstheme="majorBidi"/>
          <w:b/>
          <w:bCs/>
          <w:noProof/>
          <w:lang w:eastAsia="en-US"/>
        </w:rPr>
      </w:pPr>
      <w:r xmlns:w="http://schemas.openxmlformats.org/wordprocessingml/2006/main" w:rsidRPr="02231CFF">
        <w:rPr>
          <w:rFonts w:asciiTheme="majorHAnsi" w:eastAsiaTheme="minorEastAsia" w:hAnsiTheme="majorHAnsi" w:cstheme="majorBidi"/>
          <w:b/>
          <w:bCs/>
        </w:rPr>
        <w:t xml:space="preserve">Barevnost ikon adresářů:</w:t>
      </w:r>
    </w:p>
    <w:p w14:paraId="3430D9D5" w14:textId="2484A2DC" w:rsidR="00553846" w:rsidRPr="0047055A" w:rsidRDefault="00FD4D04">
      <w:pPr xmlns:w="http://schemas.openxmlformats.org/wordprocessingml/2006/main">
        <w:pStyle w:val="ListParagraph"/>
        <w:numPr>
          <w:ilvl w:val="0"/>
          <w:numId w:val="6"/>
        </w:numPr>
        <w:rPr>
          <w:rFonts w:eastAsiaTheme="minorEastAsia" w:cstheme="majorBidi"/>
          <w:noProof/>
          <w:lang w:val="sk-SK"/>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eastAsiaTheme="minorHAnsi" w:cstheme="majorHAnsi"/>
          <w:noProof/>
          <w:lang w:val="sk-SK"/>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00" behindDoc="0" locked="0" layoutInCell="1" allowOverlap="1" wp14:anchorId="7BB862CE" wp14:editId="6327F0E2">
            <wp:simplePos x="0" y="0"/>
            <wp:positionH relativeFrom="column">
              <wp:posOffset>2617495</wp:posOffset>
            </wp:positionH>
            <wp:positionV relativeFrom="paragraph">
              <wp:posOffset>8890</wp:posOffset>
            </wp:positionV>
            <wp:extent cx="200025" cy="190500"/>
            <wp:effectExtent l="0" t="0" r="9525" b="0"/>
            <wp:wrapNone/>
            <wp:docPr id="1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38">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anchor>
        </w:drawing>
      </w:r>
      <w:r xmlns:w="http://schemas.openxmlformats.org/wordprocessingml/2006/main" w:rsidR="00033BD7" w:rsidRPr="02231CFF">
        <w:rPr>
          <w:rFonts w:eastAsiaTheme="minorEastAsia" w:cstheme="majorBidi"/>
          <w:noProof/>
          <w:lang w:val="sk-SK"/>
        </w:rPr>
        <w:t xml:space="preserve">šedá – zobrazuje se = publikováno</w:t>
      </w:r>
    </w:p>
    <w:p w14:paraId="51218FBA" w14:textId="5619FFEC" w:rsidR="00553846" w:rsidRPr="0047055A" w:rsidRDefault="00FD4D04">
      <w:pPr xmlns:w="http://schemas.openxmlformats.org/wordprocessingml/2006/main">
        <w:pStyle w:val="ListParagraph"/>
        <w:numPr>
          <w:ilvl w:val="0"/>
          <w:numId w:val="6"/>
        </w:numPr>
        <w:rPr>
          <w:rFonts w:eastAsiaTheme="minorEastAsia" w:cstheme="majorBidi"/>
          <w:noProof/>
          <w:lang w:val="sk-SK"/>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eastAsiaTheme="minorHAnsi" w:cstheme="majorHAnsi"/>
          <w:noProof/>
          <w:lang w:val="sk-SK"/>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01" behindDoc="0" locked="0" layoutInCell="1" allowOverlap="1" wp14:anchorId="56E041EA" wp14:editId="0E5106AA">
            <wp:simplePos x="0" y="0"/>
            <wp:positionH relativeFrom="column">
              <wp:posOffset>2417292</wp:posOffset>
            </wp:positionH>
            <wp:positionV relativeFrom="paragraph">
              <wp:posOffset>34595</wp:posOffset>
            </wp:positionV>
            <wp:extent cx="190500" cy="152400"/>
            <wp:effectExtent l="0" t="0" r="0" b="0"/>
            <wp:wrapNone/>
            <wp:docPr id="1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9">
                      <a:extLst>
                        <a:ext uri="{28A0092B-C50C-407E-A947-70E740481C1C}">
                          <a14:useLocalDpi xmlns:a14="http://schemas.microsoft.com/office/drawing/2010/main" val="0"/>
                        </a:ext>
                      </a:extLst>
                    </a:blip>
                    <a:stretch>
                      <a:fillRect/>
                    </a:stretch>
                  </pic:blipFill>
                  <pic:spPr>
                    <a:xfrm>
                      <a:off x="0" y="0"/>
                      <a:ext cx="190500" cy="152400"/>
                    </a:xfrm>
                    <a:prstGeom prst="rect">
                      <a:avLst/>
                    </a:prstGeom>
                  </pic:spPr>
                </pic:pic>
              </a:graphicData>
            </a:graphic>
          </wp:anchor>
        </w:drawing>
      </w:r>
      <w:r xmlns:w="http://schemas.openxmlformats.org/wordprocessingml/2006/main" w:rsidR="000E2F5B" w:rsidRPr="02231CFF">
        <w:rPr>
          <w:rFonts w:eastAsiaTheme="minorEastAsia" w:cstheme="majorBidi"/>
          <w:noProof/>
          <w:lang w:val="sk-SK"/>
        </w:rPr>
        <w:t xml:space="preserve">bílá/prázdná – nezobrazuje se</w:t>
      </w:r>
    </w:p>
    <w:p w14:paraId="0F93BA20" w14:textId="7E0A065D" w:rsidR="00553846" w:rsidRPr="0047055A" w:rsidRDefault="000E2F5B">
      <w:pPr xmlns:w="http://schemas.openxmlformats.org/wordprocessingml/2006/main">
        <w:pStyle w:val="ListParagraph"/>
        <w:numPr>
          <w:ilvl w:val="0"/>
          <w:numId w:val="6"/>
        </w:numPr>
        <w:rPr>
          <w:rFonts w:eastAsiaTheme="minorEastAsia" w:cstheme="majorBidi"/>
          <w:noProof/>
          <w:lang w:val="sk-SK"/>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eastAsiaTheme="minorHAnsi" w:cstheme="majorHAnsi"/>
          <w:noProof/>
          <w:lang w:val="sk-SK"/>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02" behindDoc="0" locked="0" layoutInCell="1" allowOverlap="1" wp14:anchorId="781BDBEA" wp14:editId="557970A9">
            <wp:simplePos x="0" y="0"/>
            <wp:positionH relativeFrom="column">
              <wp:posOffset>2178736</wp:posOffset>
            </wp:positionH>
            <wp:positionV relativeFrom="paragraph">
              <wp:posOffset>23851</wp:posOffset>
            </wp:positionV>
            <wp:extent cx="238125" cy="180975"/>
            <wp:effectExtent l="0" t="0" r="9525" b="9525"/>
            <wp:wrapNone/>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40">
                      <a:extLst>
                        <a:ext uri="{28A0092B-C50C-407E-A947-70E740481C1C}">
                          <a14:useLocalDpi xmlns:a14="http://schemas.microsoft.com/office/drawing/2010/main" val="0"/>
                        </a:ext>
                      </a:extLst>
                    </a:blip>
                    <a:stretch>
                      <a:fillRect/>
                    </a:stretch>
                  </pic:blipFill>
                  <pic:spPr>
                    <a:xfrm>
                      <a:off x="0" y="0"/>
                      <a:ext cx="238125" cy="180975"/>
                    </a:xfrm>
                    <a:prstGeom prst="rect">
                      <a:avLst/>
                    </a:prstGeom>
                  </pic:spPr>
                </pic:pic>
              </a:graphicData>
            </a:graphic>
          </wp:anchor>
        </w:drawing>
      </w:r>
      <w:r xmlns:w="http://schemas.openxmlformats.org/wordprocessingml/2006/main" w:rsidRPr="02231CFF">
        <w:rPr>
          <w:rFonts w:eastAsiaTheme="minorEastAsia" w:cstheme="majorBidi"/>
          <w:noProof/>
          <w:lang w:val="sk-SK"/>
        </w:rPr>
        <w:t xml:space="preserve">červená – interní adresář</w:t>
      </w:r>
    </w:p>
    <w:p w14:paraId="343C629B" w14:textId="77777777" w:rsidR="005956F9" w:rsidRDefault="005956F9" w:rsidP="02231CFF">
      <w:pPr>
        <w:rPr>
          <w:rFonts w:asciiTheme="majorHAnsi" w:eastAsiaTheme="minorEastAsia" w:hAnsiTheme="majorHAnsi" w:cstheme="majorBidi"/>
          <w:noProof/>
          <w:lang w:eastAsia="en-US"/>
        </w:rPr>
      </w:pPr>
    </w:p>
    <w:p w14:paraId="31581227" w14:textId="0851A7F7" w:rsidR="00553846" w:rsidRPr="00237C4C" w:rsidRDefault="00553846" w:rsidP="02231CFF">
      <w:pPr xmlns:w="http://schemas.openxmlformats.org/wordprocessingml/2006/main">
        <w:rPr>
          <w:rFonts w:asciiTheme="majorHAnsi" w:eastAsiaTheme="minorEastAsia" w:hAnsiTheme="majorHAnsi" w:cstheme="majorBidi"/>
          <w:b/>
          <w:bCs/>
          <w:noProof/>
          <w:lang w:eastAsia="en-US"/>
        </w:rPr>
      </w:pPr>
      <w:r xmlns:w="http://schemas.openxmlformats.org/wordprocessingml/2006/main" w:rsidRPr="02231CFF">
        <w:rPr>
          <w:rFonts w:asciiTheme="majorHAnsi" w:eastAsiaTheme="minorEastAsia" w:hAnsiTheme="majorHAnsi" w:cstheme="majorBidi"/>
          <w:b/>
          <w:bCs/>
        </w:rPr>
        <w:t xml:space="preserve">ikony stavů pro webstránky:</w:t>
      </w:r>
    </w:p>
    <w:p w14:paraId="59D02C87" w14:textId="3FA553D2" w:rsidR="009D50D5" w:rsidRDefault="009E3CFA" w:rsidP="02231CFF">
      <w:pPr>
        <w:rPr>
          <w:rFonts w:asciiTheme="majorHAnsi" w:eastAsiaTheme="minorEastAsia" w:hAnsiTheme="majorHAnsi" w:cstheme="majorBidi"/>
          <w:noProof/>
          <w:lang w:eastAsia="en-US"/>
        </w:rPr>
      </w:pPr>
      <w:r>
        <w:rPr>
          <w:rFonts w:asciiTheme="majorHAnsi" w:eastAsiaTheme="minorEastAsia" w:hAnsiTheme="majorHAnsi" w:cstheme="majorBidi"/>
          <w:noProof/>
          <w:lang w:eastAsia="en-US"/>
        </w:rPr>
        <w:drawing>
          <wp:anchor distT="0" distB="0" distL="114300" distR="114300" simplePos="0" relativeHeight="251658303" behindDoc="1" locked="0" layoutInCell="1" allowOverlap="1" wp14:anchorId="6742506A" wp14:editId="23C001F1">
            <wp:simplePos x="0" y="0"/>
            <wp:positionH relativeFrom="margin">
              <wp:posOffset>144780</wp:posOffset>
            </wp:positionH>
            <wp:positionV relativeFrom="paragraph">
              <wp:posOffset>6985</wp:posOffset>
            </wp:positionV>
            <wp:extent cx="2830830" cy="2352040"/>
            <wp:effectExtent l="0" t="0" r="7620" b="0"/>
            <wp:wrapSquare wrapText="bothSides"/>
            <wp:docPr id="190"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830830" cy="2352040"/>
                    </a:xfrm>
                    <a:prstGeom prst="rect">
                      <a:avLst/>
                    </a:prstGeom>
                  </pic:spPr>
                </pic:pic>
              </a:graphicData>
            </a:graphic>
            <wp14:sizeRelH relativeFrom="margin">
              <wp14:pctWidth>0</wp14:pctWidth>
            </wp14:sizeRelH>
            <wp14:sizeRelV relativeFrom="margin">
              <wp14:pctHeight>0</wp14:pctHeight>
            </wp14:sizeRelV>
          </wp:anchor>
        </w:drawing>
      </w:r>
    </w:p>
    <w:p w14:paraId="68AEF90C" w14:textId="29C51568" w:rsidR="009D50D5" w:rsidRDefault="009D50D5" w:rsidP="02231CFF">
      <w:pPr>
        <w:rPr>
          <w:rFonts w:asciiTheme="majorHAnsi" w:eastAsiaTheme="minorEastAsia" w:hAnsiTheme="majorHAnsi" w:cstheme="majorBidi"/>
          <w:noProof/>
          <w:lang w:eastAsia="en-US"/>
        </w:rPr>
      </w:pPr>
    </w:p>
    <w:p w14:paraId="44916A8F" w14:textId="53385E41" w:rsidR="009D50D5" w:rsidRDefault="009D50D5" w:rsidP="02231CFF">
      <w:pPr>
        <w:rPr>
          <w:rFonts w:asciiTheme="majorHAnsi" w:eastAsiaTheme="minorEastAsia" w:hAnsiTheme="majorHAnsi" w:cstheme="majorBidi"/>
          <w:noProof/>
          <w:lang w:eastAsia="en-US"/>
        </w:rPr>
      </w:pPr>
    </w:p>
    <w:p w14:paraId="66302BCC" w14:textId="77777777" w:rsidR="009D50D5" w:rsidRDefault="009D50D5" w:rsidP="02231CFF">
      <w:pPr>
        <w:rPr>
          <w:rFonts w:asciiTheme="majorHAnsi" w:eastAsiaTheme="minorEastAsia" w:hAnsiTheme="majorHAnsi" w:cstheme="majorBidi"/>
          <w:noProof/>
          <w:lang w:eastAsia="en-US"/>
        </w:rPr>
      </w:pPr>
    </w:p>
    <w:p w14:paraId="3EC85F4D" w14:textId="77777777" w:rsidR="009D50D5" w:rsidRDefault="009D50D5" w:rsidP="02231CFF">
      <w:pPr>
        <w:rPr>
          <w:rFonts w:asciiTheme="majorHAnsi" w:eastAsiaTheme="minorEastAsia" w:hAnsiTheme="majorHAnsi" w:cstheme="majorBidi"/>
          <w:noProof/>
          <w:lang w:eastAsia="en-US"/>
        </w:rPr>
      </w:pPr>
    </w:p>
    <w:p w14:paraId="28D9D1A5" w14:textId="77777777" w:rsidR="009D50D5" w:rsidRDefault="009D50D5" w:rsidP="02231CFF">
      <w:pPr>
        <w:rPr>
          <w:rFonts w:asciiTheme="majorHAnsi" w:eastAsiaTheme="minorEastAsia" w:hAnsiTheme="majorHAnsi" w:cstheme="majorBidi"/>
          <w:noProof/>
          <w:lang w:eastAsia="en-US"/>
        </w:rPr>
      </w:pPr>
    </w:p>
    <w:p w14:paraId="5C573171" w14:textId="77777777" w:rsidR="009D50D5" w:rsidRDefault="009D50D5" w:rsidP="02231CFF">
      <w:pPr>
        <w:rPr>
          <w:rFonts w:asciiTheme="majorHAnsi" w:eastAsiaTheme="minorEastAsia" w:hAnsiTheme="majorHAnsi" w:cstheme="majorBidi"/>
          <w:noProof/>
          <w:lang w:eastAsia="en-US"/>
        </w:rPr>
      </w:pPr>
    </w:p>
    <w:p w14:paraId="4EBAC45B" w14:textId="77777777" w:rsidR="009D50D5" w:rsidRDefault="009D50D5" w:rsidP="02231CFF">
      <w:pPr>
        <w:rPr>
          <w:rFonts w:asciiTheme="majorHAnsi" w:eastAsiaTheme="minorEastAsia" w:hAnsiTheme="majorHAnsi" w:cstheme="majorBidi"/>
          <w:noProof/>
          <w:lang w:eastAsia="en-US"/>
        </w:rPr>
      </w:pPr>
    </w:p>
    <w:p w14:paraId="4FB9AE4E" w14:textId="77777777" w:rsidR="009D50D5" w:rsidRDefault="009D50D5" w:rsidP="02231CFF">
      <w:pPr>
        <w:rPr>
          <w:rFonts w:asciiTheme="majorHAnsi" w:eastAsiaTheme="minorEastAsia" w:hAnsiTheme="majorHAnsi" w:cstheme="majorBidi"/>
          <w:noProof/>
          <w:lang w:eastAsia="en-US"/>
        </w:rPr>
      </w:pPr>
    </w:p>
    <w:p w14:paraId="1A992EEA" w14:textId="77777777" w:rsidR="009D50D5" w:rsidRDefault="009D50D5" w:rsidP="02231CFF">
      <w:pPr>
        <w:rPr>
          <w:rFonts w:asciiTheme="majorHAnsi" w:eastAsiaTheme="minorEastAsia" w:hAnsiTheme="majorHAnsi" w:cstheme="majorBidi"/>
          <w:noProof/>
          <w:lang w:eastAsia="en-US"/>
        </w:rPr>
      </w:pPr>
    </w:p>
    <w:p w14:paraId="3CBBD809" w14:textId="4E0BB90B" w:rsidR="00B24386" w:rsidRDefault="00B24386" w:rsidP="02231CFF">
      <w:pPr>
        <w:rPr>
          <w:rFonts w:asciiTheme="majorHAnsi" w:eastAsiaTheme="minorEastAsia" w:hAnsiTheme="majorHAnsi" w:cstheme="majorBidi"/>
          <w:noProof/>
          <w:lang w:eastAsia="en-US"/>
        </w:rPr>
      </w:pPr>
    </w:p>
    <w:p w14:paraId="79084A32" w14:textId="77777777" w:rsidR="00E14990" w:rsidRDefault="00E14990" w:rsidP="02231CFF">
      <w:pPr>
        <w:rPr>
          <w:rFonts w:asciiTheme="majorHAnsi" w:eastAsiaTheme="minorEastAsia" w:hAnsiTheme="majorHAnsi" w:cstheme="majorBidi"/>
          <w:noProof/>
          <w:lang w:eastAsia="en-US"/>
        </w:rPr>
      </w:pPr>
    </w:p>
    <w:p w14:paraId="60046D89" w14:textId="211EB9DB" w:rsidR="0095252B" w:rsidRDefault="0095252B" w:rsidP="02231CFF">
      <w:pPr>
        <w:spacing w:before="0" w:after="0"/>
        <w:rPr>
          <w:rFonts w:asciiTheme="majorHAnsi" w:eastAsiaTheme="majorEastAsia" w:hAnsiTheme="majorHAnsi" w:cstheme="majorBidi"/>
          <w:b/>
          <w:bCs/>
          <w:color w:val="2E74B5" w:themeColor="accent1" w:themeShade="BF"/>
          <w:sz w:val="36"/>
          <w:szCs w:val="36"/>
          <w:lang w:eastAsia="en-US"/>
        </w:rPr>
      </w:pPr>
      <w:bookmarkStart w:id="44" w:name="_Toc422924440"/>
      <w:bookmarkStart w:id="45" w:name="_Toc422926378"/>
      <w:r w:rsidRPr="02231CFF">
        <w:rPr>
          <w:rFonts w:asciiTheme="majorHAnsi" w:hAnsiTheme="majorHAnsi" w:cstheme="majorBidi"/>
        </w:rPr>
        <w:br w:type="page"/>
      </w:r>
    </w:p>
    <w:p w14:paraId="60F655F2" w14:textId="5028D77C" w:rsidR="00907C72" w:rsidRPr="0095252B" w:rsidRDefault="00907C72" w:rsidP="00741E48">
      <w:pPr xmlns:w="http://schemas.openxmlformats.org/wordprocessingml/2006/main">
        <w:pStyle w:val="IW-Nadpis1"/>
      </w:pPr>
      <w:bookmarkStart xmlns:w="http://schemas.openxmlformats.org/wordprocessingml/2006/main" w:id="46" w:name="_Toc112239885"/>
      <w:bookmarkStart xmlns:w="http://schemas.openxmlformats.org/wordprocessingml/2006/main" w:id="47" w:name="_Toc142904149"/>
      <w:r xmlns:w="http://schemas.openxmlformats.org/wordprocessingml/2006/main">
        <w:lastRenderedPageBreak xmlns:w="http://schemas.openxmlformats.org/wordprocessingml/2006/main"/>
      </w:r>
      <w:r xmlns:w="http://schemas.openxmlformats.org/wordprocessingml/2006/main">
        <w:t xml:space="preserve">Tvorba a úprava Web stránek</w:t>
      </w:r>
      <w:bookmarkEnd xmlns:w="http://schemas.openxmlformats.org/wordprocessingml/2006/main" w:id="44"/>
      <w:bookmarkEnd xmlns:w="http://schemas.openxmlformats.org/wordprocessingml/2006/main" w:id="45"/>
      <w:bookmarkEnd xmlns:w="http://schemas.openxmlformats.org/wordprocessingml/2006/main" w:id="46"/>
      <w:bookmarkEnd xmlns:w="http://schemas.openxmlformats.org/wordprocessingml/2006/main" w:id="47"/>
    </w:p>
    <w:p w14:paraId="654C0F76" w14:textId="77777777" w:rsidR="00020537" w:rsidRPr="0047055A" w:rsidRDefault="00020537"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Editor web stránek je univerzální nástroj pro úpravu a tvorbu web stránek. Při editaci stávající web stránky se vám do hlavního okna editoru načte obsah uložené web stránky. Při tvorbě nové stránky je okno editoru prázdné a vy můžete začít s psaním jejího obsahu.</w:t>
      </w:r>
    </w:p>
    <w:p w14:paraId="31FA06F2" w14:textId="77777777" w:rsidR="00020537" w:rsidRPr="0047055A" w:rsidRDefault="00020537" w:rsidP="02231CFF">
      <w:pPr>
        <w:pStyle w:val="IW-Norml"/>
        <w:rPr>
          <w:rFonts w:asciiTheme="majorHAnsi" w:hAnsiTheme="majorHAnsi" w:cstheme="majorBidi"/>
        </w:rPr>
      </w:pPr>
    </w:p>
    <w:p w14:paraId="5FE94D06" w14:textId="3E4139EA" w:rsidR="00020537" w:rsidRPr="0047055A" w:rsidRDefault="00020537"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jdete vytvořit novou web stránku, nejprve se musíte nastavit do správného adresáře, ve kterém se má web stránka nacházet a následně kliknutím na odkaz "Vytvoři novou web stránku" se vám načte okno editoru.</w:t>
      </w:r>
    </w:p>
    <w:p w14:paraId="143CDA97" w14:textId="67578B04" w:rsidR="004C1320" w:rsidRDefault="009B477F" w:rsidP="004C1320">
      <w:pPr>
        <w:pStyle w:val="Obrzok"/>
      </w:pPr>
      <w:r>
        <w:rPr>
          <w:rFonts w:asciiTheme="majorHAnsi" w:hAnsiTheme="majorHAnsi" w:cstheme="majorHAnsi"/>
        </w:rPr>
        <w:drawing>
          <wp:anchor distT="0" distB="0" distL="114300" distR="114300" simplePos="0" relativeHeight="251658242" behindDoc="0" locked="0" layoutInCell="1" allowOverlap="1" wp14:anchorId="64B27E3E" wp14:editId="5C72CD6B">
            <wp:simplePos x="0" y="0"/>
            <wp:positionH relativeFrom="column">
              <wp:posOffset>3134360</wp:posOffset>
            </wp:positionH>
            <wp:positionV relativeFrom="paragraph">
              <wp:posOffset>318135</wp:posOffset>
            </wp:positionV>
            <wp:extent cx="124691" cy="124691"/>
            <wp:effectExtent l="0" t="0" r="8890" b="8890"/>
            <wp:wrapNone/>
            <wp:docPr id="3" name="Graphic 3"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24691" cy="124691"/>
                    </a:xfrm>
                    <a:prstGeom prst="rect">
                      <a:avLst/>
                    </a:prstGeom>
                  </pic:spPr>
                </pic:pic>
              </a:graphicData>
            </a:graphic>
            <wp14:sizeRelH relativeFrom="margin">
              <wp14:pctWidth>0</wp14:pctWidth>
            </wp14:sizeRelH>
            <wp14:sizeRelV relativeFrom="margin">
              <wp14:pctHeight>0</wp14:pctHeight>
            </wp14:sizeRelV>
          </wp:anchor>
        </w:drawing>
      </w:r>
      <w:r w:rsidR="00FC13D7">
        <w:drawing>
          <wp:inline distT="0" distB="0" distL="0" distR="0" wp14:anchorId="1F95C895" wp14:editId="7B70B818">
            <wp:extent cx="5037504" cy="2089150"/>
            <wp:effectExtent l="0" t="0" r="0" b="6350"/>
            <wp:docPr id="137" name="Obrázo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ok 137"/>
                    <pic:cNvPicPr/>
                  </pic:nvPicPr>
                  <pic:blipFill rotWithShape="1">
                    <a:blip r:embed="rId44">
                      <a:extLst>
                        <a:ext uri="{28A0092B-C50C-407E-A947-70E740481C1C}">
                          <a14:useLocalDpi xmlns:a14="http://schemas.microsoft.com/office/drawing/2010/main" val="0"/>
                        </a:ext>
                      </a:extLst>
                    </a:blip>
                    <a:srcRect t="6707" b="23497"/>
                    <a:stretch/>
                  </pic:blipFill>
                  <pic:spPr bwMode="auto">
                    <a:xfrm>
                      <a:off x="0" y="0"/>
                      <a:ext cx="5043719" cy="2091728"/>
                    </a:xfrm>
                    <a:prstGeom prst="rect">
                      <a:avLst/>
                    </a:prstGeom>
                    <a:ln>
                      <a:noFill/>
                    </a:ln>
                    <a:extLst>
                      <a:ext uri="{53640926-AAD7-44D8-BBD7-CCE9431645EC}">
                        <a14:shadowObscured xmlns:a14="http://schemas.microsoft.com/office/drawing/2010/main"/>
                      </a:ext>
                    </a:extLst>
                  </pic:spPr>
                </pic:pic>
              </a:graphicData>
            </a:graphic>
          </wp:inline>
        </w:drawing>
      </w:r>
    </w:p>
    <w:p w14:paraId="7D9A8C8C" w14:textId="7301CDC3" w:rsidR="00FC13D7"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22 </w:t>
      </w:r>
      <w:r xmlns:w="http://schemas.openxmlformats.org/wordprocessingml/2006/main" w:rsidRPr="02231CFF">
        <w:rPr>
          <w:noProof/>
        </w:rPr>
        <w:fldChar xmlns:w="http://schemas.openxmlformats.org/wordprocessingml/2006/main" w:fldCharType="end"/>
      </w:r>
      <w:r xmlns:w="http://schemas.openxmlformats.org/wordprocessingml/2006/main">
        <w:t xml:space="preserve">Vytvořit novou webstránku</w:t>
      </w:r>
    </w:p>
    <w:p w14:paraId="2D0ED1D1" w14:textId="546BAB09" w:rsidR="00905D84" w:rsidRPr="0047055A" w:rsidRDefault="00287938" w:rsidP="00741E48">
      <w:pPr xmlns:w="http://schemas.openxmlformats.org/wordprocessingml/2006/main">
        <w:pStyle w:val="IW-Nadpis2"/>
      </w:pPr>
      <w:bookmarkStart xmlns:w="http://schemas.openxmlformats.org/wordprocessingml/2006/main" w:id="48" w:name="_Toc422924441"/>
      <w:bookmarkStart xmlns:w="http://schemas.openxmlformats.org/wordprocessingml/2006/main" w:id="49" w:name="_Toc422926379"/>
      <w:bookmarkStart xmlns:w="http://schemas.openxmlformats.org/wordprocessingml/2006/main" w:id="50" w:name="_Toc112239886"/>
      <w:bookmarkStart xmlns:w="http://schemas.openxmlformats.org/wordprocessingml/2006/main" w:id="51" w:name="_Toc142904150"/>
      <w:r xmlns:w="http://schemas.openxmlformats.org/wordprocessingml/2006/main">
        <w:t xml:space="preserve">Práce v editoru</w:t>
      </w:r>
      <w:bookmarkEnd xmlns:w="http://schemas.openxmlformats.org/wordprocessingml/2006/main" w:id="48"/>
      <w:bookmarkEnd xmlns:w="http://schemas.openxmlformats.org/wordprocessingml/2006/main" w:id="49"/>
      <w:bookmarkEnd xmlns:w="http://schemas.openxmlformats.org/wordprocessingml/2006/main" w:id="50"/>
      <w:bookmarkEnd xmlns:w="http://schemas.openxmlformats.org/wordprocessingml/2006/main" w:id="51"/>
    </w:p>
    <w:p w14:paraId="2C941B9D" w14:textId="5568D494" w:rsidR="00905D84" w:rsidRPr="0047055A" w:rsidRDefault="00905D84"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WebJET obsahuje inteligentní editor web stránek, který vám co nejvěrněji zobrazuje, jak daná stránka bude vypadat.</w:t>
      </w:r>
    </w:p>
    <w:p w14:paraId="48F423F6" w14:textId="0EF6EBFC" w:rsidR="00B20CCA" w:rsidRPr="0047055A" w:rsidRDefault="00B20CCA" w:rsidP="02231CFF">
      <w:pPr>
        <w:pStyle w:val="IW-Norml"/>
        <w:rPr>
          <w:rFonts w:asciiTheme="majorHAnsi" w:hAnsiTheme="majorHAnsi" w:cstheme="majorBidi"/>
        </w:rPr>
      </w:pPr>
    </w:p>
    <w:p w14:paraId="6FBCCA07" w14:textId="6F6D6DE1" w:rsidR="00A7282F" w:rsidRPr="0047055A" w:rsidRDefault="00A7282F" w:rsidP="00741E48">
      <w:pPr xmlns:w="http://schemas.openxmlformats.org/wordprocessingml/2006/main">
        <w:pStyle w:val="IW-Nadpis3"/>
      </w:pPr>
      <w:bookmarkStart xmlns:w="http://schemas.openxmlformats.org/wordprocessingml/2006/main" w:id="52" w:name="_Toc422924442"/>
      <w:bookmarkStart xmlns:w="http://schemas.openxmlformats.org/wordprocessingml/2006/main" w:id="53" w:name="_Toc422926380"/>
      <w:bookmarkStart xmlns:w="http://schemas.openxmlformats.org/wordprocessingml/2006/main" w:id="54" w:name="_Toc112239887"/>
      <w:bookmarkStart xmlns:w="http://schemas.openxmlformats.org/wordprocessingml/2006/main" w:id="55" w:name="_Toc422924443"/>
      <w:bookmarkStart xmlns:w="http://schemas.openxmlformats.org/wordprocessingml/2006/main" w:id="56" w:name="_Toc422926381"/>
      <w:bookmarkStart xmlns:w="http://schemas.openxmlformats.org/wordprocessingml/2006/main" w:id="57" w:name="_Toc142904151"/>
      <w:r xmlns:w="http://schemas.openxmlformats.org/wordprocessingml/2006/main">
        <w:t xml:space="preserve">Hlavní parametry web stránky</w:t>
      </w:r>
      <w:bookmarkEnd xmlns:w="http://schemas.openxmlformats.org/wordprocessingml/2006/main" w:id="52"/>
      <w:bookmarkEnd xmlns:w="http://schemas.openxmlformats.org/wordprocessingml/2006/main" w:id="53"/>
      <w:bookmarkEnd xmlns:w="http://schemas.openxmlformats.org/wordprocessingml/2006/main" w:id="54"/>
      <w:bookmarkEnd xmlns:w="http://schemas.openxmlformats.org/wordprocessingml/2006/main" w:id="57"/>
    </w:p>
    <w:p w14:paraId="389F4FF3" w14:textId="5662C9CD" w:rsidR="00A7282F" w:rsidRDefault="00A7282F"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Nejdůležitějším parametrem každé web stránky je její titulek (nadpis). Titulek se zadává do textového pole v horní liště editoru. Pokud vytváříte novou web stránku v prázdném adresáři, tak si systém automaticky přebere titulek z názvu tohoto adresáře. V opačném případě je tam při vytvoření nové web stránky text „Nová web stránka“, který samozřejmě musíte změnit na smysluplný název definující obsah web stránky. Titulek se zadává normálně s diakritikou i mezerami jako obyčejný text.</w:t>
      </w:r>
    </w:p>
    <w:p w14:paraId="12195CED" w14:textId="2E96F4FE" w:rsidR="00965804" w:rsidRDefault="00965804" w:rsidP="02231CFF">
      <w:pPr>
        <w:pStyle w:val="IW-Norml"/>
        <w:rPr>
          <w:rFonts w:asciiTheme="majorHAnsi" w:hAnsiTheme="majorHAnsi" w:cstheme="majorBidi"/>
        </w:rPr>
      </w:pPr>
      <w:r>
        <w:lastRenderedPageBreak/>
        <w:drawing>
          <wp:inline distT="0" distB="0" distL="0" distR="0" wp14:anchorId="704184F8" wp14:editId="2E4620FF">
            <wp:extent cx="5728972" cy="337185"/>
            <wp:effectExtent l="0" t="0" r="5080" b="571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728972" cy="337185"/>
                    </a:xfrm>
                    <a:prstGeom prst="rect">
                      <a:avLst/>
                    </a:prstGeom>
                  </pic:spPr>
                </pic:pic>
              </a:graphicData>
            </a:graphic>
          </wp:inline>
        </w:drawing>
      </w:r>
    </w:p>
    <w:p w14:paraId="61503C8C" w14:textId="330E9AD7" w:rsidR="00746946" w:rsidRDefault="00746946" w:rsidP="02231CFF">
      <w:pPr xmlns:w="http://schemas.openxmlformats.org/wordprocessingml/2006/main">
        <w:spacing w:before="0" w:after="0"/>
        <w:rPr>
          <w:rFonts w:asciiTheme="majorHAnsi" w:hAnsiTheme="majorHAnsi" w:cstheme="majorBidi"/>
        </w:rPr>
      </w:pPr>
      <w:r xmlns:w="http://schemas.openxmlformats.org/wordprocessingml/2006/main" w:rsidRPr="02231CFF">
        <w:rPr>
          <w:rFonts w:asciiTheme="majorHAnsi" w:hAnsiTheme="majorHAnsi" w:cstheme="majorBidi"/>
        </w:rPr>
        <w:t xml:space="preserve">Po kliknutí na název webové stránky nebo na ikonu „tužky“ se Vám zobrazí okno Editoru web stránek, který je součástí CMS </w:t>
      </w:r>
      <w:proofErr xmlns:w="http://schemas.openxmlformats.org/wordprocessingml/2006/main" w:type="spellStart"/>
      <w:r xmlns:w="http://schemas.openxmlformats.org/wordprocessingml/2006/main" w:rsidR="00600BA1" w:rsidRPr="02231CFF">
        <w:rPr>
          <w:rFonts w:asciiTheme="majorHAnsi" w:hAnsiTheme="majorHAnsi" w:cstheme="majorBidi"/>
        </w:rPr>
        <w:t xml:space="preserve">WebJET </w:t>
      </w:r>
      <w:proofErr xmlns:w="http://schemas.openxmlformats.org/wordprocessingml/2006/main" w:type="spellEnd"/>
      <w:r xmlns:w="http://schemas.openxmlformats.org/wordprocessingml/2006/main" w:rsidR="00600BA1" w:rsidRPr="02231CFF">
        <w:rPr>
          <w:rFonts w:asciiTheme="majorHAnsi" w:hAnsiTheme="majorHAnsi" w:cstheme="majorBidi"/>
        </w:rPr>
        <w:t xml:space="preserve">a nabízí standardní funkce úpravy a správy obsahu a nastavení stránek.</w:t>
      </w:r>
    </w:p>
    <w:p w14:paraId="498E4B52" w14:textId="0AE767F5" w:rsidR="006B4144" w:rsidRDefault="002429F7" w:rsidP="02231CFF">
      <w:pPr>
        <w:spacing w:before="0" w:after="0"/>
        <w:rPr>
          <w:rFonts w:asciiTheme="majorHAnsi" w:eastAsiaTheme="minorEastAsia" w:hAnsiTheme="majorHAnsi" w:cstheme="majorBidi"/>
          <w:noProof/>
          <w:lang w:eastAsia="en-US"/>
        </w:rPr>
      </w:pPr>
      <w:r>
        <w:rPr>
          <w:rFonts w:asciiTheme="majorHAnsi" w:eastAsiaTheme="minorHAnsi" w:hAnsiTheme="majorHAnsi" w:cstheme="majorHAnsi"/>
          <w:noProof/>
          <w:lang w:eastAsia="en-US"/>
        </w:rPr>
        <w:drawing>
          <wp:anchor distT="0" distB="0" distL="114300" distR="114300" simplePos="0" relativeHeight="251658304" behindDoc="0" locked="0" layoutInCell="1" allowOverlap="1" wp14:anchorId="6EBF0310" wp14:editId="50867DEA">
            <wp:simplePos x="0" y="0"/>
            <wp:positionH relativeFrom="margin">
              <wp:align>left</wp:align>
            </wp:positionH>
            <wp:positionV relativeFrom="paragraph">
              <wp:posOffset>173990</wp:posOffset>
            </wp:positionV>
            <wp:extent cx="5728970" cy="465455"/>
            <wp:effectExtent l="0" t="0" r="5080" b="0"/>
            <wp:wrapSquare wrapText="bothSides"/>
            <wp:docPr id="2143057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5730" name="Picture 214305730"/>
                    <pic:cNvPicPr/>
                  </pic:nvPicPr>
                  <pic:blipFill>
                    <a:blip r:embed="rId46">
                      <a:extLst>
                        <a:ext uri="{28A0092B-C50C-407E-A947-70E740481C1C}">
                          <a14:useLocalDpi xmlns:a14="http://schemas.microsoft.com/office/drawing/2010/main" val="0"/>
                        </a:ext>
                      </a:extLst>
                    </a:blip>
                    <a:stretch>
                      <a:fillRect/>
                    </a:stretch>
                  </pic:blipFill>
                  <pic:spPr>
                    <a:xfrm>
                      <a:off x="0" y="0"/>
                      <a:ext cx="5728970" cy="465455"/>
                    </a:xfrm>
                    <a:prstGeom prst="rect">
                      <a:avLst/>
                    </a:prstGeom>
                  </pic:spPr>
                </pic:pic>
              </a:graphicData>
            </a:graphic>
          </wp:anchor>
        </w:drawing>
      </w:r>
    </w:p>
    <w:p w14:paraId="3FB4C74D" w14:textId="77777777" w:rsidR="002429F7" w:rsidRDefault="002429F7" w:rsidP="02231CFF">
      <w:pPr>
        <w:spacing w:before="0" w:after="0"/>
        <w:rPr>
          <w:rFonts w:asciiTheme="majorHAnsi" w:eastAsiaTheme="minorEastAsia" w:hAnsiTheme="majorHAnsi" w:cstheme="majorBidi"/>
          <w:noProof/>
          <w:lang w:eastAsia="en-US"/>
        </w:rPr>
      </w:pPr>
    </w:p>
    <w:p w14:paraId="07D16503" w14:textId="3E4196D5" w:rsidR="002429F7" w:rsidRDefault="0002396E" w:rsidP="02231CFF">
      <w:pPr xmlns:w="http://schemas.openxmlformats.org/wordprocessingml/2006/main">
        <w:spacing w:before="0" w:after="0"/>
        <w:rPr>
          <w:rFonts w:asciiTheme="majorHAnsi" w:eastAsiaTheme="minorEastAsia" w:hAnsiTheme="majorHAnsi" w:cstheme="majorBidi"/>
          <w:noProof/>
          <w:lang w:eastAsia="en-US"/>
        </w:rPr>
      </w:pPr>
      <w:r xmlns:w="http://schemas.openxmlformats.org/wordprocessingml/2006/main" w:rsidRPr="02231CFF">
        <w:rPr>
          <w:rFonts w:asciiTheme="majorHAnsi" w:eastAsiaTheme="minorEastAsia" w:hAnsiTheme="majorHAnsi" w:cstheme="majorBidi"/>
        </w:rPr>
        <w:t xml:space="preserve">V části „ </w:t>
      </w:r>
      <w:r xmlns:w="http://schemas.openxmlformats.org/wordprocessingml/2006/main" w:rsidRPr="02231CFF">
        <w:rPr>
          <w:rFonts w:ascii="Asap Medium" w:hAnsi="Asap Medium"/>
          <w:color w:val="0063FB"/>
          <w:sz w:val="22"/>
          <w:szCs w:val="22"/>
        </w:rPr>
        <w:t xml:space="preserve">Obsah </w:t>
      </w:r>
      <w:r xmlns:w="http://schemas.openxmlformats.org/wordprocessingml/2006/main" w:rsidRPr="02231CFF">
        <w:rPr>
          <w:rFonts w:asciiTheme="majorHAnsi" w:eastAsiaTheme="minorEastAsia" w:hAnsiTheme="majorHAnsi" w:cstheme="majorBidi"/>
        </w:rPr>
        <w:t xml:space="preserve">“ lze upravovat obsahovou část </w:t>
      </w:r>
      <w:proofErr xmlns:w="http://schemas.openxmlformats.org/wordprocessingml/2006/main" w:type="spellStart"/>
      <w:r xmlns:w="http://schemas.openxmlformats.org/wordprocessingml/2006/main" w:rsidR="00F710A4" w:rsidRPr="02231CFF">
        <w:rPr>
          <w:rFonts w:asciiTheme="majorHAnsi" w:eastAsiaTheme="minorEastAsia" w:hAnsiTheme="majorHAnsi" w:cstheme="majorBidi"/>
        </w:rPr>
        <w:t xml:space="preserve">samotné </w:t>
      </w:r>
      <w:proofErr xmlns:w="http://schemas.openxmlformats.org/wordprocessingml/2006/main" w:type="spellEnd"/>
      <w:r xmlns:w="http://schemas.openxmlformats.org/wordprocessingml/2006/main" w:rsidR="00F710A4" w:rsidRPr="02231CFF">
        <w:rPr>
          <w:rFonts w:asciiTheme="majorHAnsi" w:eastAsiaTheme="minorEastAsia" w:hAnsiTheme="majorHAnsi" w:cstheme="majorBidi"/>
        </w:rPr>
        <w:t xml:space="preserve">stránky. Editace stránek nabízí standardní funkce úpravy obsahu dokumentů podobné funkcím běžně používaných v aplikacích MS Word a Excel. Většina příkazů je přístupná pomocí formátovacích </w:t>
      </w:r>
      <w:proofErr xmlns:w="http://schemas.openxmlformats.org/wordprocessingml/2006/main" w:type="spellStart"/>
      <w:r xmlns:w="http://schemas.openxmlformats.org/wordprocessingml/2006/main" w:rsidR="00CE490C" w:rsidRPr="02231CFF">
        <w:rPr>
          <w:rFonts w:asciiTheme="majorHAnsi" w:eastAsiaTheme="minorEastAsia" w:hAnsiTheme="majorHAnsi" w:cstheme="majorBidi"/>
        </w:rPr>
        <w:t xml:space="preserve">tlačítek </w:t>
      </w:r>
      <w:proofErr xmlns:w="http://schemas.openxmlformats.org/wordprocessingml/2006/main" w:type="spellEnd"/>
      <w:r xmlns:w="http://schemas.openxmlformats.org/wordprocessingml/2006/main" w:rsidR="00CE490C" w:rsidRPr="02231CFF">
        <w:rPr>
          <w:rFonts w:asciiTheme="majorHAnsi" w:eastAsiaTheme="minorEastAsia" w:hAnsiTheme="majorHAnsi" w:cstheme="majorBidi"/>
        </w:rPr>
        <w:t xml:space="preserve">z nástrojové lišty editoru. Kontextové funkce jsou přístupné po kliknutí pravým </w:t>
      </w:r>
      <w:proofErr xmlns:w="http://schemas.openxmlformats.org/wordprocessingml/2006/main" w:type="spellStart"/>
      <w:r xmlns:w="http://schemas.openxmlformats.org/wordprocessingml/2006/main" w:rsidR="00CE490C" w:rsidRPr="02231CFF">
        <w:rPr>
          <w:rFonts w:asciiTheme="majorHAnsi" w:eastAsiaTheme="minorEastAsia" w:hAnsiTheme="majorHAnsi" w:cstheme="majorBidi"/>
        </w:rPr>
        <w:t xml:space="preserve">tlačítkem </w:t>
      </w:r>
      <w:proofErr xmlns:w="http://schemas.openxmlformats.org/wordprocessingml/2006/main" w:type="spellEnd"/>
      <w:r xmlns:w="http://schemas.openxmlformats.org/wordprocessingml/2006/main" w:rsidR="00CE490C" w:rsidRPr="02231CFF">
        <w:rPr>
          <w:rFonts w:asciiTheme="majorHAnsi" w:eastAsiaTheme="minorEastAsia" w:hAnsiTheme="majorHAnsi" w:cstheme="majorBidi"/>
        </w:rPr>
        <w:t xml:space="preserve">myši nad příslušným objektem stránky. obrázkem, tabulkou, označeným blokem textu a pod.</w:t>
      </w:r>
    </w:p>
    <w:p w14:paraId="5F7B5F6A" w14:textId="1C8A4126" w:rsidR="003E600C" w:rsidRDefault="00B91F44" w:rsidP="00B91F44">
      <w:pPr xmlns:w="http://schemas.openxmlformats.org/wordprocessingml/2006/main">
        <w:pStyle w:val="IW-Norml"/>
        <w:rPr>
          <w:rFonts w:asciiTheme="majorHAnsi" w:hAnsiTheme="majorHAnsi" w:cstheme="majorBidi"/>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asciiTheme="majorHAnsi" w:hAnsiTheme="majorHAnsi" w:cstheme="majorHAnsi"/>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asciiTheme="majorHAnsi" w:hAnsiTheme="majorHAnsi" w:cstheme="majorHAnsi"/>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05" behindDoc="0" locked="0" layoutInCell="1" allowOverlap="1" wp14:anchorId="1C067FF5" wp14:editId="37F1213A">
            <wp:simplePos x="0" y="0"/>
            <wp:positionH relativeFrom="margin">
              <wp:posOffset>-4445</wp:posOffset>
            </wp:positionH>
            <wp:positionV relativeFrom="paragraph">
              <wp:posOffset>466090</wp:posOffset>
            </wp:positionV>
            <wp:extent cx="5598160" cy="4227830"/>
            <wp:effectExtent l="0" t="0" r="2540" b="1270"/>
            <wp:wrapSquare wrapText="bothSides"/>
            <wp:docPr id="1202872064"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2064" name="Picture 1202872064"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98160" cy="4227830"/>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xmlns:r="http://schemas.openxmlformats.org/officeDocument/2006/relationships" w:rsidR="00746946">
        <w:rPr>
          <w:rFonts w:asciiTheme="majorHAnsi" w:hAnsiTheme="majorHAnsi" w:cstheme="majorHAnsi"/>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4EFE7B8" wp14:editId="5B1950C3">
            <wp:extent cx="5728970" cy="1306285"/>
            <wp:effectExtent l="0" t="0" r="5080" b="8255"/>
            <wp:docPr id="214305729"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5729" name="Picture 214305729" descr="Graphical user interface, application, Word&#10;&#10;Description automatically generated"/>
                    <pic:cNvPicPr/>
                  </pic:nvPicPr>
                  <pic:blipFill rotWithShape="1">
                    <a:blip r:embed="rId48">
                      <a:extLst>
                        <a:ext uri="{28A0092B-C50C-407E-A947-70E740481C1C}">
                          <a14:useLocalDpi xmlns:a14="http://schemas.microsoft.com/office/drawing/2010/main" val="0"/>
                        </a:ext>
                      </a:extLst>
                    </a:blip>
                    <a:srcRect b="36878"/>
                    <a:stretch/>
                  </pic:blipFill>
                  <pic:spPr bwMode="auto">
                    <a:xfrm>
                      <a:off x="0" y="0"/>
                      <a:ext cx="5728970" cy="1306285"/>
                    </a:xfrm>
                    <a:prstGeom prst="rect">
                      <a:avLst/>
                    </a:prstGeom>
                    <a:ln>
                      <a:noFill/>
                    </a:ln>
                    <a:extLst>
                      <a:ext uri="{53640926-AAD7-44D8-BBD7-CCE9431645EC}">
                        <a14:shadowObscured xmlns:a14="http://schemas.microsoft.com/office/drawing/2010/main"/>
                      </a:ext>
                    </a:extLst>
                  </pic:spPr>
                </pic:pic>
              </a:graphicData>
            </a:graphic>
          </wp:inline>
        </w:drawing>
      </w:r>
      <w:r xmlns:w="http://schemas.openxmlformats.org/wordprocessingml/2006/main" w:rsidR="003E600C" w:rsidRPr="02231CFF">
        <w:rPr>
          <w:rFonts w:asciiTheme="majorHAnsi" w:hAnsiTheme="majorHAnsi" w:cstheme="majorBidi"/>
        </w:rPr>
        <w:t xml:space="preserve">V části „ </w:t>
      </w:r>
      <w:r xmlns:w="http://schemas.openxmlformats.org/wordprocessingml/2006/main" w:rsidR="004C37AC">
        <w:rPr>
          <w:rFonts w:ascii="Asap Medium" w:hAnsi="Asap Medium"/>
          <w:color w:val="0063FB"/>
          <w:sz w:val="22"/>
          <w:szCs w:val="22"/>
        </w:rPr>
        <w:t xml:space="preserve">Základní </w:t>
      </w:r>
      <w:r xmlns:w="http://schemas.openxmlformats.org/wordprocessingml/2006/main" w:rsidR="003E600C" w:rsidRPr="02231CFF">
        <w:rPr>
          <w:rFonts w:asciiTheme="majorHAnsi" w:hAnsiTheme="majorHAnsi" w:cstheme="majorBidi"/>
        </w:rPr>
        <w:t xml:space="preserve">“ lze nastavit názvy web stránky, její url adresu, zobrazení ve stromových strukturách, možnosti prohledávání ap.</w:t>
      </w:r>
    </w:p>
    <w:p w14:paraId="57688460" w14:textId="3A2CE7D3" w:rsidR="001964FB" w:rsidRDefault="001964FB" w:rsidP="02231CFF">
      <w:pPr>
        <w:pStyle w:val="IW-Norml"/>
        <w:rPr>
          <w:rFonts w:asciiTheme="majorHAnsi" w:hAnsiTheme="majorHAnsi" w:cstheme="majorBidi"/>
        </w:rPr>
      </w:pPr>
    </w:p>
    <w:p w14:paraId="7DA0CFAE" w14:textId="27896691" w:rsidR="007F28F4" w:rsidRPr="0047055A" w:rsidRDefault="007F28F4" w:rsidP="02231CFF">
      <w:pPr xmlns:w="http://schemas.openxmlformats.org/wordprocessingml/2006/main">
        <w:spacing w:before="0" w:after="0"/>
        <w:rPr>
          <w:rFonts w:asciiTheme="majorHAnsi" w:hAnsiTheme="majorHAnsi" w:cstheme="majorBidi"/>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6A648A">
        <w:rPr>
          <w:noProof/>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6A648A">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76" behindDoc="0" locked="0" layoutInCell="1" allowOverlap="1" wp14:anchorId="130AD8B0" wp14:editId="222793E2">
            <wp:simplePos x="0" y="0"/>
            <wp:positionH relativeFrom="margin">
              <wp:align>center</wp:align>
            </wp:positionH>
            <wp:positionV relativeFrom="paragraph">
              <wp:posOffset>748183</wp:posOffset>
            </wp:positionV>
            <wp:extent cx="6090920" cy="1564640"/>
            <wp:effectExtent l="0" t="0" r="5080" b="0"/>
            <wp:wrapSquare wrapText="bothSides"/>
            <wp:docPr id="178" name="Obrázok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brázok 178"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90920" cy="1564640"/>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Pr="02231CFF">
        <w:rPr>
          <w:rFonts w:asciiTheme="majorHAnsi" w:hAnsiTheme="majorHAnsi" w:cstheme="majorBidi"/>
        </w:rPr>
        <w:t xml:space="preserve">Každá stránka, která má být </w:t>
      </w:r>
      <w:proofErr xmlns:w="http://schemas.openxmlformats.org/wordprocessingml/2006/main" w:type="spellStart"/>
      <w:r xmlns:w="http://schemas.openxmlformats.org/wordprocessingml/2006/main" w:rsidRPr="02231CFF">
        <w:rPr>
          <w:rFonts w:asciiTheme="majorHAnsi" w:hAnsiTheme="majorHAnsi" w:cstheme="majorBidi"/>
        </w:rPr>
        <w:t xml:space="preserve">vypublikována </w:t>
      </w:r>
      <w:proofErr xmlns:w="http://schemas.openxmlformats.org/wordprocessingml/2006/main" w:type="spellEnd"/>
      <w:r xmlns:w="http://schemas.openxmlformats.org/wordprocessingml/2006/main" w:rsidRPr="02231CFF">
        <w:rPr>
          <w:rFonts w:asciiTheme="majorHAnsi" w:hAnsiTheme="majorHAnsi" w:cstheme="majorBidi"/>
        </w:rPr>
        <w:t xml:space="preserve">na web sídle musí mít zadané „Ano“ v části „ </w:t>
      </w:r>
      <w:r xmlns:w="http://schemas.openxmlformats.org/wordprocessingml/2006/main" w:rsidRPr="0043578F">
        <w:rPr>
          <w:rFonts w:ascii="Asap Medium" w:hAnsi="Asap Medium"/>
          <w:color w:val="0063FB"/>
          <w:sz w:val="22"/>
          <w:szCs w:val="22"/>
        </w:rPr>
        <w:t xml:space="preserve">Zobrazovat </w:t>
      </w:r>
      <w:r xmlns:w="http://schemas.openxmlformats.org/wordprocessingml/2006/main" w:rsidRPr="02231CFF">
        <w:rPr>
          <w:rFonts w:asciiTheme="majorHAnsi" w:hAnsiTheme="majorHAnsi" w:cstheme="majorBidi"/>
        </w:rPr>
        <w:t xml:space="preserve">“. Pokud nemá takové nastavení, je pro návštěvníka nedostupná.</w:t>
      </w:r>
    </w:p>
    <w:p w14:paraId="1D4C4BF6" w14:textId="77777777" w:rsidR="007F28F4" w:rsidRPr="0047055A" w:rsidRDefault="007F28F4" w:rsidP="02231CFF">
      <w:pPr>
        <w:rPr>
          <w:rFonts w:asciiTheme="majorHAnsi" w:hAnsiTheme="majorHAnsi" w:cstheme="majorBidi"/>
        </w:rPr>
      </w:pPr>
    </w:p>
    <w:p w14:paraId="1DA4C3DD" w14:textId="5C0A96DD" w:rsidR="00E01EF7" w:rsidRDefault="00E01EF7" w:rsidP="02231CFF">
      <w:pPr>
        <w:spacing w:before="0" w:after="0"/>
        <w:rPr>
          <w:rFonts w:asciiTheme="majorHAnsi" w:eastAsiaTheme="minorEastAsia" w:hAnsiTheme="majorHAnsi" w:cstheme="majorBidi"/>
          <w:noProof/>
          <w:lang w:eastAsia="en-US"/>
        </w:rPr>
      </w:pPr>
    </w:p>
    <w:p w14:paraId="6FB7D9FE" w14:textId="172DD95F" w:rsidR="00A7282F" w:rsidRDefault="00A7282F" w:rsidP="02231CFF">
      <w:pPr xmlns:w="http://schemas.openxmlformats.org/wordprocessingml/2006/main">
        <w:spacing w:before="0" w:after="0"/>
        <w:rPr>
          <w:rFonts w:asciiTheme="majorHAnsi" w:hAnsiTheme="majorHAnsi" w:cstheme="majorBidi"/>
        </w:rPr>
      </w:pPr>
      <w:r xmlns:w="http://schemas.openxmlformats.org/wordprocessingml/2006/main" w:rsidRPr="02231CFF">
        <w:rPr>
          <w:rFonts w:asciiTheme="majorHAnsi" w:hAnsiTheme="majorHAnsi" w:cstheme="majorBidi"/>
        </w:rPr>
        <w:t xml:space="preserve">Každá web stránka musí mít nastavenou „ </w:t>
      </w:r>
      <w:r xmlns:w="http://schemas.openxmlformats.org/wordprocessingml/2006/main" w:rsidR="004C37AC" w:rsidRPr="02231CFF">
        <w:rPr>
          <w:rFonts w:ascii="Asap Medium" w:hAnsi="Asap Medium"/>
          <w:color w:val="0063FB"/>
          <w:sz w:val="22"/>
          <w:szCs w:val="22"/>
        </w:rPr>
        <w:t xml:space="preserve">Šablonu </w:t>
      </w:r>
      <w:r xmlns:w="http://schemas.openxmlformats.org/wordprocessingml/2006/main" w:rsidR="004C37AC" w:rsidRPr="02231CFF">
        <w:rPr>
          <w:rStyle w:val="IW-NormlChar"/>
        </w:rPr>
        <w:t xml:space="preserve">“ </w:t>
      </w:r>
      <w:r xmlns:w="http://schemas.openxmlformats.org/wordprocessingml/2006/main" w:rsidRPr="02231CFF">
        <w:rPr>
          <w:rFonts w:asciiTheme="majorHAnsi" w:hAnsiTheme="majorHAnsi" w:cstheme="majorBidi"/>
        </w:rPr>
        <w:t xml:space="preserve">. O správné nastavení šablony se stará administrátor, který je definuje pro jednotlivé sekce web sídla. Běžný redaktor by proto při své práci neměl měnit šablonu webové stránky.</w:t>
      </w:r>
    </w:p>
    <w:p w14:paraId="1C219EBD" w14:textId="5B219E4A" w:rsidR="00E01EF7" w:rsidRPr="0047055A" w:rsidRDefault="00E01EF7" w:rsidP="02231CFF">
      <w:pPr>
        <w:pStyle w:val="IW-Norml"/>
        <w:rPr>
          <w:rFonts w:asciiTheme="majorHAnsi" w:hAnsiTheme="majorHAnsi" w:cstheme="majorBidi"/>
        </w:rPr>
      </w:pPr>
      <w:r>
        <w:drawing>
          <wp:inline distT="0" distB="0" distL="0" distR="0" wp14:anchorId="33C26170" wp14:editId="53AE88B3">
            <wp:extent cx="5728972" cy="4512945"/>
            <wp:effectExtent l="0" t="0" r="5080" b="1905"/>
            <wp:docPr id="214305731"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5728972" cy="4512945"/>
                    </a:xfrm>
                    <a:prstGeom prst="rect">
                      <a:avLst/>
                    </a:prstGeom>
                  </pic:spPr>
                </pic:pic>
              </a:graphicData>
            </a:graphic>
          </wp:inline>
        </w:drawing>
      </w:r>
    </w:p>
    <w:p w14:paraId="7B32CCF9" w14:textId="71A023A9" w:rsidR="00A7282F" w:rsidRPr="0047055A" w:rsidRDefault="00A7282F" w:rsidP="02231CFF">
      <w:pPr>
        <w:rPr>
          <w:rFonts w:asciiTheme="majorHAnsi" w:hAnsiTheme="majorHAnsi" w:cstheme="majorBidi"/>
        </w:rPr>
      </w:pPr>
    </w:p>
    <w:p w14:paraId="1AEBD610" w14:textId="77777777" w:rsidR="00545399" w:rsidRDefault="00545399" w:rsidP="02231CFF">
      <w:pPr>
        <w:spacing w:before="0" w:after="0"/>
        <w:rPr>
          <w:rFonts w:asciiTheme="minorHAnsi" w:eastAsiaTheme="minorEastAsia" w:hAnsiTheme="minorHAnsi" w:cstheme="minorBidi"/>
          <w:noProof/>
          <w:lang w:eastAsia="en-US"/>
        </w:rPr>
      </w:pPr>
      <w:r>
        <w:br w:type="page"/>
      </w:r>
    </w:p>
    <w:p w14:paraId="5B89188E" w14:textId="50CEAC3D" w:rsidR="006C0C53" w:rsidRDefault="006C0C53" w:rsidP="0042473D">
      <w:pPr xmlns:w="http://schemas.openxmlformats.org/wordprocessingml/2006/main">
        <w:spacing w:before="0" w:after="0"/>
      </w:pPr>
      <w:r xmlns:w="http://schemas.openxmlformats.org/wordprocessingml/2006/main">
        <w:lastRenderedPageBreak xmlns:w="http://schemas.openxmlformats.org/wordprocessingml/2006/main"/>
      </w:r>
      <w:r xmlns:w="http://schemas.openxmlformats.org/wordprocessingml/2006/main">
        <w:t xml:space="preserve">V části </w:t>
      </w:r>
      <w:r xmlns:w="http://schemas.openxmlformats.org/wordprocessingml/2006/main" w:rsidR="004C37AC">
        <w:t xml:space="preserve">„ </w:t>
      </w:r>
      <w:r xmlns:w="http://schemas.openxmlformats.org/wordprocessingml/2006/main" w:rsidR="004C37AC" w:rsidRPr="02231CFF">
        <w:rPr>
          <w:rFonts w:ascii="Asap Medium" w:hAnsi="Asap Medium"/>
          <w:color w:val="0063FB"/>
          <w:sz w:val="22"/>
          <w:szCs w:val="22"/>
        </w:rPr>
        <w:t xml:space="preserve">Navigace </w:t>
      </w:r>
      <w:r xmlns:w="http://schemas.openxmlformats.org/wordprocessingml/2006/main" w:rsidR="004C37AC" w:rsidRPr="02231CFF">
        <w:rPr>
          <w:rStyle w:val="IW-NormlChar"/>
        </w:rPr>
        <w:t xml:space="preserve">“ </w:t>
      </w:r>
      <w:r xmlns:w="http://schemas.openxmlformats.org/wordprocessingml/2006/main">
        <w:t xml:space="preserve">lze upravovat další možnosti zobrazování stránky ve stromových strukturách.</w:t>
      </w:r>
    </w:p>
    <w:p w14:paraId="2689748D" w14:textId="70ADEDCF" w:rsidR="00A7282F" w:rsidRPr="0047055A" w:rsidRDefault="00DF55C4" w:rsidP="00A7282F">
      <w:pPr>
        <w:pStyle w:val="Obrzok"/>
      </w:pPr>
      <w:r>
        <w:drawing>
          <wp:inline distT="0" distB="0" distL="0" distR="0" wp14:anchorId="0779716D" wp14:editId="767FED88">
            <wp:extent cx="5728972" cy="3230880"/>
            <wp:effectExtent l="0" t="0" r="5080" b="7620"/>
            <wp:docPr id="214305732"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5728972" cy="3230880"/>
                    </a:xfrm>
                    <a:prstGeom prst="rect">
                      <a:avLst/>
                    </a:prstGeom>
                  </pic:spPr>
                </pic:pic>
              </a:graphicData>
            </a:graphic>
          </wp:inline>
        </w:drawing>
      </w:r>
    </w:p>
    <w:p w14:paraId="76B7AF03" w14:textId="77777777" w:rsidR="00715C5F" w:rsidRDefault="00715C5F">
      <w:pPr>
        <w:spacing w:before="0" w:after="0"/>
      </w:pPr>
    </w:p>
    <w:p w14:paraId="02B78421" w14:textId="6CFFFC0D" w:rsidR="00715C5F" w:rsidRDefault="00715C5F">
      <w:pPr xmlns:w="http://schemas.openxmlformats.org/wordprocessingml/2006/main">
        <w:spacing w:before="0" w:after="0"/>
      </w:pPr>
      <w:r xmlns:w="http://schemas.openxmlformats.org/wordprocessingml/2006/main">
        <w:t xml:space="preserve">V části „ </w:t>
      </w:r>
      <w:r xmlns:w="http://schemas.openxmlformats.org/wordprocessingml/2006/main" w:rsidRPr="02231CFF">
        <w:rPr>
          <w:rFonts w:ascii="Asap Medium" w:hAnsi="Asap Medium"/>
          <w:color w:val="0063FB"/>
          <w:sz w:val="22"/>
          <w:szCs w:val="22"/>
        </w:rPr>
        <w:t xml:space="preserve">Přístup </w:t>
      </w:r>
      <w:r xmlns:w="http://schemas.openxmlformats.org/wordprocessingml/2006/main">
        <w:t xml:space="preserve">“ je možné pro danou stránku spravovat kdo a za jakých podmínek může ke stránce přistupovat.</w:t>
      </w:r>
    </w:p>
    <w:p w14:paraId="37B653B5" w14:textId="77777777" w:rsidR="00D92796" w:rsidRDefault="00715C5F">
      <w:pPr>
        <w:spacing w:before="0" w:after="0"/>
      </w:pPr>
      <w:r>
        <w:rPr>
          <w:noProof/>
        </w:rPr>
        <w:drawing>
          <wp:inline distT="0" distB="0" distL="0" distR="0" wp14:anchorId="61C51064" wp14:editId="5528B895">
            <wp:extent cx="5728972" cy="1741805"/>
            <wp:effectExtent l="0" t="0" r="5080" b="0"/>
            <wp:docPr id="214305733"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728972" cy="1741805"/>
                    </a:xfrm>
                    <a:prstGeom prst="rect">
                      <a:avLst/>
                    </a:prstGeom>
                  </pic:spPr>
                </pic:pic>
              </a:graphicData>
            </a:graphic>
          </wp:inline>
        </w:drawing>
      </w:r>
    </w:p>
    <w:p w14:paraId="2F326BB3" w14:textId="77777777" w:rsidR="00D92796" w:rsidRDefault="00D92796">
      <w:pPr>
        <w:spacing w:before="0" w:after="0"/>
      </w:pPr>
    </w:p>
    <w:p w14:paraId="78E2933F" w14:textId="77777777" w:rsidR="00D92796" w:rsidRDefault="00D92796">
      <w:pPr>
        <w:spacing w:before="0" w:after="0"/>
      </w:pPr>
    </w:p>
    <w:p w14:paraId="52A98A48" w14:textId="422F00AD" w:rsidR="00D92796" w:rsidRDefault="00356996">
      <w:pPr xmlns:w="http://schemas.openxmlformats.org/wordprocessingml/2006/main">
        <w:spacing w:before="0" w:after="0"/>
      </w:pPr>
      <w:r xmlns:w="http://schemas.openxmlformats.org/wordprocessingml/2006/main" w:rsidRPr="02231CFF">
        <w:rPr>
          <w:rStyle w:val="IW-NormlChar"/>
        </w:rPr>
        <w:t xml:space="preserve">Perex Anotace má jasný cíl, nalákat a přimět čtenáře webu k zobrazení článku/stránky. V části „ </w:t>
      </w:r>
      <w:proofErr xmlns:w="http://schemas.openxmlformats.org/wordprocessingml/2006/main" w:type="spellStart"/>
      <w:r xmlns:w="http://schemas.openxmlformats.org/wordprocessingml/2006/main" w:rsidR="00D92796" w:rsidRPr="02231CFF">
        <w:rPr>
          <w:rFonts w:ascii="Asap Medium" w:hAnsi="Asap Medium"/>
          <w:color w:val="0063FB"/>
          <w:sz w:val="22"/>
          <w:szCs w:val="22"/>
        </w:rPr>
        <w:t xml:space="preserve">Perex </w:t>
      </w:r>
      <w:proofErr xmlns:w="http://schemas.openxmlformats.org/wordprocessingml/2006/main" w:type="spellEnd"/>
      <w:r xmlns:w="http://schemas.openxmlformats.org/wordprocessingml/2006/main" w:rsidR="004C37AC" w:rsidRPr="02231CFF">
        <w:rPr>
          <w:rStyle w:val="IW-NormlChar"/>
        </w:rPr>
        <w:t xml:space="preserve">“ však umíme spravovat a upravit další informace související se zveřejňováním a „nalákáním“ návštěvníků stránky.</w:t>
      </w:r>
    </w:p>
    <w:p w14:paraId="7C7EFEDE" w14:textId="77777777" w:rsidR="00D92796" w:rsidRDefault="00D92796">
      <w:pPr>
        <w:spacing w:before="0" w:after="0"/>
      </w:pPr>
    </w:p>
    <w:p w14:paraId="067F16C8" w14:textId="77777777" w:rsidR="00D40430" w:rsidRDefault="00D92796">
      <w:pPr>
        <w:spacing w:before="0" w:after="0"/>
      </w:pPr>
      <w:r>
        <w:rPr>
          <w:noProof/>
        </w:rPr>
        <w:lastRenderedPageBreak/>
        <w:drawing>
          <wp:inline distT="0" distB="0" distL="0" distR="0" wp14:anchorId="693D63AC" wp14:editId="61ED1757">
            <wp:extent cx="5728972" cy="3674745"/>
            <wp:effectExtent l="0" t="0" r="5080" b="1905"/>
            <wp:docPr id="214305734"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5728972" cy="3674745"/>
                    </a:xfrm>
                    <a:prstGeom prst="rect">
                      <a:avLst/>
                    </a:prstGeom>
                  </pic:spPr>
                </pic:pic>
              </a:graphicData>
            </a:graphic>
          </wp:inline>
        </w:drawing>
      </w:r>
    </w:p>
    <w:p w14:paraId="28D56CDC" w14:textId="77777777" w:rsidR="00D40430" w:rsidRDefault="00D40430">
      <w:pPr>
        <w:spacing w:before="0" w:after="0"/>
      </w:pPr>
    </w:p>
    <w:p w14:paraId="389AA52E" w14:textId="4F8B5473" w:rsidR="00A06623" w:rsidRPr="0047055A" w:rsidRDefault="00A06623"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Pole Začátek, Konec a Datum konání se obvykle používají pouze u novinek, tiskových zpráv, událostí a konferencí. Pole Začátek a Konec mají však i speciální funkci v případě, že chcete načasovat vypublikování nebo zrušení stránky od jistého časového okamžiku v budoucnosti. Tato funkce je aktivována po zaškrtnutí políčka " </w:t>
      </w:r>
      <w:r xmlns:w="http://schemas.openxmlformats.org/wordprocessingml/2006/main" w:rsidRPr="02231CFF">
        <w:rPr>
          <w:rFonts w:ascii="Asap" w:hAnsi="Asap" w:cstheme="majorBidi"/>
          <w:sz w:val="20"/>
          <w:szCs w:val="20"/>
        </w:rPr>
        <w:t xml:space="preserve">Zveřejnit stránku po tomto datu </w:t>
      </w:r>
      <w:r xmlns:w="http://schemas.openxmlformats.org/wordprocessingml/2006/main" w:rsidRPr="02231CFF">
        <w:rPr>
          <w:rFonts w:asciiTheme="majorHAnsi" w:hAnsiTheme="majorHAnsi" w:cstheme="majorBidi"/>
        </w:rPr>
        <w:t xml:space="preserve">", resp. " </w:t>
      </w:r>
      <w:r xmlns:w="http://schemas.openxmlformats.org/wordprocessingml/2006/main" w:rsidRPr="02231CFF">
        <w:rPr>
          <w:rFonts w:ascii="Asap" w:hAnsi="Asap" w:cstheme="majorBidi"/>
          <w:sz w:val="20"/>
          <w:szCs w:val="20"/>
        </w:rPr>
        <w:t xml:space="preserve">Odveřejnit stránku po tomto datu </w:t>
      </w:r>
      <w:r xmlns:w="http://schemas.openxmlformats.org/wordprocessingml/2006/main" w:rsidRPr="02231CFF">
        <w:rPr>
          <w:rFonts w:asciiTheme="majorHAnsi" w:hAnsiTheme="majorHAnsi" w:cstheme="majorBidi"/>
        </w:rPr>
        <w:t xml:space="preserve">". Hodnotu polí Začátek a Konec je nutné vyplnit pro všechny události a konference v kalendáři událostí. Pro novinky stačí zadat datum začátku.</w:t>
      </w:r>
    </w:p>
    <w:p w14:paraId="1FBF9B66" w14:textId="77777777" w:rsidR="00A06623" w:rsidRPr="0047055A" w:rsidRDefault="00A06623" w:rsidP="02231CFF">
      <w:pPr>
        <w:pStyle w:val="IW-Norml"/>
        <w:rPr>
          <w:rFonts w:asciiTheme="majorHAnsi" w:hAnsiTheme="majorHAnsi" w:cstheme="majorBidi"/>
        </w:rPr>
      </w:pPr>
    </w:p>
    <w:p w14:paraId="14B948B0" w14:textId="77777777" w:rsidR="00A06623" w:rsidRPr="0047055A" w:rsidRDefault="00A06623"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Perex (Anotace) obsahuje stručný popis, čeho se stránka týká. Neměl by být delší než cca 160 znaků. Perex se používá hlavně při psaní novinek, tiskových zpráv, událostí a konferencí, kde představuje krátký popis k článku, který je zobrazen v seznamu zpráv.</w:t>
      </w:r>
    </w:p>
    <w:p w14:paraId="232636FF" w14:textId="77777777" w:rsidR="00A06623" w:rsidRPr="0047055A" w:rsidRDefault="00A06623"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Obrázek můžete definovat přes ikonku, která se nachází za políčkem </w:t>
      </w:r>
      <w:r xmlns:w="http://schemas.openxmlformats.org/wordprocessingml/2006/main" w:rsidRPr="02231CFF">
        <w:rPr>
          <w:rFonts w:ascii="Asap Medium" w:hAnsi="Asap Medium" w:cstheme="majorBidi"/>
          <w:sz w:val="20"/>
          <w:szCs w:val="20"/>
        </w:rPr>
        <w:t xml:space="preserve">Obrázek</w:t>
      </w:r>
    </w:p>
    <w:p w14:paraId="237E1FE7" w14:textId="77777777" w:rsidR="00A06623" w:rsidRDefault="00A06623">
      <w:pPr>
        <w:spacing w:before="0" w:after="0"/>
      </w:pPr>
    </w:p>
    <w:p w14:paraId="7FC27DB0" w14:textId="77777777" w:rsidR="00D40430" w:rsidRDefault="00D40430">
      <w:pPr>
        <w:spacing w:before="0" w:after="0"/>
      </w:pPr>
    </w:p>
    <w:p w14:paraId="56238C81" w14:textId="77777777" w:rsidR="00831982" w:rsidRDefault="00831982">
      <w:pPr>
        <w:spacing w:before="0" w:after="0"/>
      </w:pPr>
    </w:p>
    <w:p w14:paraId="13AECD83" w14:textId="77777777" w:rsidR="00831982" w:rsidRDefault="00831982">
      <w:pPr>
        <w:spacing w:before="0" w:after="0"/>
      </w:pPr>
    </w:p>
    <w:p w14:paraId="35BC8297" w14:textId="77777777" w:rsidR="00831982" w:rsidRDefault="00831982">
      <w:pPr>
        <w:spacing w:before="0" w:after="0"/>
      </w:pPr>
    </w:p>
    <w:p w14:paraId="177BD2D2" w14:textId="77777777" w:rsidR="00831982" w:rsidRDefault="00831982">
      <w:pPr>
        <w:spacing w:before="0" w:after="0"/>
      </w:pPr>
    </w:p>
    <w:p w14:paraId="11696B69" w14:textId="77777777" w:rsidR="00831982" w:rsidRDefault="00831982">
      <w:pPr>
        <w:spacing w:before="0" w:after="0"/>
      </w:pPr>
    </w:p>
    <w:p w14:paraId="766A00C1" w14:textId="7D57766F" w:rsidR="00D40430" w:rsidRDefault="00D40430">
      <w:pPr xmlns:w="http://schemas.openxmlformats.org/wordprocessingml/2006/main">
        <w:spacing w:before="0" w:after="0"/>
      </w:pPr>
      <w:r xmlns:w="http://schemas.openxmlformats.org/wordprocessingml/2006/main">
        <w:t xml:space="preserve">V sekci „ </w:t>
      </w:r>
      <w:r xmlns:w="http://schemas.openxmlformats.org/wordprocessingml/2006/main" w:rsidRPr="02231CFF">
        <w:rPr>
          <w:rFonts w:ascii="Asap Medium" w:hAnsi="Asap Medium"/>
          <w:color w:val="0063FB"/>
          <w:sz w:val="22"/>
          <w:szCs w:val="22"/>
        </w:rPr>
        <w:t xml:space="preserve">Média </w:t>
      </w:r>
      <w:r xmlns:w="http://schemas.openxmlformats.org/wordprocessingml/2006/main">
        <w:t xml:space="preserve">“ umíte spravovat dokumenty a soubory související s danou stránkou</w:t>
      </w:r>
    </w:p>
    <w:p w14:paraId="580AB0B0" w14:textId="340D5D56" w:rsidR="00D40430" w:rsidRDefault="00D40430">
      <w:pPr>
        <w:spacing w:before="0" w:after="0"/>
      </w:pPr>
      <w:r>
        <w:rPr>
          <w:noProof/>
        </w:rPr>
        <w:drawing>
          <wp:inline distT="0" distB="0" distL="0" distR="0" wp14:anchorId="33BD73ED" wp14:editId="45C08ACE">
            <wp:extent cx="5728972" cy="1593215"/>
            <wp:effectExtent l="0" t="0" r="5080" b="6985"/>
            <wp:docPr id="214305736"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5728972" cy="1593215"/>
                    </a:xfrm>
                    <a:prstGeom prst="rect">
                      <a:avLst/>
                    </a:prstGeom>
                  </pic:spPr>
                </pic:pic>
              </a:graphicData>
            </a:graphic>
          </wp:inline>
        </w:drawing>
      </w:r>
    </w:p>
    <w:p w14:paraId="22540CE1" w14:textId="59D131D1" w:rsidR="005D5144" w:rsidRDefault="005D5144" w:rsidP="02231CFF">
      <w:pPr xmlns:w="http://schemas.openxmlformats.org/wordprocessingml/2006/main">
        <w:pStyle w:val="IW-WEBEJCTCMSbutton"/>
        <w:rPr>
          <w:rFonts w:asciiTheme="majorHAnsi" w:hAnsiTheme="majorHAnsi" w:cstheme="majorBidi"/>
          <w:color w:val="auto"/>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284FAB">
        <w:rPr>
          <w:rFonts w:asciiTheme="majorHAnsi" w:hAnsiTheme="majorHAnsi" w:cstheme="majorHAnsi"/>
          <w:noProof/>
          <w:color w:val="auto"/>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06" behindDoc="1" locked="0" layoutInCell="1" allowOverlap="1" wp14:anchorId="7BF9C835" wp14:editId="29B7DAD3">
            <wp:simplePos x="0" y="0"/>
            <wp:positionH relativeFrom="page">
              <wp:posOffset>2256486</wp:posOffset>
            </wp:positionH>
            <wp:positionV relativeFrom="paragraph">
              <wp:posOffset>503555</wp:posOffset>
            </wp:positionV>
            <wp:extent cx="229235" cy="224155"/>
            <wp:effectExtent l="0" t="0" r="0" b="4445"/>
            <wp:wrapTight wrapText="bothSides">
              <wp:wrapPolygon edited="0">
                <wp:start x="0" y="0"/>
                <wp:lineTo x="0" y="20193"/>
                <wp:lineTo x="19745" y="20193"/>
                <wp:lineTo x="19745" y="0"/>
                <wp:lineTo x="0" y="0"/>
              </wp:wrapPolygon>
            </wp:wrapTight>
            <wp:docPr id="1202872066"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2066" name="Picture 1202872066" descr="Diagram&#10;&#10;Description automatically generated with medium confidence"/>
                    <pic:cNvPicPr/>
                  </pic:nvPicPr>
                  <pic:blipFill rotWithShape="1">
                    <a:blip r:embed="rId55">
                      <a:extLst>
                        <a:ext uri="{28A0092B-C50C-407E-A947-70E740481C1C}">
                          <a14:useLocalDpi xmlns:a14="http://schemas.microsoft.com/office/drawing/2010/main" val="0"/>
                        </a:ext>
                      </a:extLst>
                    </a:blip>
                    <a:srcRect l="22543" t="41898" r="22954" b="18830"/>
                    <a:stretch/>
                  </pic:blipFill>
                  <pic:spPr bwMode="auto">
                    <a:xfrm>
                      <a:off x="0" y="0"/>
                      <a:ext cx="229235" cy="224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6237F3" w:rsidRPr="02231CFF">
        <w:rPr>
          <w:rFonts w:asciiTheme="majorHAnsi" w:hAnsiTheme="majorHAnsi" w:cstheme="majorBidi"/>
          <w:color w:val="auto"/>
        </w:rPr>
        <w:t xml:space="preserve">V této záložce můžete definovat odkazy na související stránky a dokumenty ke stažení k dané stránce.</w:t>
      </w:r>
    </w:p>
    <w:p w14:paraId="34BB6031" w14:textId="0E6BD4D9" w:rsidR="006237F3" w:rsidRPr="00284FAB" w:rsidRDefault="006237F3" w:rsidP="02231CFF">
      <w:pPr xmlns:w="http://schemas.openxmlformats.org/wordprocessingml/2006/main">
        <w:pStyle w:val="IW-WEBEJCTCMSbutton"/>
        <w:rPr>
          <w:rFonts w:asciiTheme="majorHAnsi" w:hAnsiTheme="majorHAnsi" w:cstheme="majorBidi"/>
          <w:color w:val="auto"/>
        </w:rPr>
      </w:pPr>
      <w:r xmlns:w="http://schemas.openxmlformats.org/wordprocessingml/2006/main" w:rsidRPr="02231CFF">
        <w:rPr>
          <w:rFonts w:asciiTheme="majorHAnsi" w:hAnsiTheme="majorHAnsi" w:cstheme="majorBidi"/>
          <w:color w:val="auto"/>
        </w:rPr>
        <w:t xml:space="preserve">Klepnutím na tlačítko</w:t>
      </w:r>
      <w:r xmlns:w="http://schemas.openxmlformats.org/wordprocessingml/2006/main" w:rsidRPr="02231CFF">
        <w:rPr>
          <w:color w:val="auto"/>
        </w:rPr>
        <w:t xml:space="preserve"> </w:t>
      </w:r>
      <w:r xmlns:w="http://schemas.openxmlformats.org/wordprocessingml/2006/main" w:rsidRPr="02231CFF">
        <w:rPr>
          <w:rFonts w:asciiTheme="majorHAnsi" w:hAnsiTheme="majorHAnsi" w:cstheme="majorBidi"/>
          <w:color w:val="auto"/>
        </w:rPr>
        <w:t xml:space="preserve">" </w:t>
      </w:r>
      <w:r xmlns:w="http://schemas.openxmlformats.org/wordprocessingml/2006/main">
        <w:t xml:space="preserve">přidat </w:t>
      </w:r>
      <w:r xmlns:w="http://schemas.openxmlformats.org/wordprocessingml/2006/main" w:rsidRPr="02231CFF">
        <w:rPr>
          <w:rFonts w:asciiTheme="majorHAnsi" w:hAnsiTheme="majorHAnsi" w:cstheme="majorBidi"/>
          <w:color w:val="auto"/>
        </w:rPr>
        <w:t xml:space="preserve">"</w:t>
      </w:r>
      <w:r xmlns:w="http://schemas.openxmlformats.org/wordprocessingml/2006/main" w:rsidRPr="02231CFF">
        <w:rPr>
          <w:rFonts w:asciiTheme="majorHAnsi" w:hAnsiTheme="majorHAnsi" w:cstheme="majorBidi"/>
        </w:rPr>
        <w:t xml:space="preserve"> </w:t>
      </w:r>
      <w:r xmlns:w="http://schemas.openxmlformats.org/wordprocessingml/2006/main">
        <w:t xml:space="preserve"> </w:t>
      </w:r>
      <w:r xmlns:w="http://schemas.openxmlformats.org/wordprocessingml/2006/main" w:rsidRPr="02231CFF">
        <w:rPr>
          <w:rFonts w:asciiTheme="majorHAnsi" w:hAnsiTheme="majorHAnsi" w:cstheme="majorBidi"/>
          <w:color w:val="auto"/>
        </w:rPr>
        <w:t xml:space="preserve">se vám zobrazí formulář pro přidání odkazu.</w:t>
      </w:r>
    </w:p>
    <w:p w14:paraId="13661504" w14:textId="77777777" w:rsidR="006237F3" w:rsidRDefault="006237F3" w:rsidP="006237F3">
      <w:pPr>
        <w:pStyle w:val="Obrzok"/>
      </w:pPr>
      <w:r>
        <w:drawing>
          <wp:anchor distT="0" distB="0" distL="114300" distR="114300" simplePos="0" relativeHeight="251658278" behindDoc="0" locked="0" layoutInCell="1" allowOverlap="1" wp14:anchorId="0676A18C" wp14:editId="10202305">
            <wp:simplePos x="0" y="0"/>
            <wp:positionH relativeFrom="column">
              <wp:posOffset>283241</wp:posOffset>
            </wp:positionH>
            <wp:positionV relativeFrom="paragraph">
              <wp:posOffset>-1048</wp:posOffset>
            </wp:positionV>
            <wp:extent cx="5159753" cy="2339293"/>
            <wp:effectExtent l="0" t="0" r="3175" b="4445"/>
            <wp:wrapSquare wrapText="bothSides"/>
            <wp:docPr id="168" name="Obrázok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Obrázok 168"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59753" cy="2339293"/>
                    </a:xfrm>
                    <a:prstGeom prst="rect">
                      <a:avLst/>
                    </a:prstGeom>
                  </pic:spPr>
                </pic:pic>
              </a:graphicData>
            </a:graphic>
          </wp:anchor>
        </w:drawing>
      </w:r>
    </w:p>
    <w:p w14:paraId="4E40EC6E" w14:textId="6747F545" w:rsidR="006237F3" w:rsidRPr="0047055A" w:rsidRDefault="006237F3" w:rsidP="006237F3">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23 </w:t>
      </w:r>
      <w:r xmlns:w="http://schemas.openxmlformats.org/wordprocessingml/2006/main" w:rsidRPr="02231CFF">
        <w:rPr>
          <w:noProof/>
        </w:rPr>
        <w:fldChar xmlns:w="http://schemas.openxmlformats.org/wordprocessingml/2006/main" w:fldCharType="end"/>
      </w:r>
      <w:r xmlns:w="http://schemas.openxmlformats.org/wordprocessingml/2006/main">
        <w:t xml:space="preserve">Formulář pro zadávání odkazu</w:t>
      </w:r>
    </w:p>
    <w:p w14:paraId="2BBB17B9" w14:textId="77777777" w:rsidR="006237F3" w:rsidRPr="0047055A" w:rsidRDefault="006237F3" w:rsidP="00E41BD8">
      <w:r xmlns:w="http://schemas.openxmlformats.org/wordprocessingml/2006/main" w:rsidRPr="02231CFF">
        <w:t xml:space="preserve">V poli „ </w:t>
      </w:r>
      <w:r xmlns:w="http://schemas.openxmlformats.org/wordprocessingml/2006/main" w:rsidRPr="02231CFF">
        <w:rPr>
          <w:rFonts w:ascii="Asap Medium" w:hAnsi="Asap Medium"/>
          <w:sz w:val="20"/>
          <w:szCs w:val="20"/>
        </w:rPr>
        <w:t xml:space="preserve">Linka“ </w:t>
      </w:r>
      <w:r xmlns:w="http://schemas.openxmlformats.org/wordprocessingml/2006/main" w:rsidRPr="02231CFF">
        <w:t xml:space="preserve">si volíte, kam má daný odkaz směřovat. U Dokumentů ke stažení si tlačítkem Vybrat zvolíte dokument, u Souvisejících odkazů konkrétní Web stránku.</w:t>
      </w:r>
    </w:p>
    <w:p w14:paraId="4389CCEE" w14:textId="77777777" w:rsidR="006237F3" w:rsidRPr="0047055A" w:rsidRDefault="006237F3" w:rsidP="00E41BD8">
      <w:r xmlns:w="http://schemas.openxmlformats.org/wordprocessingml/2006/main" w:rsidRPr="02231CFF">
        <w:t xml:space="preserve">Název představuje </w:t>
      </w:r>
      <w:proofErr xmlns:w="http://schemas.openxmlformats.org/wordprocessingml/2006/main" w:type="spellStart"/>
      <w:r xmlns:w="http://schemas.openxmlformats.org/wordprocessingml/2006/main" w:rsidRPr="02231CFF">
        <w:t xml:space="preserve">klikatelný </w:t>
      </w:r>
      <w:proofErr xmlns:w="http://schemas.openxmlformats.org/wordprocessingml/2006/main" w:type="spellEnd"/>
      <w:r xmlns:w="http://schemas.openxmlformats.org/wordprocessingml/2006/main" w:rsidRPr="02231CFF">
        <w:t xml:space="preserve">text, který bude zobrazen na web stránce. Proto by měl být definován jako normální text (s diakritikou a mezerami).</w:t>
      </w:r>
    </w:p>
    <w:p w14:paraId="18878D32" w14:textId="77777777" w:rsidR="006237F3" w:rsidRPr="0047055A" w:rsidRDefault="006237F3" w:rsidP="00E41BD8">
      <w:r xmlns:w="http://schemas.openxmlformats.org/wordprocessingml/2006/main" w:rsidRPr="02231CFF">
        <w:t xml:space="preserve">Pole Náhledový obrázek se pro potřeby tohoto web sídla nepoužívá.</w:t>
      </w:r>
    </w:p>
    <w:p w14:paraId="23407CA0" w14:textId="77777777" w:rsidR="006237F3" w:rsidRDefault="006237F3" w:rsidP="00E41BD8">
      <w:r xmlns:w="http://schemas.openxmlformats.org/wordprocessingml/2006/main">
        <w:t xml:space="preserve">Uspořádání vám definuje pořadí odkazů. Média přiřazená do různých skupin se navzájem neovlivňují. Čísla pořadí mohou být i stejná, v takovém případě seřadí systém odkazy podle abecedy.</w:t>
      </w:r>
    </w:p>
    <w:p w14:paraId="21C10B9C" w14:textId="53904FF1" w:rsidR="009377D4" w:rsidRDefault="009377D4">
      <w:pPr>
        <w:spacing w:before="0" w:after="0"/>
      </w:pPr>
      <w:r>
        <w:br w:type="page"/>
      </w:r>
    </w:p>
    <w:p w14:paraId="6257A119" w14:textId="7565B960" w:rsidR="00D40430" w:rsidRDefault="0043578F">
      <w:pPr xmlns:w="http://schemas.openxmlformats.org/wordprocessingml/2006/main">
        <w:spacing w:before="0" w:after="0"/>
      </w:pPr>
      <w:r xmlns:w="http://schemas.openxmlformats.org/wordprocessingml/2006/main">
        <w:lastRenderedPageBreak xmlns:w="http://schemas.openxmlformats.org/wordprocessingml/2006/main"/>
      </w:r>
      <w:r xmlns:w="http://schemas.openxmlformats.org/wordprocessingml/2006/main">
        <w:t xml:space="preserve">V části </w:t>
      </w:r>
      <w:r xmlns:w="http://schemas.openxmlformats.org/wordprocessingml/2006/main" w:rsidR="004C37AC">
        <w:t xml:space="preserve">ti „ </w:t>
      </w:r>
      <w:r xmlns:w="http://schemas.openxmlformats.org/wordprocessingml/2006/main" w:rsidRPr="02231CFF">
        <w:rPr>
          <w:rFonts w:ascii="Asap Medium" w:hAnsi="Asap Medium"/>
          <w:color w:val="0063FB"/>
          <w:sz w:val="22"/>
          <w:szCs w:val="22"/>
        </w:rPr>
        <w:t xml:space="preserve">Volitelná pole </w:t>
      </w:r>
      <w:r xmlns:w="http://schemas.openxmlformats.org/wordprocessingml/2006/main">
        <w:t xml:space="preserve">“ lze web stránce a adresáři nastavovat volitelné atributy (hodnoty, texty) podle vaší potřeby. Hodnoty je následně možné přenést a použít v šabloně stránky</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9377D4">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4676D669" wp14:editId="276C4760">
            <wp:extent cx="5728972" cy="4174490"/>
            <wp:effectExtent l="0" t="0" r="5080" b="0"/>
            <wp:docPr id="214305737"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7">
                      <a:extLst>
                        <a:ext uri="{28A0092B-C50C-407E-A947-70E740481C1C}">
                          <a14:useLocalDpi xmlns:a14="http://schemas.microsoft.com/office/drawing/2010/main" val="0"/>
                        </a:ext>
                      </a:extLst>
                    </a:blip>
                    <a:stretch>
                      <a:fillRect/>
                    </a:stretch>
                  </pic:blipFill>
                  <pic:spPr>
                    <a:xfrm>
                      <a:off x="0" y="0"/>
                      <a:ext cx="5728972" cy="4174490"/>
                    </a:xfrm>
                    <a:prstGeom prst="rect">
                      <a:avLst/>
                    </a:prstGeom>
                  </pic:spPr>
                </pic:pic>
              </a:graphicData>
            </a:graphic>
          </wp:inline>
        </w:drawing>
      </w:r>
    </w:p>
    <w:p w14:paraId="19FC13D6" w14:textId="77777777" w:rsidR="009377D4" w:rsidRDefault="009377D4">
      <w:pPr>
        <w:spacing w:before="0" w:after="0"/>
      </w:pPr>
    </w:p>
    <w:p w14:paraId="4CC81AAE" w14:textId="77777777" w:rsidR="009377D4" w:rsidRDefault="009377D4">
      <w:pPr>
        <w:spacing w:before="0" w:after="0"/>
      </w:pPr>
    </w:p>
    <w:p w14:paraId="2AC33AFB" w14:textId="77777777" w:rsidR="009377D4" w:rsidRDefault="009377D4">
      <w:pPr>
        <w:spacing w:before="0" w:after="0"/>
      </w:pPr>
    </w:p>
    <w:p w14:paraId="08364989" w14:textId="77777777" w:rsidR="0000178B" w:rsidRDefault="009377D4" w:rsidP="0000178B">
      <w:pPr xmlns:w="http://schemas.openxmlformats.org/wordprocessingml/2006/main">
        <w:spacing w:before="0" w:after="0"/>
      </w:pPr>
      <w:r xmlns:w="http://schemas.openxmlformats.org/wordprocessingml/2006/main">
        <w:t xml:space="preserve">V poslední části „ </w:t>
      </w:r>
      <w:r xmlns:w="http://schemas.openxmlformats.org/wordprocessingml/2006/main" w:rsidRPr="02231CFF">
        <w:rPr>
          <w:rFonts w:ascii="Asap Medium" w:hAnsi="Asap Medium"/>
          <w:color w:val="0063FB"/>
          <w:sz w:val="22"/>
          <w:szCs w:val="22"/>
        </w:rPr>
        <w:t xml:space="preserve">Historie </w:t>
      </w:r>
      <w:r xmlns:w="http://schemas.openxmlformats.org/wordprocessingml/2006/main">
        <w:t xml:space="preserve">“ se zobrazují publikované historické verze web stránky a aktuálně rozpracované (ještě nepublikované) verze. Při publikování rozpracované verze se z historie smažou dočasné/pracovní verze stránky a v historii se ponechá publikovaná verze.</w:t>
      </w:r>
    </w:p>
    <w:p w14:paraId="25AFD2FB" w14:textId="77777777" w:rsidR="0000178B" w:rsidRDefault="0000178B" w:rsidP="0000178B">
      <w:pPr>
        <w:spacing w:before="0" w:after="0"/>
      </w:pPr>
    </w:p>
    <w:p w14:paraId="734A5251" w14:textId="653DA23A" w:rsidR="009377D4" w:rsidRDefault="0000178B" w:rsidP="0000178B">
      <w:pPr xmlns:w="http://schemas.openxmlformats.org/wordprocessingml/2006/main">
        <w:spacing w:before="0" w:after="0"/>
      </w:pPr>
      <w:r xmlns:w="http://schemas.openxmlformats.org/wordprocessingml/2006/main">
        <w:t xml:space="preserve">V případě schvalování/zamítnutí stránky se zobrazuje i jméno uživatele, který danou verzi schválil, nebo zamítl.</w:t>
      </w:r>
    </w:p>
    <w:p w14:paraId="0786A6DF" w14:textId="2D293AC9" w:rsidR="00DF55C4" w:rsidRDefault="00D40430" w:rsidP="02231CFF">
      <w:pPr>
        <w:spacing w:before="0" w:after="0"/>
        <w:rPr>
          <w:rFonts w:eastAsiaTheme="majorEastAsia" w:cstheme="majorBidi"/>
          <w:b/>
          <w:bCs/>
          <w:color w:val="5B9BD5" w:themeColor="accent1"/>
          <w:sz w:val="28"/>
          <w:szCs w:val="28"/>
          <w:lang w:eastAsia="en-US"/>
        </w:rPr>
      </w:pPr>
      <w:r>
        <w:rPr>
          <w:noProof/>
        </w:rPr>
        <w:drawing>
          <wp:inline distT="0" distB="0" distL="0" distR="0" wp14:anchorId="47E6A262" wp14:editId="26A73264">
            <wp:extent cx="5728972" cy="1806575"/>
            <wp:effectExtent l="0" t="0" r="5080" b="3175"/>
            <wp:docPr id="214305735"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8">
                      <a:extLst>
                        <a:ext uri="{28A0092B-C50C-407E-A947-70E740481C1C}">
                          <a14:useLocalDpi xmlns:a14="http://schemas.microsoft.com/office/drawing/2010/main" val="0"/>
                        </a:ext>
                      </a:extLst>
                    </a:blip>
                    <a:stretch>
                      <a:fillRect/>
                    </a:stretch>
                  </pic:blipFill>
                  <pic:spPr>
                    <a:xfrm>
                      <a:off x="0" y="0"/>
                      <a:ext cx="5728972" cy="1806575"/>
                    </a:xfrm>
                    <a:prstGeom prst="rect">
                      <a:avLst/>
                    </a:prstGeom>
                  </pic:spPr>
                </pic:pic>
              </a:graphicData>
            </a:graphic>
          </wp:inline>
        </w:drawing>
      </w:r>
      <w:r>
        <w:br w:type="page"/>
      </w:r>
    </w:p>
    <w:p w14:paraId="071974E1" w14:textId="77777777" w:rsidR="00B93EE1" w:rsidRPr="0047055A" w:rsidRDefault="00B93EE1" w:rsidP="00741E48">
      <w:pPr xmlns:w="http://schemas.openxmlformats.org/wordprocessingml/2006/main">
        <w:pStyle w:val="IW-Nadpis2"/>
      </w:pPr>
      <w:bookmarkStart xmlns:w="http://schemas.openxmlformats.org/wordprocessingml/2006/main" w:id="58" w:name="_Toc112239888"/>
      <w:bookmarkStart xmlns:w="http://schemas.openxmlformats.org/wordprocessingml/2006/main" w:id="59" w:name="_Toc142904152"/>
      <w:r xmlns:w="http://schemas.openxmlformats.org/wordprocessingml/2006/main">
        <w:lastRenderedPageBreak xmlns:w="http://schemas.openxmlformats.org/wordprocessingml/2006/main"/>
      </w:r>
      <w:r xmlns:w="http://schemas.openxmlformats.org/wordprocessingml/2006/main">
        <w:t xml:space="preserve">Historie stránky a její ukládání</w:t>
      </w:r>
      <w:bookmarkEnd xmlns:w="http://schemas.openxmlformats.org/wordprocessingml/2006/main" w:id="58"/>
      <w:bookmarkEnd xmlns:w="http://schemas.openxmlformats.org/wordprocessingml/2006/main" w:id="59"/>
    </w:p>
    <w:p w14:paraId="76A581A6" w14:textId="77777777" w:rsidR="00B93EE1" w:rsidRDefault="00B93EE1" w:rsidP="02231CFF">
      <w:pPr xmlns:w="http://schemas.openxmlformats.org/wordprocessingml/2006/main">
        <w:pStyle w:val="IW-Norml"/>
        <w:rPr>
          <w:rFonts w:asciiTheme="majorHAnsi" w:hAnsiTheme="majorHAnsi" w:cstheme="majorBidi"/>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asciiTheme="majorHAnsi" w:hAnsiTheme="majorHAnsi" w:cstheme="majorBidi"/>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07" behindDoc="0" locked="0" layoutInCell="1" allowOverlap="1" wp14:anchorId="378BD5E4" wp14:editId="0A99600D">
            <wp:simplePos x="0" y="0"/>
            <wp:positionH relativeFrom="margin">
              <wp:align>center</wp:align>
            </wp:positionH>
            <wp:positionV relativeFrom="paragraph">
              <wp:posOffset>250825</wp:posOffset>
            </wp:positionV>
            <wp:extent cx="2820035" cy="414655"/>
            <wp:effectExtent l="0" t="0" r="0" b="4445"/>
            <wp:wrapSquare wrapText="bothSides"/>
            <wp:docPr id="2"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820035" cy="414655"/>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Pr="02231CFF">
        <w:rPr>
          <w:rFonts w:asciiTheme="majorHAnsi" w:hAnsiTheme="majorHAnsi" w:cstheme="majorBidi"/>
        </w:rPr>
        <w:t xml:space="preserve">Během práce si stránku můžete průběžně ukládat zakliknutím </w:t>
      </w:r>
      <w:r xmlns:w="http://schemas.openxmlformats.org/wordprocessingml/2006/main" w:rsidRPr="02231CFF">
        <w:rPr>
          <w:rFonts w:ascii="Asap" w:hAnsi="Asap" w:cstheme="majorBidi"/>
          <w:sz w:val="20"/>
          <w:szCs w:val="20"/>
        </w:rPr>
        <w:t xml:space="preserve">„ </w:t>
      </w:r>
      <w:r xmlns:w="http://schemas.openxmlformats.org/wordprocessingml/2006/main" w:rsidRPr="0050593B">
        <w:rPr>
          <w:rFonts w:ascii="Asap" w:hAnsi="Asap"/>
          <w:color w:val="13151B"/>
          <w:sz w:val="20"/>
          <w:szCs w:val="20"/>
          <w:shd w:val="clear" w:color="auto" w:fill="FFFFFF"/>
        </w:rPr>
        <w:t xml:space="preserve">Uložit pracovní verzi </w:t>
      </w:r>
      <w:r xmlns:w="http://schemas.openxmlformats.org/wordprocessingml/2006/main" w:rsidRPr="02231CFF">
        <w:rPr>
          <w:rFonts w:asciiTheme="majorHAnsi" w:hAnsiTheme="majorHAnsi" w:cstheme="majorBidi"/>
        </w:rPr>
        <w:t xml:space="preserve">.</w:t>
      </w:r>
    </w:p>
    <w:p w14:paraId="466BBA0F" w14:textId="77777777" w:rsidR="00B93EE1" w:rsidRDefault="00B93EE1" w:rsidP="02231CFF">
      <w:pPr>
        <w:pStyle w:val="IW-Norml"/>
        <w:rPr>
          <w:rFonts w:asciiTheme="majorHAnsi" w:hAnsiTheme="majorHAnsi" w:cstheme="majorBidi"/>
        </w:rPr>
      </w:pPr>
    </w:p>
    <w:p w14:paraId="2DCDBBEC" w14:textId="77777777" w:rsidR="00B93EE1" w:rsidRDefault="00B93EE1" w:rsidP="02231CFF">
      <w:pPr>
        <w:pStyle w:val="IW-Norml"/>
        <w:rPr>
          <w:rFonts w:asciiTheme="majorHAnsi" w:hAnsiTheme="majorHAnsi" w:cstheme="majorBidi"/>
        </w:rPr>
      </w:pPr>
    </w:p>
    <w:p w14:paraId="48AF2AD8" w14:textId="77777777" w:rsidR="00B93EE1" w:rsidRPr="0047055A" w:rsidRDefault="00B93EE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Tato operace sice zapíše obsah stránky do databáze WebJETu, ale nedojde ještě k vypublikování, tzn. neodešle se ani notifikace administrátorovi ke schválení, pokud máte nastaven proces schvalování. Do databáze se tedy uloží jen pracovní verze stránky. V editaci stránky můžete pak kdykoli pokračovat.</w:t>
      </w:r>
    </w:p>
    <w:p w14:paraId="030B7FB5" w14:textId="77777777" w:rsidR="00B93EE1" w:rsidRPr="0047055A" w:rsidRDefault="00B93EE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V případě, že se chcete vrátit k původnímu rozpracovanému obsahu stránky, tak můžete postupovat dvěma způsoby.</w:t>
      </w:r>
    </w:p>
    <w:p w14:paraId="6B2EF10F" w14:textId="77777777" w:rsidR="00B93EE1" w:rsidRDefault="00B93EE1" w:rsidP="00B93EE1">
      <w:pPr xmlns:w="http://schemas.openxmlformats.org/wordprocessingml/2006/main">
        <w:pStyle w:val="Obrzok"/>
        <w:jc w:val="left"/>
      </w:pPr>
      <w:r xmlns:w="http://schemas.openxmlformats.org/wordprocessingml/2006/main" xmlns:wp="http://schemas.openxmlformats.org/drawingml/2006/wordprocessingDrawing" xmlns:wp14="http://schemas.microsoft.com/office/word/2010/wordprocessingDrawing" xmlns:r="http://schemas.openxmlformats.org/officeDocument/2006/relationships">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08" behindDoc="0" locked="0" layoutInCell="1" allowOverlap="1" wp14:anchorId="39068C7E" wp14:editId="4B489956">
            <wp:simplePos x="0" y="0"/>
            <wp:positionH relativeFrom="page">
              <wp:align>center</wp:align>
            </wp:positionH>
            <wp:positionV relativeFrom="paragraph">
              <wp:posOffset>1008751</wp:posOffset>
            </wp:positionV>
            <wp:extent cx="4211320" cy="1280795"/>
            <wp:effectExtent l="0" t="0" r="0" b="0"/>
            <wp:wrapSquare wrapText="bothSides"/>
            <wp:docPr id="6"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60">
                      <a:extLst>
                        <a:ext uri="{28A0092B-C50C-407E-A947-70E740481C1C}">
                          <a14:useLocalDpi xmlns:a14="http://schemas.microsoft.com/office/drawing/2010/main" val="0"/>
                        </a:ext>
                      </a:extLst>
                    </a:blip>
                    <a:srcRect b="32316"/>
                    <a:stretch/>
                  </pic:blipFill>
                  <pic:spPr bwMode="auto">
                    <a:xfrm>
                      <a:off x="0" y="0"/>
                      <a:ext cx="4211320" cy="128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Pr="02231CFF">
        <w:rPr>
          <w:rFonts w:asciiTheme="majorHAnsi" w:hAnsiTheme="majorHAnsi" w:cstheme="majorBidi"/>
          <w:sz w:val="24"/>
          <w:szCs w:val="24"/>
        </w:rPr>
        <w:t xml:space="preserve">Stejně jako u začátku prací, kliknete na název stránky a ta se vám načte do editoru. V takovém případě se vám však do editoru načte vždy poslední veřejně publikovaná verze stránky, tzn. ta, která je aktuálně viditelná na web sídle. Pokud však tato stránka obsahuje i nějaké nepublikované pracovní verze stránky, zobrazí se vám upozornění:</w:t>
      </w:r>
      <w:r xmlns:w="http://schemas.openxmlformats.org/wordprocessingml/2006/main" w:rsidRPr="009B195B">
        <w:rPr>
          <w:rFonts w:asciiTheme="majorHAnsi" w:hAnsiTheme="majorHAnsi" w:cstheme="majorHAnsi"/>
        </w:rPr>
        <w:br xmlns:w="http://schemas.openxmlformats.org/wordprocessingml/2006/main"/>
      </w:r>
      <w:r xmlns:w="http://schemas.openxmlformats.org/wordprocessingml/2006/main">
        <w:br xmlns:w="http://schemas.openxmlformats.org/wordprocessingml/2006/main"/>
      </w:r>
    </w:p>
    <w:p w14:paraId="02E2B009" w14:textId="77777777" w:rsidR="00B93EE1" w:rsidRDefault="00B93EE1" w:rsidP="00B93EE1">
      <w:pPr>
        <w:pStyle w:val="Caption"/>
      </w:pPr>
    </w:p>
    <w:p w14:paraId="4D87FCBF" w14:textId="77777777" w:rsidR="00B93EE1" w:rsidRDefault="00B93EE1" w:rsidP="00B93EE1">
      <w:pPr>
        <w:pStyle w:val="Caption"/>
      </w:pPr>
    </w:p>
    <w:p w14:paraId="74F7FD0F" w14:textId="77777777" w:rsidR="00B93EE1" w:rsidRDefault="00B93EE1" w:rsidP="00B93EE1">
      <w:pPr>
        <w:pStyle w:val="Caption"/>
      </w:pPr>
    </w:p>
    <w:p w14:paraId="68B418D7" w14:textId="77777777" w:rsidR="00B93EE1" w:rsidRDefault="00B93EE1" w:rsidP="00B93EE1">
      <w:pPr>
        <w:pStyle w:val="Caption"/>
      </w:pPr>
    </w:p>
    <w:p w14:paraId="6029DBA0" w14:textId="77777777" w:rsidR="00B93EE1" w:rsidRDefault="00B93EE1" w:rsidP="00B93EE1">
      <w:pPr>
        <w:pStyle w:val="Caption"/>
      </w:pPr>
    </w:p>
    <w:p w14:paraId="40DB7C11" w14:textId="78F3D262" w:rsidR="00B93EE1" w:rsidRPr="0047055A" w:rsidRDefault="00B93EE1" w:rsidP="00B93EE1">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24 </w:t>
      </w:r>
      <w:r xmlns:w="http://schemas.openxmlformats.org/wordprocessingml/2006/main" w:rsidRPr="02231CFF">
        <w:rPr>
          <w:noProof/>
        </w:rPr>
        <w:fldChar xmlns:w="http://schemas.openxmlformats.org/wordprocessingml/2006/main" w:fldCharType="end"/>
      </w:r>
      <w:r xmlns:w="http://schemas.openxmlformats.org/wordprocessingml/2006/main">
        <w:t xml:space="preserve">Zobrazení informace o </w:t>
      </w:r>
      <w:proofErr xmlns:w="http://schemas.openxmlformats.org/wordprocessingml/2006/main" w:type="spellStart"/>
      <w:r xmlns:w="http://schemas.openxmlformats.org/wordprocessingml/2006/main">
        <w:t xml:space="preserve">nevypublikované </w:t>
      </w:r>
      <w:proofErr xmlns:w="http://schemas.openxmlformats.org/wordprocessingml/2006/main" w:type="spellEnd"/>
      <w:r xmlns:w="http://schemas.openxmlformats.org/wordprocessingml/2006/main">
        <w:t xml:space="preserve">verzi stránky</w:t>
      </w:r>
    </w:p>
    <w:p w14:paraId="31932D2E" w14:textId="77777777" w:rsidR="00B93EE1" w:rsidRDefault="00B93EE1" w:rsidP="00B93EE1">
      <w:pPr>
        <w:pStyle w:val="Obrzok"/>
      </w:pPr>
    </w:p>
    <w:p w14:paraId="76391659" w14:textId="77777777" w:rsidR="00B93EE1" w:rsidRPr="0047055A" w:rsidRDefault="00B93EE1" w:rsidP="00E41BD8">
      <w:r xmlns:w="http://schemas.openxmlformats.org/wordprocessingml/2006/main" w:rsidRPr="02231CFF">
        <w:t xml:space="preserve">Toto okno obsahuje stejné informace jako v předchozím případě, rozdíl je jen v tom, že jste se nemuseli zdržovat načítáním aktuální verze stránky do editoru. Navíc je zde zobrazena celá historie úprav stránky od jejího prvního </w:t>
      </w:r>
      <w:proofErr xmlns:w="http://schemas.openxmlformats.org/wordprocessingml/2006/main" w:type="spellStart"/>
      <w:r xmlns:w="http://schemas.openxmlformats.org/wordprocessingml/2006/main" w:rsidRPr="02231CFF">
        <w:t xml:space="preserve">vypublikování </w:t>
      </w:r>
      <w:proofErr xmlns:w="http://schemas.openxmlformats.org/wordprocessingml/2006/main" w:type="spellEnd"/>
      <w:r xmlns:w="http://schemas.openxmlformats.org/wordprocessingml/2006/main" w:rsidRPr="02231CFF">
        <w:t xml:space="preserve">. Aktuální verze je zvýrazněna tučným písmem. Funkce ikonek zůstávají stejné jako v předchozím případě.</w:t>
      </w:r>
    </w:p>
    <w:p w14:paraId="071B4FF8" w14:textId="77777777" w:rsidR="00B93EE1" w:rsidRPr="0047055A" w:rsidRDefault="00B93EE1" w:rsidP="02231CFF">
      <w:pPr>
        <w:rPr>
          <w:rFonts w:asciiTheme="majorHAnsi" w:hAnsiTheme="majorHAnsi" w:cstheme="majorBidi"/>
        </w:rPr>
      </w:pPr>
    </w:p>
    <w:p w14:paraId="3DD7857B" w14:textId="77777777" w:rsidR="00B93EE1" w:rsidRPr="0047055A" w:rsidRDefault="00B93EE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Každé další uložení stránky vytvoří další záznam v databázi historie stránky. Historii stránky nelze smazat.</w:t>
      </w:r>
    </w:p>
    <w:p w14:paraId="102895DB" w14:textId="77777777" w:rsidR="00B93EE1" w:rsidRPr="0047055A" w:rsidRDefault="00B93EE1" w:rsidP="02231CFF">
      <w:pPr>
        <w:pStyle w:val="IW-Norml"/>
        <w:rPr>
          <w:rFonts w:asciiTheme="majorHAnsi" w:hAnsiTheme="majorHAnsi" w:cstheme="majorBidi"/>
        </w:rPr>
      </w:pPr>
    </w:p>
    <w:p w14:paraId="0009A1B1" w14:textId="77777777" w:rsidR="00B93EE1" w:rsidRPr="0047055A" w:rsidRDefault="00B93EE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Historie stránky má využití i pro případ, kdy chcete vrátit stránku do stavu, ve kterém se nacházela v jistém momentě v minulosti (byla publikována, a tudíž existuje o tom záznam). V </w:t>
      </w:r>
      <w:r xmlns:w="http://schemas.openxmlformats.org/wordprocessingml/2006/main" w:rsidRPr="02231CFF">
        <w:rPr>
          <w:rFonts w:asciiTheme="majorHAnsi" w:hAnsiTheme="majorHAnsi" w:cstheme="majorBidi"/>
        </w:rPr>
        <w:lastRenderedPageBreak xmlns:w="http://schemas.openxmlformats.org/wordprocessingml/2006/main"/>
      </w:r>
      <w:r xmlns:w="http://schemas.openxmlformats.org/wordprocessingml/2006/main" w:rsidRPr="02231CFF">
        <w:rPr>
          <w:rFonts w:asciiTheme="majorHAnsi" w:hAnsiTheme="majorHAnsi" w:cstheme="majorBidi"/>
        </w:rPr>
        <w:t xml:space="preserve">takovém případě postačí, když si načtete danou verzi stránky z historie do editoru a vypublikujete ji. Samozřejmě, pokud stránka musí být schválena, tak i toto publikování ještě musí projít schvalovacím procesem.</w:t>
      </w:r>
    </w:p>
    <w:p w14:paraId="0C8CC072" w14:textId="77777777" w:rsidR="00B93EE1" w:rsidRPr="0047055A" w:rsidRDefault="00B93EE1" w:rsidP="02231CFF">
      <w:pPr>
        <w:rPr>
          <w:rFonts w:asciiTheme="majorHAnsi" w:hAnsiTheme="majorHAnsi" w:cstheme="majorBidi"/>
        </w:rPr>
      </w:pPr>
    </w:p>
    <w:p w14:paraId="0EBF9149" w14:textId="77777777" w:rsidR="00B93EE1" w:rsidRPr="0047055A" w:rsidRDefault="00B93EE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 vypublikování web stránky se všechny ostatní pracovní verze web stránky (uložené ale nepublikované) z historie odstraní. Trvale tam zůstávají jen publikované verze.</w:t>
      </w:r>
    </w:p>
    <w:p w14:paraId="663563AB" w14:textId="77777777" w:rsidR="00B93EE1" w:rsidRPr="0047055A" w:rsidRDefault="00B93EE1" w:rsidP="02231CFF">
      <w:pPr>
        <w:rPr>
          <w:rFonts w:asciiTheme="majorHAnsi" w:hAnsiTheme="majorHAnsi" w:cstheme="majorBidi"/>
        </w:rPr>
      </w:pPr>
    </w:p>
    <w:p w14:paraId="293D9013" w14:textId="77777777" w:rsidR="00B93EE1" w:rsidRPr="0047055A" w:rsidRDefault="00B93EE1" w:rsidP="00741E48">
      <w:pPr xmlns:w="http://schemas.openxmlformats.org/wordprocessingml/2006/main">
        <w:pStyle w:val="IW-Nadpis2"/>
      </w:pPr>
      <w:bookmarkStart xmlns:w="http://schemas.openxmlformats.org/wordprocessingml/2006/main" w:id="60" w:name="_Toc112239889"/>
      <w:bookmarkStart xmlns:w="http://schemas.openxmlformats.org/wordprocessingml/2006/main" w:id="61" w:name="_Toc142904153"/>
      <w:r xmlns:w="http://schemas.openxmlformats.org/wordprocessingml/2006/main">
        <w:t xml:space="preserve">Porovnání verzí stránky</w:t>
      </w:r>
      <w:bookmarkEnd xmlns:w="http://schemas.openxmlformats.org/wordprocessingml/2006/main" w:id="60"/>
      <w:bookmarkEnd xmlns:w="http://schemas.openxmlformats.org/wordprocessingml/2006/main" w:id="61"/>
    </w:p>
    <w:p w14:paraId="39CD0152" w14:textId="77777777" w:rsidR="00B93EE1" w:rsidRDefault="00B93EE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Přes historii web stránky si můžete nepublikovanou verzi stránky porovnat s aktuální publikovanou verzí stránky kliknutím na ikonku </w:t>
      </w:r>
      <w:r xmlns:w="http://schemas.openxmlformats.org/wordprocessingml/2006/main" xmlns:wp="http://schemas.openxmlformats.org/drawingml/2006/wordprocessingDrawing" xmlns:wp14="http://schemas.microsoft.com/office/word/2010/wordprocessingDrawing" xmlns:r="http://schemas.openxmlformats.org/officeDocument/2006/relationships">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F969985" wp14:editId="66AB358C">
            <wp:extent cx="142875" cy="142875"/>
            <wp:effectExtent l="0" t="0" r="9525" b="9525"/>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1">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xmlns:w="http://schemas.openxmlformats.org/wordprocessingml/2006/main" w:rsidRPr="02231CFF">
        <w:rPr>
          <w:rFonts w:asciiTheme="majorHAnsi" w:hAnsiTheme="majorHAnsi" w:cstheme="majorBidi"/>
        </w:rPr>
        <w:t xml:space="preserve">. Zobrazí se vám nové okno, které je rozděleno na dvě části s obsahem aktuální a nové verze stránky. Obě části jsou vzájemně synchronizovány, takže se vám při prohlížení obsahu pohybují současně.</w:t>
      </w:r>
    </w:p>
    <w:p w14:paraId="08B86728" w14:textId="77777777" w:rsidR="00B93EE1" w:rsidRPr="0047055A" w:rsidRDefault="00B93EE1" w:rsidP="02231CFF">
      <w:pPr>
        <w:pStyle w:val="IW-Norml"/>
        <w:rPr>
          <w:rFonts w:asciiTheme="majorHAnsi" w:hAnsiTheme="majorHAnsi" w:cstheme="majorBidi"/>
        </w:rPr>
      </w:pPr>
      <w:r>
        <w:rPr>
          <w:rFonts w:cstheme="majorHAnsi"/>
        </w:rPr>
        <w:drawing>
          <wp:anchor distT="0" distB="0" distL="114300" distR="114300" simplePos="0" relativeHeight="251658279" behindDoc="0" locked="0" layoutInCell="1" allowOverlap="1" wp14:anchorId="71D6D323" wp14:editId="596EEA69">
            <wp:simplePos x="0" y="0"/>
            <wp:positionH relativeFrom="column">
              <wp:posOffset>590095</wp:posOffset>
            </wp:positionH>
            <wp:positionV relativeFrom="paragraph">
              <wp:posOffset>578991</wp:posOffset>
            </wp:positionV>
            <wp:extent cx="142709" cy="142709"/>
            <wp:effectExtent l="0" t="0" r="0" b="0"/>
            <wp:wrapNone/>
            <wp:docPr id="138" name="Graphic 138"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44787" cy="144787"/>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rPr>
        <w:drawing>
          <wp:inline distT="0" distB="0" distL="0" distR="0" wp14:anchorId="0F23B25D" wp14:editId="677E42B2">
            <wp:extent cx="5728970" cy="2489835"/>
            <wp:effectExtent l="0" t="0" r="5080" b="5715"/>
            <wp:docPr id="48"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28970" cy="2489835"/>
                    </a:xfrm>
                    <a:prstGeom prst="rect">
                      <a:avLst/>
                    </a:prstGeom>
                  </pic:spPr>
                </pic:pic>
              </a:graphicData>
            </a:graphic>
          </wp:inline>
        </w:drawing>
      </w:r>
    </w:p>
    <w:p w14:paraId="255A1E22" w14:textId="77777777" w:rsidR="00B93EE1" w:rsidRPr="0047055A" w:rsidRDefault="00B93EE1" w:rsidP="02231CFF">
      <w:pPr>
        <w:pStyle w:val="IW-Norml"/>
        <w:rPr>
          <w:rFonts w:asciiTheme="majorHAnsi" w:hAnsiTheme="majorHAnsi" w:cstheme="majorBidi"/>
        </w:rPr>
      </w:pPr>
    </w:p>
    <w:p w14:paraId="0D42C576" w14:textId="77777777" w:rsidR="00B93EE1" w:rsidRPr="0047055A" w:rsidRDefault="00B93EE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V tomto okně máte také možnost zvýraznit změny uložené verze z historie vůči aktuální publikované verzi web stránky. Tato operace se provede po kliknutí na odkaz "Zvýraznit rozdíly" v horní části okna.</w:t>
      </w:r>
    </w:p>
    <w:p w14:paraId="559E01CE" w14:textId="77777777" w:rsidR="00B93EE1" w:rsidRDefault="00B93EE1" w:rsidP="00B93EE1">
      <w:pPr>
        <w:pStyle w:val="Obrzok"/>
      </w:pPr>
      <w:r>
        <w:lastRenderedPageBreak/>
        <w:drawing>
          <wp:inline distT="0" distB="0" distL="0" distR="0" wp14:anchorId="71D1873E" wp14:editId="3B22E48D">
            <wp:extent cx="5728972" cy="2694406"/>
            <wp:effectExtent l="0" t="0" r="508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8972" cy="2694406"/>
                    </a:xfrm>
                    <a:prstGeom prst="rect">
                      <a:avLst/>
                    </a:prstGeom>
                  </pic:spPr>
                </pic:pic>
              </a:graphicData>
            </a:graphic>
          </wp:inline>
        </w:drawing>
      </w:r>
    </w:p>
    <w:p w14:paraId="29B80FAF" w14:textId="653C3923" w:rsidR="00B93EE1" w:rsidRDefault="00B93EE1" w:rsidP="00B93EE1">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25 </w:t>
      </w:r>
      <w:r xmlns:w="http://schemas.openxmlformats.org/wordprocessingml/2006/main" w:rsidRPr="02231CFF">
        <w:rPr>
          <w:noProof/>
        </w:rPr>
        <w:fldChar xmlns:w="http://schemas.openxmlformats.org/wordprocessingml/2006/main" w:fldCharType="end"/>
      </w:r>
      <w:r xmlns:w="http://schemas.openxmlformats.org/wordprocessingml/2006/main">
        <w:t xml:space="preserve">Ukázka porovnání dvou verzí stránky</w:t>
      </w:r>
    </w:p>
    <w:p w14:paraId="153E69DE" w14:textId="77777777" w:rsidR="00B93EE1" w:rsidRPr="0047055A" w:rsidRDefault="00B93EE1" w:rsidP="00741E48">
      <w:pPr xmlns:w="http://schemas.openxmlformats.org/wordprocessingml/2006/main">
        <w:pStyle w:val="IW-Nadpis2"/>
      </w:pPr>
      <w:bookmarkStart xmlns:w="http://schemas.openxmlformats.org/wordprocessingml/2006/main" w:id="62" w:name="_Toc112239890"/>
      <w:bookmarkStart xmlns:w="http://schemas.openxmlformats.org/wordprocessingml/2006/main" w:id="63" w:name="_Toc142904154"/>
      <w:r xmlns:w="http://schemas.openxmlformats.org/wordprocessingml/2006/main">
        <w:t xml:space="preserve">Kolaborace více uživatelů na jedné stránce</w:t>
      </w:r>
      <w:bookmarkEnd xmlns:w="http://schemas.openxmlformats.org/wordprocessingml/2006/main" w:id="62"/>
      <w:bookmarkEnd xmlns:w="http://schemas.openxmlformats.org/wordprocessingml/2006/main" w:id="63"/>
    </w:p>
    <w:p w14:paraId="16703375" w14:textId="77777777" w:rsidR="00B93EE1" w:rsidRPr="0047055A" w:rsidRDefault="00B93EE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Aby nedošlo k případu, že jednu stránku editují současně dva různí uživatelé, systém WebJET vás v takovém případě upozorní hláškou, že na stránce v současnosti již někdo pracuje:</w:t>
      </w:r>
    </w:p>
    <w:p w14:paraId="6972BFC1" w14:textId="77777777" w:rsidR="00B93EE1" w:rsidRPr="0047055A" w:rsidRDefault="00B93EE1" w:rsidP="02231CFF">
      <w:pPr>
        <w:rPr>
          <w:rFonts w:asciiTheme="majorHAnsi" w:hAnsiTheme="majorHAnsi" w:cstheme="majorBidi"/>
        </w:rPr>
      </w:pPr>
      <w:r>
        <w:rPr>
          <w:noProof/>
        </w:rPr>
        <w:drawing>
          <wp:anchor distT="0" distB="0" distL="114300" distR="114300" simplePos="0" relativeHeight="251658309" behindDoc="0" locked="0" layoutInCell="1" allowOverlap="1" wp14:anchorId="0931E953" wp14:editId="5AD0B85E">
            <wp:simplePos x="0" y="0"/>
            <wp:positionH relativeFrom="margin">
              <wp:align>center</wp:align>
            </wp:positionH>
            <wp:positionV relativeFrom="paragraph">
              <wp:posOffset>4445</wp:posOffset>
            </wp:positionV>
            <wp:extent cx="4680585" cy="1926590"/>
            <wp:effectExtent l="0" t="0" r="5715" b="0"/>
            <wp:wrapSquare wrapText="bothSides"/>
            <wp:docPr id="9"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80585" cy="1926590"/>
                    </a:xfrm>
                    <a:prstGeom prst="rect">
                      <a:avLst/>
                    </a:prstGeom>
                  </pic:spPr>
                </pic:pic>
              </a:graphicData>
            </a:graphic>
            <wp14:sizeRelH relativeFrom="margin">
              <wp14:pctWidth>0</wp14:pctWidth>
            </wp14:sizeRelH>
            <wp14:sizeRelV relativeFrom="margin">
              <wp14:pctHeight>0</wp14:pctHeight>
            </wp14:sizeRelV>
          </wp:anchor>
        </w:drawing>
      </w:r>
    </w:p>
    <w:p w14:paraId="72334E6A" w14:textId="77777777" w:rsidR="00B93EE1" w:rsidRDefault="00B93EE1" w:rsidP="00B93EE1">
      <w:pPr>
        <w:pStyle w:val="Obrzok"/>
      </w:pPr>
    </w:p>
    <w:p w14:paraId="355429A7" w14:textId="77777777" w:rsidR="00B93EE1" w:rsidRDefault="00B93EE1" w:rsidP="00B93EE1">
      <w:pPr>
        <w:pStyle w:val="Caption"/>
        <w:rPr>
          <w:highlight w:val="yellow"/>
        </w:rPr>
      </w:pPr>
    </w:p>
    <w:p w14:paraId="78CEA9EE" w14:textId="77777777" w:rsidR="00B93EE1" w:rsidRDefault="00B93EE1" w:rsidP="00B93EE1">
      <w:pPr>
        <w:pStyle w:val="Caption"/>
        <w:rPr>
          <w:highlight w:val="yellow"/>
        </w:rPr>
      </w:pPr>
    </w:p>
    <w:p w14:paraId="2B5A0D7E" w14:textId="77777777" w:rsidR="00B93EE1" w:rsidRDefault="00B93EE1" w:rsidP="00B93EE1">
      <w:pPr>
        <w:pStyle w:val="Caption"/>
        <w:rPr>
          <w:highlight w:val="yellow"/>
        </w:rPr>
      </w:pPr>
    </w:p>
    <w:p w14:paraId="38C46255" w14:textId="77777777" w:rsidR="00B93EE1" w:rsidRDefault="00B93EE1" w:rsidP="00B93EE1">
      <w:pPr>
        <w:pStyle w:val="Caption"/>
        <w:rPr>
          <w:highlight w:val="yellow"/>
        </w:rPr>
      </w:pPr>
    </w:p>
    <w:p w14:paraId="60FD1C43" w14:textId="77777777" w:rsidR="00B93EE1" w:rsidRDefault="00B93EE1" w:rsidP="00B93EE1">
      <w:pPr>
        <w:pStyle w:val="Caption"/>
        <w:rPr>
          <w:highlight w:val="yellow"/>
        </w:rPr>
      </w:pPr>
    </w:p>
    <w:p w14:paraId="693217D2" w14:textId="77777777" w:rsidR="00B93EE1" w:rsidRDefault="00B93EE1" w:rsidP="00B93EE1">
      <w:pPr>
        <w:pStyle w:val="Caption"/>
        <w:rPr>
          <w:highlight w:val="yellow"/>
        </w:rPr>
      </w:pPr>
    </w:p>
    <w:p w14:paraId="41C8B931" w14:textId="004607C4" w:rsidR="00B93EE1" w:rsidRPr="0047055A" w:rsidRDefault="00B93EE1" w:rsidP="00B93EE1">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26 </w:t>
      </w:r>
      <w:r xmlns:w="http://schemas.openxmlformats.org/wordprocessingml/2006/main" w:rsidRPr="02231CFF">
        <w:rPr>
          <w:noProof/>
        </w:rPr>
        <w:fldChar xmlns:w="http://schemas.openxmlformats.org/wordprocessingml/2006/main" w:fldCharType="end"/>
      </w:r>
      <w:r xmlns:w="http://schemas.openxmlformats.org/wordprocessingml/2006/main">
        <w:t xml:space="preserve">Výstraha při současné editaci stránky jiným uživatelům</w:t>
      </w:r>
    </w:p>
    <w:p w14:paraId="4C7567D7" w14:textId="77777777" w:rsidR="00B93EE1" w:rsidRPr="0047055A" w:rsidRDefault="00B93EE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Znamená to, že editovanou stránku má již někdo načtenou v editoru. V takové situaci musíte opustit editor a počkat, dokud dotyčný uživatel neskončí svou práci, abyste si navzájem nepřepsali své úpravy.</w:t>
      </w:r>
    </w:p>
    <w:p w14:paraId="14046167" w14:textId="51E4E725" w:rsidR="00B93EE1" w:rsidRPr="00731BC7" w:rsidRDefault="00B93EE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Z tohoto důvodu je třeba, abyste po ukončení práce a uložení/vypublikování stránky opustili editor buď kliknutím na záložku WEB stránky v horní části okna nebo kliknutím na adresář v levém panelu nebo celkovým uzavřením okna prohlížeče.</w:t>
      </w:r>
    </w:p>
    <w:p w14:paraId="09D348CD" w14:textId="177BE82C" w:rsidR="00905D84" w:rsidRPr="0047055A" w:rsidRDefault="00287938" w:rsidP="00BA39CD">
      <w:pPr xmlns:w="http://schemas.openxmlformats.org/wordprocessingml/2006/main">
        <w:pStyle w:val="IW-Nadpis3"/>
        <w:numPr>
          <w:ilvl w:val="2"/>
          <w:numId w:val="0"/>
        </w:numPr>
      </w:pPr>
      <w:bookmarkStart xmlns:w="http://schemas.openxmlformats.org/wordprocessingml/2006/main" w:id="64" w:name="_Toc112239891"/>
      <w:bookmarkStart xmlns:w="http://schemas.openxmlformats.org/wordprocessingml/2006/main" w:id="65" w:name="_Toc142904155"/>
      <w:r xmlns:w="http://schemas.openxmlformats.org/wordprocessingml/2006/main">
        <w:lastRenderedPageBreak xmlns:w="http://schemas.openxmlformats.org/wordprocessingml/2006/main"/>
      </w:r>
      <w:r xmlns:w="http://schemas.openxmlformats.org/wordprocessingml/2006/main">
        <w:t xml:space="preserve">Zobrazení náhledu</w:t>
      </w:r>
      <w:bookmarkEnd xmlns:w="http://schemas.openxmlformats.org/wordprocessingml/2006/main" w:id="55"/>
      <w:bookmarkEnd xmlns:w="http://schemas.openxmlformats.org/wordprocessingml/2006/main" w:id="56"/>
      <w:bookmarkEnd xmlns:w="http://schemas.openxmlformats.org/wordprocessingml/2006/main" w:id="64"/>
      <w:bookmarkEnd xmlns:w="http://schemas.openxmlformats.org/wordprocessingml/2006/main" w:id="65"/>
    </w:p>
    <w:p w14:paraId="099C8A5C" w14:textId="19479C97" w:rsidR="000714A1" w:rsidRPr="0047055A" w:rsidRDefault="00287938"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Během práce v editoru se můžete v kterémkoli okamžiku přesvědčit, jak bude výsledná stránka vypadat kliknutím na tlačítko „ </w:t>
      </w:r>
      <w:r xmlns:w="http://schemas.openxmlformats.org/wordprocessingml/2006/main" w:rsidR="00CC7DD2" w:rsidRPr="02231CFF">
        <w:rPr>
          <w:rFonts w:ascii="Asap" w:hAnsi="Asap" w:cstheme="majorBidi"/>
          <w:sz w:val="22"/>
          <w:szCs w:val="22"/>
        </w:rPr>
        <w:t xml:space="preserve">Náhled </w:t>
      </w:r>
      <w:r xmlns:w="http://schemas.openxmlformats.org/wordprocessingml/2006/main" w:rsidR="00CC7DD2" w:rsidRPr="02231CFF">
        <w:rPr>
          <w:rFonts w:asciiTheme="majorHAnsi" w:hAnsiTheme="majorHAnsi" w:cstheme="majorBidi"/>
        </w:rPr>
        <w:t xml:space="preserve">“ v dolní části Editor okna.</w:t>
      </w:r>
    </w:p>
    <w:p w14:paraId="1090E71F" w14:textId="4F90E1AF" w:rsidR="00990630" w:rsidRDefault="00990630" w:rsidP="004C1320">
      <w:pPr>
        <w:pStyle w:val="Caption"/>
      </w:pPr>
      <w:r w:rsidRPr="003100BC">
        <w:rPr>
          <w:noProof/>
        </w:rPr>
        <w:drawing>
          <wp:anchor distT="0" distB="0" distL="114300" distR="114300" simplePos="0" relativeHeight="251658247" behindDoc="0" locked="0" layoutInCell="1" allowOverlap="1" wp14:anchorId="373B8E44" wp14:editId="10BB2519">
            <wp:simplePos x="0" y="0"/>
            <wp:positionH relativeFrom="page">
              <wp:posOffset>3395028</wp:posOffset>
            </wp:positionH>
            <wp:positionV relativeFrom="paragraph">
              <wp:posOffset>134620</wp:posOffset>
            </wp:positionV>
            <wp:extent cx="2561590" cy="394970"/>
            <wp:effectExtent l="0" t="0" r="0" b="5080"/>
            <wp:wrapSquare wrapText="bothSides"/>
            <wp:docPr id="181" name="Obrázo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Obrázok 181"/>
                    <pic:cNvPicPr/>
                  </pic:nvPicPr>
                  <pic:blipFill rotWithShape="1">
                    <a:blip r:embed="rId65">
                      <a:extLst>
                        <a:ext uri="{28A0092B-C50C-407E-A947-70E740481C1C}">
                          <a14:useLocalDpi xmlns:a14="http://schemas.microsoft.com/office/drawing/2010/main" val="0"/>
                        </a:ext>
                      </a:extLst>
                    </a:blip>
                    <a:srcRect l="59931" r="463" b="8410"/>
                    <a:stretch/>
                  </pic:blipFill>
                  <pic:spPr bwMode="auto">
                    <a:xfrm>
                      <a:off x="0" y="0"/>
                      <a:ext cx="2561590"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100BC">
        <w:rPr>
          <w:noProof/>
        </w:rPr>
        <w:drawing>
          <wp:anchor distT="0" distB="0" distL="114300" distR="114300" simplePos="0" relativeHeight="251658275" behindDoc="0" locked="0" layoutInCell="1" allowOverlap="1" wp14:anchorId="13697833" wp14:editId="2B953674">
            <wp:simplePos x="0" y="0"/>
            <wp:positionH relativeFrom="margin">
              <wp:posOffset>1080770</wp:posOffset>
            </wp:positionH>
            <wp:positionV relativeFrom="paragraph">
              <wp:posOffset>134938</wp:posOffset>
            </wp:positionV>
            <wp:extent cx="1395095" cy="394970"/>
            <wp:effectExtent l="0" t="0" r="0" b="5080"/>
            <wp:wrapSquare wrapText="bothSides"/>
            <wp:docPr id="27" name="Obrázo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Obrázok 181"/>
                    <pic:cNvPicPr/>
                  </pic:nvPicPr>
                  <pic:blipFill rotWithShape="1">
                    <a:blip r:embed="rId65">
                      <a:extLst>
                        <a:ext uri="{28A0092B-C50C-407E-A947-70E740481C1C}">
                          <a14:useLocalDpi xmlns:a14="http://schemas.microsoft.com/office/drawing/2010/main" val="0"/>
                        </a:ext>
                      </a:extLst>
                    </a:blip>
                    <a:srcRect l="-1" r="78425" b="8410"/>
                    <a:stretch/>
                  </pic:blipFill>
                  <pic:spPr bwMode="auto">
                    <a:xfrm>
                      <a:off x="0" y="0"/>
                      <a:ext cx="139509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A0A0D7E" w14:textId="20D953AD" w:rsidR="00990630" w:rsidRDefault="00990630" w:rsidP="004C1320">
      <w:pPr>
        <w:pStyle w:val="Caption"/>
      </w:pPr>
    </w:p>
    <w:p w14:paraId="7EC1BBFC" w14:textId="1D2E89C3" w:rsidR="00990630" w:rsidRDefault="00990630" w:rsidP="004C1320">
      <w:pPr>
        <w:pStyle w:val="Caption"/>
      </w:pPr>
    </w:p>
    <w:p w14:paraId="79172BA9" w14:textId="27FB30D3" w:rsidR="00CC7DD2"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27 </w:t>
      </w:r>
      <w:r xmlns:w="http://schemas.openxmlformats.org/wordprocessingml/2006/main" w:rsidRPr="02231CFF">
        <w:rPr>
          <w:noProof/>
        </w:rPr>
        <w:fldChar xmlns:w="http://schemas.openxmlformats.org/wordprocessingml/2006/main" w:fldCharType="end"/>
      </w:r>
      <w:r xmlns:w="http://schemas.openxmlformats.org/wordprocessingml/2006/main">
        <w:t xml:space="preserve">Zobrazení náhledu</w:t>
      </w:r>
    </w:p>
    <w:p w14:paraId="4B31D735" w14:textId="021BCAA1" w:rsidR="00001F8A" w:rsidRPr="0047055A" w:rsidRDefault="00287938"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Stránka se vám následně zobrazí v novém okně i se všemi ostatními prvky zvolené šablony (hlavička, patička, pravé a levé menu...). Zobrazení náhledu nezpůsobí uložení a ani vypublikování web stránky. Jedná se jen o informační nástroj pro redaktora během úpravy web stránky.</w:t>
      </w:r>
    </w:p>
    <w:p w14:paraId="7906951E" w14:textId="021BCAA1" w:rsidR="009403D8" w:rsidRDefault="009403D8">
      <w:pPr>
        <w:spacing w:before="0" w:after="0"/>
      </w:pPr>
      <w:bookmarkStart w:id="66" w:name="_Toc422924444"/>
      <w:bookmarkStart w:id="67" w:name="_Toc422926382"/>
    </w:p>
    <w:p w14:paraId="2370B6E6" w14:textId="77777777" w:rsidR="00B2450E" w:rsidRDefault="00B2450E">
      <w:pPr>
        <w:spacing w:before="0" w:after="0"/>
        <w:rPr>
          <w:rFonts w:ascii="Calibri" w:eastAsia="Calibri" w:hAnsi="Calibri" w:cs="Calibri Light"/>
          <w:color w:val="5B9BD5"/>
          <w:sz w:val="26"/>
          <w:szCs w:val="26"/>
          <w:shd w:val="clear" w:color="auto" w:fill="FFFFFF"/>
          <w:lang w:eastAsia="en-US"/>
        </w:rPr>
      </w:pPr>
      <w:r>
        <w:br w:type="page"/>
      </w:r>
    </w:p>
    <w:p w14:paraId="0C939ADC" w14:textId="4A1BB161" w:rsidR="009403D8" w:rsidRPr="0047055A" w:rsidRDefault="009403D8" w:rsidP="00741E48">
      <w:pPr xmlns:w="http://schemas.openxmlformats.org/wordprocessingml/2006/main">
        <w:pStyle w:val="IW-Nadpis2"/>
      </w:pPr>
      <w:bookmarkStart xmlns:w="http://schemas.openxmlformats.org/wordprocessingml/2006/main" w:id="68" w:name="_Toc112239892"/>
      <w:bookmarkStart xmlns:w="http://schemas.openxmlformats.org/wordprocessingml/2006/main" w:id="69" w:name="_Toc142904156"/>
      <w:r xmlns:w="http://schemas.openxmlformats.org/wordprocessingml/2006/main">
        <w:lastRenderedPageBreak xmlns:w="http://schemas.openxmlformats.org/wordprocessingml/2006/main"/>
      </w:r>
      <w:r xmlns:w="http://schemas.openxmlformats.org/wordprocessingml/2006/main">
        <w:t xml:space="preserve">Publikování stránky</w:t>
      </w:r>
      <w:bookmarkEnd xmlns:w="http://schemas.openxmlformats.org/wordprocessingml/2006/main" w:id="68"/>
      <w:bookmarkEnd xmlns:w="http://schemas.openxmlformats.org/wordprocessingml/2006/main" w:id="69"/>
    </w:p>
    <w:p w14:paraId="7B681B46" w14:textId="02436F12" w:rsidR="0086248E" w:rsidRDefault="0086248E" w:rsidP="02231CFF">
      <w:pPr>
        <w:rPr>
          <w:rStyle w:val="IW-NormlChar"/>
          <w:rFonts w:asciiTheme="majorHAnsi" w:hAnsiTheme="majorHAnsi" w:cstheme="majorBidi"/>
        </w:rPr>
      </w:pPr>
      <w:r>
        <w:rPr>
          <w:rFonts w:asciiTheme="majorHAnsi" w:hAnsiTheme="majorHAnsi" w:cstheme="majorHAnsi"/>
          <w:noProof/>
        </w:rPr>
        <w:drawing>
          <wp:anchor distT="0" distB="0" distL="114300" distR="114300" simplePos="0" relativeHeight="251658310" behindDoc="0" locked="0" layoutInCell="1" allowOverlap="1" wp14:anchorId="3656F1D0" wp14:editId="7008B976">
            <wp:simplePos x="0" y="0"/>
            <wp:positionH relativeFrom="margin">
              <wp:align>center</wp:align>
            </wp:positionH>
            <wp:positionV relativeFrom="paragraph">
              <wp:posOffset>13826</wp:posOffset>
            </wp:positionV>
            <wp:extent cx="3993515" cy="646430"/>
            <wp:effectExtent l="0" t="0" r="6985" b="1270"/>
            <wp:wrapSquare wrapText="bothSides"/>
            <wp:docPr id="1202872067"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2067" name="Picture 1202872067"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993515" cy="646430"/>
                    </a:xfrm>
                    <a:prstGeom prst="rect">
                      <a:avLst/>
                    </a:prstGeom>
                  </pic:spPr>
                </pic:pic>
              </a:graphicData>
            </a:graphic>
            <wp14:sizeRelH relativeFrom="margin">
              <wp14:pctWidth>0</wp14:pctWidth>
            </wp14:sizeRelH>
            <wp14:sizeRelV relativeFrom="margin">
              <wp14:pctHeight>0</wp14:pctHeight>
            </wp14:sizeRelV>
          </wp:anchor>
        </w:drawing>
      </w:r>
    </w:p>
    <w:p w14:paraId="532D0883" w14:textId="628AF27C" w:rsidR="0086248E" w:rsidRDefault="0086248E" w:rsidP="02231CFF">
      <w:pPr>
        <w:rPr>
          <w:rStyle w:val="IW-NormlChar"/>
          <w:rFonts w:asciiTheme="majorHAnsi" w:hAnsiTheme="majorHAnsi" w:cstheme="majorBidi"/>
        </w:rPr>
      </w:pPr>
    </w:p>
    <w:p w14:paraId="5188756E" w14:textId="0114B3C9" w:rsidR="0086248E" w:rsidRDefault="0086248E" w:rsidP="02231CFF">
      <w:pPr>
        <w:rPr>
          <w:rStyle w:val="IW-NormlChar"/>
          <w:rFonts w:asciiTheme="majorHAnsi" w:hAnsiTheme="majorHAnsi" w:cstheme="majorBidi"/>
        </w:rPr>
      </w:pPr>
    </w:p>
    <w:p w14:paraId="7DD5E64C" w14:textId="120E2D39" w:rsidR="009403D8" w:rsidRPr="0086248E" w:rsidRDefault="009403D8" w:rsidP="02231CFF">
      <w:pPr xmlns:w="http://schemas.openxmlformats.org/wordprocessingml/2006/main">
        <w:rPr>
          <w:rFonts w:asciiTheme="majorHAnsi" w:hAnsiTheme="majorHAnsi" w:cstheme="majorBidi"/>
        </w:rPr>
      </w:pPr>
      <w:r xmlns:w="http://schemas.openxmlformats.org/wordprocessingml/2006/main" w:rsidRPr="02231CFF">
        <w:rPr>
          <w:rStyle w:val="IW-NormlChar"/>
          <w:rFonts w:asciiTheme="majorHAnsi" w:hAnsiTheme="majorHAnsi" w:cstheme="majorBidi"/>
        </w:rPr>
        <w:t xml:space="preserve">Proces přenesení obsahu stránky z editoru na veřejný web se nazývá publikování. Publikování stránek uživateli může spadat pod schvalovací proces. Na web sídle můžete </w:t>
      </w:r>
      <w:r xmlns:w="http://schemas.openxmlformats.org/wordprocessingml/2006/main">
        <w:t xml:space="preserve">stránku </w:t>
      </w:r>
      <w:proofErr xmlns:w="http://schemas.openxmlformats.org/wordprocessingml/2006/main" w:type="spellStart"/>
      <w:r xmlns:w="http://schemas.openxmlformats.org/wordprocessingml/2006/main">
        <w:t xml:space="preserve">vypublikovat </w:t>
      </w:r>
      <w:proofErr xmlns:w="http://schemas.openxmlformats.org/wordprocessingml/2006/main" w:type="spellEnd"/>
      <w:r xmlns:w="http://schemas.openxmlformats.org/wordprocessingml/2006/main">
        <w:t xml:space="preserve">bez potřeby schválení, stránku odeslat ke schválení administrátorovi, který ji následně buď schválí, nebo vrátí k opravení, stránku odeslat ke schválení administrátorovi, který když stránku schválí, je odeslán ještě jeden požadavek ke schválení druhému administrátorovi. Pro </w:t>
      </w:r>
      <w:proofErr xmlns:w="http://schemas.openxmlformats.org/wordprocessingml/2006/main" w:type="spellStart"/>
      <w:r xmlns:w="http://schemas.openxmlformats.org/wordprocessingml/2006/main">
        <w:t xml:space="preserve">vypublikování </w:t>
      </w:r>
      <w:proofErr xmlns:w="http://schemas.openxmlformats.org/wordprocessingml/2006/main" w:type="spellEnd"/>
      <w:r xmlns:w="http://schemas.openxmlformats.org/wordprocessingml/2006/main">
        <w:t xml:space="preserve">je potřebné schválení od obou administrátorů – dvouúrovňové schvalování.</w:t>
      </w:r>
    </w:p>
    <w:p w14:paraId="11F0DC7F" w14:textId="60005EF6" w:rsidR="009403D8" w:rsidRPr="0047055A" w:rsidRDefault="009403D8" w:rsidP="02231CFF">
      <w:pPr>
        <w:rPr>
          <w:rFonts w:asciiTheme="majorHAnsi" w:hAnsiTheme="majorHAnsi" w:cstheme="majorBidi"/>
        </w:rPr>
      </w:pPr>
    </w:p>
    <w:p w14:paraId="6047BF23" w14:textId="021BCAA1" w:rsidR="009403D8" w:rsidRPr="0047055A" w:rsidRDefault="009403D8"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vaše stránky spadají pod některý ze schvalovacích procesů, tak klepnutím na ikonku Publikovat </w:t>
      </w:r>
      <w:r xmlns:w="http://schemas.openxmlformats.org/wordprocessingml/2006/main" xmlns:wp="http://schemas.openxmlformats.org/drawingml/2006/wordprocessingDrawing" xmlns:wp14="http://schemas.microsoft.com/office/word/2010/wordprocessingDrawing" xmlns:r="http://schemas.openxmlformats.org/officeDocument/2006/relationships">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2AAC7ABD" wp14:editId="21961DA0">
            <wp:extent cx="403425" cy="174679"/>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7">
                      <a:extLst>
                        <a:ext uri="{28A0092B-C50C-407E-A947-70E740481C1C}">
                          <a14:useLocalDpi xmlns:a14="http://schemas.microsoft.com/office/drawing/2010/main" val="0"/>
                        </a:ext>
                      </a:extLst>
                    </a:blip>
                    <a:stretch>
                      <a:fillRect/>
                    </a:stretch>
                  </pic:blipFill>
                  <pic:spPr>
                    <a:xfrm>
                      <a:off x="0" y="0"/>
                      <a:ext cx="403425" cy="174679"/>
                    </a:xfrm>
                    <a:prstGeom prst="rect">
                      <a:avLst/>
                    </a:prstGeom>
                  </pic:spPr>
                </pic:pic>
              </a:graphicData>
            </a:graphic>
          </wp:inline>
        </w:drawing>
      </w:r>
      <w:r xmlns:w="http://schemas.openxmlformats.org/wordprocessingml/2006/main" w:rsidRPr="02231CFF">
        <w:rPr>
          <w:rFonts w:asciiTheme="majorHAnsi" w:hAnsiTheme="majorHAnsi" w:cstheme="majorBidi"/>
        </w:rPr>
        <w:t xml:space="preserve">odešlete informaci administrátorovi, kterému přijde notifikace o publikování stránky. Současně se vám zobrazí informace, že stránka byla odeslána ke schválení danému administrátorovi. Upravený obsah stránky bude pak na webu sídle zobrazen až po schválení obsahu administrátorem.</w:t>
      </w:r>
    </w:p>
    <w:p w14:paraId="3B7C9B19" w14:textId="021BCAA1" w:rsidR="009403D8" w:rsidRDefault="009403D8"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je nutné stránku ještě před vypublikováním schválit, mějte na paměti i to, že ke schválení je zapotřebí nějaký čas (dokud stránku administrátor schválí). Jinak by se vám mohlo stát, že stránka nebude zobrazena v zadaném čase, ale až o něco později.</w:t>
      </w:r>
    </w:p>
    <w:p w14:paraId="5D44C991" w14:textId="77777777" w:rsidR="00C41B5D" w:rsidRPr="009F3B99" w:rsidRDefault="00C41B5D" w:rsidP="00C41B5D">
      <w:pPr xmlns:w="http://schemas.openxmlformats.org/wordprocessingml/2006/main">
        <w:pStyle w:val="IW-Nadpis3"/>
      </w:pPr>
      <w:bookmarkStart xmlns:w="http://schemas.openxmlformats.org/wordprocessingml/2006/main" w:id="70" w:name="_Toc92879390"/>
      <w:bookmarkStart xmlns:w="http://schemas.openxmlformats.org/wordprocessingml/2006/main" w:id="71" w:name="_Toc142904157"/>
      <w:r xmlns:w="http://schemas.openxmlformats.org/wordprocessingml/2006/main" w:rsidRPr="009F3B99">
        <w:t xml:space="preserve">Nastavení schvalovatele</w:t>
      </w:r>
      <w:bookmarkEnd xmlns:w="http://schemas.openxmlformats.org/wordprocessingml/2006/main" w:id="70"/>
      <w:bookmarkEnd xmlns:w="http://schemas.openxmlformats.org/wordprocessingml/2006/main" w:id="71"/>
    </w:p>
    <w:p w14:paraId="32F59D7D" w14:textId="77777777" w:rsidR="00C41B5D" w:rsidRPr="009F3B99" w:rsidRDefault="00C41B5D" w:rsidP="00C41B5D">
      <w:pPr xmlns:w="http://schemas.openxmlformats.org/wordprocessingml/2006/main">
        <w:ind w:left="57"/>
        <w:rPr>
          <w:lang w:eastAsia="en-US"/>
        </w:rPr>
      </w:pPr>
      <w:r xmlns:w="http://schemas.openxmlformats.org/wordprocessingml/2006/main" w:rsidRPr="009F3B99">
        <w:rPr>
          <w:lang w:eastAsia="en-US"/>
        </w:rPr>
        <w:t xml:space="preserve">Nastavení schvalovatele provedete otevřením detailu uživatele kterého chcete nastavit jako schvalovatele v seznamu uživatelů.</w:t>
      </w:r>
    </w:p>
    <w:p w14:paraId="13A787C6" w14:textId="02DC4ACD" w:rsidR="00C41B5D" w:rsidRPr="009F3B99" w:rsidRDefault="00AB2F96" w:rsidP="00C41B5D">
      <w:pPr>
        <w:pStyle w:val="Obrzok"/>
      </w:pPr>
      <w:r w:rsidRPr="00AB2F96">
        <w:drawing>
          <wp:inline distT="0" distB="0" distL="0" distR="0" wp14:anchorId="582E4C4C" wp14:editId="6BFD4867">
            <wp:extent cx="5728970" cy="1047115"/>
            <wp:effectExtent l="0" t="0" r="0" b="0"/>
            <wp:docPr id="16413773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77330" name="Picture 1" descr="Graphical user interface, application&#10;&#10;Description automatically generated"/>
                    <pic:cNvPicPr/>
                  </pic:nvPicPr>
                  <pic:blipFill>
                    <a:blip r:embed="rId68"/>
                    <a:stretch>
                      <a:fillRect/>
                    </a:stretch>
                  </pic:blipFill>
                  <pic:spPr>
                    <a:xfrm>
                      <a:off x="0" y="0"/>
                      <a:ext cx="5728970" cy="1047115"/>
                    </a:xfrm>
                    <a:prstGeom prst="rect">
                      <a:avLst/>
                    </a:prstGeom>
                  </pic:spPr>
                </pic:pic>
              </a:graphicData>
            </a:graphic>
          </wp:inline>
        </w:drawing>
      </w:r>
    </w:p>
    <w:p w14:paraId="1D1075B9" w14:textId="679A4CB2" w:rsidR="00C41B5D" w:rsidRPr="009F3B99" w:rsidRDefault="00C41B5D" w:rsidP="00C41B5D">
      <w:pPr xmlns:w="http://schemas.openxmlformats.org/wordprocessingml/2006/main">
        <w:pStyle w:val="Caption"/>
      </w:pPr>
      <w:r xmlns:w="http://schemas.openxmlformats.org/wordprocessingml/2006/main" w:rsidRPr="009F3B99">
        <w:t xml:space="preserve">Obrázek </w:t>
      </w:r>
      <w:fldSimple xmlns:w="http://schemas.openxmlformats.org/wordprocessingml/2006/main" w:instr=" SEQ Obrázok \* ARABIC  ">
        <w:r w:rsidR="0023014C">
          <w:rPr>
            <w:noProof/>
          </w:rPr>
          <w:t>28</w:t>
        </w:r>
      </w:fldSimple>
      <w:r xmlns:w="http://schemas.openxmlformats.org/wordprocessingml/2006/main" w:rsidRPr="009F3B99">
        <w:t xml:space="preserve">Otevření detailu uživatele</w:t>
      </w:r>
    </w:p>
    <w:p w14:paraId="1B80F5ED" w14:textId="0F338FA9" w:rsidR="00C41B5D" w:rsidRDefault="00C41B5D" w:rsidP="00C41B5D">
      <w:r xmlns:w="http://schemas.openxmlformats.org/wordprocessingml/2006/main" w:rsidRPr="009F3B99">
        <w:t xml:space="preserve">V záložce Schvalování kliknete na tlačítko „+“ a vyberete adresář a úroveň schválení.</w:t>
      </w:r>
    </w:p>
    <w:p w14:paraId="704AAC11" w14:textId="77777777" w:rsidR="00A77508" w:rsidRDefault="00A77508" w:rsidP="00A77508">
      <w:pPr>
        <w:pStyle w:val="Obrzok"/>
      </w:pPr>
      <w:r w:rsidRPr="00A77508">
        <w:lastRenderedPageBreak/>
        <w:drawing>
          <wp:inline distT="0" distB="0" distL="0" distR="0" wp14:anchorId="238B28BF" wp14:editId="3AD74756">
            <wp:extent cx="5728970" cy="1748790"/>
            <wp:effectExtent l="0" t="0" r="0" b="3810"/>
            <wp:docPr id="149086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617" name="Picture 1" descr="Graphical user interface, application&#10;&#10;Description automatically generated"/>
                    <pic:cNvPicPr/>
                  </pic:nvPicPr>
                  <pic:blipFill>
                    <a:blip r:embed="rId69"/>
                    <a:stretch>
                      <a:fillRect/>
                    </a:stretch>
                  </pic:blipFill>
                  <pic:spPr>
                    <a:xfrm>
                      <a:off x="0" y="0"/>
                      <a:ext cx="5728970" cy="1748790"/>
                    </a:xfrm>
                    <a:prstGeom prst="rect">
                      <a:avLst/>
                    </a:prstGeom>
                  </pic:spPr>
                </pic:pic>
              </a:graphicData>
            </a:graphic>
          </wp:inline>
        </w:drawing>
      </w:r>
    </w:p>
    <w:p w14:paraId="123993EF" w14:textId="2FC0556E" w:rsidR="00A77508" w:rsidRPr="009F3B99" w:rsidRDefault="00A77508" w:rsidP="00A77508">
      <w:pPr xmlns:w="http://schemas.openxmlformats.org/wordprocessingml/2006/main">
        <w:pStyle w:val="Caption"/>
      </w:pPr>
      <w:r xmlns:w="http://schemas.openxmlformats.org/wordprocessingml/2006/main">
        <w:t xml:space="preserve">Obrázek </w:t>
      </w:r>
      <w:fldSimple xmlns:w="http://schemas.openxmlformats.org/wordprocessingml/2006/main" w:instr=" SEQ Obrázok \* ARABIC ">
        <w:r w:rsidR="0023014C">
          <w:rPr>
            <w:noProof/>
          </w:rPr>
          <w:t>29</w:t>
        </w:r>
      </w:fldSimple>
      <w:r xmlns:w="http://schemas.openxmlformats.org/wordprocessingml/2006/main">
        <w:t xml:space="preserve">Sekce schvalování</w:t>
      </w:r>
    </w:p>
    <w:p w14:paraId="3D675605" w14:textId="768AD582" w:rsidR="00C41B5D" w:rsidRPr="009F3B99" w:rsidRDefault="00A77508" w:rsidP="00C41B5D">
      <w:pPr>
        <w:pStyle w:val="Obrzok"/>
      </w:pPr>
      <w:r w:rsidRPr="00A77508">
        <w:drawing>
          <wp:inline distT="0" distB="0" distL="0" distR="0" wp14:anchorId="472DCDE5" wp14:editId="429EA11F">
            <wp:extent cx="5728970" cy="1927860"/>
            <wp:effectExtent l="0" t="0" r="0" b="2540"/>
            <wp:docPr id="20830925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92548" name="Picture 1" descr="Graphical user interface, text, application&#10;&#10;Description automatically generated"/>
                    <pic:cNvPicPr/>
                  </pic:nvPicPr>
                  <pic:blipFill>
                    <a:blip r:embed="rId70"/>
                    <a:stretch>
                      <a:fillRect/>
                    </a:stretch>
                  </pic:blipFill>
                  <pic:spPr>
                    <a:xfrm>
                      <a:off x="0" y="0"/>
                      <a:ext cx="5728970" cy="1927860"/>
                    </a:xfrm>
                    <a:prstGeom prst="rect">
                      <a:avLst/>
                    </a:prstGeom>
                  </pic:spPr>
                </pic:pic>
              </a:graphicData>
            </a:graphic>
          </wp:inline>
        </w:drawing>
      </w:r>
    </w:p>
    <w:p w14:paraId="405BDE40" w14:textId="679E264D" w:rsidR="00C41B5D" w:rsidRPr="009F3B99" w:rsidRDefault="00C41B5D" w:rsidP="00C41B5D">
      <w:pPr xmlns:w="http://schemas.openxmlformats.org/wordprocessingml/2006/main">
        <w:pStyle w:val="Caption"/>
      </w:pPr>
      <w:r xmlns:w="http://schemas.openxmlformats.org/wordprocessingml/2006/main" w:rsidRPr="009F3B99">
        <w:t xml:space="preserve">Obrázek </w:t>
      </w:r>
      <w:fldSimple xmlns:w="http://schemas.openxmlformats.org/wordprocessingml/2006/main" w:instr=" SEQ Obrázok \* ARABIC  ">
        <w:r w:rsidR="0023014C">
          <w:rPr>
            <w:noProof/>
          </w:rPr>
          <w:t>30</w:t>
        </w:r>
      </w:fldSimple>
      <w:r xmlns:w="http://schemas.openxmlformats.org/wordprocessingml/2006/main" w:rsidRPr="009F3B99">
        <w:t xml:space="preserve">Zvolení adresáře ke schválení</w:t>
      </w:r>
    </w:p>
    <w:p w14:paraId="1F6A0E53" w14:textId="01AA8EE3" w:rsidR="00C41B5D" w:rsidRDefault="00C41B5D" w:rsidP="00C41B5D">
      <w:pPr xmlns:w="http://schemas.openxmlformats.org/wordprocessingml/2006/main">
        <w:pStyle w:val="IW-Norml"/>
      </w:pPr>
      <w:r xmlns:w="http://schemas.openxmlformats.org/wordprocessingml/2006/main" w:rsidRPr="009F3B99">
        <w:t xml:space="preserve">Klepnutím na tlačítko Přidat adresář se otevře okno, ve kterém můžete vybrat adresář pro schvalování. Akci uložíte kliknutím na tlačítko Přidat.</w:t>
      </w:r>
    </w:p>
    <w:p w14:paraId="5F94F44E" w14:textId="77777777" w:rsidR="000F5363" w:rsidRDefault="000F5363" w:rsidP="000F5363">
      <w:pPr>
        <w:pStyle w:val="Obrzok"/>
      </w:pPr>
      <w:r w:rsidRPr="000F5363">
        <w:drawing>
          <wp:inline distT="0" distB="0" distL="0" distR="0" wp14:anchorId="7F8EC978" wp14:editId="60386294">
            <wp:extent cx="5728970" cy="1881505"/>
            <wp:effectExtent l="0" t="0" r="0" b="0"/>
            <wp:docPr id="11080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4315" name=""/>
                    <pic:cNvPicPr/>
                  </pic:nvPicPr>
                  <pic:blipFill>
                    <a:blip r:embed="rId71"/>
                    <a:stretch>
                      <a:fillRect/>
                    </a:stretch>
                  </pic:blipFill>
                  <pic:spPr>
                    <a:xfrm>
                      <a:off x="0" y="0"/>
                      <a:ext cx="5728970" cy="1881505"/>
                    </a:xfrm>
                    <a:prstGeom prst="rect">
                      <a:avLst/>
                    </a:prstGeom>
                  </pic:spPr>
                </pic:pic>
              </a:graphicData>
            </a:graphic>
          </wp:inline>
        </w:drawing>
      </w:r>
    </w:p>
    <w:p w14:paraId="135587C9" w14:textId="7B0B7CD3" w:rsidR="00377B53" w:rsidRDefault="000F5363" w:rsidP="000F5363">
      <w:pPr xmlns:w="http://schemas.openxmlformats.org/wordprocessingml/2006/main">
        <w:pStyle w:val="Caption"/>
      </w:pPr>
      <w:r xmlns:w="http://schemas.openxmlformats.org/wordprocessingml/2006/main">
        <w:t xml:space="preserve">Obrázek </w:t>
      </w:r>
      <w:fldSimple xmlns:w="http://schemas.openxmlformats.org/wordprocessingml/2006/main" w:instr=" SEQ Obrázok \* ARABIC ">
        <w:r w:rsidR="0023014C">
          <w:rPr>
            <w:noProof/>
          </w:rPr>
          <w:t>31</w:t>
        </w:r>
      </w:fldSimple>
      <w:r xmlns:w="http://schemas.openxmlformats.org/wordprocessingml/2006/main">
        <w:t xml:space="preserve">Přidáno právo na schválení</w:t>
      </w:r>
    </w:p>
    <w:p w14:paraId="3E9615CC" w14:textId="77777777" w:rsidR="000F5363" w:rsidRDefault="000F5363" w:rsidP="000F5363"/>
    <w:p w14:paraId="0608B0C9" w14:textId="28612148" w:rsidR="000F5363" w:rsidRPr="000F5363" w:rsidRDefault="000F5363" w:rsidP="000F5363">
      <w:r xmlns:w="http://schemas.openxmlformats.org/wordprocessingml/2006/main">
        <w:t xml:space="preserve">Typy schválení:</w:t>
      </w:r>
    </w:p>
    <w:p w14:paraId="42B44E29" w14:textId="77777777" w:rsidR="00C41B5D" w:rsidRPr="009F3B99" w:rsidRDefault="00C41B5D">
      <w:pPr xmlns:w="http://schemas.openxmlformats.org/wordprocessingml/2006/main">
        <w:pStyle w:val="ListParagraph"/>
        <w:numPr>
          <w:ilvl w:val="0"/>
          <w:numId w:val="38"/>
        </w:numPr>
      </w:pPr>
      <w:proofErr xmlns:w="http://schemas.openxmlformats.org/wordprocessingml/2006/main" w:type="spellStart"/>
      <w:r xmlns:w="http://schemas.openxmlformats.org/wordprocessingml/2006/main" w:rsidRPr="009F3B99">
        <w:t xml:space="preserve">Schválení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zašle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se </w:t>
      </w:r>
      <w:proofErr xmlns:w="http://schemas.openxmlformats.org/wordprocessingml/2006/main" w:type="spellEnd"/>
      <w:r xmlns:w="http://schemas.openxmlformats.org/wordprocessingml/2006/main" w:rsidRPr="009F3B99">
        <w:t xml:space="preserve">email se </w:t>
      </w:r>
      <w:proofErr xmlns:w="http://schemas.openxmlformats.org/wordprocessingml/2006/main" w:type="spellStart"/>
      <w:r xmlns:w="http://schemas.openxmlformats.org/wordprocessingml/2006/main" w:rsidRPr="009F3B99">
        <w:t xml:space="preserve">žádostí </w:t>
      </w:r>
      <w:proofErr xmlns:w="http://schemas.openxmlformats.org/wordprocessingml/2006/main" w:type="spellEnd"/>
      <w:r xmlns:w="http://schemas.openxmlformats.org/wordprocessingml/2006/main" w:rsidRPr="009F3B99">
        <w:t xml:space="preserve">o </w:t>
      </w:r>
      <w:proofErr xmlns:w="http://schemas.openxmlformats.org/wordprocessingml/2006/main" w:type="spellStart"/>
      <w:r xmlns:w="http://schemas.openxmlformats.org/wordprocessingml/2006/main" w:rsidRPr="009F3B99">
        <w:t xml:space="preserve">schválení</w:t>
      </w:r>
      <w:proofErr xmlns:w="http://schemas.openxmlformats.org/wordprocessingml/2006/main" w:type="spellEnd"/>
    </w:p>
    <w:p w14:paraId="1A2743BA" w14:textId="77777777" w:rsidR="00C41B5D" w:rsidRPr="009F3B99" w:rsidRDefault="00C41B5D">
      <w:pPr xmlns:w="http://schemas.openxmlformats.org/wordprocessingml/2006/main">
        <w:pStyle w:val="ListParagraph"/>
        <w:numPr>
          <w:ilvl w:val="0"/>
          <w:numId w:val="38"/>
        </w:numPr>
      </w:pPr>
      <w:proofErr xmlns:w="http://schemas.openxmlformats.org/wordprocessingml/2006/main" w:type="spellStart"/>
      <w:r xmlns:w="http://schemas.openxmlformats.org/wordprocessingml/2006/main" w:rsidRPr="009F3B99">
        <w:t xml:space="preserve">Notifikace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uživateli</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zašle </w:t>
      </w:r>
      <w:proofErr xmlns:w="http://schemas.openxmlformats.org/wordprocessingml/2006/main" w:type="spellEnd"/>
      <w:r xmlns:w="http://schemas.openxmlformats.org/wordprocessingml/2006/main" w:rsidRPr="009F3B99">
        <w:t xml:space="preserve">email s </w:t>
      </w:r>
      <w:proofErr xmlns:w="http://schemas.openxmlformats.org/wordprocessingml/2006/main" w:type="spellStart"/>
      <w:r xmlns:w="http://schemas.openxmlformats.org/wordprocessingml/2006/main" w:rsidRPr="009F3B99">
        <w:t xml:space="preserve">notifikací </w:t>
      </w:r>
      <w:proofErr xmlns:w="http://schemas.openxmlformats.org/wordprocessingml/2006/main" w:type="spellEnd"/>
      <w:r xmlns:w="http://schemas.openxmlformats.org/wordprocessingml/2006/main" w:rsidRPr="009F3B99">
        <w:t xml:space="preserve">o </w:t>
      </w:r>
      <w:proofErr xmlns:w="http://schemas.openxmlformats.org/wordprocessingml/2006/main" w:type="spellStart"/>
      <w:r xmlns:w="http://schemas.openxmlformats.org/wordprocessingml/2006/main" w:rsidRPr="009F3B99">
        <w:t xml:space="preserve">změně</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stránky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je </w:t>
      </w:r>
      <w:proofErr xmlns:w="http://schemas.openxmlformats.org/wordprocessingml/2006/main" w:type="spellStart"/>
      <w:r xmlns:w="http://schemas.openxmlformats.org/wordprocessingml/2006/main" w:rsidRPr="009F3B99">
        <w:t xml:space="preserve">-li </w:t>
      </w:r>
      <w:proofErr xmlns:w="http://schemas.openxmlformats.org/wordprocessingml/2006/main" w:type="spellEnd"/>
      <w:r xmlns:w="http://schemas.openxmlformats.org/wordprocessingml/2006/main" w:rsidRPr="009F3B99">
        <w:t xml:space="preserve">na</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daný</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adresář</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nastaveno</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i</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schvalování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notifikace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pošle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až </w:t>
      </w:r>
      <w:proofErr xmlns:w="http://schemas.openxmlformats.org/wordprocessingml/2006/main" w:type="spellEnd"/>
      <w:r xmlns:w="http://schemas.openxmlformats.org/wordprocessingml/2006/main" w:rsidRPr="009F3B99">
        <w:t xml:space="preserve">po </w:t>
      </w:r>
      <w:proofErr xmlns:w="http://schemas.openxmlformats.org/wordprocessingml/2006/main" w:type="spellStart"/>
      <w:r xmlns:w="http://schemas.openxmlformats.org/wordprocessingml/2006/main" w:rsidRPr="009F3B99">
        <w:t xml:space="preserve">schválení</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stránky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Tato</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lastRenderedPageBreak xmlns:w="http://schemas.openxmlformats.org/wordprocessingml/2006/main"/>
      </w:r>
      <w:r xmlns:w="http://schemas.openxmlformats.org/wordprocessingml/2006/main" w:rsidRPr="009F3B99">
        <w:t xml:space="preserve">akce </w:t>
      </w:r>
      <w:proofErr xmlns:w="http://schemas.openxmlformats.org/wordprocessingml/2006/main" w:type="spellEnd"/>
      <w:r xmlns:w="http://schemas.openxmlformats.org/wordprocessingml/2006/main" w:rsidRPr="009F3B99">
        <w:t xml:space="preserve">je </w:t>
      </w:r>
      <w:proofErr xmlns:w="http://schemas.openxmlformats.org/wordprocessingml/2006/main" w:type="spellStart"/>
      <w:r xmlns:w="http://schemas.openxmlformats.org/wordprocessingml/2006/main" w:rsidRPr="009F3B99">
        <w:t xml:space="preserve">užitečná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pokud</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nepožadujete </w:t>
      </w:r>
      <w:proofErr xmlns:w="http://schemas.openxmlformats.org/wordprocessingml/2006/main" w:type="spellEnd"/>
      <w:r xmlns:w="http://schemas.openxmlformats.org/wordprocessingml/2006/main" w:rsidRPr="009F3B99">
        <w:t xml:space="preserve">, aby </w:t>
      </w:r>
      <w:proofErr xmlns:w="http://schemas.openxmlformats.org/wordprocessingml/2006/main" w:type="spellStart"/>
      <w:r xmlns:w="http://schemas.openxmlformats.org/wordprocessingml/2006/main" w:rsidRPr="009F3B99">
        <w:t xml:space="preserve">se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stránky</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museli</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schvalovat </w:t>
      </w:r>
      <w:proofErr xmlns:w="http://schemas.openxmlformats.org/wordprocessingml/2006/main" w:type="spellEnd"/>
      <w:r xmlns:w="http://schemas.openxmlformats.org/wordprocessingml/2006/main" w:rsidRPr="009F3B99">
        <w:t xml:space="preserve">, ale </w:t>
      </w:r>
      <w:proofErr xmlns:w="http://schemas.openxmlformats.org/wordprocessingml/2006/main" w:type="spellStart"/>
      <w:r xmlns:w="http://schemas.openxmlformats.org/wordprocessingml/2006/main" w:rsidRPr="009F3B99">
        <w:t xml:space="preserve">také</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tak</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chcete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být</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informován </w:t>
      </w:r>
      <w:proofErr xmlns:w="http://schemas.openxmlformats.org/wordprocessingml/2006/main" w:type="spellEnd"/>
      <w:r xmlns:w="http://schemas.openxmlformats.org/wordprocessingml/2006/main" w:rsidRPr="009F3B99">
        <w:t xml:space="preserve">o </w:t>
      </w:r>
      <w:proofErr xmlns:w="http://schemas.openxmlformats.org/wordprocessingml/2006/main" w:type="spellStart"/>
      <w:r xmlns:w="http://schemas.openxmlformats.org/wordprocessingml/2006/main" w:rsidRPr="009F3B99">
        <w:t xml:space="preserve">všech</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změnách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které</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na</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stránkách</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udejí </w:t>
      </w:r>
      <w:proofErr xmlns:w="http://schemas.openxmlformats.org/wordprocessingml/2006/main" w:type="spellEnd"/>
      <w:r xmlns:w="http://schemas.openxmlformats.org/wordprocessingml/2006/main" w:rsidRPr="009F3B99">
        <w:t xml:space="preserve">.</w:t>
      </w:r>
    </w:p>
    <w:p w14:paraId="6F5DFF53" w14:textId="77777777" w:rsidR="00C41B5D" w:rsidRPr="009F3B99" w:rsidRDefault="00C41B5D">
      <w:pPr xmlns:w="http://schemas.openxmlformats.org/wordprocessingml/2006/main">
        <w:pStyle w:val="ListParagraph"/>
        <w:numPr>
          <w:ilvl w:val="0"/>
          <w:numId w:val="38"/>
        </w:numPr>
      </w:pPr>
      <w:proofErr xmlns:w="http://schemas.openxmlformats.org/wordprocessingml/2006/main" w:type="spellStart"/>
      <w:r xmlns:w="http://schemas.openxmlformats.org/wordprocessingml/2006/main" w:rsidRPr="009F3B99">
        <w:t xml:space="preserve">Žádná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neprovede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žádná</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akce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Používá</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se </w:t>
      </w:r>
      <w:proofErr xmlns:w="http://schemas.openxmlformats.org/wordprocessingml/2006/main" w:type="spellEnd"/>
      <w:r xmlns:w="http://schemas.openxmlformats.org/wordprocessingml/2006/main" w:rsidRPr="009F3B99">
        <w:t xml:space="preserve">to, </w:t>
      </w:r>
      <w:proofErr xmlns:w="http://schemas.openxmlformats.org/wordprocessingml/2006/main" w:type="spellStart"/>
      <w:r xmlns:w="http://schemas.openxmlformats.org/wordprocessingml/2006/main" w:rsidRPr="009F3B99">
        <w:t xml:space="preserve">pokud </w:t>
      </w:r>
      <w:proofErr xmlns:w="http://schemas.openxmlformats.org/wordprocessingml/2006/main" w:type="spellEnd"/>
      <w:r xmlns:w="http://schemas.openxmlformats.org/wordprocessingml/2006/main" w:rsidRPr="009F3B99">
        <w:t xml:space="preserve">je v </w:t>
      </w:r>
      <w:proofErr xmlns:w="http://schemas.openxmlformats.org/wordprocessingml/2006/main" w:type="spellStart"/>
      <w:r xmlns:w="http://schemas.openxmlformats.org/wordprocessingml/2006/main" w:rsidRPr="009F3B99">
        <w:t xml:space="preserve">systému</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definovaných</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více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zodpovědných</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administrátory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přičemž</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jen</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jeden</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schvaluje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změny</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běžných</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uživatelů </w:t>
      </w:r>
      <w:proofErr xmlns:w="http://schemas.openxmlformats.org/wordprocessingml/2006/main" w:type="spellEnd"/>
      <w:r xmlns:w="http://schemas.openxmlformats.org/wordprocessingml/2006/main" w:rsidRPr="009F3B99">
        <w:t xml:space="preserve">. Pokud by </w:t>
      </w:r>
      <w:proofErr xmlns:w="http://schemas.openxmlformats.org/wordprocessingml/2006/main" w:type="spellStart"/>
      <w:r xmlns:w="http://schemas.openxmlformats.org/wordprocessingml/2006/main" w:rsidRPr="009F3B99">
        <w:t xml:space="preserve">jiný</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zodpovědný</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administrátor</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provedl</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nějakou</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změnu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musel </w:t>
      </w:r>
      <w:proofErr xmlns:w="http://schemas.openxmlformats.org/wordprocessingml/2006/main" w:type="spellEnd"/>
      <w:r xmlns:w="http://schemas.openxmlformats.org/wordprocessingml/2006/main" w:rsidRPr="009F3B99">
        <w:t xml:space="preserve">by mu </w:t>
      </w:r>
      <w:proofErr xmlns:w="http://schemas.openxmlformats.org/wordprocessingml/2006/main" w:type="spellStart"/>
      <w:r xmlns:w="http://schemas.openxmlformats.org/wordprocessingml/2006/main" w:rsidRPr="009F3B99">
        <w:t xml:space="preserve">ji</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jiný</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administrátor</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schválit </w:t>
      </w:r>
      <w:proofErr xmlns:w="http://schemas.openxmlformats.org/wordprocessingml/2006/main" w:type="spellEnd"/>
      <w:r xmlns:w="http://schemas.openxmlformats.org/wordprocessingml/2006/main" w:rsidRPr="009F3B99">
        <w:t xml:space="preserve">. To je </w:t>
      </w:r>
      <w:proofErr xmlns:w="http://schemas.openxmlformats.org/wordprocessingml/2006/main" w:type="spellStart"/>
      <w:r xmlns:w="http://schemas.openxmlformats.org/wordprocessingml/2006/main" w:rsidRPr="009F3B99">
        <w:t xml:space="preserve">někdy</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nechtěné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proto</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třeba</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ostatním</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zodpovědným</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administrátorem</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nastavit</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adresář</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na</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schvalování </w:t>
      </w:r>
      <w:proofErr xmlns:w="http://schemas.openxmlformats.org/wordprocessingml/2006/main" w:type="spellEnd"/>
      <w:r xmlns:w="http://schemas.openxmlformats.org/wordprocessingml/2006/main" w:rsidRPr="009F3B99">
        <w:t xml:space="preserve">, aby v </w:t>
      </w:r>
      <w:proofErr xmlns:w="http://schemas.openxmlformats.org/wordprocessingml/2006/main" w:type="spellStart"/>
      <w:r xmlns:w="http://schemas.openxmlformats.org/wordprocessingml/2006/main" w:rsidRPr="009F3B99">
        <w:t xml:space="preserve">něm</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mohli</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provádět</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změny </w:t>
      </w:r>
      <w:proofErr xmlns:w="http://schemas.openxmlformats.org/wordprocessingml/2006/main" w:type="spellEnd"/>
      <w:r xmlns:w="http://schemas.openxmlformats.org/wordprocessingml/2006/main" w:rsidRPr="009F3B99">
        <w:t xml:space="preserve">bez </w:t>
      </w:r>
      <w:proofErr xmlns:w="http://schemas.openxmlformats.org/wordprocessingml/2006/main" w:type="spellStart"/>
      <w:r xmlns:w="http://schemas.openxmlformats.org/wordprocessingml/2006/main" w:rsidRPr="009F3B99">
        <w:t xml:space="preserve">potřeby</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schvalování </w:t>
      </w:r>
      <w:proofErr xmlns:w="http://schemas.openxmlformats.org/wordprocessingml/2006/main" w:type="spellEnd"/>
      <w:r xmlns:w="http://schemas.openxmlformats.org/wordprocessingml/2006/main" w:rsidRPr="009F3B99">
        <w:t xml:space="preserve">.</w:t>
      </w:r>
    </w:p>
    <w:p w14:paraId="0418FB4F" w14:textId="77777777" w:rsidR="00C41B5D" w:rsidRPr="009F3B99" w:rsidRDefault="00C41B5D">
      <w:pPr xmlns:w="http://schemas.openxmlformats.org/wordprocessingml/2006/main">
        <w:pStyle w:val="ListParagraph"/>
        <w:numPr>
          <w:ilvl w:val="0"/>
          <w:numId w:val="38"/>
        </w:numPr>
      </w:pPr>
      <w:proofErr xmlns:w="http://schemas.openxmlformats.org/wordprocessingml/2006/main" w:type="spellStart"/>
      <w:r xmlns:w="http://schemas.openxmlformats.org/wordprocessingml/2006/main" w:rsidRPr="009F3B99">
        <w:t xml:space="preserve">Schválení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druhá</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úroveň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druho</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úrovňové</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schvalování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Zašle</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se </w:t>
      </w:r>
      <w:proofErr xmlns:w="http://schemas.openxmlformats.org/wordprocessingml/2006/main" w:type="spellEnd"/>
      <w:r xmlns:w="http://schemas.openxmlformats.org/wordprocessingml/2006/main" w:rsidRPr="009F3B99">
        <w:t xml:space="preserve">email se </w:t>
      </w:r>
      <w:proofErr xmlns:w="http://schemas.openxmlformats.org/wordprocessingml/2006/main" w:type="spellStart"/>
      <w:r xmlns:w="http://schemas.openxmlformats.org/wordprocessingml/2006/main" w:rsidRPr="009F3B99">
        <w:t xml:space="preserve">žádostí </w:t>
      </w:r>
      <w:proofErr xmlns:w="http://schemas.openxmlformats.org/wordprocessingml/2006/main" w:type="spellEnd"/>
      <w:r xmlns:w="http://schemas.openxmlformats.org/wordprocessingml/2006/main" w:rsidRPr="009F3B99">
        <w:t xml:space="preserve">o </w:t>
      </w:r>
      <w:proofErr xmlns:w="http://schemas.openxmlformats.org/wordprocessingml/2006/main" w:type="spellStart"/>
      <w:r xmlns:w="http://schemas.openxmlformats.org/wordprocessingml/2006/main" w:rsidRPr="009F3B99">
        <w:t xml:space="preserve">schválení </w:t>
      </w:r>
      <w:proofErr xmlns:w="http://schemas.openxmlformats.org/wordprocessingml/2006/main" w:type="spellEnd"/>
      <w:r xmlns:w="http://schemas.openxmlformats.org/wordprocessingml/2006/main" w:rsidRPr="009F3B99">
        <w:t xml:space="preserve">po </w:t>
      </w:r>
      <w:proofErr xmlns:w="http://schemas.openxmlformats.org/wordprocessingml/2006/main" w:type="spellStart"/>
      <w:r xmlns:w="http://schemas.openxmlformats.org/wordprocessingml/2006/main" w:rsidRPr="009F3B99">
        <w:t xml:space="preserve">schválení</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prvním</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stupněm </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uživatelům</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který</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má</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nastavenou</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možnost</w:t>
      </w:r>
      <w:proofErr xmlns:w="http://schemas.openxmlformats.org/wordprocessingml/2006/main" w:type="spellEnd"/>
      <w:r xmlns:w="http://schemas.openxmlformats.org/wordprocessingml/2006/main" w:rsidRPr="009F3B99">
        <w:t xml:space="preserve"> </w:t>
      </w:r>
      <w:proofErr xmlns:w="http://schemas.openxmlformats.org/wordprocessingml/2006/main" w:type="spellStart"/>
      <w:r xmlns:w="http://schemas.openxmlformats.org/wordprocessingml/2006/main" w:rsidRPr="009F3B99">
        <w:t xml:space="preserve">schválení </w:t>
      </w:r>
      <w:proofErr xmlns:w="http://schemas.openxmlformats.org/wordprocessingml/2006/main" w:type="spellEnd"/>
      <w:r xmlns:w="http://schemas.openxmlformats.org/wordprocessingml/2006/main" w:rsidRPr="009F3B99">
        <w:t xml:space="preserve">).</w:t>
      </w:r>
    </w:p>
    <w:p w14:paraId="2DBD4102" w14:textId="77777777" w:rsidR="00B014D5" w:rsidRDefault="00B014D5">
      <w:pPr>
        <w:spacing w:before="0" w:after="0"/>
      </w:pPr>
    </w:p>
    <w:p w14:paraId="5073B062" w14:textId="77777777" w:rsidR="00B014D5" w:rsidRPr="00837874" w:rsidRDefault="00B014D5" w:rsidP="00741E48">
      <w:pPr xmlns:w="http://schemas.openxmlformats.org/wordprocessingml/2006/main">
        <w:pStyle w:val="IW-Nadpis2"/>
      </w:pPr>
      <w:bookmarkStart xmlns:w="http://schemas.openxmlformats.org/wordprocessingml/2006/main" w:id="72" w:name="_Toc112239893"/>
      <w:bookmarkStart xmlns:w="http://schemas.openxmlformats.org/wordprocessingml/2006/main" w:id="73" w:name="_Toc142904158"/>
      <w:r xmlns:w="http://schemas.openxmlformats.org/wordprocessingml/2006/main">
        <w:t xml:space="preserve">Šablony web stránek</w:t>
      </w:r>
      <w:bookmarkEnd xmlns:w="http://schemas.openxmlformats.org/wordprocessingml/2006/main" w:id="72"/>
      <w:bookmarkEnd xmlns:w="http://schemas.openxmlformats.org/wordprocessingml/2006/main" w:id="73"/>
    </w:p>
    <w:p w14:paraId="01428476" w14:textId="1FAF5852" w:rsidR="00B014D5" w:rsidRDefault="00B014D5"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Pro potřeby web sídla je k dispozici několik vizuálních šablon, z nichž každá má jiné využití. Šablonu stránky můžete měnit.</w:t>
      </w:r>
    </w:p>
    <w:p w14:paraId="72AFECBC" w14:textId="5A17E0FC" w:rsidR="00644E1E" w:rsidRDefault="00644E1E" w:rsidP="00705B85">
      <w:pPr>
        <w:pStyle w:val="Obrzok"/>
        <w:rPr>
          <w:rFonts w:eastAsiaTheme="majorEastAsia" w:cstheme="majorBidi"/>
          <w:b/>
          <w:bCs/>
          <w:color w:val="5B9BD5" w:themeColor="accent1"/>
          <w:sz w:val="28"/>
          <w:szCs w:val="28"/>
          <w:lang w:eastAsia="en-US"/>
        </w:rPr>
      </w:pPr>
      <w:r>
        <w:br w:type="page"/>
      </w:r>
      <w:r w:rsidR="00705B85" w:rsidRPr="00705B85">
        <w:lastRenderedPageBreak/>
        <w:drawing>
          <wp:inline distT="0" distB="0" distL="0" distR="0" wp14:anchorId="611EFBE3" wp14:editId="43D68407">
            <wp:extent cx="5728970" cy="1725295"/>
            <wp:effectExtent l="0" t="0" r="0" b="1905"/>
            <wp:docPr id="166183739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7393" name="Picture 1" descr="Graphical user interface, text, application, email&#10;&#10;Description automatically generated"/>
                    <pic:cNvPicPr/>
                  </pic:nvPicPr>
                  <pic:blipFill>
                    <a:blip r:embed="rId72"/>
                    <a:stretch>
                      <a:fillRect/>
                    </a:stretch>
                  </pic:blipFill>
                  <pic:spPr>
                    <a:xfrm>
                      <a:off x="0" y="0"/>
                      <a:ext cx="5728970" cy="1725295"/>
                    </a:xfrm>
                    <a:prstGeom prst="rect">
                      <a:avLst/>
                    </a:prstGeom>
                  </pic:spPr>
                </pic:pic>
              </a:graphicData>
            </a:graphic>
          </wp:inline>
        </w:drawing>
      </w:r>
    </w:p>
    <w:p w14:paraId="04761983" w14:textId="77777777" w:rsidR="002C5927" w:rsidRPr="000672C0" w:rsidRDefault="002C5927" w:rsidP="00741E48">
      <w:pPr xmlns:w="http://schemas.openxmlformats.org/wordprocessingml/2006/main">
        <w:pStyle w:val="IW-Nadpis2"/>
      </w:pPr>
      <w:bookmarkStart xmlns:w="http://schemas.openxmlformats.org/wordprocessingml/2006/main" w:id="74" w:name="_Toc112239894"/>
      <w:bookmarkStart xmlns:w="http://schemas.openxmlformats.org/wordprocessingml/2006/main" w:id="75" w:name="_Toc142904159"/>
      <w:r xmlns:w="http://schemas.openxmlformats.org/wordprocessingml/2006/main">
        <w:t xml:space="preserve">Administrace adresářů a stromové struktury webstránek</w:t>
      </w:r>
      <w:bookmarkEnd xmlns:w="http://schemas.openxmlformats.org/wordprocessingml/2006/main" w:id="74"/>
      <w:bookmarkEnd xmlns:w="http://schemas.openxmlformats.org/wordprocessingml/2006/main" w:id="75"/>
    </w:p>
    <w:p w14:paraId="41BD6831" w14:textId="28AE7E55" w:rsidR="002C5927" w:rsidRDefault="002C5927" w:rsidP="02231CFF">
      <w:pPr xmlns:w="http://schemas.openxmlformats.org/wordprocessingml/2006/main">
        <w:pStyle w:val="IW-Norml"/>
        <w:rPr>
          <w:rFonts w:asciiTheme="majorHAnsi" w:hAnsiTheme="majorHAnsi" w:cstheme="majorBidi"/>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asciiTheme="majorHAnsi" w:hAnsiTheme="majorHAnsi" w:cstheme="majorHAnsi"/>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82" behindDoc="0" locked="0" layoutInCell="1" allowOverlap="1" wp14:anchorId="1AFF34EB" wp14:editId="49314830">
            <wp:simplePos x="0" y="0"/>
            <wp:positionH relativeFrom="column">
              <wp:posOffset>788670</wp:posOffset>
            </wp:positionH>
            <wp:positionV relativeFrom="paragraph">
              <wp:posOffset>809625</wp:posOffset>
            </wp:positionV>
            <wp:extent cx="124691" cy="124691"/>
            <wp:effectExtent l="0" t="0" r="8890" b="8890"/>
            <wp:wrapNone/>
            <wp:docPr id="1289567105" name="Graphic 1289567105"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24691" cy="124691"/>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Pr="02231CFF">
        <w:rPr>
          <w:rFonts w:asciiTheme="majorHAnsi" w:hAnsiTheme="majorHAnsi" w:cstheme="majorBidi"/>
        </w:rPr>
        <w:t xml:space="preserve">Pokud má redaktor k dispozici nástroje pro správu adresářů, přístup k nim má přes záložku Web stránka:</w:t>
      </w:r>
    </w:p>
    <w:p w14:paraId="58C89CE3" w14:textId="652911C3" w:rsidR="00AB7CF3" w:rsidRPr="0047055A" w:rsidRDefault="00AB7CF3" w:rsidP="00AB7CF3">
      <w:pPr>
        <w:pStyle w:val="Obrzok"/>
      </w:pPr>
      <w:r w:rsidRPr="00AB7CF3">
        <w:drawing>
          <wp:inline distT="0" distB="0" distL="0" distR="0" wp14:anchorId="739B600C" wp14:editId="176591B4">
            <wp:extent cx="5728970" cy="2145030"/>
            <wp:effectExtent l="0" t="0" r="0" b="1270"/>
            <wp:docPr id="10819253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5359" name="Picture 1" descr="Graphical user interface, application&#10;&#10;Description automatically generated"/>
                    <pic:cNvPicPr/>
                  </pic:nvPicPr>
                  <pic:blipFill>
                    <a:blip r:embed="rId73"/>
                    <a:stretch>
                      <a:fillRect/>
                    </a:stretch>
                  </pic:blipFill>
                  <pic:spPr>
                    <a:xfrm>
                      <a:off x="0" y="0"/>
                      <a:ext cx="5728970" cy="2145030"/>
                    </a:xfrm>
                    <a:prstGeom prst="rect">
                      <a:avLst/>
                    </a:prstGeom>
                  </pic:spPr>
                </pic:pic>
              </a:graphicData>
            </a:graphic>
          </wp:inline>
        </w:drawing>
      </w:r>
    </w:p>
    <w:p w14:paraId="1A530315" w14:textId="5A39A62B" w:rsidR="002C5927" w:rsidRPr="0047055A" w:rsidRDefault="002C5927" w:rsidP="002C5927">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32 </w:t>
      </w:r>
      <w:r xmlns:w="http://schemas.openxmlformats.org/wordprocessingml/2006/main" w:rsidRPr="02231CFF">
        <w:rPr>
          <w:noProof/>
        </w:rPr>
        <w:fldChar xmlns:w="http://schemas.openxmlformats.org/wordprocessingml/2006/main" w:fldCharType="end"/>
      </w:r>
      <w:r xmlns:w="http://schemas.openxmlformats.org/wordprocessingml/2006/main">
        <w:t xml:space="preserve">Ovládací prvky pro adresář</w:t>
      </w:r>
    </w:p>
    <w:p w14:paraId="7DAA09F4" w14:textId="77777777" w:rsidR="002C5927" w:rsidRDefault="002C5927" w:rsidP="02231CFF">
      <w:pPr>
        <w:pStyle w:val="IW-Norml"/>
        <w:rPr>
          <w:rFonts w:asciiTheme="majorHAnsi" w:hAnsiTheme="majorHAnsi" w:cstheme="majorBidi"/>
        </w:rPr>
      </w:pPr>
    </w:p>
    <w:p w14:paraId="7F4CC0DC" w14:textId="07106860" w:rsidR="002C5927" w:rsidRPr="0047055A" w:rsidRDefault="002C5927" w:rsidP="002C5927">
      <w:pPr xmlns:w="http://schemas.openxmlformats.org/wordprocessingml/2006/main">
        <w:pStyle w:val="IW-Nadpis3"/>
        <w:numPr>
          <w:ilvl w:val="2"/>
          <w:numId w:val="0"/>
        </w:numPr>
      </w:pPr>
      <w:bookmarkStart xmlns:w="http://schemas.openxmlformats.org/wordprocessingml/2006/main" w:id="76" w:name="_Toc112239895"/>
      <w:bookmarkStart xmlns:w="http://schemas.openxmlformats.org/wordprocessingml/2006/main" w:id="77" w:name="_Toc142904160"/>
      <w:r xmlns:w="http://schemas.openxmlformats.org/wordprocessingml/2006/main">
        <w:t xml:space="preserve">Nový adresář/složka webstránek a editace jeho parametrů</w:t>
      </w:r>
      <w:bookmarkEnd xmlns:w="http://schemas.openxmlformats.org/wordprocessingml/2006/main" w:id="76"/>
      <w:bookmarkEnd xmlns:w="http://schemas.openxmlformats.org/wordprocessingml/2006/main" w:id="77"/>
    </w:p>
    <w:p w14:paraId="3E8FB56D" w14:textId="58C587F8" w:rsidR="002C5927" w:rsidRPr="0047055A" w:rsidRDefault="002C5927"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Adresář se vytváří přes ikonu </w:t>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284FAB">
        <w:rPr>
          <w:rFonts w:asciiTheme="majorHAnsi" w:hAnsiTheme="majorHAnsi" w:cstheme="majorHAnsi"/>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5929797" wp14:editId="43CE6056">
            <wp:extent cx="229235" cy="224155"/>
            <wp:effectExtent l="0" t="0" r="0" b="4445"/>
            <wp:docPr id="1289567106"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2066" name="Picture 1202872066" descr="Diagram&#10;&#10;Description automatically generated with medium confidence"/>
                    <pic:cNvPicPr/>
                  </pic:nvPicPr>
                  <pic:blipFill rotWithShape="1">
                    <a:blip r:embed="rId55">
                      <a:extLst>
                        <a:ext uri="{28A0092B-C50C-407E-A947-70E740481C1C}">
                          <a14:useLocalDpi xmlns:a14="http://schemas.microsoft.com/office/drawing/2010/main" val="0"/>
                        </a:ext>
                      </a:extLst>
                    </a:blip>
                    <a:srcRect l="22543" t="41898" r="22954" b="18830"/>
                    <a:stretch/>
                  </pic:blipFill>
                  <pic:spPr bwMode="auto">
                    <a:xfrm>
                      <a:off x="0" y="0"/>
                      <a:ext cx="229235" cy="224155"/>
                    </a:xfrm>
                    <a:prstGeom prst="rect">
                      <a:avLst/>
                    </a:prstGeom>
                    <a:ln>
                      <a:noFill/>
                    </a:ln>
                    <a:extLst>
                      <a:ext uri="{53640926-AAD7-44D8-BBD7-CCE9431645EC}">
                        <a14:shadowObscured xmlns:a14="http://schemas.microsoft.com/office/drawing/2010/main"/>
                      </a:ext>
                    </a:extLst>
                  </pic:spPr>
                </pic:pic>
              </a:graphicData>
            </a:graphic>
          </wp:inline>
        </w:drawing>
      </w:r>
      <w:r xmlns:w="http://schemas.openxmlformats.org/wordprocessingml/2006/main" w:rsidRPr="02231CFF">
        <w:rPr>
          <w:rFonts w:asciiTheme="majorHAnsi" w:hAnsiTheme="majorHAnsi" w:cstheme="majorBidi"/>
        </w:rPr>
        <w:t xml:space="preserve">Přidat . Po kliknutí se zobrazí dialogové okno:</w:t>
      </w:r>
    </w:p>
    <w:p w14:paraId="2A2FFA07" w14:textId="77777777" w:rsidR="002C5927" w:rsidRDefault="002C5927" w:rsidP="002C5927">
      <w:pPr>
        <w:pStyle w:val="Podobrazkom"/>
      </w:pPr>
      <w:r>
        <w:lastRenderedPageBreak/>
        <w:drawing>
          <wp:inline distT="0" distB="0" distL="0" distR="0" wp14:anchorId="5F528CF8" wp14:editId="3818B562">
            <wp:extent cx="4391025" cy="2965129"/>
            <wp:effectExtent l="0" t="0" r="0" b="6985"/>
            <wp:docPr id="21449714"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91025" cy="2965129"/>
                    </a:xfrm>
                    <a:prstGeom prst="rect">
                      <a:avLst/>
                    </a:prstGeom>
                  </pic:spPr>
                </pic:pic>
              </a:graphicData>
            </a:graphic>
          </wp:inline>
        </w:drawing>
      </w:r>
    </w:p>
    <w:p w14:paraId="0D97B9CF" w14:textId="454DB952" w:rsidR="002C5927" w:rsidRPr="0047055A" w:rsidRDefault="002C5927" w:rsidP="002C5927">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33 </w:t>
      </w:r>
      <w:r xmlns:w="http://schemas.openxmlformats.org/wordprocessingml/2006/main" w:rsidRPr="02231CFF">
        <w:rPr>
          <w:noProof/>
        </w:rPr>
        <w:fldChar xmlns:w="http://schemas.openxmlformats.org/wordprocessingml/2006/main" w:fldCharType="end"/>
      </w:r>
      <w:r xmlns:w="http://schemas.openxmlformats.org/wordprocessingml/2006/main">
        <w:t xml:space="preserve">Dialogové okno pro vytvoření nového adresáře</w:t>
      </w:r>
    </w:p>
    <w:p w14:paraId="10BFF6D2" w14:textId="77777777" w:rsidR="002C5927" w:rsidRDefault="002C5927" w:rsidP="02231CFF">
      <w:pPr>
        <w:pStyle w:val="IW-Norml"/>
        <w:rPr>
          <w:rFonts w:asciiTheme="majorHAnsi" w:hAnsiTheme="majorHAnsi" w:cstheme="majorBidi"/>
        </w:rPr>
      </w:pPr>
    </w:p>
    <w:p w14:paraId="2F6C87BE" w14:textId="77777777" w:rsidR="002C5927" w:rsidRPr="0047055A" w:rsidRDefault="002C5927"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Zde je třeba definovat Název adresáře/složky. Ten je pak automaticky zkopírován i do položky Navigační lišta a menu. Jeho název ve stromové struktuře a název zobrazený v navigaci a menu může být totiž odlišný. Do navigační lišty se někdy vkládají i různé potřebné parametry pro výsledný HTML kód stránky. Tyto kódy </w:t>
      </w:r>
      <w:r xmlns:w="http://schemas.openxmlformats.org/wordprocessingml/2006/main" w:rsidRPr="02231CFF">
        <w:rPr>
          <w:rFonts w:asciiTheme="majorHAnsi" w:hAnsiTheme="majorHAnsi" w:cstheme="majorBidi"/>
          <w:b/>
          <w:bCs/>
        </w:rPr>
        <w:t xml:space="preserve">neměňte a nemažte.</w:t>
      </w:r>
    </w:p>
    <w:p w14:paraId="71A0595D" w14:textId="77777777" w:rsidR="002C5927" w:rsidRPr="0047055A" w:rsidRDefault="002C5927" w:rsidP="02231CFF">
      <w:pPr>
        <w:rPr>
          <w:rFonts w:asciiTheme="majorHAnsi" w:hAnsiTheme="majorHAnsi" w:cstheme="majorBidi"/>
        </w:rPr>
      </w:pPr>
    </w:p>
    <w:p w14:paraId="2F9140B8" w14:textId="77777777" w:rsidR="002C5927" w:rsidRPr="0047055A" w:rsidRDefault="002C5927"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Další položka je </w:t>
      </w:r>
      <w:r xmlns:w="http://schemas.openxmlformats.org/wordprocessingml/2006/main">
        <w:rPr>
          <w:rFonts w:ascii="Asap" w:hAnsi="Asap"/>
          <w:color w:val="13151B"/>
          <w:sz w:val="21"/>
          <w:szCs w:val="21"/>
          <w:shd w:val="clear" w:color="auto" w:fill="FFFFFF"/>
        </w:rPr>
        <w:t xml:space="preserve">Nadřazená složka </w:t>
      </w:r>
      <w:r xmlns:w="http://schemas.openxmlformats.org/wordprocessingml/2006/main" w:rsidRPr="02231CFF">
        <w:rPr>
          <w:rFonts w:asciiTheme="majorHAnsi" w:hAnsiTheme="majorHAnsi" w:cstheme="majorBidi"/>
        </w:rPr>
        <w:t xml:space="preserve">. Zde je definováno umístění adresáře ve struktuře webu. URL název adresáře bude automaticky vygenerován podle struktury webu hned po vytvoření adresáře.</w:t>
      </w:r>
    </w:p>
    <w:p w14:paraId="726C971A" w14:textId="77777777" w:rsidR="002C5927" w:rsidRDefault="002C5927"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Asap" w:hAnsi="Asap" w:cstheme="majorBidi"/>
          <w:sz w:val="20"/>
          <w:szCs w:val="20"/>
        </w:rPr>
        <w:t xml:space="preserve">Doména </w:t>
      </w:r>
      <w:r xmlns:w="http://schemas.openxmlformats.org/wordprocessingml/2006/main" w:rsidRPr="02231CFF">
        <w:rPr>
          <w:rFonts w:asciiTheme="majorHAnsi" w:hAnsiTheme="majorHAnsi" w:cstheme="majorBidi"/>
        </w:rPr>
        <w:t xml:space="preserve">definuje na které doméně se má adresář vytvořit.</w:t>
      </w:r>
    </w:p>
    <w:p w14:paraId="2DBE9C12" w14:textId="2E3894D1" w:rsidR="002C5927" w:rsidRDefault="002C5927" w:rsidP="02231CFF">
      <w:pPr xmlns:w="http://schemas.openxmlformats.org/wordprocessingml/2006/main">
        <w:spacing w:before="0" w:after="0"/>
        <w:rPr>
          <w:rFonts w:eastAsiaTheme="majorEastAsia" w:cstheme="majorBidi"/>
          <w:b/>
          <w:bCs/>
          <w:color w:val="5B9BD5" w:themeColor="accent1"/>
          <w:sz w:val="28"/>
          <w:szCs w:val="28"/>
          <w:lang w:eastAsia="en-US"/>
        </w:rPr>
      </w:pPr>
      <w:r xmlns:w="http://schemas.openxmlformats.org/wordprocessingml/2006/main" w:rsidRPr="02231CFF">
        <w:rPr>
          <w:rFonts w:asciiTheme="majorHAnsi" w:hAnsiTheme="majorHAnsi" w:cstheme="majorBidi"/>
        </w:rPr>
        <w:t xml:space="preserve">V záložce </w:t>
      </w:r>
      <w:r xmlns:w="http://schemas.openxmlformats.org/wordprocessingml/2006/main" w:rsidRPr="02231CFF">
        <w:rPr>
          <w:rFonts w:ascii="Asap" w:hAnsi="Asap" w:cstheme="majorBidi"/>
          <w:sz w:val="20"/>
          <w:szCs w:val="20"/>
        </w:rPr>
        <w:t xml:space="preserve">Publikování </w:t>
      </w:r>
      <w:r xmlns:w="http://schemas.openxmlformats.org/wordprocessingml/2006/main" w:rsidRPr="02231CFF">
        <w:rPr>
          <w:rFonts w:asciiTheme="majorHAnsi" w:hAnsiTheme="majorHAnsi" w:cstheme="majorBidi"/>
        </w:rPr>
        <w:t xml:space="preserve">máte možnost nastavit aplikaci změny adresáře na určitou dobu dopředu. </w:t>
      </w:r>
      <w:r xmlns:w="http://schemas.openxmlformats.org/wordprocessingml/2006/main" w:rsidRPr="02231CFF">
        <w:rPr>
          <w:rStyle w:val="IW-NormlChar"/>
          <w:rFonts w:asciiTheme="majorHAnsi" w:hAnsiTheme="majorHAnsi" w:cstheme="majorBidi"/>
        </w:rPr>
        <w:t xml:space="preserve">Datum pro změnu nastavení adresáře do budoucna však nastavujte až po provedení potřebných </w:t>
      </w:r>
      <w:proofErr xmlns:w="http://schemas.openxmlformats.org/wordprocessingml/2006/main" w:type="spellStart"/>
      <w:r xmlns:w="http://schemas.openxmlformats.org/wordprocessingml/2006/main" w:rsidRPr="02231CFF">
        <w:rPr>
          <w:rFonts w:asciiTheme="majorHAnsi" w:hAnsiTheme="majorHAnsi" w:cstheme="majorBidi"/>
        </w:rPr>
        <w:t xml:space="preserve">změn </w:t>
      </w:r>
      <w:proofErr xmlns:w="http://schemas.openxmlformats.org/wordprocessingml/2006/main" w:type="spellEnd"/>
      <w:r xmlns:w="http://schemas.openxmlformats.org/wordprocessingml/2006/main" w:rsidRPr="02231CFF">
        <w:rPr>
          <w:rFonts w:asciiTheme="majorHAnsi" w:hAnsiTheme="majorHAnsi" w:cstheme="majorBidi"/>
        </w:rPr>
        <w:t xml:space="preserve">v ostatních záložkách dialogového okna. Nastavená změna změní všechna nastavení adresáře v daném čase a přepíše ta předchozí, pokud byla do té doby nějaká provedena. Jinak by se realizované změny projevily na adresáři okamžitě.</w:t>
      </w:r>
      <w:r xmlns:w="http://schemas.openxmlformats.org/wordprocessingml/2006/main">
        <w:br xmlns:w="http://schemas.openxmlformats.org/wordprocessingml/2006/main" w:type="page"/>
      </w:r>
    </w:p>
    <w:p w14:paraId="1E75D622" w14:textId="484123B9" w:rsidR="00893B8D" w:rsidRDefault="00893B8D" w:rsidP="00741E48">
      <w:pPr xmlns:w="http://schemas.openxmlformats.org/wordprocessingml/2006/main">
        <w:pStyle w:val="IW-Nadpis2"/>
      </w:pPr>
      <w:bookmarkStart xmlns:w="http://schemas.openxmlformats.org/wordprocessingml/2006/main" w:id="78" w:name="_Toc112239897"/>
      <w:bookmarkStart xmlns:w="http://schemas.openxmlformats.org/wordprocessingml/2006/main" w:id="79" w:name="_Toc142904161"/>
      <w:r xmlns:w="http://schemas.openxmlformats.org/wordprocessingml/2006/main">
        <w:lastRenderedPageBreak xmlns:w="http://schemas.openxmlformats.org/wordprocessingml/2006/main"/>
      </w:r>
      <w:r xmlns:w="http://schemas.openxmlformats.org/wordprocessingml/2006/main">
        <w:t xml:space="preserve">Přidávání </w:t>
      </w:r>
      <w:r xmlns:w="http://schemas.openxmlformats.org/wordprocessingml/2006/main" w:rsidR="002E5BDC">
        <w:t xml:space="preserve">textových bloků a základního obsahu stránky</w:t>
      </w:r>
      <w:bookmarkEnd xmlns:w="http://schemas.openxmlformats.org/wordprocessingml/2006/main" w:id="79"/>
    </w:p>
    <w:p w14:paraId="12593D1B" w14:textId="5CB962A4" w:rsidR="00375765" w:rsidRDefault="002E5BDC" w:rsidP="02231CFF">
      <w:pPr>
        <w:rPr>
          <w:rFonts w:eastAsiaTheme="minorEastAsia"/>
          <w:lang w:eastAsia="en-US"/>
        </w:rPr>
      </w:pPr>
      <w:r>
        <w:rPr>
          <w:noProof/>
        </w:rPr>
        <w:drawing>
          <wp:inline distT="0" distB="0" distL="0" distR="0" wp14:anchorId="4F0A1A73" wp14:editId="540C4A92">
            <wp:extent cx="5728972" cy="2026285"/>
            <wp:effectExtent l="0" t="0" r="5080" b="0"/>
            <wp:docPr id="1289567113" name="Picture 1289567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13"/>
                    <pic:cNvPicPr/>
                  </pic:nvPicPr>
                  <pic:blipFill>
                    <a:blip r:embed="rId75">
                      <a:extLst>
                        <a:ext uri="{28A0092B-C50C-407E-A947-70E740481C1C}">
                          <a14:useLocalDpi xmlns:a14="http://schemas.microsoft.com/office/drawing/2010/main" val="0"/>
                        </a:ext>
                      </a:extLst>
                    </a:blip>
                    <a:stretch>
                      <a:fillRect/>
                    </a:stretch>
                  </pic:blipFill>
                  <pic:spPr>
                    <a:xfrm>
                      <a:off x="0" y="0"/>
                      <a:ext cx="5728972" cy="2026285"/>
                    </a:xfrm>
                    <a:prstGeom prst="rect">
                      <a:avLst/>
                    </a:prstGeom>
                  </pic:spPr>
                </pic:pic>
              </a:graphicData>
            </a:graphic>
          </wp:inline>
        </w:drawing>
      </w:r>
    </w:p>
    <w:p w14:paraId="4EFD973C" w14:textId="4F6DD692" w:rsidR="002E5BDC" w:rsidRDefault="008B4D5E" w:rsidP="02231CFF">
      <w:pPr xmlns:w="http://schemas.openxmlformats.org/wordprocessingml/2006/main">
        <w:rPr>
          <w:rFonts w:eastAsiaTheme="minorEastAsia"/>
          <w:lang w:eastAsia="en-US"/>
        </w:rPr>
      </w:pPr>
      <w:r xmlns:w="http://schemas.openxmlformats.org/wordprocessingml/2006/main" w:rsidRPr="02231CFF">
        <w:rPr>
          <w:rFonts w:eastAsiaTheme="minorEastAsia"/>
        </w:rPr>
        <w:t xml:space="preserve">Po úspěšném vytvoření nové stránky, správném nastavení a jejím umístění ve složkách je třeba stránku naplnit obsahem a textem.</w:t>
      </w:r>
    </w:p>
    <w:p w14:paraId="3B52D08B" w14:textId="38078902" w:rsidR="00D93741" w:rsidRDefault="009D2820" w:rsidP="02231CFF">
      <w:pPr xmlns:w="http://schemas.openxmlformats.org/wordprocessingml/2006/main">
        <w:rPr>
          <w:rFonts w:eastAsiaTheme="minorEastAsia"/>
          <w:lang w:eastAsia="en-US"/>
        </w:rPr>
      </w:pPr>
      <w:r xmlns:w="http://schemas.openxmlformats.org/wordprocessingml/2006/main" w:rsidRPr="02231CFF">
        <w:rPr>
          <w:rFonts w:eastAsiaTheme="minorEastAsia"/>
        </w:rPr>
        <w:t xml:space="preserve">Na prázdné stránce se Vám zobrazí malá ikonka + Vložit. Vložit do stránky můžete text, obrázky/média, Aplikace systému </w:t>
      </w:r>
      <w:proofErr xmlns:w="http://schemas.openxmlformats.org/wordprocessingml/2006/main" w:type="spellStart"/>
      <w:r xmlns:w="http://schemas.openxmlformats.org/wordprocessingml/2006/main" w:rsidR="00837BE3" w:rsidRPr="02231CFF">
        <w:rPr>
          <w:rFonts w:eastAsiaTheme="minorEastAsia"/>
        </w:rPr>
        <w:t xml:space="preserve">WebJET </w:t>
      </w:r>
      <w:proofErr xmlns:w="http://schemas.openxmlformats.org/wordprocessingml/2006/main" w:type="spellEnd"/>
      <w:r xmlns:w="http://schemas.openxmlformats.org/wordprocessingml/2006/main" w:rsidR="00837BE3" w:rsidRPr="02231CFF">
        <w:rPr>
          <w:rFonts w:eastAsiaTheme="minorEastAsia"/>
        </w:rPr>
        <w:t xml:space="preserve">nebo předdefinované bloky. Bloky mohou být upraveny dle Vašich požadavků nebo základní předdefinované bloky do sloupců textu a pod.</w:t>
      </w:r>
    </w:p>
    <w:p w14:paraId="5FDF82A7" w14:textId="4619A524" w:rsidR="000C5698" w:rsidRDefault="000C5698" w:rsidP="02231CFF">
      <w:pPr xmlns:w="http://schemas.openxmlformats.org/wordprocessingml/2006/main">
        <w:rPr>
          <w:rFonts w:eastAsiaTheme="minorEastAsia"/>
          <w:lang w:eastAsia="en-US"/>
        </w:rPr>
      </w:pPr>
      <w:r xmlns:w="http://schemas.openxmlformats.org/wordprocessingml/2006/main" w:rsidRPr="02231CFF">
        <w:rPr>
          <w:rFonts w:eastAsiaTheme="minorEastAsia"/>
        </w:rPr>
        <w:t xml:space="preserve">Po zvolení z hlavních 4 možností se Vám zobrazí modální okno, kde si umíte vybrat z nabídky a nastavit prvku potřebná nastavení.</w:t>
      </w:r>
    </w:p>
    <w:p w14:paraId="3B81EA53" w14:textId="6E8AAEF7" w:rsidR="00802473" w:rsidRPr="00375765" w:rsidRDefault="00802473" w:rsidP="02231CFF">
      <w:pPr>
        <w:rPr>
          <w:rFonts w:eastAsiaTheme="minorEastAsia"/>
          <w:lang w:eastAsia="en-US"/>
        </w:rPr>
      </w:pPr>
      <w:r>
        <w:rPr>
          <w:noProof/>
        </w:rPr>
        <w:drawing>
          <wp:inline distT="0" distB="0" distL="0" distR="0" wp14:anchorId="59673C1B" wp14:editId="0D81D3C0">
            <wp:extent cx="5728972" cy="3789045"/>
            <wp:effectExtent l="0" t="0" r="5080" b="1905"/>
            <wp:docPr id="1289567114" name="Picture 1289567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14"/>
                    <pic:cNvPicPr/>
                  </pic:nvPicPr>
                  <pic:blipFill>
                    <a:blip r:embed="rId76">
                      <a:extLst>
                        <a:ext uri="{28A0092B-C50C-407E-A947-70E740481C1C}">
                          <a14:useLocalDpi xmlns:a14="http://schemas.microsoft.com/office/drawing/2010/main" val="0"/>
                        </a:ext>
                      </a:extLst>
                    </a:blip>
                    <a:stretch>
                      <a:fillRect/>
                    </a:stretch>
                  </pic:blipFill>
                  <pic:spPr>
                    <a:xfrm>
                      <a:off x="0" y="0"/>
                      <a:ext cx="5728972" cy="3789045"/>
                    </a:xfrm>
                    <a:prstGeom prst="rect">
                      <a:avLst/>
                    </a:prstGeom>
                  </pic:spPr>
                </pic:pic>
              </a:graphicData>
            </a:graphic>
          </wp:inline>
        </w:drawing>
      </w:r>
    </w:p>
    <w:p w14:paraId="55975A13" w14:textId="77777777" w:rsidR="00802473" w:rsidRDefault="00802473" w:rsidP="02231CFF">
      <w:pPr>
        <w:spacing w:before="0" w:after="0"/>
        <w:rPr>
          <w:rFonts w:eastAsiaTheme="minorEastAsia"/>
          <w:highlight w:val="red"/>
          <w:lang w:eastAsia="en-US"/>
        </w:rPr>
      </w:pPr>
      <w:r w:rsidRPr="02231CFF">
        <w:rPr>
          <w:rFonts w:eastAsiaTheme="minorEastAsia"/>
          <w:highlight w:val="red"/>
        </w:rPr>
        <w:br w:type="page"/>
      </w:r>
    </w:p>
    <w:p w14:paraId="29A48E2D" w14:textId="5E895539" w:rsidR="00893B8D" w:rsidRPr="004A0D8B" w:rsidRDefault="00893B8D" w:rsidP="00741E48">
      <w:pPr xmlns:w="http://schemas.openxmlformats.org/wordprocessingml/2006/main">
        <w:pStyle w:val="IW-Nadpis2"/>
      </w:pPr>
      <w:bookmarkStart xmlns:w="http://schemas.openxmlformats.org/wordprocessingml/2006/main" w:id="80" w:name="_Toc142904162"/>
      <w:r xmlns:w="http://schemas.openxmlformats.org/wordprocessingml/2006/main">
        <w:lastRenderedPageBreak xmlns:w="http://schemas.openxmlformats.org/wordprocessingml/2006/main"/>
      </w:r>
      <w:r xmlns:w="http://schemas.openxmlformats.org/wordprocessingml/2006/main">
        <w:t xml:space="preserve">Duplikace stránek</w:t>
      </w:r>
      <w:bookmarkEnd xmlns:w="http://schemas.openxmlformats.org/wordprocessingml/2006/main" w:id="80"/>
    </w:p>
    <w:p w14:paraId="721B8418" w14:textId="21FDA87B" w:rsidR="00A733ED" w:rsidRDefault="00574B4A" w:rsidP="02231CFF">
      <w:pPr xmlns:w="http://schemas.openxmlformats.org/wordprocessingml/2006/main">
        <w:rPr>
          <w:rFonts w:eastAsiaTheme="minorEastAsia"/>
          <w:lang w:eastAsia="en-US"/>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cstheme="majorHAnsi"/>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23" behindDoc="0" locked="0" layoutInCell="1" allowOverlap="1" wp14:anchorId="1B354D87" wp14:editId="5FA7FF75">
            <wp:simplePos x="0" y="0"/>
            <wp:positionH relativeFrom="column">
              <wp:posOffset>1587004</wp:posOffset>
            </wp:positionH>
            <wp:positionV relativeFrom="paragraph">
              <wp:posOffset>982011</wp:posOffset>
            </wp:positionV>
            <wp:extent cx="142709" cy="142709"/>
            <wp:effectExtent l="0" t="0" r="0" b="0"/>
            <wp:wrapNone/>
            <wp:docPr id="1289567119" name="Graphic 1289567119"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42709" cy="142709"/>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xmlns:r="http://schemas.openxmlformats.org/officeDocument/2006/relationships" w:rsidR="00792167">
        <w:rPr>
          <w:rFonts w:eastAsiaTheme="minorEastAsia"/>
          <w:noProof/>
          <w:lang w:eastAsia="en-US"/>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21" behindDoc="0" locked="0" layoutInCell="1" allowOverlap="1" wp14:anchorId="78ABA08F" wp14:editId="453234D5">
            <wp:simplePos x="0" y="0"/>
            <wp:positionH relativeFrom="column">
              <wp:posOffset>-1099</wp:posOffset>
            </wp:positionH>
            <wp:positionV relativeFrom="paragraph">
              <wp:posOffset>494798</wp:posOffset>
            </wp:positionV>
            <wp:extent cx="5362311" cy="2351286"/>
            <wp:effectExtent l="0" t="0" r="0" b="0"/>
            <wp:wrapTopAndBottom/>
            <wp:docPr id="1289567116" name="Picture 1289567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16" name="Picture 1289567116"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362311" cy="2351286"/>
                    </a:xfrm>
                    <a:prstGeom prst="rect">
                      <a:avLst/>
                    </a:prstGeom>
                  </pic:spPr>
                </pic:pic>
              </a:graphicData>
            </a:graphic>
          </wp:anchor>
        </w:drawing>
      </w:r>
      <w:r xmlns:w="http://schemas.openxmlformats.org/wordprocessingml/2006/main" w:rsidR="000C69B5" w:rsidRPr="02231CFF">
        <w:rPr>
          <w:rFonts w:eastAsiaTheme="minorEastAsia"/>
          <w:lang w:eastAsia="en-US"/>
        </w:rPr>
        <w:t xml:space="preserve">Chcete-li si některé kroky usnadnit, případně zachovat rozložení již nastavené a nakonfigurované stránky podle Vašich představ. </w:t>
      </w:r>
      <w:proofErr xmlns:w="http://schemas.openxmlformats.org/wordprocessingml/2006/main" w:type="spellStart"/>
      <w:r xmlns:w="http://schemas.openxmlformats.org/wordprocessingml/2006/main" w:rsidR="009E0C2E" w:rsidRPr="02231CFF">
        <w:rPr>
          <w:rFonts w:eastAsiaTheme="minorEastAsia"/>
          <w:lang w:eastAsia="en-US"/>
        </w:rPr>
        <w:t xml:space="preserve">WebJET </w:t>
      </w:r>
      <w:proofErr xmlns:w="http://schemas.openxmlformats.org/wordprocessingml/2006/main" w:type="spellEnd"/>
      <w:r xmlns:w="http://schemas.openxmlformats.org/wordprocessingml/2006/main" w:rsidR="009E0C2E" w:rsidRPr="02231CFF">
        <w:rPr>
          <w:rFonts w:eastAsiaTheme="minorEastAsia"/>
          <w:lang w:eastAsia="en-US"/>
        </w:rPr>
        <w:t xml:space="preserve">umožňuje také duplikaci stránky.</w:t>
      </w:r>
      <w:r xmlns:w="http://schemas.openxmlformats.org/wordprocessingml/2006/main" w:rsidR="00D44489">
        <w:rPr>
          <w:rFonts w:eastAsiaTheme="minorEastAsia"/>
          <w:lang w:eastAsia="en-US"/>
        </w:rPr>
        <w:br xmlns:w="http://schemas.openxmlformats.org/wordprocessingml/2006/main"/>
      </w:r>
    </w:p>
    <w:p w14:paraId="02E616C6" w14:textId="163A3F24" w:rsidR="00D44489" w:rsidRDefault="00D44489" w:rsidP="02231CFF">
      <w:pPr xmlns:w="http://schemas.openxmlformats.org/wordprocessingml/2006/main">
        <w:rPr>
          <w:rFonts w:eastAsiaTheme="minorEastAsia"/>
          <w:lang w:eastAsia="en-US"/>
        </w:rPr>
      </w:pPr>
      <w:r xmlns:w="http://schemas.openxmlformats.org/wordprocessingml/2006/main" w:rsidRPr="02231CFF">
        <w:rPr>
          <w:rFonts w:eastAsiaTheme="minorEastAsia"/>
        </w:rPr>
        <w:t xml:space="preserve">Při duplikaci stránek je nezbytné si vždy detailně zkontrolovat případně propojení s ostatními stránkami, které rovněž duplikuje. (především u formulářů, které nemusí po duplikaci fungovat správně)</w:t>
      </w:r>
    </w:p>
    <w:p w14:paraId="09FAAED4" w14:textId="3E589482" w:rsidR="004A0D8B" w:rsidRDefault="004A52BD" w:rsidP="00741E48">
      <w:pPr xmlns:w="http://schemas.openxmlformats.org/wordprocessingml/2006/main">
        <w:pStyle w:val="IW-Nadpis2"/>
      </w:pPr>
      <w:bookmarkStart xmlns:w="http://schemas.openxmlformats.org/wordprocessingml/2006/main" w:id="81" w:name="_Toc142904163"/>
      <w:r xmlns:w="http://schemas.openxmlformats.org/wordprocessingml/2006/main">
        <w:t xml:space="preserve">Hromadné operace</w:t>
      </w:r>
      <w:bookmarkEnd xmlns:w="http://schemas.openxmlformats.org/wordprocessingml/2006/main" w:id="81"/>
    </w:p>
    <w:p w14:paraId="24668F51" w14:textId="2F244BDF" w:rsidR="00C01839" w:rsidRDefault="007244DF" w:rsidP="02231CFF">
      <w:pPr xmlns:w="http://schemas.openxmlformats.org/wordprocessingml/2006/main">
        <w:rPr>
          <w:rFonts w:eastAsiaTheme="minorEastAsia"/>
          <w:lang w:eastAsia="en-US"/>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cstheme="majorHAnsi"/>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24" behindDoc="0" locked="0" layoutInCell="1" allowOverlap="1" wp14:anchorId="6777A71A" wp14:editId="10DBF6A6">
            <wp:simplePos x="0" y="0"/>
            <wp:positionH relativeFrom="column">
              <wp:posOffset>141605</wp:posOffset>
            </wp:positionH>
            <wp:positionV relativeFrom="paragraph">
              <wp:posOffset>1287382</wp:posOffset>
            </wp:positionV>
            <wp:extent cx="142709" cy="142709"/>
            <wp:effectExtent l="0" t="0" r="0" b="0"/>
            <wp:wrapNone/>
            <wp:docPr id="1289567120" name="Graphic 1289567120"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42709" cy="142709"/>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xmlns:r="http://schemas.openxmlformats.org/officeDocument/2006/relationships" w:rsidR="00425EF9">
        <w:rPr>
          <w:rFonts w:eastAsiaTheme="minorEastAsia"/>
          <w:noProof/>
          <w:lang w:eastAsia="en-US"/>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22" behindDoc="0" locked="0" layoutInCell="1" allowOverlap="1" wp14:anchorId="5E2CC22C" wp14:editId="60EAF848">
            <wp:simplePos x="0" y="0"/>
            <wp:positionH relativeFrom="column">
              <wp:posOffset>-1423</wp:posOffset>
            </wp:positionH>
            <wp:positionV relativeFrom="paragraph">
              <wp:posOffset>508963</wp:posOffset>
            </wp:positionV>
            <wp:extent cx="5728970" cy="3315957"/>
            <wp:effectExtent l="0" t="0" r="5080" b="0"/>
            <wp:wrapTopAndBottom/>
            <wp:docPr id="1289567118" name="Picture 1289567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18" name="Picture 1289567118" descr="Graphical user interface&#10;&#10;Description automatically generated"/>
                    <pic:cNvPicPr/>
                  </pic:nvPicPr>
                  <pic:blipFill rotWithShape="1">
                    <a:blip r:embed="rId78">
                      <a:extLst>
                        <a:ext uri="{28A0092B-C50C-407E-A947-70E740481C1C}">
                          <a14:useLocalDpi xmlns:a14="http://schemas.microsoft.com/office/drawing/2010/main" val="0"/>
                        </a:ext>
                      </a:extLst>
                    </a:blip>
                    <a:srcRect b="16501"/>
                    <a:stretch/>
                  </pic:blipFill>
                  <pic:spPr bwMode="auto">
                    <a:xfrm>
                      <a:off x="0" y="0"/>
                      <a:ext cx="5728970" cy="3315957"/>
                    </a:xfrm>
                    <a:prstGeom prst="rect">
                      <a:avLst/>
                    </a:prstGeom>
                    <a:ln>
                      <a:noFill/>
                    </a:ln>
                    <a:extLst>
                      <a:ext uri="{53640926-AAD7-44D8-BBD7-CCE9431645EC}">
                        <a14:shadowObscured xmlns:a14="http://schemas.microsoft.com/office/drawing/2010/main"/>
                      </a:ext>
                    </a:extLst>
                  </pic:spPr>
                </pic:pic>
              </a:graphicData>
            </a:graphic>
          </wp:anchor>
        </w:drawing>
      </w:r>
      <w:r xmlns:w="http://schemas.openxmlformats.org/wordprocessingml/2006/main" w:rsidR="00552F8B" w:rsidRPr="02231CFF">
        <w:rPr>
          <w:rFonts w:eastAsiaTheme="minorEastAsia"/>
          <w:lang w:eastAsia="en-US"/>
        </w:rPr>
        <w:t xml:space="preserve">Ve </w:t>
      </w:r>
      <w:proofErr xmlns:w="http://schemas.openxmlformats.org/wordprocessingml/2006/main" w:type="spellStart"/>
      <w:r xmlns:w="http://schemas.openxmlformats.org/wordprocessingml/2006/main" w:rsidR="00552F8B" w:rsidRPr="02231CFF">
        <w:rPr>
          <w:rFonts w:eastAsiaTheme="minorEastAsia"/>
          <w:lang w:eastAsia="en-US"/>
        </w:rPr>
        <w:t xml:space="preserve">WebJETu </w:t>
      </w:r>
      <w:proofErr xmlns:w="http://schemas.openxmlformats.org/wordprocessingml/2006/main" w:type="spellEnd"/>
      <w:r xmlns:w="http://schemas.openxmlformats.org/wordprocessingml/2006/main" w:rsidR="00552F8B" w:rsidRPr="02231CFF">
        <w:rPr>
          <w:rFonts w:eastAsiaTheme="minorEastAsia"/>
          <w:lang w:eastAsia="en-US"/>
        </w:rPr>
        <w:t xml:space="preserve">2023 je možná editace upravit více stránek současně v případech, kdy potřebujete. Stačí si konkrétní stránky označit v levé části seznamu a kliknout na „ </w:t>
      </w:r>
      <w:r xmlns:w="http://schemas.openxmlformats.org/wordprocessingml/2006/main" w:rsidR="00CC6FD1" w:rsidRPr="02231CFF">
        <w:rPr>
          <w:rFonts w:ascii="Asap Medium" w:eastAsiaTheme="minorEastAsia" w:hAnsi="Asap Medium"/>
          <w:color w:val="0099FF"/>
          <w:lang w:eastAsia="en-US"/>
        </w:rPr>
        <w:t xml:space="preserve">Editovat </w:t>
      </w:r>
      <w:r xmlns:w="http://schemas.openxmlformats.org/wordprocessingml/2006/main" w:rsidR="00CC6FD1" w:rsidRPr="02231CFF">
        <w:rPr>
          <w:rFonts w:eastAsiaTheme="minorEastAsia"/>
          <w:lang w:eastAsia="en-US"/>
        </w:rPr>
        <w:t xml:space="preserve">“.</w:t>
      </w:r>
    </w:p>
    <w:p w14:paraId="7D1F3965" w14:textId="0E8992BB" w:rsidR="00425EF9" w:rsidRDefault="00425EF9" w:rsidP="02231CFF">
      <w:pPr>
        <w:rPr>
          <w:rFonts w:eastAsiaTheme="minorEastAsia"/>
          <w:lang w:eastAsia="en-US"/>
        </w:rPr>
      </w:pPr>
    </w:p>
    <w:p w14:paraId="41FBB698" w14:textId="3D706654" w:rsidR="00CC6FD1" w:rsidRDefault="00CC6FD1" w:rsidP="02231CFF">
      <w:pPr>
        <w:rPr>
          <w:rFonts w:eastAsiaTheme="minorEastAsia"/>
          <w:lang w:eastAsia="en-US"/>
        </w:rPr>
      </w:pPr>
    </w:p>
    <w:p w14:paraId="1A89CEF8" w14:textId="77777777" w:rsidR="00CC6FD1" w:rsidRPr="00C01839" w:rsidRDefault="00CC6FD1" w:rsidP="02231CFF">
      <w:pPr>
        <w:rPr>
          <w:rFonts w:eastAsiaTheme="minorEastAsia"/>
          <w:lang w:eastAsia="en-US"/>
        </w:rPr>
      </w:pPr>
    </w:p>
    <w:p w14:paraId="28EF1430" w14:textId="77777777" w:rsidR="00893B8D" w:rsidRPr="00EE0970" w:rsidRDefault="00893B8D" w:rsidP="02231CFF">
      <w:pPr xmlns:w="http://schemas.openxmlformats.org/wordprocessingml/2006/main">
        <w:pStyle w:val="IW-Nadpis4"/>
        <w:numPr>
          <w:ilvl w:val="3"/>
          <w:numId w:val="0"/>
        </w:numPr>
      </w:pPr>
      <w:r xmlns:w="http://schemas.openxmlformats.org/wordprocessingml/2006/main">
        <w:t xml:space="preserve">Editace</w:t>
      </w:r>
    </w:p>
    <w:p w14:paraId="7F122CE8" w14:textId="72E0F0E9" w:rsidR="00F632BB" w:rsidRDefault="007244DF" w:rsidP="02231CFF">
      <w:pPr xmlns:w="http://schemas.openxmlformats.org/wordprocessingml/2006/main">
        <w:rPr>
          <w:rFonts w:eastAsiaTheme="minorEastAsia"/>
          <w:lang w:eastAsia="en-US"/>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EE0970">
        <w:rPr>
          <w:rFonts w:eastAsiaTheme="minorHAnsi"/>
          <w:noProof/>
          <w:lang w:eastAsia="en-US"/>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25" behindDoc="0" locked="0" layoutInCell="1" allowOverlap="1" wp14:anchorId="1821DB1F" wp14:editId="3220C05E">
            <wp:simplePos x="0" y="0"/>
            <wp:positionH relativeFrom="column">
              <wp:posOffset>309880</wp:posOffset>
            </wp:positionH>
            <wp:positionV relativeFrom="paragraph">
              <wp:posOffset>548640</wp:posOffset>
            </wp:positionV>
            <wp:extent cx="5181600" cy="1953895"/>
            <wp:effectExtent l="0" t="0" r="0" b="8255"/>
            <wp:wrapTopAndBottom/>
            <wp:docPr id="1289567121" name="Picture 1289567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21" name="Picture 1289567121" descr="Graphical user interface, application&#10;&#10;Description automatically generated"/>
                    <pic:cNvPicPr/>
                  </pic:nvPicPr>
                  <pic:blipFill rotWithShape="1">
                    <a:blip r:embed="rId79">
                      <a:extLst>
                        <a:ext uri="{28A0092B-C50C-407E-A947-70E740481C1C}">
                          <a14:useLocalDpi xmlns:a14="http://schemas.microsoft.com/office/drawing/2010/main" val="0"/>
                        </a:ext>
                      </a:extLst>
                    </a:blip>
                    <a:srcRect b="23907"/>
                    <a:stretch/>
                  </pic:blipFill>
                  <pic:spPr bwMode="auto">
                    <a:xfrm>
                      <a:off x="0" y="0"/>
                      <a:ext cx="5181600" cy="19538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xmlns:w="http://schemas.openxmlformats.org/wordprocessingml/2006/main" w:rsidR="00E9751A" w:rsidRPr="02231CFF">
        <w:rPr>
          <w:rFonts w:eastAsiaTheme="minorEastAsia"/>
          <w:lang w:eastAsia="en-US"/>
        </w:rPr>
        <w:t xml:space="preserve">Při hromadné editaci Vám </w:t>
      </w:r>
      <w:proofErr xmlns:w="http://schemas.openxmlformats.org/wordprocessingml/2006/main" w:type="spellStart"/>
      <w:r xmlns:w="http://schemas.openxmlformats.org/wordprocessingml/2006/main" w:rsidR="00E9751A" w:rsidRPr="02231CFF">
        <w:rPr>
          <w:rFonts w:eastAsiaTheme="minorEastAsia"/>
          <w:lang w:eastAsia="en-US"/>
        </w:rPr>
        <w:t xml:space="preserve">WebJET </w:t>
      </w:r>
      <w:proofErr xmlns:w="http://schemas.openxmlformats.org/wordprocessingml/2006/main" w:type="spellEnd"/>
      <w:r xmlns:w="http://schemas.openxmlformats.org/wordprocessingml/2006/main" w:rsidR="00E9751A" w:rsidRPr="02231CFF">
        <w:rPr>
          <w:rFonts w:eastAsiaTheme="minorEastAsia"/>
          <w:lang w:eastAsia="en-US"/>
        </w:rPr>
        <w:t xml:space="preserve">také vizuálně zobrazí „konflikty“ nastavení ve zvolených stránkách. V případě zájmu je možnost tato nastavení sjednotit a upravit hromadně.</w:t>
      </w:r>
    </w:p>
    <w:p w14:paraId="2CDB5374" w14:textId="3A87172D" w:rsidR="000618FC" w:rsidRPr="00EE0970" w:rsidRDefault="007B1939" w:rsidP="02231CFF">
      <w:pPr>
        <w:rPr>
          <w:rFonts w:eastAsiaTheme="minorEastAsia"/>
          <w:lang w:eastAsia="en-US"/>
        </w:rPr>
      </w:pPr>
      <w:r>
        <w:rPr>
          <w:rFonts w:eastAsiaTheme="minorEastAsia"/>
          <w:noProof/>
          <w:lang w:eastAsia="en-US"/>
        </w:rPr>
        <w:drawing>
          <wp:anchor distT="0" distB="0" distL="114300" distR="114300" simplePos="0" relativeHeight="251658326" behindDoc="0" locked="0" layoutInCell="1" allowOverlap="1" wp14:anchorId="27DD1777" wp14:editId="0A06080F">
            <wp:simplePos x="0" y="0"/>
            <wp:positionH relativeFrom="column">
              <wp:posOffset>381000</wp:posOffset>
            </wp:positionH>
            <wp:positionV relativeFrom="paragraph">
              <wp:posOffset>2275100</wp:posOffset>
            </wp:positionV>
            <wp:extent cx="4874184" cy="1002714"/>
            <wp:effectExtent l="0" t="0" r="3175" b="6985"/>
            <wp:wrapTopAndBottom/>
            <wp:docPr id="1289567122" name="Picture 1289567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22" name="Picture 1289567122"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874184" cy="1002714"/>
                    </a:xfrm>
                    <a:prstGeom prst="rect">
                      <a:avLst/>
                    </a:prstGeom>
                  </pic:spPr>
                </pic:pic>
              </a:graphicData>
            </a:graphic>
          </wp:anchor>
        </w:drawing>
      </w:r>
    </w:p>
    <w:p w14:paraId="38D283AC" w14:textId="2B59497C" w:rsidR="00F632BB" w:rsidRPr="00F632BB" w:rsidRDefault="00F632BB" w:rsidP="02231CFF">
      <w:pPr>
        <w:rPr>
          <w:rFonts w:eastAsiaTheme="minorEastAsia"/>
          <w:highlight w:val="yellow"/>
          <w:lang w:eastAsia="en-US"/>
        </w:rPr>
      </w:pPr>
    </w:p>
    <w:p w14:paraId="76E645FB" w14:textId="3AD11F87" w:rsidR="00893B8D" w:rsidRPr="003D5EEA" w:rsidRDefault="00893B8D" w:rsidP="00741E48">
      <w:pPr xmlns:w="http://schemas.openxmlformats.org/wordprocessingml/2006/main">
        <w:pStyle w:val="IW-Nadpis2"/>
      </w:pPr>
      <w:bookmarkStart xmlns:w="http://schemas.openxmlformats.org/wordprocessingml/2006/main" w:id="82" w:name="_Toc142904164"/>
      <w:r xmlns:w="http://schemas.openxmlformats.org/wordprocessingml/2006/main">
        <w:t xml:space="preserve">Přesouvání v seznamu Složek</w:t>
      </w:r>
      <w:bookmarkEnd xmlns:w="http://schemas.openxmlformats.org/wordprocessingml/2006/main" w:id="82"/>
    </w:p>
    <w:p w14:paraId="634A37EE" w14:textId="59D4A8BB" w:rsidR="00F632BB" w:rsidRPr="003D5EEA" w:rsidRDefault="00E10555" w:rsidP="02231CFF">
      <w:pPr xmlns:w="http://schemas.openxmlformats.org/wordprocessingml/2006/main">
        <w:rPr>
          <w:rFonts w:eastAsiaTheme="minorEastAsia"/>
          <w:lang w:eastAsia="en-US"/>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eastAsiaTheme="minorEastAsia"/>
          <w:noProof/>
          <w:lang w:eastAsia="en-US"/>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27" behindDoc="0" locked="0" layoutInCell="1" allowOverlap="1" wp14:anchorId="1EE477B8" wp14:editId="6ED75C8F">
            <wp:simplePos x="0" y="0"/>
            <wp:positionH relativeFrom="column">
              <wp:posOffset>551180</wp:posOffset>
            </wp:positionH>
            <wp:positionV relativeFrom="paragraph">
              <wp:posOffset>957287</wp:posOffset>
            </wp:positionV>
            <wp:extent cx="4617720" cy="2108200"/>
            <wp:effectExtent l="0" t="0" r="0" b="6350"/>
            <wp:wrapTopAndBottom/>
            <wp:docPr id="1289567123" name="Picture 12895671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23" name="Picture 1289567123" descr="Graphical user interface, text, application, chat or text messag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617720" cy="2108200"/>
                    </a:xfrm>
                    <a:prstGeom prst="rect">
                      <a:avLst/>
                    </a:prstGeom>
                  </pic:spPr>
                </pic:pic>
              </a:graphicData>
            </a:graphic>
          </wp:anchor>
        </w:drawing>
      </w:r>
      <w:r xmlns:w="http://schemas.openxmlformats.org/wordprocessingml/2006/main" w:rsidR="00DD3F82" w:rsidRPr="02231CFF">
        <w:rPr>
          <w:rFonts w:eastAsiaTheme="minorEastAsia"/>
          <w:lang w:eastAsia="en-US"/>
        </w:rPr>
        <w:t xml:space="preserve">Pro ještě </w:t>
      </w:r>
      <w:proofErr xmlns:w="http://schemas.openxmlformats.org/wordprocessingml/2006/main" w:type="spellStart"/>
      <w:r xmlns:w="http://schemas.openxmlformats.org/wordprocessingml/2006/main" w:rsidR="00DD3F82" w:rsidRPr="02231CFF">
        <w:rPr>
          <w:rFonts w:eastAsiaTheme="minorEastAsia"/>
          <w:lang w:eastAsia="en-US"/>
        </w:rPr>
        <w:t xml:space="preserve">další </w:t>
      </w:r>
      <w:proofErr xmlns:w="http://schemas.openxmlformats.org/wordprocessingml/2006/main" w:type="spellEnd"/>
      <w:r xmlns:w="http://schemas.openxmlformats.org/wordprocessingml/2006/main" w:rsidR="00DD3F82" w:rsidRPr="02231CFF">
        <w:rPr>
          <w:rFonts w:eastAsiaTheme="minorEastAsia"/>
          <w:lang w:eastAsia="en-US"/>
        </w:rPr>
        <w:t xml:space="preserve">usnadnění práce se stránkami a složkami lze zapnout i manuální přesouvání prvků v seznamu Složek. To vám umožní přesouvat stránky a složky systémem „ </w:t>
      </w:r>
      <w:proofErr xmlns:w="http://schemas.openxmlformats.org/wordprocessingml/2006/main" w:type="spellStart"/>
      <w:r xmlns:w="http://schemas.openxmlformats.org/wordprocessingml/2006/main" w:rsidR="00214990" w:rsidRPr="02231CFF">
        <w:rPr>
          <w:rFonts w:eastAsiaTheme="minorEastAsia"/>
          <w:b/>
          <w:bCs/>
          <w:lang w:eastAsia="en-US"/>
        </w:rPr>
        <w:t xml:space="preserve">drag </w:t>
      </w:r>
      <w:proofErr xmlns:w="http://schemas.openxmlformats.org/wordprocessingml/2006/main" w:type="spellEnd"/>
      <w:r xmlns:w="http://schemas.openxmlformats.org/wordprocessingml/2006/main" w:rsidR="00214990" w:rsidRPr="02231CFF">
        <w:rPr>
          <w:rFonts w:eastAsiaTheme="minorEastAsia"/>
          <w:b/>
          <w:bCs/>
          <w:lang w:eastAsia="en-US"/>
        </w:rPr>
        <w:t xml:space="preserve">&amp; drop </w:t>
      </w:r>
      <w:r xmlns:w="http://schemas.openxmlformats.org/wordprocessingml/2006/main" w:rsidR="00214990" w:rsidRPr="02231CFF">
        <w:rPr>
          <w:rFonts w:eastAsiaTheme="minorEastAsia"/>
          <w:lang w:eastAsia="en-US"/>
        </w:rPr>
        <w:t xml:space="preserve">“. Tuto funkcionalitu zapnete přepnutím tlačítka </w:t>
      </w:r>
      <w:r xmlns:w="http://schemas.openxmlformats.org/wordprocessingml/2006/main" w:rsidR="00324805">
        <w:rPr>
          <w:rFonts w:eastAsiaTheme="minorEastAsia"/>
          <w:lang w:eastAsia="en-US"/>
        </w:rPr>
        <w:br xmlns:w="http://schemas.openxmlformats.org/wordprocessingml/2006/main"/>
      </w:r>
      <w:r xmlns:w="http://schemas.openxmlformats.org/wordprocessingml/2006/main" w:rsidR="00324805" w:rsidRPr="02231CFF">
        <w:rPr>
          <w:rFonts w:eastAsiaTheme="minorEastAsia"/>
          <w:lang w:eastAsia="en-US"/>
        </w:rPr>
        <w:t xml:space="preserve">„ </w:t>
      </w:r>
      <w:r xmlns:w="http://schemas.openxmlformats.org/wordprocessingml/2006/main" w:rsidR="00324805" w:rsidRPr="02231CFF">
        <w:rPr>
          <w:rFonts w:ascii="Asap Medium" w:eastAsiaTheme="minorEastAsia" w:hAnsi="Asap Medium"/>
          <w:color w:val="4472C4" w:themeColor="accent5"/>
          <w:lang w:eastAsia="en-US"/>
        </w:rPr>
        <w:t xml:space="preserve">Povolit přesouvání </w:t>
      </w:r>
      <w:r xmlns:w="http://schemas.openxmlformats.org/wordprocessingml/2006/main" w:rsidR="00324805" w:rsidRPr="02231CFF">
        <w:rPr>
          <w:rFonts w:eastAsiaTheme="minorEastAsia"/>
          <w:lang w:eastAsia="en-US"/>
        </w:rPr>
        <w:t xml:space="preserve">“</w:t>
      </w:r>
      <w:r xmlns:w="http://schemas.openxmlformats.org/wordprocessingml/2006/main">
        <w:rPr>
          <w:rFonts w:eastAsiaTheme="minorEastAsia"/>
          <w:lang w:eastAsia="en-US"/>
        </w:rPr>
        <w:br xmlns:w="http://schemas.openxmlformats.org/wordprocessingml/2006/main"/>
      </w:r>
    </w:p>
    <w:p w14:paraId="3FBD7BFC" w14:textId="2A4F2370" w:rsidR="00F632BB" w:rsidRPr="00F632BB" w:rsidRDefault="00F632BB" w:rsidP="02231CFF">
      <w:pPr>
        <w:rPr>
          <w:rFonts w:eastAsiaTheme="minorEastAsia"/>
          <w:highlight w:val="yellow"/>
          <w:lang w:eastAsia="en-US"/>
        </w:rPr>
      </w:pPr>
    </w:p>
    <w:p w14:paraId="5219D72E" w14:textId="199DDB13" w:rsidR="00287938" w:rsidRPr="0047055A" w:rsidRDefault="00672EC2" w:rsidP="004769EB">
      <w:pPr xmlns:w="http://schemas.openxmlformats.org/wordprocessingml/2006/main">
        <w:pStyle w:val="IW-Nadpis3"/>
        <w:numPr>
          <w:ilvl w:val="2"/>
          <w:numId w:val="0"/>
        </w:numPr>
      </w:pPr>
      <w:bookmarkStart xmlns:w="http://schemas.openxmlformats.org/wordprocessingml/2006/main" w:id="83" w:name="_Toc142904165"/>
      <w:r xmlns:w="http://schemas.openxmlformats.org/wordprocessingml/2006/main">
        <w:lastRenderedPageBreak xmlns:w="http://schemas.openxmlformats.org/wordprocessingml/2006/main"/>
      </w:r>
      <w:r xmlns:w="http://schemas.openxmlformats.org/wordprocessingml/2006/main">
        <w:t xml:space="preserve">PRÁCE S TEXTEM </w:t>
      </w:r>
      <w:bookmarkEnd xmlns:w="http://schemas.openxmlformats.org/wordprocessingml/2006/main" w:id="66"/>
      <w:bookmarkEnd xmlns:w="http://schemas.openxmlformats.org/wordprocessingml/2006/main" w:id="67"/>
      <w:bookmarkEnd xmlns:w="http://schemas.openxmlformats.org/wordprocessingml/2006/main" w:id="78"/>
      <w:r xmlns:w="http://schemas.openxmlformats.org/wordprocessingml/2006/main" w:rsidR="0039217C">
        <w:t xml:space="preserve">ve webstránkách</w:t>
      </w:r>
      <w:bookmarkEnd xmlns:w="http://schemas.openxmlformats.org/wordprocessingml/2006/main" w:id="83"/>
    </w:p>
    <w:p w14:paraId="4460F220" w14:textId="77777777" w:rsidR="00D15D02" w:rsidRPr="0047055A" w:rsidRDefault="00D15D02"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Při práci s textem si musíte v první řadě uvědomit rozdíl mezi odstavcem a zalomeným textem, tedy rozdělením věty do dalšího řádku. Jednotlivé odstavce vytvoříte běžným stiskem ENTER, zatímco zalomení textu pomocí klávesové kombinace SHIFT + ENTER.</w:t>
      </w:r>
    </w:p>
    <w:p w14:paraId="56359D79" w14:textId="77777777" w:rsidR="00D15D02" w:rsidRPr="0047055A" w:rsidRDefault="00D15D02" w:rsidP="02231CFF">
      <w:pPr>
        <w:pStyle w:val="IW-Norml"/>
        <w:rPr>
          <w:rFonts w:asciiTheme="majorHAnsi" w:hAnsiTheme="majorHAnsi" w:cstheme="majorBidi"/>
        </w:rPr>
      </w:pPr>
    </w:p>
    <w:p w14:paraId="61E721B7" w14:textId="77777777" w:rsidR="00D15D02" w:rsidRPr="0047055A" w:rsidRDefault="00D15D02"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Rozdíl mezi nimi je zřetelný hlavně kvůli většímu odsazení mezi odstavci (oproti zalomení textu). Další důležitý rozdíl je v tom, že několik úprav textu (jako například vytvoření nadpisu) se aplikuje na celý odstavec. Pokud takový odstavec obsahuje zalomení řádku, tak se tato změna aplikuje i na zalomený řádek.</w:t>
      </w:r>
    </w:p>
    <w:p w14:paraId="7B0565DC" w14:textId="77777777" w:rsidR="00D9036C" w:rsidRPr="0047055A" w:rsidRDefault="00D9036C" w:rsidP="02231CFF">
      <w:pPr>
        <w:pStyle w:val="IW-Norml"/>
        <w:rPr>
          <w:rFonts w:asciiTheme="majorHAnsi" w:hAnsiTheme="majorHAnsi" w:cstheme="majorBidi"/>
        </w:rPr>
      </w:pPr>
    </w:p>
    <w:p w14:paraId="192196D8" w14:textId="77777777" w:rsidR="00FB07BA" w:rsidRPr="0047055A" w:rsidRDefault="00FB07BA"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chcete, aby se text po napsání mezery nezalomil, můžete kromě normální mezery vložit </w:t>
      </w:r>
      <w:r xmlns:w="http://schemas.openxmlformats.org/wordprocessingml/2006/main" w:rsidRPr="02231CFF">
        <w:rPr>
          <w:rFonts w:asciiTheme="majorHAnsi" w:hAnsiTheme="majorHAnsi" w:cstheme="majorBidi"/>
          <w:b/>
          <w:bCs/>
        </w:rPr>
        <w:t xml:space="preserve">„pevnou mezeru“ </w:t>
      </w:r>
      <w:r xmlns:w="http://schemas.openxmlformats.org/wordprocessingml/2006/main" w:rsidRPr="02231CFF">
        <w:rPr>
          <w:rFonts w:asciiTheme="majorHAnsi" w:hAnsiTheme="majorHAnsi" w:cstheme="majorBidi"/>
        </w:rPr>
        <w:t xml:space="preserve">. Takový případ se může vyskytnout například při psaní dat "10. 2. 2009" nebo různých jiných textů, které by neměly být rozděleny na dva řádky. velikost souborů "123 kB" nebo telefonní číslo "0905 123 456". Pevná mezera se vkládá klávesovou kombinací </w:t>
      </w:r>
      <w:r xmlns:w="http://schemas.openxmlformats.org/wordprocessingml/2006/main" w:rsidR="00B108EE" w:rsidRPr="02231CFF">
        <w:rPr>
          <w:rFonts w:asciiTheme="majorHAnsi" w:hAnsiTheme="majorHAnsi" w:cstheme="majorBidi"/>
          <w:b/>
          <w:bCs/>
        </w:rPr>
        <w:t xml:space="preserve">CTRL+Mezera </w:t>
      </w:r>
      <w:r xmlns:w="http://schemas.openxmlformats.org/wordprocessingml/2006/main" w:rsidRPr="02231CFF">
        <w:rPr>
          <w:rFonts w:asciiTheme="majorHAnsi" w:hAnsiTheme="majorHAnsi" w:cstheme="majorBidi"/>
        </w:rPr>
        <w:t xml:space="preserve">. Vzhledově se nijak neliší, rozdílné je jen její chování vůči okolnímu textu na konci řádku.</w:t>
      </w:r>
    </w:p>
    <w:p w14:paraId="38A4A1EE" w14:textId="77777777" w:rsidR="00131303" w:rsidRDefault="00131303" w:rsidP="02231CFF">
      <w:pPr>
        <w:pStyle w:val="IW-Norml"/>
        <w:rPr>
          <w:rFonts w:asciiTheme="majorHAnsi" w:hAnsiTheme="majorHAnsi" w:cstheme="majorBidi"/>
        </w:rPr>
      </w:pPr>
    </w:p>
    <w:p w14:paraId="1EE4E98D" w14:textId="77777777" w:rsidR="00EE54C2" w:rsidRPr="00131303" w:rsidRDefault="00EE54C2" w:rsidP="02231CFF">
      <w:pPr xmlns:w="http://schemas.openxmlformats.org/wordprocessingml/2006/main">
        <w:pStyle w:val="IW-Norml"/>
        <w:rPr>
          <w:rFonts w:asciiTheme="majorHAnsi" w:hAnsiTheme="majorHAnsi" w:cstheme="majorBidi"/>
          <w:b/>
          <w:bCs/>
        </w:rPr>
      </w:pPr>
      <w:r xmlns:w="http://schemas.openxmlformats.org/wordprocessingml/2006/main" w:rsidRPr="02231CFF">
        <w:rPr>
          <w:rFonts w:asciiTheme="majorHAnsi" w:hAnsiTheme="majorHAnsi" w:cstheme="majorBidi"/>
          <w:b/>
          <w:bCs/>
        </w:rPr>
        <w:t xml:space="preserve">Text ve WebJET editoru můžete upravovat následujícími způsoby:</w:t>
      </w:r>
    </w:p>
    <w:p w14:paraId="4EE081A4" w14:textId="77777777" w:rsidR="00905D84" w:rsidRPr="0047055A" w:rsidRDefault="00905D84">
      <w:pPr xmlns:w="http://schemas.openxmlformats.org/wordprocessingml/2006/main">
        <w:pStyle w:val="ListParagraph"/>
        <w:numPr>
          <w:ilvl w:val="0"/>
          <w:numId w:val="20"/>
        </w:numPr>
      </w:pPr>
      <w:proofErr xmlns:w="http://schemas.openxmlformats.org/wordprocessingml/2006/main" w:type="spellStart"/>
      <w:r xmlns:w="http://schemas.openxmlformats.org/wordprocessingml/2006/main" w:rsidRPr="02231CFF">
        <w:t xml:space="preserve">psaním</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přímo </w:t>
      </w:r>
      <w:proofErr xmlns:w="http://schemas.openxmlformats.org/wordprocessingml/2006/main" w:type="spellEnd"/>
      <w:r xmlns:w="http://schemas.openxmlformats.org/wordprocessingml/2006/main" w:rsidRPr="02231CFF">
        <w:t xml:space="preserve">do </w:t>
      </w:r>
      <w:proofErr xmlns:w="http://schemas.openxmlformats.org/wordprocessingml/2006/main" w:type="spellStart"/>
      <w:r xmlns:w="http://schemas.openxmlformats.org/wordprocessingml/2006/main" w:rsidRPr="02231CFF">
        <w:t xml:space="preserve">editoru </w:t>
      </w:r>
      <w:proofErr xmlns:w="http://schemas.openxmlformats.org/wordprocessingml/2006/main" w:type="spellEnd"/>
      <w:r xmlns:w="http://schemas.openxmlformats.org/wordprocessingml/2006/main" w:rsidR="00BE4963" w:rsidRPr="02231CFF">
        <w:t xml:space="preserve">,</w:t>
      </w:r>
    </w:p>
    <w:p w14:paraId="15DA4BFE" w14:textId="77777777" w:rsidR="00EE54C2" w:rsidRPr="00131303" w:rsidRDefault="00905D84">
      <w:pPr xmlns:w="http://schemas.openxmlformats.org/wordprocessingml/2006/main">
        <w:pStyle w:val="ListParagraph"/>
        <w:numPr>
          <w:ilvl w:val="0"/>
          <w:numId w:val="20"/>
        </w:numPr>
      </w:pPr>
      <w:proofErr xmlns:w="http://schemas.openxmlformats.org/wordprocessingml/2006/main" w:type="spellStart"/>
      <w:r xmlns:w="http://schemas.openxmlformats.org/wordprocessingml/2006/main" w:rsidRPr="02231CFF">
        <w:t xml:space="preserve">vložením </w:t>
      </w:r>
      <w:proofErr xmlns:w="http://schemas.openxmlformats.org/wordprocessingml/2006/main" w:type="spellEnd"/>
      <w:r xmlns:w="http://schemas.openxmlformats.org/wordprocessingml/2006/main" w:rsidRPr="02231CFF">
        <w:t xml:space="preserve">z </w:t>
      </w:r>
      <w:proofErr xmlns:w="http://schemas.openxmlformats.org/wordprocessingml/2006/main" w:type="spellStart"/>
      <w:r xmlns:w="http://schemas.openxmlformats.org/wordprocessingml/2006/main" w:rsidR="007350A5" w:rsidRPr="02231CFF">
        <w:t xml:space="preserve">jiného</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dokumentu </w:t>
      </w:r>
      <w:proofErr xmlns:w="http://schemas.openxmlformats.org/wordprocessingml/2006/main" w:type="spellEnd"/>
      <w:r xmlns:w="http://schemas.openxmlformats.org/wordprocessingml/2006/main" w:rsidRPr="02231CFF">
        <w:t xml:space="preserve">(DOC, PDF, XLS, </w:t>
      </w:r>
      <w:proofErr xmlns:w="http://schemas.openxmlformats.org/wordprocessingml/2006/main" w:type="spellStart"/>
      <w:r xmlns:w="http://schemas.openxmlformats.org/wordprocessingml/2006/main" w:rsidR="00874F45" w:rsidRPr="02231CFF">
        <w:t xml:space="preserve">jiná </w:t>
      </w:r>
      <w:proofErr xmlns:w="http://schemas.openxmlformats.org/wordprocessingml/2006/main" w:type="spellEnd"/>
      <w:r xmlns:w="http://schemas.openxmlformats.org/wordprocessingml/2006/main" w:rsidR="00874F45" w:rsidRPr="02231CFF">
        <w:t xml:space="preserve">web </w:t>
      </w:r>
      <w:proofErr xmlns:w="http://schemas.openxmlformats.org/wordprocessingml/2006/main" w:type="spellStart"/>
      <w:r xmlns:w="http://schemas.openxmlformats.org/wordprocessingml/2006/main" w:rsidR="00874F45" w:rsidRPr="02231CFF">
        <w:t xml:space="preserve">stránka </w:t>
      </w:r>
      <w:proofErr xmlns:w="http://schemas.openxmlformats.org/wordprocessingml/2006/main" w:type="spellEnd"/>
      <w:r xmlns:w="http://schemas.openxmlformats.org/wordprocessingml/2006/main" w:rsidRPr="02231CFF">
        <w:t xml:space="preserve">...)</w:t>
      </w:r>
    </w:p>
    <w:p w14:paraId="72A219D3" w14:textId="77777777" w:rsidR="00EE54C2" w:rsidRPr="00131303" w:rsidRDefault="00EE54C2" w:rsidP="02231CFF">
      <w:pPr xmlns:w="http://schemas.openxmlformats.org/wordprocessingml/2006/main">
        <w:rPr>
          <w:rFonts w:asciiTheme="majorHAnsi" w:eastAsiaTheme="majorEastAsia" w:hAnsiTheme="majorHAnsi" w:cstheme="majorBidi"/>
          <w:b/>
          <w:bCs/>
          <w:lang w:eastAsia="en-US"/>
        </w:rPr>
      </w:pPr>
      <w:r xmlns:w="http://schemas.openxmlformats.org/wordprocessingml/2006/main" w:rsidRPr="02231CFF">
        <w:rPr>
          <w:rFonts w:asciiTheme="majorHAnsi" w:eastAsiaTheme="majorEastAsia" w:hAnsiTheme="majorHAnsi" w:cstheme="majorBidi"/>
          <w:b/>
          <w:bCs/>
        </w:rPr>
        <w:t xml:space="preserve">Vložení z jiného dokumentu je možné pomocí tří variant:</w:t>
      </w:r>
    </w:p>
    <w:p w14:paraId="6D07DC18" w14:textId="17EA2B73" w:rsidR="0007721E" w:rsidRPr="0047055A" w:rsidRDefault="00131303" w:rsidP="00E41BD8">
      <w:r xmlns:w="http://schemas.openxmlformats.org/wordprocessingml/2006/main" w:rsidRPr="02231CFF">
        <w:t xml:space="preserve">Klasické vložení textu (z panelu nástrojů nebo kombinací kláves CTRL + v)</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EE54C2">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48954E79" wp14:editId="48D26FBD">
            <wp:extent cx="333375" cy="404306"/>
            <wp:effectExtent l="0" t="0" r="0" b="0"/>
            <wp:docPr id="146" name="Obrázo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46"/>
                    <pic:cNvPicPr/>
                  </pic:nvPicPr>
                  <pic:blipFill>
                    <a:blip r:embed="rId82">
                      <a:extLst>
                        <a:ext uri="{28A0092B-C50C-407E-A947-70E740481C1C}">
                          <a14:useLocalDpi xmlns:a14="http://schemas.microsoft.com/office/drawing/2010/main" val="0"/>
                        </a:ext>
                      </a:extLst>
                    </a:blip>
                    <a:stretch>
                      <a:fillRect/>
                    </a:stretch>
                  </pic:blipFill>
                  <pic:spPr>
                    <a:xfrm>
                      <a:off x="0" y="0"/>
                      <a:ext cx="333375" cy="404306"/>
                    </a:xfrm>
                    <a:prstGeom prst="rect">
                      <a:avLst/>
                    </a:prstGeom>
                  </pic:spPr>
                </pic:pic>
              </a:graphicData>
            </a:graphic>
          </wp:inline>
        </w:drawing>
      </w:r>
    </w:p>
    <w:p w14:paraId="73C3BF07" w14:textId="209468B1" w:rsidR="00EE54C2" w:rsidRDefault="00905D84" w:rsidP="00E41BD8">
      <w:r xmlns:w="http://schemas.openxmlformats.org/wordprocessingml/2006/main" w:rsidRPr="02231CFF">
        <w:t xml:space="preserve">Při vložení textu tímto způsobem se text vloží is původním formátováním zdrojového textu. Tento způsob je však nechtěný hlavně z důvodu ponechání jednotného </w:t>
      </w:r>
      <w:proofErr xmlns:w="http://schemas.openxmlformats.org/wordprocessingml/2006/main" w:type="spellStart"/>
      <w:r xmlns:w="http://schemas.openxmlformats.org/wordprocessingml/2006/main" w:rsidR="00DE4639" w:rsidRPr="02231CFF">
        <w:t xml:space="preserve">stylování </w:t>
      </w:r>
      <w:proofErr xmlns:w="http://schemas.openxmlformats.org/wordprocessingml/2006/main" w:type="spellEnd"/>
      <w:r xmlns:w="http://schemas.openxmlformats.org/wordprocessingml/2006/main" w:rsidR="00DE4639" w:rsidRPr="02231CFF">
        <w:t xml:space="preserve">textů na celém webu podle předdefinovaných stylů.</w:t>
      </w:r>
    </w:p>
    <w:p w14:paraId="0BFC7520" w14:textId="77777777" w:rsidR="00E41BD8" w:rsidRPr="0047055A" w:rsidRDefault="00E41BD8" w:rsidP="00E41BD8"/>
    <w:p w14:paraId="6C66FF3C" w14:textId="63016F24" w:rsidR="00131303" w:rsidRDefault="00131303" w:rsidP="00E41BD8">
      <w:r xmlns:w="http://schemas.openxmlformats.org/wordprocessingml/2006/main" w:rsidRPr="02231CFF">
        <w:t xml:space="preserve">Vložení neformátovaného textu (z panelu nástrojů nebo kombinací kláves CTRL + t)</w:t>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AD4B5E1" wp14:editId="19A6B029">
            <wp:extent cx="276225" cy="285750"/>
            <wp:effectExtent l="0" t="0" r="9525" b="0"/>
            <wp:docPr id="147" name="Obrázo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47"/>
                    <pic:cNvPicPr/>
                  </pic:nvPicPr>
                  <pic:blipFill>
                    <a:blip r:embed="rId83">
                      <a:extLst>
                        <a:ext uri="{28A0092B-C50C-407E-A947-70E740481C1C}">
                          <a14:useLocalDpi xmlns:a14="http://schemas.microsoft.com/office/drawing/2010/main" val="0"/>
                        </a:ext>
                      </a:extLst>
                    </a:blip>
                    <a:stretch>
                      <a:fillRect/>
                    </a:stretch>
                  </pic:blipFill>
                  <pic:spPr>
                    <a:xfrm>
                      <a:off x="0" y="0"/>
                      <a:ext cx="276225" cy="285750"/>
                    </a:xfrm>
                    <a:prstGeom prst="rect">
                      <a:avLst/>
                    </a:prstGeom>
                  </pic:spPr>
                </pic:pic>
              </a:graphicData>
            </a:graphic>
          </wp:inline>
        </w:drawing>
      </w:r>
      <w:r xmlns:w="http://schemas.openxmlformats.org/wordprocessingml/2006/main" w:rsidR="00061343">
        <w:br xmlns:w="http://schemas.openxmlformats.org/wordprocessingml/2006/main"/>
      </w:r>
    </w:p>
    <w:p w14:paraId="465A996E" w14:textId="77777777" w:rsidR="00061343" w:rsidRPr="0047055A" w:rsidRDefault="00061343" w:rsidP="00E41BD8">
      <w:r xmlns:w="http://schemas.openxmlformats.org/wordprocessingml/2006/main" w:rsidRPr="02231CFF">
        <w:lastRenderedPageBreak xmlns:w="http://schemas.openxmlformats.org/wordprocessingml/2006/main"/>
      </w:r>
      <w:r xmlns:w="http://schemas.openxmlformats.org/wordprocessingml/2006/main" w:rsidRPr="02231CFF">
        <w:t xml:space="preserve">Tento způsob vkládání textu vám text vloží bez jakéhokoli formátování. Pro vkládání běžného textu je proto nejvhodnější.</w:t>
      </w:r>
    </w:p>
    <w:p w14:paraId="1917EEA9" w14:textId="32613C42" w:rsidR="0007721E" w:rsidRPr="0047055A" w:rsidRDefault="00E41BD8" w:rsidP="00E41BD8">
      <w:r xmlns:w="http://schemas.openxmlformats.org/wordprocessingml/2006/main">
        <w:t xml:space="preserve">Vložení textu z Word / Excel (z panelu nástrojů nebo kombinací kláves CTRL + w)</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07721E">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DEB5ED5" wp14:editId="5CE5DC02">
            <wp:extent cx="266700" cy="304800"/>
            <wp:effectExtent l="0" t="0" r="0" b="0"/>
            <wp:docPr id="148" name="Obrázo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48"/>
                    <pic:cNvPicPr/>
                  </pic:nvPicPr>
                  <pic:blipFill>
                    <a:blip r:embed="rId84">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inline>
        </w:drawing>
      </w:r>
    </w:p>
    <w:p w14:paraId="462B8FE7" w14:textId="77777777" w:rsidR="00EE54C2" w:rsidRPr="0047055A" w:rsidRDefault="00905D84" w:rsidP="00E41BD8">
      <w:r xmlns:w="http://schemas.openxmlformats.org/wordprocessingml/2006/main" w:rsidRPr="02231CFF">
        <w:t xml:space="preserve">Tato možnost vloží text se zachovanými odstavcemi a tabulkami, ale očištěný od všech stylů z původního dokumentu. Bohužel některé prohlížeče mají tuto klávesovou zkratku vyhrazenou pro zavření okna/záložky, takže v takovém případě je lepší vkládat text přes klepnutí na ikonku v panelu nástrojů a ne přes klávesovou zkratku.</w:t>
      </w:r>
    </w:p>
    <w:p w14:paraId="103C67D7" w14:textId="77777777" w:rsidR="005A1F9A" w:rsidRPr="0047055A" w:rsidRDefault="0007721E" w:rsidP="00E41BD8">
      <w:r xmlns:w="http://schemas.openxmlformats.org/wordprocessingml/2006/main">
        <w:t xml:space="preserve">Kopírování textu je možné označením textu a kliknutím na ikonku </w:t>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57EE454B" wp14:editId="254ADB86">
            <wp:extent cx="323850" cy="304800"/>
            <wp:effectExtent l="0" t="0" r="0" b="0"/>
            <wp:docPr id="149" name="Obrázo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49"/>
                    <pic:cNvPicPr/>
                  </pic:nvPicPr>
                  <pic:blipFill>
                    <a:blip r:embed="rId85">
                      <a:extLst>
                        <a:ext uri="{28A0092B-C50C-407E-A947-70E740481C1C}">
                          <a14:useLocalDpi xmlns:a14="http://schemas.microsoft.com/office/drawing/2010/main" val="0"/>
                        </a:ext>
                      </a:extLst>
                    </a:blip>
                    <a:stretch>
                      <a:fillRect/>
                    </a:stretch>
                  </pic:blipFill>
                  <pic:spPr>
                    <a:xfrm>
                      <a:off x="0" y="0"/>
                      <a:ext cx="323850" cy="304800"/>
                    </a:xfrm>
                    <a:prstGeom prst="rect">
                      <a:avLst/>
                    </a:prstGeom>
                  </pic:spPr>
                </pic:pic>
              </a:graphicData>
            </a:graphic>
          </wp:inline>
        </w:drawing>
      </w:r>
      <w:r xmlns:w="http://schemas.openxmlformats.org/wordprocessingml/2006/main" w:rsidR="0091089E">
        <w:t xml:space="preserve">(nebo kombinací kláves CTRL + c),</w:t>
      </w:r>
    </w:p>
    <w:p w14:paraId="78684B30" w14:textId="77777777" w:rsidR="00905D84" w:rsidRPr="0047055A" w:rsidRDefault="0007721E" w:rsidP="00E41BD8">
      <w:r xmlns:w="http://schemas.openxmlformats.org/wordprocessingml/2006/main">
        <w:t xml:space="preserve">Vystřižení textu je možné označením textu a kliknutím na ikonku </w:t>
      </w: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6450E62" wp14:editId="68A256E3">
            <wp:extent cx="247650" cy="266700"/>
            <wp:effectExtent l="0" t="0" r="0" b="0"/>
            <wp:docPr id="150" name="Obrázo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0"/>
                    <pic:cNvPicPr/>
                  </pic:nvPicPr>
                  <pic:blipFill>
                    <a:blip r:embed="rId86">
                      <a:extLst>
                        <a:ext uri="{28A0092B-C50C-407E-A947-70E740481C1C}">
                          <a14:useLocalDpi xmlns:a14="http://schemas.microsoft.com/office/drawing/2010/main" val="0"/>
                        </a:ext>
                      </a:extLst>
                    </a:blip>
                    <a:stretch>
                      <a:fillRect/>
                    </a:stretch>
                  </pic:blipFill>
                  <pic:spPr>
                    <a:xfrm>
                      <a:off x="0" y="0"/>
                      <a:ext cx="247650" cy="266700"/>
                    </a:xfrm>
                    <a:prstGeom prst="rect">
                      <a:avLst/>
                    </a:prstGeom>
                  </pic:spPr>
                </pic:pic>
              </a:graphicData>
            </a:graphic>
          </wp:inline>
        </w:drawing>
      </w:r>
      <w:r xmlns:w="http://schemas.openxmlformats.org/wordprocessingml/2006/main" w:rsidR="0091089E">
        <w:t xml:space="preserve">(nebo kombinací kláves CTRL + x).</w:t>
      </w:r>
    </w:p>
    <w:p w14:paraId="54197775" w14:textId="77777777" w:rsidR="000E3544" w:rsidRPr="0047055A" w:rsidRDefault="000E3544" w:rsidP="02231CFF">
      <w:pPr>
        <w:rPr>
          <w:rFonts w:asciiTheme="majorHAnsi" w:hAnsiTheme="majorHAnsi" w:cstheme="majorBidi"/>
        </w:rPr>
      </w:pPr>
    </w:p>
    <w:p w14:paraId="7008A9A1" w14:textId="2AEE0D5D" w:rsidR="0063694F" w:rsidRPr="0047055A" w:rsidRDefault="0063694F" w:rsidP="00624BC7">
      <w:pPr xmlns:w="http://schemas.openxmlformats.org/wordprocessingml/2006/main">
        <w:pStyle w:val="IW-Nadpis3"/>
        <w:numPr>
          <w:ilvl w:val="2"/>
          <w:numId w:val="0"/>
        </w:numPr>
      </w:pPr>
      <w:bookmarkStart xmlns:w="http://schemas.openxmlformats.org/wordprocessingml/2006/main" w:id="84" w:name="_Toc422924445"/>
      <w:bookmarkStart xmlns:w="http://schemas.openxmlformats.org/wordprocessingml/2006/main" w:id="85" w:name="_Toc422926383"/>
      <w:bookmarkStart xmlns:w="http://schemas.openxmlformats.org/wordprocessingml/2006/main" w:id="86" w:name="_Toc112239898"/>
      <w:bookmarkStart xmlns:w="http://schemas.openxmlformats.org/wordprocessingml/2006/main" w:id="87" w:name="_Toc142904166"/>
      <w:r xmlns:w="http://schemas.openxmlformats.org/wordprocessingml/2006/main">
        <w:t xml:space="preserve">Práce se styly a formátování textu</w:t>
      </w:r>
      <w:bookmarkEnd xmlns:w="http://schemas.openxmlformats.org/wordprocessingml/2006/main" w:id="84"/>
      <w:bookmarkEnd xmlns:w="http://schemas.openxmlformats.org/wordprocessingml/2006/main" w:id="85"/>
      <w:bookmarkEnd xmlns:w="http://schemas.openxmlformats.org/wordprocessingml/2006/main" w:id="86"/>
      <w:bookmarkEnd xmlns:w="http://schemas.openxmlformats.org/wordprocessingml/2006/main" w:id="87"/>
    </w:p>
    <w:p w14:paraId="40B9B124" w14:textId="035428E8" w:rsidR="00AB35C1" w:rsidRDefault="00AB35C1" w:rsidP="02231CFF">
      <w:pPr xmlns:w="http://schemas.openxmlformats.org/wordprocessingml/2006/main">
        <w:pStyle w:val="IW-Norml"/>
        <w:rPr>
          <w:rFonts w:asciiTheme="majorHAnsi" w:hAnsiTheme="majorHAnsi" w:cstheme="majorBidi"/>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asciiTheme="majorHAnsi" w:hAnsiTheme="majorHAnsi" w:cstheme="majorHAnsi"/>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313" behindDoc="0" locked="0" layoutInCell="1" allowOverlap="1" wp14:anchorId="7A9C5154" wp14:editId="50B3A3F2">
            <wp:simplePos x="0" y="0"/>
            <wp:positionH relativeFrom="margin">
              <wp:align>center</wp:align>
            </wp:positionH>
            <wp:positionV relativeFrom="paragraph">
              <wp:posOffset>948081</wp:posOffset>
            </wp:positionV>
            <wp:extent cx="5909945" cy="628650"/>
            <wp:effectExtent l="0" t="0" r="0" b="0"/>
            <wp:wrapSquare wrapText="bothSides"/>
            <wp:docPr id="12028720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2065" name="Picture 1202872065"/>
                    <pic:cNvPicPr/>
                  </pic:nvPicPr>
                  <pic:blipFill rotWithShape="1">
                    <a:blip r:embed="rId87">
                      <a:extLst>
                        <a:ext uri="{28A0092B-C50C-407E-A947-70E740481C1C}">
                          <a14:useLocalDpi xmlns:a14="http://schemas.microsoft.com/office/drawing/2010/main" val="0"/>
                        </a:ext>
                      </a:extLst>
                    </a:blip>
                    <a:srcRect r="16680"/>
                    <a:stretch/>
                  </pic:blipFill>
                  <pic:spPr bwMode="auto">
                    <a:xfrm>
                      <a:off x="0" y="0"/>
                      <a:ext cx="5909945"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xmlns:w="http://schemas.openxmlformats.org/wordprocessingml/2006/main" w:rsidR="006062E1" w:rsidRPr="02231CFF">
        <w:rPr>
          <w:rFonts w:asciiTheme="majorHAnsi" w:hAnsiTheme="majorHAnsi" w:cstheme="majorBidi"/>
        </w:rPr>
        <w:t xml:space="preserve">Ve WebJETu máte k dispozici jistý počet předdefinovaných stylů pro nadpisy a pro písma, která se používají pro stylování stránky do přijatelné formy. Správné definování nadpisů má zároveň značný význam pro optimalizaci pro vyhledávače (SEO) a vnitřní strukturu dokumentu.</w:t>
      </w:r>
    </w:p>
    <w:p w14:paraId="1760756F" w14:textId="06D70E81" w:rsidR="007F283D" w:rsidRPr="0047055A" w:rsidRDefault="00944A10" w:rsidP="02231CFF">
      <w:pPr>
        <w:pStyle w:val="IW-Norml"/>
        <w:rPr>
          <w:rFonts w:asciiTheme="majorHAnsi" w:hAnsiTheme="majorHAnsi" w:cstheme="majorBidi"/>
        </w:rPr>
      </w:pPr>
      <w:r>
        <w:br/>
      </w:r>
    </w:p>
    <w:p w14:paraId="6A85E52F" w14:textId="77777777" w:rsidR="006E389F" w:rsidRPr="0047055A" w:rsidRDefault="006E389F"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Předdefinované nadpisy se aplikují vždy na celý odstavec. Nadpis vytvoříte kliknutím do požadovaného odstavce, ze kterého chcete udělat nadpis az roletky vyberete požadovanou úroveň nadpisu.</w:t>
      </w:r>
    </w:p>
    <w:p w14:paraId="2DB62F51" w14:textId="5B2C5CBD" w:rsidR="004C1320" w:rsidRDefault="00116861" w:rsidP="004C1320">
      <w:pPr>
        <w:pStyle w:val="Obrzok"/>
      </w:pPr>
      <w:r>
        <w:lastRenderedPageBreak/>
        <w:drawing>
          <wp:inline distT="0" distB="0" distL="0" distR="0" wp14:anchorId="4FEEA84F" wp14:editId="247EE606">
            <wp:extent cx="2057687" cy="2505425"/>
            <wp:effectExtent l="0" t="0" r="0" b="9525"/>
            <wp:docPr id="62" name="Obrázo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62"/>
                    <pic:cNvPicPr/>
                  </pic:nvPicPr>
                  <pic:blipFill>
                    <a:blip r:embed="rId88">
                      <a:extLst>
                        <a:ext uri="{28A0092B-C50C-407E-A947-70E740481C1C}">
                          <a14:useLocalDpi xmlns:a14="http://schemas.microsoft.com/office/drawing/2010/main" val="0"/>
                        </a:ext>
                      </a:extLst>
                    </a:blip>
                    <a:stretch>
                      <a:fillRect/>
                    </a:stretch>
                  </pic:blipFill>
                  <pic:spPr>
                    <a:xfrm>
                      <a:off x="0" y="0"/>
                      <a:ext cx="2057687" cy="2505425"/>
                    </a:xfrm>
                    <a:prstGeom prst="rect">
                      <a:avLst/>
                    </a:prstGeom>
                  </pic:spPr>
                </pic:pic>
              </a:graphicData>
            </a:graphic>
          </wp:inline>
        </w:drawing>
      </w:r>
    </w:p>
    <w:p w14:paraId="4141F7D7" w14:textId="14AECA24" w:rsidR="0082115C"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34 </w:t>
      </w:r>
      <w:r xmlns:w="http://schemas.openxmlformats.org/wordprocessingml/2006/main" w:rsidRPr="02231CFF">
        <w:rPr>
          <w:noProof/>
        </w:rPr>
        <w:fldChar xmlns:w="http://schemas.openxmlformats.org/wordprocessingml/2006/main" w:fldCharType="end"/>
      </w:r>
      <w:r xmlns:w="http://schemas.openxmlformats.org/wordprocessingml/2006/main">
        <w:t xml:space="preserve">Roletka s předdefinovanými styly</w:t>
      </w:r>
    </w:p>
    <w:p w14:paraId="1ACDBC8A" w14:textId="77777777" w:rsidR="00441A1E" w:rsidRPr="0047055A" w:rsidRDefault="00441A1E" w:rsidP="02231CFF">
      <w:pPr>
        <w:rPr>
          <w:rFonts w:asciiTheme="majorHAnsi" w:hAnsiTheme="majorHAnsi" w:cstheme="majorBidi"/>
        </w:rPr>
      </w:pPr>
    </w:p>
    <w:p w14:paraId="61C6ADE8" w14:textId="77777777" w:rsidR="007F283D" w:rsidRPr="0047055A" w:rsidRDefault="003C0C95"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Na každé webové stránce by měl být vždy pouze jeden hlavní Nadpis 1, kterým by se měl text začínat. Jelikož tento nadpis je na stránce automaticky vygenerován z názvu stránky, není třeba jej vkládat do těla stránky. Sekce v rámci stránky se oddělují Nadpisem 2, jejich podsekce Nadpisem 3, atp.</w:t>
      </w:r>
    </w:p>
    <w:p w14:paraId="1E0A8AD4" w14:textId="77777777" w:rsidR="00147076" w:rsidRPr="0047055A" w:rsidRDefault="00147076" w:rsidP="02231CFF">
      <w:pPr>
        <w:pStyle w:val="IW-Norml"/>
        <w:rPr>
          <w:rFonts w:asciiTheme="majorHAnsi" w:hAnsiTheme="majorHAnsi" w:cstheme="majorBidi"/>
        </w:rPr>
      </w:pPr>
    </w:p>
    <w:p w14:paraId="157CAFEC" w14:textId="77777777" w:rsidR="006E389F" w:rsidRPr="0047055A" w:rsidRDefault="006E389F"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V této nabídce jsou i další předdefinované styly, jejich použití však vychází z jejich pojmenování, například styly obsahující text "tabulka" se používají pouze pro tabulky a podobně.</w:t>
      </w:r>
    </w:p>
    <w:p w14:paraId="6B75C075" w14:textId="77777777" w:rsidR="00AB367B" w:rsidRPr="0047055A" w:rsidRDefault="00AB367B" w:rsidP="02231CFF">
      <w:pPr>
        <w:pStyle w:val="IW-Norml"/>
        <w:rPr>
          <w:rFonts w:asciiTheme="majorHAnsi" w:hAnsiTheme="majorHAnsi" w:cstheme="majorBidi"/>
        </w:rPr>
      </w:pPr>
    </w:p>
    <w:p w14:paraId="1F652C89" w14:textId="77777777" w:rsidR="00441A1E" w:rsidRPr="0047055A" w:rsidRDefault="00441A1E"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Klepnutím do libovolného textu stránky v editoru se vám do pole Styl automaticky nastaví styl použitý na dané pozici kurzoru. Aktuálně použitý styl je označen šipkou v levé části roletky.</w:t>
      </w:r>
    </w:p>
    <w:p w14:paraId="076A4A22" w14:textId="77777777" w:rsidR="00441A1E" w:rsidRPr="0047055A" w:rsidRDefault="00441A1E" w:rsidP="02231CFF">
      <w:pPr>
        <w:pStyle w:val="IW-Norml"/>
        <w:rPr>
          <w:rFonts w:asciiTheme="majorHAnsi" w:hAnsiTheme="majorHAnsi" w:cstheme="majorBidi"/>
        </w:rPr>
      </w:pPr>
    </w:p>
    <w:p w14:paraId="13AA9CF9" w14:textId="77777777" w:rsidR="00441A1E" w:rsidRPr="0047055A" w:rsidRDefault="00441A1E"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chcete změnit styl takto stylizovaného textu v rámci odstavce, nesmíte text označovat. Stačí kliknout do daného textu ve stránce, styl barvy se automaticky přednastaví v roletce Styl a následně jej můžete změnit na jiný styl.</w:t>
      </w:r>
    </w:p>
    <w:p w14:paraId="1354ACCA" w14:textId="77777777" w:rsidR="00136CE6" w:rsidRPr="0047055A" w:rsidRDefault="00136CE6" w:rsidP="02231CFF">
      <w:pPr>
        <w:rPr>
          <w:rFonts w:asciiTheme="majorHAnsi" w:hAnsiTheme="majorHAnsi" w:cstheme="majorBidi"/>
        </w:rPr>
      </w:pPr>
    </w:p>
    <w:p w14:paraId="32757AEE" w14:textId="77777777" w:rsidR="00136CE6" w:rsidRPr="0047055A" w:rsidRDefault="00136CE6"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Pomocí předdefinovaných stylů můžete text na stránce také zvýrazňovat. Ve výběru naleznete např. různé typy nadpisů, barevná zvýraznění. Používání stylů zajistí jednotný vzhled stránek.</w:t>
      </w:r>
    </w:p>
    <w:p w14:paraId="5FF9C31E" w14:textId="77777777" w:rsidR="004545EB" w:rsidRPr="0047055A" w:rsidRDefault="00905D84"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lastRenderedPageBreak xmlns:w="http://schemas.openxmlformats.org/wordprocessingml/2006/main"/>
      </w:r>
      <w:r xmlns:w="http://schemas.openxmlformats.org/wordprocessingml/2006/main" w:rsidRPr="02231CFF">
        <w:rPr>
          <w:rFonts w:asciiTheme="majorHAnsi" w:hAnsiTheme="majorHAnsi" w:cstheme="majorBidi"/>
        </w:rPr>
        <w:t xml:space="preserve">Další způsob formátování textu je pomocí následujících standardních nástrojů ( </w:t>
      </w:r>
      <w:r xmlns:w="http://schemas.openxmlformats.org/wordprocessingml/2006/main" w:rsidR="00442369" w:rsidRPr="02231CFF">
        <w:rPr>
          <w:rFonts w:asciiTheme="majorHAnsi" w:hAnsiTheme="majorHAnsi" w:cstheme="majorBidi"/>
        </w:rPr>
        <w:t xml:space="preserve">aplikují se označením textu, který chcete upravit):</w:t>
      </w:r>
    </w:p>
    <w:p w14:paraId="0BBF3AC1" w14:textId="77777777" w:rsidR="00656730" w:rsidRPr="0047055A" w:rsidRDefault="00905D84" w:rsidP="00E41BD8">
      <w:r xmlns:w="http://schemas.openxmlformats.org/wordprocessingml/2006/main">
        <w:t xml:space="preserve">hrubé písmo </w:t>
      </w:r>
      <w:r xmlns:w="http://schemas.openxmlformats.org/wordprocessingml/2006/main">
        <w:tab xmlns:w="http://schemas.openxmlformats.org/wordprocessingml/2006/main"/>
      </w:r>
      <w:r xmlns:w="http://schemas.openxmlformats.org/wordprocessingml/2006/main" w:rsidRPr="00E41BD8">
        <w:rPr>
          <w:b/>
          <w:bCs/>
        </w:rPr>
        <w:t xml:space="preserve">pomocí ikonky v menu editoru</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2839D3">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4EAC4ED4" wp14:editId="2964AA11">
            <wp:extent cx="200025" cy="171450"/>
            <wp:effectExtent l="0" t="0" r="9525"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89">
                      <a:extLst>
                        <a:ext uri="{28A0092B-C50C-407E-A947-70E740481C1C}">
                          <a14:useLocalDpi xmlns:a14="http://schemas.microsoft.com/office/drawing/2010/main" val="0"/>
                        </a:ext>
                      </a:extLst>
                    </a:blip>
                    <a:stretch>
                      <a:fillRect/>
                    </a:stretch>
                  </pic:blipFill>
                  <pic:spPr>
                    <a:xfrm>
                      <a:off x="0" y="0"/>
                      <a:ext cx="200025" cy="171450"/>
                    </a:xfrm>
                    <a:prstGeom prst="rect">
                      <a:avLst/>
                    </a:prstGeom>
                  </pic:spPr>
                </pic:pic>
              </a:graphicData>
            </a:graphic>
          </wp:inline>
        </w:drawing>
      </w:r>
    </w:p>
    <w:p w14:paraId="423DC452" w14:textId="3ECA6BDF" w:rsidR="00442369" w:rsidRPr="0047055A" w:rsidRDefault="00905D84" w:rsidP="00E41BD8">
      <w:r xmlns:w="http://schemas.openxmlformats.org/wordprocessingml/2006/main">
        <w:t xml:space="preserve">kurzíva</w:t>
      </w:r>
      <w:r xmlns:w="http://schemas.openxmlformats.org/wordprocessingml/2006/main">
        <w:tab xmlns:w="http://schemas.openxmlformats.org/wordprocessingml/2006/main"/>
      </w:r>
      <w:r xmlns:w="http://schemas.openxmlformats.org/wordprocessingml/2006/main">
        <w:t xml:space="preserve">             </w:t>
      </w:r>
      <w:r xmlns:w="http://schemas.openxmlformats.org/wordprocessingml/2006/main" w:rsidRPr="00E41BD8">
        <w:rPr>
          <w:i/>
          <w:iCs/>
        </w:rPr>
        <w:t xml:space="preserve">pomocí ikonky v menu editoru</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2839D3">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458E348D" wp14:editId="19365A5A">
            <wp:extent cx="180975" cy="142875"/>
            <wp:effectExtent l="0" t="0" r="9525" b="9525"/>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90">
                      <a:extLst>
                        <a:ext uri="{28A0092B-C50C-407E-A947-70E740481C1C}">
                          <a14:useLocalDpi xmlns:a14="http://schemas.microsoft.com/office/drawing/2010/main" val="0"/>
                        </a:ext>
                      </a:extLst>
                    </a:blip>
                    <a:stretch>
                      <a:fillRect/>
                    </a:stretch>
                  </pic:blipFill>
                  <pic:spPr>
                    <a:xfrm>
                      <a:off x="0" y="0"/>
                      <a:ext cx="180975" cy="142875"/>
                    </a:xfrm>
                    <a:prstGeom prst="rect">
                      <a:avLst/>
                    </a:prstGeom>
                  </pic:spPr>
                </pic:pic>
              </a:graphicData>
            </a:graphic>
          </wp:inline>
        </w:drawing>
      </w:r>
    </w:p>
    <w:p w14:paraId="56A15F32" w14:textId="77777777" w:rsidR="00442369" w:rsidRPr="0047055A" w:rsidRDefault="00442369" w:rsidP="00E41BD8">
      <w:r xmlns:w="http://schemas.openxmlformats.org/wordprocessingml/2006/main">
        <w:t xml:space="preserve">podtržení </w:t>
      </w:r>
      <w:r xmlns:w="http://schemas.openxmlformats.org/wordprocessingml/2006/main">
        <w:tab xmlns:w="http://schemas.openxmlformats.org/wordprocessingml/2006/main"/>
      </w:r>
      <w:r xmlns:w="http://schemas.openxmlformats.org/wordprocessingml/2006/main">
        <w:tab xmlns:w="http://schemas.openxmlformats.org/wordprocessingml/2006/main"/>
      </w:r>
      <w:r xmlns:w="http://schemas.openxmlformats.org/wordprocessingml/2006/main" w:rsidRPr="00E41BD8">
        <w:rPr>
          <w:u w:val="single"/>
        </w:rPr>
        <w:t xml:space="preserve">pomocí ikonky v menu editoru</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2839D3">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701D6FE" wp14:editId="331030DB">
            <wp:extent cx="161925" cy="152400"/>
            <wp:effectExtent l="0" t="0" r="9525"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1">
                      <a:extLst>
                        <a:ext uri="{28A0092B-C50C-407E-A947-70E740481C1C}">
                          <a14:useLocalDpi xmlns:a14="http://schemas.microsoft.com/office/drawing/2010/main" val="0"/>
                        </a:ext>
                      </a:extLst>
                    </a:blip>
                    <a:stretch>
                      <a:fillRect/>
                    </a:stretch>
                  </pic:blipFill>
                  <pic:spPr>
                    <a:xfrm>
                      <a:off x="0" y="0"/>
                      <a:ext cx="161925" cy="152400"/>
                    </a:xfrm>
                    <a:prstGeom prst="rect">
                      <a:avLst/>
                    </a:prstGeom>
                  </pic:spPr>
                </pic:pic>
              </a:graphicData>
            </a:graphic>
          </wp:inline>
        </w:drawing>
      </w:r>
    </w:p>
    <w:p w14:paraId="07CDE01A" w14:textId="77777777" w:rsidR="00442369" w:rsidRPr="0047055A" w:rsidRDefault="00442369" w:rsidP="00E41BD8">
      <w:r xmlns:w="http://schemas.openxmlformats.org/wordprocessingml/2006/main">
        <w:t xml:space="preserve">škrtnutí </w:t>
      </w:r>
      <w:r xmlns:w="http://schemas.openxmlformats.org/wordprocessingml/2006/main">
        <w:tab xmlns:w="http://schemas.openxmlformats.org/wordprocessingml/2006/main"/>
      </w:r>
      <w:r xmlns:w="http://schemas.openxmlformats.org/wordprocessingml/2006/main">
        <w:tab xmlns:w="http://schemas.openxmlformats.org/wordprocessingml/2006/main"/>
      </w:r>
      <w:r xmlns:w="http://schemas.openxmlformats.org/wordprocessingml/2006/main" w:rsidRPr="00E41BD8">
        <w:rPr>
          <w:strike/>
        </w:rPr>
        <w:t xml:space="preserve">pomocí ikonky v menu editoru</w:t>
      </w:r>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027019">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13F6C41" wp14:editId="793F3FDC">
            <wp:extent cx="203675" cy="195841"/>
            <wp:effectExtent l="0" t="0" r="6350" b="0"/>
            <wp:docPr id="152" name="Obrázo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2"/>
                    <pic:cNvPicPr/>
                  </pic:nvPicPr>
                  <pic:blipFill>
                    <a:blip r:embed="rId92">
                      <a:extLst>
                        <a:ext uri="{28A0092B-C50C-407E-A947-70E740481C1C}">
                          <a14:useLocalDpi xmlns:a14="http://schemas.microsoft.com/office/drawing/2010/main" val="0"/>
                        </a:ext>
                      </a:extLst>
                    </a:blip>
                    <a:stretch>
                      <a:fillRect/>
                    </a:stretch>
                  </pic:blipFill>
                  <pic:spPr>
                    <a:xfrm>
                      <a:off x="0" y="0"/>
                      <a:ext cx="203675" cy="195841"/>
                    </a:xfrm>
                    <a:prstGeom prst="rect">
                      <a:avLst/>
                    </a:prstGeom>
                  </pic:spPr>
                </pic:pic>
              </a:graphicData>
            </a:graphic>
          </wp:inline>
        </w:drawing>
      </w:r>
    </w:p>
    <w:p w14:paraId="001AFE3F" w14:textId="77777777" w:rsidR="00442369" w:rsidRPr="0047055A" w:rsidRDefault="00442369" w:rsidP="02231CFF">
      <w:pPr>
        <w:rPr>
          <w:rFonts w:asciiTheme="majorHAnsi" w:hAnsiTheme="majorHAnsi" w:cstheme="majorBidi"/>
        </w:rPr>
      </w:pPr>
    </w:p>
    <w:p w14:paraId="26985E3A" w14:textId="77777777" w:rsidR="006E389F" w:rsidRPr="0047055A" w:rsidRDefault="006E389F"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Méně používané formáty textu jsou například horní a dolní index.</w:t>
      </w:r>
    </w:p>
    <w:p w14:paraId="3E639869" w14:textId="77777777" w:rsidR="00D15D02" w:rsidRPr="0047055A" w:rsidRDefault="00027019" w:rsidP="02231CFF">
      <w:pPr>
        <w:pStyle w:val="IW-Norml"/>
        <w:jc w:val="center"/>
        <w:rPr>
          <w:rFonts w:asciiTheme="majorHAnsi" w:hAnsiTheme="majorHAnsi" w:cstheme="majorBidi"/>
        </w:rPr>
      </w:pPr>
      <w:r>
        <w:drawing>
          <wp:inline distT="0" distB="0" distL="0" distR="0" wp14:anchorId="24499592" wp14:editId="4DFEDCEA">
            <wp:extent cx="571500" cy="257175"/>
            <wp:effectExtent l="0" t="0" r="0" b="9525"/>
            <wp:docPr id="153" name="Obrázo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3"/>
                    <pic:cNvPicPr/>
                  </pic:nvPicPr>
                  <pic:blipFill>
                    <a:blip r:embed="rId93">
                      <a:extLst>
                        <a:ext uri="{28A0092B-C50C-407E-A947-70E740481C1C}">
                          <a14:useLocalDpi xmlns:a14="http://schemas.microsoft.com/office/drawing/2010/main" val="0"/>
                        </a:ext>
                      </a:extLst>
                    </a:blip>
                    <a:stretch>
                      <a:fillRect/>
                    </a:stretch>
                  </pic:blipFill>
                  <pic:spPr>
                    <a:xfrm>
                      <a:off x="0" y="0"/>
                      <a:ext cx="571500" cy="257175"/>
                    </a:xfrm>
                    <a:prstGeom prst="rect">
                      <a:avLst/>
                    </a:prstGeom>
                  </pic:spPr>
                </pic:pic>
              </a:graphicData>
            </a:graphic>
          </wp:inline>
        </w:drawing>
      </w:r>
    </w:p>
    <w:p w14:paraId="0DDAC4FF" w14:textId="77777777" w:rsidR="00D672BA" w:rsidRPr="0047055A" w:rsidRDefault="004545EB"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Formátování textu pomocí nástroje pro změnu barvy textu a podbarvení textu nepoužívejte, protože způsobuje grafickou nekonzistentnost web stránky a degraduje její hodnotu v rámci web sídla.</w:t>
      </w:r>
    </w:p>
    <w:p w14:paraId="1CC41DBE" w14:textId="77777777" w:rsidR="004545EB" w:rsidRPr="0047055A" w:rsidRDefault="00027019" w:rsidP="02231CFF">
      <w:pPr>
        <w:jc w:val="center"/>
        <w:rPr>
          <w:rFonts w:asciiTheme="majorHAnsi" w:hAnsiTheme="majorHAnsi" w:cstheme="majorBidi"/>
        </w:rPr>
      </w:pPr>
      <w:r>
        <w:rPr>
          <w:noProof/>
        </w:rPr>
        <w:drawing>
          <wp:inline distT="0" distB="0" distL="0" distR="0" wp14:anchorId="17D65371" wp14:editId="36E36037">
            <wp:extent cx="723900" cy="304800"/>
            <wp:effectExtent l="0" t="0" r="0" b="0"/>
            <wp:docPr id="154" name="Obrázo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4"/>
                    <pic:cNvPicPr/>
                  </pic:nvPicPr>
                  <pic:blipFill>
                    <a:blip r:embed="rId94">
                      <a:extLst>
                        <a:ext uri="{28A0092B-C50C-407E-A947-70E740481C1C}">
                          <a14:useLocalDpi xmlns:a14="http://schemas.microsoft.com/office/drawing/2010/main" val="0"/>
                        </a:ext>
                      </a:extLst>
                    </a:blip>
                    <a:stretch>
                      <a:fillRect/>
                    </a:stretch>
                  </pic:blipFill>
                  <pic:spPr>
                    <a:xfrm>
                      <a:off x="0" y="0"/>
                      <a:ext cx="723900" cy="304800"/>
                    </a:xfrm>
                    <a:prstGeom prst="rect">
                      <a:avLst/>
                    </a:prstGeom>
                  </pic:spPr>
                </pic:pic>
              </a:graphicData>
            </a:graphic>
          </wp:inline>
        </w:drawing>
      </w:r>
    </w:p>
    <w:p w14:paraId="2AB5B0DB" w14:textId="1B6DCCAC" w:rsidR="004545EB" w:rsidRPr="0047055A" w:rsidRDefault="004545EB" w:rsidP="02231CFF">
      <w:pPr>
        <w:rPr>
          <w:rFonts w:asciiTheme="majorHAnsi" w:hAnsiTheme="majorHAnsi" w:cstheme="majorBidi"/>
        </w:rPr>
      </w:pPr>
    </w:p>
    <w:p w14:paraId="1DB5485B" w14:textId="31D925D5" w:rsidR="004545EB" w:rsidRPr="0047055A" w:rsidRDefault="004545EB" w:rsidP="00624BC7">
      <w:pPr xmlns:w="http://schemas.openxmlformats.org/wordprocessingml/2006/main">
        <w:pStyle w:val="IW-Nadpis3"/>
        <w:numPr>
          <w:ilvl w:val="2"/>
          <w:numId w:val="0"/>
        </w:numPr>
      </w:pPr>
      <w:bookmarkStart xmlns:w="http://schemas.openxmlformats.org/wordprocessingml/2006/main" w:id="88" w:name="_Toc422924447"/>
      <w:bookmarkStart xmlns:w="http://schemas.openxmlformats.org/wordprocessingml/2006/main" w:id="89" w:name="_Toc422926385"/>
      <w:bookmarkStart xmlns:w="http://schemas.openxmlformats.org/wordprocessingml/2006/main" w:id="90" w:name="_Toc112239899"/>
      <w:bookmarkStart xmlns:w="http://schemas.openxmlformats.org/wordprocessingml/2006/main" w:id="91" w:name="_Toc142904167"/>
      <w:r xmlns:w="http://schemas.openxmlformats.org/wordprocessingml/2006/main">
        <w:t xml:space="preserve">Odstraňování formátování</w:t>
      </w:r>
      <w:bookmarkEnd xmlns:w="http://schemas.openxmlformats.org/wordprocessingml/2006/main" w:id="88"/>
      <w:bookmarkEnd xmlns:w="http://schemas.openxmlformats.org/wordprocessingml/2006/main" w:id="89"/>
      <w:bookmarkEnd xmlns:w="http://schemas.openxmlformats.org/wordprocessingml/2006/main" w:id="90"/>
      <w:bookmarkEnd xmlns:w="http://schemas.openxmlformats.org/wordprocessingml/2006/main" w:id="91"/>
    </w:p>
    <w:p w14:paraId="4EA581E8" w14:textId="77777777" w:rsidR="004545EB" w:rsidRPr="0047055A" w:rsidRDefault="004545EB"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Chcete-li zrušit styl nadpisu, klikněte do textu nadpisu a zvolte z roletky první položku "Odstavec". Následně by se měl styl nadpisu z textu odstranit (platí pro všechny styly z roletky).</w:t>
      </w:r>
    </w:p>
    <w:p w14:paraId="3E75799F" w14:textId="77777777" w:rsidR="004545EB" w:rsidRPr="0047055A" w:rsidRDefault="004545EB" w:rsidP="02231CFF">
      <w:pPr>
        <w:pStyle w:val="IW-Norml"/>
        <w:rPr>
          <w:rFonts w:asciiTheme="majorHAnsi" w:hAnsiTheme="majorHAnsi" w:cstheme="majorBidi"/>
        </w:rPr>
      </w:pPr>
    </w:p>
    <w:p w14:paraId="3BC7A885" w14:textId="77777777" w:rsidR="004545EB" w:rsidRPr="0047055A" w:rsidRDefault="004545EB"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chcete odstranit z textu běžné formátování například tučný text nebo kurzívu, můžete to udělat dvěma způsoby. Buď po označení daného textu znovu kliknete na daný formátovací nástroj, dokud se formátování nezruší, nebo použijete univerzální nástroj pro odstraňování formátování (ikonka Tx).</w:t>
      </w:r>
    </w:p>
    <w:p w14:paraId="7598D566" w14:textId="77777777" w:rsidR="004545EB" w:rsidRPr="0047055A" w:rsidRDefault="00FD553C" w:rsidP="02231CFF">
      <w:pPr>
        <w:pStyle w:val="IW-Norml"/>
        <w:jc w:val="center"/>
        <w:rPr>
          <w:rFonts w:asciiTheme="majorHAnsi" w:hAnsiTheme="majorHAnsi" w:cstheme="majorBidi"/>
        </w:rPr>
      </w:pPr>
      <w:r>
        <w:drawing>
          <wp:inline distT="0" distB="0" distL="0" distR="0" wp14:anchorId="3D05D49E" wp14:editId="462F1543">
            <wp:extent cx="304800" cy="361950"/>
            <wp:effectExtent l="0" t="0" r="0" b="0"/>
            <wp:docPr id="155" name="Obrázo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5"/>
                    <pic:cNvPicPr/>
                  </pic:nvPicPr>
                  <pic:blipFill>
                    <a:blip r:embed="rId95">
                      <a:extLst>
                        <a:ext uri="{28A0092B-C50C-407E-A947-70E740481C1C}">
                          <a14:useLocalDpi xmlns:a14="http://schemas.microsoft.com/office/drawing/2010/main" val="0"/>
                        </a:ext>
                      </a:extLst>
                    </a:blip>
                    <a:stretch>
                      <a:fillRect/>
                    </a:stretch>
                  </pic:blipFill>
                  <pic:spPr>
                    <a:xfrm>
                      <a:off x="0" y="0"/>
                      <a:ext cx="304800" cy="361950"/>
                    </a:xfrm>
                    <a:prstGeom prst="rect">
                      <a:avLst/>
                    </a:prstGeom>
                  </pic:spPr>
                </pic:pic>
              </a:graphicData>
            </a:graphic>
          </wp:inline>
        </w:drawing>
      </w:r>
      <w:r w:rsidR="002839D3">
        <w:drawing>
          <wp:inline distT="0" distB="0" distL="0" distR="0" wp14:anchorId="457120DC" wp14:editId="79AA8D2E">
            <wp:extent cx="190500" cy="161925"/>
            <wp:effectExtent l="0" t="0" r="0" b="9525"/>
            <wp:docPr id="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96">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p w14:paraId="033F9728" w14:textId="77777777" w:rsidR="004545EB" w:rsidRPr="0047055A" w:rsidRDefault="004545EB"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Tento nástroj funguje tak, že formátovaný text označíte a po kliknutí na Tx se odstraní formátování na označeném textu. Tento nástroj odstraňuje také kombinované formátování na textu (např. kurzíva a tučný text dohromady).</w:t>
      </w:r>
    </w:p>
    <w:p w14:paraId="399678A1" w14:textId="77777777" w:rsidR="00676664" w:rsidRPr="0047055A" w:rsidRDefault="00676664" w:rsidP="02231CFF">
      <w:pPr>
        <w:rPr>
          <w:rFonts w:asciiTheme="majorHAnsi" w:hAnsiTheme="majorHAnsi" w:cstheme="majorBidi"/>
        </w:rPr>
      </w:pPr>
    </w:p>
    <w:p w14:paraId="5C9E7A93" w14:textId="0EAD98B5" w:rsidR="00450F1A" w:rsidRPr="0047055A" w:rsidRDefault="00450F1A" w:rsidP="00624BC7">
      <w:pPr xmlns:w="http://schemas.openxmlformats.org/wordprocessingml/2006/main">
        <w:pStyle w:val="IW-Nadpis3"/>
        <w:numPr>
          <w:ilvl w:val="2"/>
          <w:numId w:val="0"/>
        </w:numPr>
      </w:pPr>
      <w:bookmarkStart xmlns:w="http://schemas.openxmlformats.org/wordprocessingml/2006/main" w:id="92" w:name="_Toc422924448"/>
      <w:bookmarkStart xmlns:w="http://schemas.openxmlformats.org/wordprocessingml/2006/main" w:id="93" w:name="_Toc422926386"/>
      <w:bookmarkStart xmlns:w="http://schemas.openxmlformats.org/wordprocessingml/2006/main" w:id="94" w:name="_Toc112239900"/>
      <w:bookmarkStart xmlns:w="http://schemas.openxmlformats.org/wordprocessingml/2006/main" w:id="95" w:name="OLE_LINK1"/>
      <w:bookmarkStart xmlns:w="http://schemas.openxmlformats.org/wordprocessingml/2006/main" w:id="96" w:name="_Toc142904168"/>
      <w:r xmlns:w="http://schemas.openxmlformats.org/wordprocessingml/2006/main">
        <w:lastRenderedPageBreak xmlns:w="http://schemas.openxmlformats.org/wordprocessingml/2006/main"/>
      </w:r>
      <w:r xmlns:w="http://schemas.openxmlformats.org/wordprocessingml/2006/main">
        <w:t xml:space="preserve">Seznamy ( </w:t>
      </w:r>
      <w:proofErr xmlns:w="http://schemas.openxmlformats.org/wordprocessingml/2006/main" w:type="spellStart"/>
      <w:r xmlns:w="http://schemas.openxmlformats.org/wordprocessingml/2006/main">
        <w:t xml:space="preserve">odrážkové </w:t>
      </w:r>
      <w:proofErr xmlns:w="http://schemas.openxmlformats.org/wordprocessingml/2006/main" w:type="spellEnd"/>
      <w:r xmlns:w="http://schemas.openxmlformats.org/wordprocessingml/2006/main">
        <w:t xml:space="preserve">/ číslované) a odsazení textu</w:t>
      </w:r>
      <w:bookmarkEnd xmlns:w="http://schemas.openxmlformats.org/wordprocessingml/2006/main" w:id="92"/>
      <w:bookmarkEnd xmlns:w="http://schemas.openxmlformats.org/wordprocessingml/2006/main" w:id="93"/>
      <w:bookmarkEnd xmlns:w="http://schemas.openxmlformats.org/wordprocessingml/2006/main" w:id="94"/>
      <w:bookmarkEnd xmlns:w="http://schemas.openxmlformats.org/wordprocessingml/2006/main" w:id="96"/>
    </w:p>
    <w:bookmarkEnd w:id="95"/>
    <w:p w14:paraId="46D15230" w14:textId="77777777" w:rsidR="00905D84" w:rsidRPr="0047055A" w:rsidRDefault="00905D84"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K vytvoření číslovaného nebo odrážkového (nečíslovaného) seznamu vám slouží ikonky:</w:t>
      </w:r>
    </w:p>
    <w:p w14:paraId="674ACDC8" w14:textId="77777777" w:rsidR="00905D84" w:rsidRPr="0047055A" w:rsidRDefault="00507F96" w:rsidP="02231CFF">
      <w:pPr>
        <w:jc w:val="center"/>
        <w:rPr>
          <w:rFonts w:asciiTheme="majorHAnsi" w:hAnsiTheme="majorHAnsi" w:cstheme="majorBidi"/>
        </w:rPr>
      </w:pPr>
      <w:r>
        <w:rPr>
          <w:noProof/>
        </w:rPr>
        <w:drawing>
          <wp:inline distT="0" distB="0" distL="0" distR="0" wp14:anchorId="322778EF" wp14:editId="55CAB0CE">
            <wp:extent cx="561975" cy="304800"/>
            <wp:effectExtent l="0" t="0" r="9525" b="0"/>
            <wp:docPr id="156" name="Obrázo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6"/>
                    <pic:cNvPicPr/>
                  </pic:nvPicPr>
                  <pic:blipFill>
                    <a:blip r:embed="rId97">
                      <a:extLst>
                        <a:ext uri="{28A0092B-C50C-407E-A947-70E740481C1C}">
                          <a14:useLocalDpi xmlns:a14="http://schemas.microsoft.com/office/drawing/2010/main" val="0"/>
                        </a:ext>
                      </a:extLst>
                    </a:blip>
                    <a:stretch>
                      <a:fillRect/>
                    </a:stretch>
                  </pic:blipFill>
                  <pic:spPr>
                    <a:xfrm>
                      <a:off x="0" y="0"/>
                      <a:ext cx="561975" cy="304800"/>
                    </a:xfrm>
                    <a:prstGeom prst="rect">
                      <a:avLst/>
                    </a:prstGeom>
                  </pic:spPr>
                </pic:pic>
              </a:graphicData>
            </a:graphic>
          </wp:inline>
        </w:drawing>
      </w:r>
    </w:p>
    <w:p w14:paraId="3BC56366" w14:textId="77777777" w:rsidR="00450F1A" w:rsidRPr="0047055A" w:rsidRDefault="00450F1A"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Z obyčejného odstavce vytvoříte seznam tak, že kliknete do daného odstavce a kliknete na ikonku požadovaného seznamu (číslovaný nebo odrážkový).</w:t>
      </w:r>
    </w:p>
    <w:p w14:paraId="1E830F8E" w14:textId="77777777" w:rsidR="0062368E" w:rsidRPr="0047055A" w:rsidRDefault="004577AC"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chcete změnit typ odrážek při číslovaném seznamu, klikněte do položky seznamu a přes kontextové menu </w:t>
      </w:r>
      <w:r xmlns:w="http://schemas.openxmlformats.org/wordprocessingml/2006/main" w:rsidR="00A9291B" w:rsidRPr="02231CFF">
        <w:rPr>
          <w:rFonts w:asciiTheme="majorHAnsi" w:hAnsiTheme="majorHAnsi" w:cstheme="majorBidi"/>
          <w:b/>
          <w:bCs/>
        </w:rPr>
        <w:t xml:space="preserve">(pravý klik myši </w:t>
      </w:r>
      <w:r xmlns:w="http://schemas.openxmlformats.org/wordprocessingml/2006/main" w:rsidR="00A9291B" w:rsidRPr="02231CFF">
        <w:rPr>
          <w:rFonts w:asciiTheme="majorHAnsi" w:hAnsiTheme="majorHAnsi" w:cstheme="majorBidi"/>
        </w:rPr>
        <w:t xml:space="preserve">) se dostanete do vlastností seznamu, kde si můžete zvolit jiný typ seznamu.</w:t>
      </w:r>
    </w:p>
    <w:p w14:paraId="24F889B6" w14:textId="4C4A2001" w:rsidR="0062368E" w:rsidRPr="0047055A" w:rsidRDefault="004225B4" w:rsidP="02231CFF">
      <w:pPr>
        <w:jc w:val="center"/>
        <w:rPr>
          <w:rFonts w:asciiTheme="majorHAnsi" w:hAnsiTheme="majorHAnsi" w:cstheme="majorBidi"/>
        </w:rPr>
      </w:pPr>
      <w:r>
        <w:rPr>
          <w:noProof/>
        </w:rPr>
        <w:drawing>
          <wp:anchor distT="0" distB="0" distL="114300" distR="114300" simplePos="0" relativeHeight="251658248" behindDoc="0" locked="0" layoutInCell="1" allowOverlap="1" wp14:anchorId="52BAA572" wp14:editId="390182EE">
            <wp:simplePos x="0" y="0"/>
            <wp:positionH relativeFrom="margin">
              <wp:posOffset>927100</wp:posOffset>
            </wp:positionH>
            <wp:positionV relativeFrom="paragraph">
              <wp:posOffset>227801</wp:posOffset>
            </wp:positionV>
            <wp:extent cx="3874545" cy="702260"/>
            <wp:effectExtent l="0" t="0" r="0" b="3175"/>
            <wp:wrapSquare wrapText="bothSides"/>
            <wp:docPr id="63" name="Obrázo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ok 63"/>
                    <pic:cNvPicPr/>
                  </pic:nvPicPr>
                  <pic:blipFill>
                    <a:blip r:embed="rId98">
                      <a:extLst>
                        <a:ext uri="{28A0092B-C50C-407E-A947-70E740481C1C}">
                          <a14:useLocalDpi xmlns:a14="http://schemas.microsoft.com/office/drawing/2010/main" val="0"/>
                        </a:ext>
                      </a:extLst>
                    </a:blip>
                    <a:stretch>
                      <a:fillRect/>
                    </a:stretch>
                  </pic:blipFill>
                  <pic:spPr>
                    <a:xfrm>
                      <a:off x="0" y="0"/>
                      <a:ext cx="3874545" cy="702260"/>
                    </a:xfrm>
                    <a:prstGeom prst="rect">
                      <a:avLst/>
                    </a:prstGeom>
                  </pic:spPr>
                </pic:pic>
              </a:graphicData>
            </a:graphic>
          </wp:anchor>
        </w:drawing>
      </w:r>
    </w:p>
    <w:p w14:paraId="6DC7DDC3" w14:textId="77777777" w:rsidR="0062368E" w:rsidRPr="0047055A" w:rsidRDefault="0062368E" w:rsidP="02231CFF">
      <w:pPr>
        <w:rPr>
          <w:rFonts w:asciiTheme="majorHAnsi" w:hAnsiTheme="majorHAnsi" w:cstheme="majorBidi"/>
        </w:rPr>
      </w:pPr>
    </w:p>
    <w:p w14:paraId="27936918" w14:textId="05A9B111" w:rsidR="004C1320" w:rsidRDefault="004C1320" w:rsidP="004C1320">
      <w:pPr>
        <w:pStyle w:val="Obrzok"/>
      </w:pPr>
    </w:p>
    <w:p w14:paraId="1DC5B652" w14:textId="59FA8C33" w:rsidR="00646F19" w:rsidRDefault="00646F19" w:rsidP="004C1320">
      <w:pPr>
        <w:pStyle w:val="Caption"/>
      </w:pPr>
      <w:r>
        <w:rPr>
          <w:noProof/>
        </w:rPr>
        <w:drawing>
          <wp:anchor distT="0" distB="0" distL="114300" distR="114300" simplePos="0" relativeHeight="251658249" behindDoc="0" locked="0" layoutInCell="1" allowOverlap="1" wp14:anchorId="03BBFDE5" wp14:editId="4B5E07B5">
            <wp:simplePos x="0" y="0"/>
            <wp:positionH relativeFrom="margin">
              <wp:align>center</wp:align>
            </wp:positionH>
            <wp:positionV relativeFrom="paragraph">
              <wp:posOffset>203098</wp:posOffset>
            </wp:positionV>
            <wp:extent cx="2924583" cy="1399964"/>
            <wp:effectExtent l="0" t="0" r="0" b="0"/>
            <wp:wrapSquare wrapText="bothSides"/>
            <wp:docPr id="77" name="Obrázo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ázok 77"/>
                    <pic:cNvPicPr/>
                  </pic:nvPicPr>
                  <pic:blipFill>
                    <a:blip r:embed="rId99">
                      <a:extLst>
                        <a:ext uri="{28A0092B-C50C-407E-A947-70E740481C1C}">
                          <a14:useLocalDpi xmlns:a14="http://schemas.microsoft.com/office/drawing/2010/main" val="0"/>
                        </a:ext>
                      </a:extLst>
                    </a:blip>
                    <a:stretch>
                      <a:fillRect/>
                    </a:stretch>
                  </pic:blipFill>
                  <pic:spPr>
                    <a:xfrm>
                      <a:off x="0" y="0"/>
                      <a:ext cx="2924583" cy="1399964"/>
                    </a:xfrm>
                    <a:prstGeom prst="rect">
                      <a:avLst/>
                    </a:prstGeom>
                  </pic:spPr>
                </pic:pic>
              </a:graphicData>
            </a:graphic>
          </wp:anchor>
        </w:drawing>
      </w:r>
    </w:p>
    <w:p w14:paraId="4B724471" w14:textId="77777777" w:rsidR="00646F19" w:rsidRDefault="00646F19" w:rsidP="004C1320">
      <w:pPr>
        <w:pStyle w:val="Caption"/>
      </w:pPr>
    </w:p>
    <w:p w14:paraId="37063835" w14:textId="4DFA036B" w:rsidR="00646F19" w:rsidRDefault="00646F19" w:rsidP="004C1320">
      <w:pPr>
        <w:pStyle w:val="Caption"/>
      </w:pPr>
    </w:p>
    <w:p w14:paraId="17D5459B" w14:textId="53979936" w:rsidR="00646F19" w:rsidRDefault="00EB4206" w:rsidP="004C1320">
      <w:pPr>
        <w:pStyle w:val="Caption"/>
      </w:pPr>
      <w:r>
        <w:rPr>
          <w:rFonts w:cstheme="majorHAnsi"/>
          <w:noProof/>
        </w:rPr>
        <w:drawing>
          <wp:anchor distT="0" distB="0" distL="114300" distR="114300" simplePos="0" relativeHeight="251658252" behindDoc="0" locked="0" layoutInCell="1" allowOverlap="1" wp14:anchorId="50B4917F" wp14:editId="715A76CE">
            <wp:simplePos x="0" y="0"/>
            <wp:positionH relativeFrom="column">
              <wp:posOffset>3244753</wp:posOffset>
            </wp:positionH>
            <wp:positionV relativeFrom="paragraph">
              <wp:posOffset>74295</wp:posOffset>
            </wp:positionV>
            <wp:extent cx="173905" cy="173905"/>
            <wp:effectExtent l="0" t="0" r="0" b="0"/>
            <wp:wrapNone/>
            <wp:docPr id="124" name="Graphic 124"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3905" cy="173905"/>
                    </a:xfrm>
                    <a:prstGeom prst="rect">
                      <a:avLst/>
                    </a:prstGeom>
                  </pic:spPr>
                </pic:pic>
              </a:graphicData>
            </a:graphic>
            <wp14:sizeRelH relativeFrom="margin">
              <wp14:pctWidth>0</wp14:pctWidth>
            </wp14:sizeRelH>
            <wp14:sizeRelV relativeFrom="margin">
              <wp14:pctHeight>0</wp14:pctHeight>
            </wp14:sizeRelV>
          </wp:anchor>
        </w:drawing>
      </w:r>
    </w:p>
    <w:p w14:paraId="722BF24B" w14:textId="77777777" w:rsidR="00646F19" w:rsidRDefault="00646F19" w:rsidP="004C1320">
      <w:pPr>
        <w:pStyle w:val="Caption"/>
      </w:pPr>
    </w:p>
    <w:p w14:paraId="2C53E47F" w14:textId="14C03012" w:rsidR="00646F19" w:rsidRDefault="00646F19" w:rsidP="004C1320">
      <w:pPr>
        <w:pStyle w:val="Caption"/>
      </w:pPr>
    </w:p>
    <w:p w14:paraId="1356CBA7" w14:textId="17D3CE80" w:rsidR="00646F19" w:rsidRDefault="00646F19" w:rsidP="004C1320">
      <w:pPr>
        <w:pStyle w:val="Caption"/>
      </w:pPr>
    </w:p>
    <w:p w14:paraId="5D337CE2" w14:textId="07DA12D4" w:rsidR="00507F96"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35 </w:t>
      </w:r>
      <w:r xmlns:w="http://schemas.openxmlformats.org/wordprocessingml/2006/main" w:rsidRPr="02231CFF">
        <w:rPr>
          <w:noProof/>
        </w:rPr>
        <w:fldChar xmlns:w="http://schemas.openxmlformats.org/wordprocessingml/2006/main" w:fldCharType="end"/>
      </w:r>
      <w:r xmlns:w="http://schemas.openxmlformats.org/wordprocessingml/2006/main">
        <w:t xml:space="preserve">Zobrazení dalších typů číslovaného seznamu</w:t>
      </w:r>
    </w:p>
    <w:p w14:paraId="1B4AC8AA" w14:textId="2BDE5A6E" w:rsidR="00450F1A" w:rsidRPr="0047055A" w:rsidRDefault="00FD1696"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chcete vytvořit zanořený seznam, kliknete do dané položky seznamu a kliknutím na ikonku odsazení doprava vytvoříte zanořený seznam. Zrušit zanořený seznam můžete ikonkou pro odsazení textu doleva.</w:t>
      </w:r>
    </w:p>
    <w:p w14:paraId="1F00DE14" w14:textId="517859A6" w:rsidR="00FD1696" w:rsidRPr="0047055A" w:rsidRDefault="00FD1696" w:rsidP="02231CFF">
      <w:pPr>
        <w:rPr>
          <w:rFonts w:asciiTheme="majorHAnsi" w:hAnsiTheme="majorHAnsi" w:cstheme="majorBidi"/>
        </w:rPr>
      </w:pPr>
    </w:p>
    <w:p w14:paraId="7F546134" w14:textId="3AD8F320" w:rsidR="00FD1696" w:rsidRPr="0047055A" w:rsidRDefault="00A127A9" w:rsidP="02231CFF">
      <w:pPr>
        <w:jc w:val="center"/>
        <w:rPr>
          <w:rFonts w:asciiTheme="majorHAnsi" w:hAnsiTheme="majorHAnsi" w:cstheme="majorBidi"/>
        </w:rPr>
      </w:pPr>
      <w:r>
        <w:rPr>
          <w:noProof/>
        </w:rPr>
        <w:drawing>
          <wp:inline distT="0" distB="0" distL="0" distR="0" wp14:anchorId="5A692131" wp14:editId="3F46C354">
            <wp:extent cx="542925" cy="304800"/>
            <wp:effectExtent l="0" t="0" r="9525" b="0"/>
            <wp:docPr id="159" name="Obrázo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9"/>
                    <pic:cNvPicPr/>
                  </pic:nvPicPr>
                  <pic:blipFill>
                    <a:blip r:embed="rId100">
                      <a:extLst>
                        <a:ext uri="{28A0092B-C50C-407E-A947-70E740481C1C}">
                          <a14:useLocalDpi xmlns:a14="http://schemas.microsoft.com/office/drawing/2010/main" val="0"/>
                        </a:ext>
                      </a:extLst>
                    </a:blip>
                    <a:stretch>
                      <a:fillRect/>
                    </a:stretch>
                  </pic:blipFill>
                  <pic:spPr>
                    <a:xfrm>
                      <a:off x="0" y="0"/>
                      <a:ext cx="542925" cy="304800"/>
                    </a:xfrm>
                    <a:prstGeom prst="rect">
                      <a:avLst/>
                    </a:prstGeom>
                  </pic:spPr>
                </pic:pic>
              </a:graphicData>
            </a:graphic>
          </wp:inline>
        </w:drawing>
      </w:r>
    </w:p>
    <w:p w14:paraId="63221414" w14:textId="23BC716F" w:rsidR="00450F1A" w:rsidRPr="0047055A" w:rsidRDefault="00450F1A" w:rsidP="02231CFF">
      <w:pPr>
        <w:rPr>
          <w:rFonts w:asciiTheme="majorHAnsi" w:hAnsiTheme="majorHAnsi" w:cstheme="majorBidi"/>
        </w:rPr>
      </w:pPr>
    </w:p>
    <w:p w14:paraId="2D693DC6" w14:textId="0A8C4F38" w:rsidR="00905D84" w:rsidRPr="0047055A" w:rsidRDefault="004577AC"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Vytváření seznamu ukončíte opětovným stisknutím klávesy ENTER.</w:t>
      </w:r>
    </w:p>
    <w:p w14:paraId="3973AE18" w14:textId="76C376E7" w:rsidR="00F95235" w:rsidRPr="0047055A" w:rsidRDefault="00F95235" w:rsidP="02231CFF">
      <w:pPr>
        <w:rPr>
          <w:rFonts w:asciiTheme="majorHAnsi" w:hAnsiTheme="majorHAnsi" w:cstheme="majorBidi"/>
        </w:rPr>
      </w:pPr>
    </w:p>
    <w:p w14:paraId="25EAAE67" w14:textId="386D5CD3" w:rsidR="00B74B1E" w:rsidRPr="0047055A" w:rsidRDefault="000D2001" w:rsidP="00624BC7">
      <w:pPr xmlns:w="http://schemas.openxmlformats.org/wordprocessingml/2006/main">
        <w:pStyle w:val="IW-Nadpis3"/>
        <w:numPr>
          <w:ilvl w:val="2"/>
          <w:numId w:val="0"/>
        </w:numPr>
      </w:pPr>
      <w:bookmarkStart xmlns:w="http://schemas.openxmlformats.org/wordprocessingml/2006/main" w:id="97" w:name="_Toc422924451"/>
      <w:bookmarkStart xmlns:w="http://schemas.openxmlformats.org/wordprocessingml/2006/main" w:id="98" w:name="_Toc112239901"/>
      <w:bookmarkStart xmlns:w="http://schemas.openxmlformats.org/wordprocessingml/2006/main" w:id="99" w:name="_Toc142904169"/>
      <w:r xmlns:w="http://schemas.openxmlformats.org/wordprocessingml/2006/main">
        <w:t xml:space="preserve">Odkazy na dokumenty a nahrávání dokumentů</w:t>
      </w:r>
      <w:bookmarkEnd xmlns:w="http://schemas.openxmlformats.org/wordprocessingml/2006/main" w:id="97"/>
      <w:bookmarkEnd xmlns:w="http://schemas.openxmlformats.org/wordprocessingml/2006/main" w:id="98"/>
      <w:bookmarkEnd xmlns:w="http://schemas.openxmlformats.org/wordprocessingml/2006/main" w:id="99"/>
    </w:p>
    <w:p w14:paraId="37317D89" w14:textId="45F44037" w:rsidR="00B61748" w:rsidRPr="0047055A" w:rsidRDefault="00B61748"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Chcete-li vytvořit odkaz na dokument, musíte si v první řadě zjistit, zda se již daný dokument na serveru nachází, nebo zda jej máte stále na svém počítači.</w:t>
      </w:r>
    </w:p>
    <w:p w14:paraId="00A9BBA1" w14:textId="77777777" w:rsidR="00B61748" w:rsidRPr="0047055A" w:rsidRDefault="00B61748"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lastRenderedPageBreak xmlns:w="http://schemas.openxmlformats.org/wordprocessingml/2006/main"/>
      </w:r>
      <w:r xmlns:w="http://schemas.openxmlformats.org/wordprocessingml/2006/main" w:rsidRPr="02231CFF">
        <w:rPr>
          <w:rFonts w:asciiTheme="majorHAnsi" w:hAnsiTheme="majorHAnsi" w:cstheme="majorBidi"/>
        </w:rPr>
        <w:t xml:space="preserve">Pokud se soubor na serveru již nachází </w:t>
      </w:r>
      <w:r xmlns:w="http://schemas.openxmlformats.org/wordprocessingml/2006/main" w:rsidR="005B6EFD" w:rsidRPr="02231CFF">
        <w:rPr>
          <w:rFonts w:asciiTheme="majorHAnsi" w:hAnsiTheme="majorHAnsi" w:cstheme="majorBidi"/>
        </w:rPr>
        <w:t xml:space="preserve">(tedy pokud je již někde na stránkách použit/nalinkován), tak postupujete následovně:</w:t>
      </w:r>
    </w:p>
    <w:p w14:paraId="0A8FAE36" w14:textId="77777777" w:rsidR="00BD2B4A" w:rsidRPr="0047055A" w:rsidRDefault="00BD2B4A">
      <w:pPr xmlns:w="http://schemas.openxmlformats.org/wordprocessingml/2006/main">
        <w:pStyle w:val="ListParagraph"/>
        <w:numPr>
          <w:ilvl w:val="0"/>
          <w:numId w:val="21"/>
        </w:numPr>
      </w:pPr>
      <w:proofErr xmlns:w="http://schemas.openxmlformats.org/wordprocessingml/2006/main" w:type="spellStart"/>
      <w:r xmlns:w="http://schemas.openxmlformats.org/wordprocessingml/2006/main" w:rsidRPr="02231CFF">
        <w:t xml:space="preserve">označíte</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si </w:t>
      </w:r>
      <w:proofErr xmlns:w="http://schemas.openxmlformats.org/wordprocessingml/2006/main" w:type="spellEnd"/>
      <w:r xmlns:w="http://schemas.openxmlformats.org/wordprocessingml/2006/main" w:rsidRPr="02231CFF">
        <w:t xml:space="preserve">text, </w:t>
      </w:r>
      <w:proofErr xmlns:w="http://schemas.openxmlformats.org/wordprocessingml/2006/main" w:type="spellStart"/>
      <w:r xmlns:w="http://schemas.openxmlformats.org/wordprocessingml/2006/main" w:rsidRPr="02231CFF">
        <w:t xml:space="preserve">který</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má</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být</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odkazem </w:t>
      </w:r>
      <w:proofErr xmlns:w="http://schemas.openxmlformats.org/wordprocessingml/2006/main" w:type="spellEnd"/>
      <w:r xmlns:w="http://schemas.openxmlformats.org/wordprocessingml/2006/main" w:rsidRPr="02231CFF">
        <w:t xml:space="preserve">,</w:t>
      </w:r>
    </w:p>
    <w:p w14:paraId="451B133A" w14:textId="77777777" w:rsidR="00BD2B4A" w:rsidRPr="0047055A" w:rsidRDefault="00BD2B4A">
      <w:pPr xmlns:w="http://schemas.openxmlformats.org/wordprocessingml/2006/main">
        <w:pStyle w:val="ListParagraph"/>
        <w:numPr>
          <w:ilvl w:val="0"/>
          <w:numId w:val="21"/>
        </w:numPr>
      </w:pPr>
      <w:proofErr xmlns:w="http://schemas.openxmlformats.org/wordprocessingml/2006/main" w:type="spellStart"/>
      <w:r xmlns:w="http://schemas.openxmlformats.org/wordprocessingml/2006/main">
        <w:t xml:space="preserve">kliknete</w:t>
      </w:r>
      <w:proofErr xmlns:w="http://schemas.openxmlformats.org/wordprocessingml/2006/main" w:type="spellEnd"/>
      <w:r xmlns:w="http://schemas.openxmlformats.org/wordprocessingml/2006/main">
        <w:t xml:space="preserve"> </w:t>
      </w:r>
      <w:proofErr xmlns:w="http://schemas.openxmlformats.org/wordprocessingml/2006/main" w:type="spellStart"/>
      <w:r xmlns:w="http://schemas.openxmlformats.org/wordprocessingml/2006/main">
        <w:t xml:space="preserve">na</w:t>
      </w:r>
      <w:proofErr xmlns:w="http://schemas.openxmlformats.org/wordprocessingml/2006/main" w:type="spellEnd"/>
      <w:r xmlns:w="http://schemas.openxmlformats.org/wordprocessingml/2006/main">
        <w:t xml:space="preserve"> </w:t>
      </w:r>
      <w:proofErr xmlns:w="http://schemas.openxmlformats.org/wordprocessingml/2006/main" w:type="spellStart"/>
      <w:r xmlns:w="http://schemas.openxmlformats.org/wordprocessingml/2006/main">
        <w:t xml:space="preserve">ikonku</w:t>
      </w:r>
      <w:proofErr xmlns:w="http://schemas.openxmlformats.org/wordprocessingml/2006/main" w:type="spellEnd"/>
      <w:r xmlns:w="http://schemas.openxmlformats.org/wordprocessingml/2006/main">
        <w:t xml:space="preserve"> </w:t>
      </w:r>
      <w:proofErr xmlns:w="http://schemas.openxmlformats.org/wordprocessingml/2006/main" w:type="spellStart"/>
      <w:r xmlns:w="http://schemas.openxmlformats.org/wordprocessingml/2006/main">
        <w:t xml:space="preserve">vložit </w:t>
      </w:r>
      <w:proofErr xmlns:w="http://schemas.openxmlformats.org/wordprocessingml/2006/main" w:type="spellEnd"/>
      <w:r xmlns:w="http://schemas.openxmlformats.org/wordprocessingml/2006/main">
        <w:t xml:space="preserve">/ </w:t>
      </w:r>
      <w:proofErr xmlns:w="http://schemas.openxmlformats.org/wordprocessingml/2006/main" w:type="spellStart"/>
      <w:r xmlns:w="http://schemas.openxmlformats.org/wordprocessingml/2006/main">
        <w:t xml:space="preserve">změnit</w:t>
      </w:r>
      <w:proofErr xmlns:w="http://schemas.openxmlformats.org/wordprocessingml/2006/main" w:type="spellEnd"/>
      <w:r xmlns:w="http://schemas.openxmlformats.org/wordprocessingml/2006/main">
        <w:t xml:space="preserve"> </w:t>
      </w:r>
      <w:proofErr xmlns:w="http://schemas.openxmlformats.org/wordprocessingml/2006/main" w:type="spellStart"/>
      <w:r xmlns:w="http://schemas.openxmlformats.org/wordprocessingml/2006/main">
        <w:t xml:space="preserve">odkaz</w:t>
      </w:r>
      <w:proofErr xmlns:w="http://schemas.openxmlformats.org/wordprocessingml/2006/main" w:type="spellEnd"/>
      <w:r xmlns:w="http://schemas.openxmlformats.org/wordprocessingml/2006/main">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451426">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2C9199C2" wp14:editId="28E1A0BD">
            <wp:extent cx="257175" cy="266700"/>
            <wp:effectExtent l="0" t="0" r="9525"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0"/>
                    <pic:cNvPicPr/>
                  </pic:nvPicPr>
                  <pic:blipFill>
                    <a:blip r:embed="rId101">
                      <a:extLst>
                        <a:ext uri="{28A0092B-C50C-407E-A947-70E740481C1C}">
                          <a14:useLocalDpi xmlns:a14="http://schemas.microsoft.com/office/drawing/2010/main" val="0"/>
                        </a:ext>
                      </a:extLst>
                    </a:blip>
                    <a:stretch>
                      <a:fillRect/>
                    </a:stretch>
                  </pic:blipFill>
                  <pic:spPr>
                    <a:xfrm>
                      <a:off x="0" y="0"/>
                      <a:ext cx="257175" cy="266700"/>
                    </a:xfrm>
                    <a:prstGeom prst="rect">
                      <a:avLst/>
                    </a:prstGeom>
                  </pic:spPr>
                </pic:pic>
              </a:graphicData>
            </a:graphic>
          </wp:inline>
        </w:drawing>
      </w:r>
      <w:r xmlns:w="http://schemas.openxmlformats.org/wordprocessingml/2006/main">
        <w:t xml:space="preserve">,</w:t>
      </w:r>
    </w:p>
    <w:p w14:paraId="3ABD7399" w14:textId="77777777" w:rsidR="00BD2B4A" w:rsidRPr="0047055A" w:rsidRDefault="00BD2B4A" w:rsidP="00E41BD8">
      <w:r xmlns:w="http://schemas.openxmlformats.org/wordprocessingml/2006/main" w:rsidRPr="02231CFF">
        <w:t xml:space="preserve">zobrazí se vám dialogové okno, ve kterém máte možnost si zvolit</w:t>
      </w:r>
    </w:p>
    <w:p w14:paraId="1108765F" w14:textId="77777777" w:rsidR="005F43C8" w:rsidRPr="0047055A" w:rsidRDefault="00451426">
      <w:pPr xmlns:w="http://schemas.openxmlformats.org/wordprocessingml/2006/main">
        <w:pStyle w:val="ListParagraph"/>
        <w:numPr>
          <w:ilvl w:val="0"/>
          <w:numId w:val="7"/>
        </w:numPr>
        <w:rPr>
          <w:rFonts w:eastAsiaTheme="majorEastAsia" w:cstheme="majorBidi"/>
          <w:lang w:val="sk-SK"/>
        </w:rPr>
      </w:pPr>
      <w:r xmlns:w="http://schemas.openxmlformats.org/wordprocessingml/2006/main" w:rsidRPr="02231CFF">
        <w:rPr>
          <w:rFonts w:eastAsiaTheme="majorEastAsia" w:cstheme="majorBidi"/>
        </w:rPr>
        <w:t xml:space="preserve">v </w:t>
      </w:r>
      <w:proofErr xmlns:w="http://schemas.openxmlformats.org/wordprocessingml/2006/main" w:type="spellStart"/>
      <w:r xmlns:w="http://schemas.openxmlformats.org/wordprocessingml/2006/main" w:rsidRPr="02231CFF">
        <w:rPr>
          <w:rFonts w:eastAsiaTheme="majorEastAsia" w:cstheme="majorBidi"/>
        </w:rPr>
        <w:t xml:space="preserve">případě</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pokud </w:t>
      </w:r>
      <w:proofErr xmlns:w="http://schemas.openxmlformats.org/wordprocessingml/2006/main" w:type="spellEnd"/>
      <w:r xmlns:w="http://schemas.openxmlformats.org/wordprocessingml/2006/main" w:rsidRPr="02231CFF">
        <w:rPr>
          <w:rFonts w:eastAsiaTheme="majorEastAsia" w:cstheme="majorBidi"/>
        </w:rPr>
        <w:t xml:space="preserve">je </w:t>
      </w:r>
      <w:proofErr xmlns:w="http://schemas.openxmlformats.org/wordprocessingml/2006/main" w:type="spellStart"/>
      <w:r xmlns:w="http://schemas.openxmlformats.org/wordprocessingml/2006/main" w:rsidRPr="02231CFF">
        <w:rPr>
          <w:rFonts w:eastAsiaTheme="majorEastAsia" w:cstheme="majorBidi"/>
        </w:rPr>
        <w:t xml:space="preserve">dokument</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určen</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jen </w:t>
      </w:r>
      <w:proofErr xmlns:w="http://schemas.openxmlformats.org/wordprocessingml/2006/main" w:type="spellEnd"/>
      <w:r xmlns:w="http://schemas.openxmlformats.org/wordprocessingml/2006/main" w:rsidRPr="02231CFF">
        <w:rPr>
          <w:rFonts w:eastAsiaTheme="majorEastAsia" w:cstheme="majorBidi"/>
        </w:rPr>
        <w:t xml:space="preserve">pro </w:t>
      </w:r>
      <w:proofErr xmlns:w="http://schemas.openxmlformats.org/wordprocessingml/2006/main" w:type="spellStart"/>
      <w:r xmlns:w="http://schemas.openxmlformats.org/wordprocessingml/2006/main" w:rsidRPr="02231CFF">
        <w:rPr>
          <w:rFonts w:eastAsiaTheme="majorEastAsia" w:cstheme="majorBidi"/>
        </w:rPr>
        <w:t xml:space="preserve">danou</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konkrétní</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stránku </w:t>
      </w:r>
      <w:proofErr xmlns:w="http://schemas.openxmlformats.org/wordprocessingml/2006/main" w:type="spellEnd"/>
      <w:r xmlns:w="http://schemas.openxmlformats.org/wordprocessingml/2006/main" w:rsidRPr="02231CFF">
        <w:rPr>
          <w:rFonts w:eastAsiaTheme="majorEastAsia" w:cstheme="majorBidi"/>
        </w:rPr>
        <w:t xml:space="preserve">, je </w:t>
      </w:r>
      <w:proofErr xmlns:w="http://schemas.openxmlformats.org/wordprocessingml/2006/main" w:type="spellStart"/>
      <w:r xmlns:w="http://schemas.openxmlformats.org/wordprocessingml/2006/main" w:rsidRPr="02231CFF">
        <w:rPr>
          <w:rFonts w:eastAsiaTheme="majorEastAsia" w:cstheme="majorBidi"/>
        </w:rPr>
        <w:t xml:space="preserve">třeba</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zvolit</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položku </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Média</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této</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stránky </w:t>
      </w:r>
      <w:proofErr xmlns:w="http://schemas.openxmlformats.org/wordprocessingml/2006/main" w:type="spellEnd"/>
      <w:r xmlns:w="http://schemas.openxmlformats.org/wordprocessingml/2006/main" w:rsidRPr="02231CFF">
        <w:rPr>
          <w:rFonts w:eastAsiaTheme="majorEastAsia" w:cstheme="majorBidi"/>
        </w:rPr>
        <w:t xml:space="preserve">” av </w:t>
      </w:r>
      <w:proofErr xmlns:w="http://schemas.openxmlformats.org/wordprocessingml/2006/main" w:type="spellStart"/>
      <w:r xmlns:w="http://schemas.openxmlformats.org/wordprocessingml/2006/main" w:rsidRPr="02231CFF">
        <w:rPr>
          <w:rFonts w:eastAsiaTheme="majorEastAsia" w:cstheme="majorBidi"/>
        </w:rPr>
        <w:t xml:space="preserve">ní</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položku </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Soubory </w:t>
      </w:r>
      <w:proofErr xmlns:w="http://schemas.openxmlformats.org/wordprocessingml/2006/main" w:type="spellEnd"/>
      <w:r xmlns:w="http://schemas.openxmlformats.org/wordprocessingml/2006/main" w:rsidRPr="02231CFF">
        <w:rPr>
          <w:rFonts w:eastAsiaTheme="majorEastAsia" w:cstheme="majorBidi"/>
        </w:rPr>
        <w:t xml:space="preserve">”.</w:t>
      </w:r>
    </w:p>
    <w:p w14:paraId="0CB1E06C" w14:textId="49C96D9B" w:rsidR="00D81662" w:rsidRPr="0047055A" w:rsidRDefault="00D81662">
      <w:pPr xmlns:w="http://schemas.openxmlformats.org/wordprocessingml/2006/main">
        <w:pStyle w:val="ListParagraph"/>
        <w:numPr>
          <w:ilvl w:val="0"/>
          <w:numId w:val="8"/>
        </w:numPr>
        <w:rPr>
          <w:rFonts w:eastAsiaTheme="majorEastAsia" w:cstheme="majorBidi"/>
          <w:lang w:val="sk-SK"/>
        </w:rPr>
      </w:pPr>
      <w:proofErr xmlns:w="http://schemas.openxmlformats.org/wordprocessingml/2006/main" w:type="spellStart"/>
      <w:r xmlns:w="http://schemas.openxmlformats.org/wordprocessingml/2006/main" w:rsidRPr="02231CFF">
        <w:rPr>
          <w:rFonts w:eastAsiaTheme="majorEastAsia" w:cstheme="majorBidi"/>
        </w:rPr>
        <w:t xml:space="preserve">Vyhledáte</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005F43C8" w:rsidRPr="02231CFF">
        <w:rPr>
          <w:rFonts w:eastAsiaTheme="majorEastAsia" w:cstheme="majorBidi"/>
        </w:rPr>
        <w:t xml:space="preserve">dokument </w:t>
      </w:r>
      <w:proofErr xmlns:w="http://schemas.openxmlformats.org/wordprocessingml/2006/main" w:type="spellEnd"/>
      <w:r xmlns:w="http://schemas.openxmlformats.org/wordprocessingml/2006/main" w:rsidR="005F43C8" w:rsidRPr="02231CFF">
        <w:rPr>
          <w:rFonts w:eastAsiaTheme="majorEastAsia" w:cstheme="majorBidi"/>
        </w:rPr>
        <w:t xml:space="preserve">, </w:t>
      </w:r>
      <w:proofErr xmlns:w="http://schemas.openxmlformats.org/wordprocessingml/2006/main" w:type="spellStart"/>
      <w:r xmlns:w="http://schemas.openxmlformats.org/wordprocessingml/2006/main" w:rsidR="005F43C8" w:rsidRPr="02231CFF">
        <w:rPr>
          <w:rFonts w:eastAsiaTheme="majorEastAsia" w:cstheme="majorBidi"/>
        </w:rPr>
        <w:t xml:space="preserve">kliknete</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na něj</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gramStart"/>
      <w:r xmlns:w="http://schemas.openxmlformats.org/wordprocessingml/2006/main" w:rsidRPr="02231CFF">
        <w:rPr>
          <w:rFonts w:eastAsiaTheme="majorEastAsia" w:cstheme="majorBidi"/>
        </w:rPr>
        <w:t xml:space="preserve">a</w:t>
      </w:r>
      <w:proofErr xmlns:w="http://schemas.openxmlformats.org/wordprocessingml/2006/main" w:type="gram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odkaz</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na</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dokument</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se</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automaticky</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zkopíruje </w:t>
      </w:r>
      <w:proofErr xmlns:w="http://schemas.openxmlformats.org/wordprocessingml/2006/main" w:type="spellEnd"/>
      <w:r xmlns:w="http://schemas.openxmlformats.org/wordprocessingml/2006/main" w:rsidRPr="02231CFF">
        <w:rPr>
          <w:rFonts w:eastAsiaTheme="majorEastAsia" w:cstheme="majorBidi"/>
        </w:rPr>
        <w:t xml:space="preserve">do </w:t>
      </w:r>
      <w:proofErr xmlns:w="http://schemas.openxmlformats.org/wordprocessingml/2006/main" w:type="spellStart"/>
      <w:r xmlns:w="http://schemas.openxmlformats.org/wordprocessingml/2006/main" w:rsidRPr="02231CFF">
        <w:rPr>
          <w:rFonts w:eastAsiaTheme="majorEastAsia" w:cstheme="majorBidi"/>
        </w:rPr>
        <w:t xml:space="preserve">pole </w:t>
      </w:r>
      <w:proofErr xmlns:w="http://schemas.openxmlformats.org/wordprocessingml/2006/main" w:type="spellEnd"/>
      <w:r xmlns:w="http://schemas.openxmlformats.org/wordprocessingml/2006/main" w:rsidRPr="02231CFF">
        <w:rPr>
          <w:rFonts w:eastAsiaTheme="majorEastAsia" w:cstheme="majorBidi"/>
        </w:rPr>
        <w:t xml:space="preserve">URL.</w:t>
      </w:r>
    </w:p>
    <w:p w14:paraId="1EFB54C5" w14:textId="77777777" w:rsidR="00451426" w:rsidRPr="0047055A" w:rsidRDefault="00D81662">
      <w:pPr xmlns:w="http://schemas.openxmlformats.org/wordprocessingml/2006/main">
        <w:pStyle w:val="ListParagraph"/>
        <w:numPr>
          <w:ilvl w:val="0"/>
          <w:numId w:val="8"/>
        </w:numPr>
        <w:rPr>
          <w:rFonts w:eastAsiaTheme="majorEastAsia" w:cstheme="majorBidi"/>
          <w:lang w:val="sk-SK"/>
        </w:rPr>
      </w:pPr>
      <w:proofErr xmlns:w="http://schemas.openxmlformats.org/wordprocessingml/2006/main" w:type="spellStart"/>
      <w:r xmlns:w="http://schemas.openxmlformats.org/wordprocessingml/2006/main" w:rsidRPr="02231CFF">
        <w:rPr>
          <w:rFonts w:eastAsiaTheme="majorEastAsia" w:cstheme="majorBidi"/>
        </w:rPr>
        <w:t xml:space="preserve">Potvrdíte</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gramStart"/>
      <w:r xmlns:w="http://schemas.openxmlformats.org/wordprocessingml/2006/main" w:rsidRPr="02231CFF">
        <w:rPr>
          <w:rFonts w:eastAsiaTheme="majorEastAsia" w:cstheme="majorBidi"/>
        </w:rPr>
        <w:t xml:space="preserve">ok ,</w:t>
      </w:r>
      <w:proofErr xmlns:w="http://schemas.openxmlformats.org/wordprocessingml/2006/main" w:type="gram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čím</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se</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vám</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na</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vyznačeném</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místě</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vytvoří</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odkaz</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na</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soubor </w:t>
      </w:r>
      <w:proofErr xmlns:w="http://schemas.openxmlformats.org/wordprocessingml/2006/main" w:type="spellEnd"/>
      <w:r xmlns:w="http://schemas.openxmlformats.org/wordprocessingml/2006/main" w:rsidRPr="02231CFF">
        <w:rPr>
          <w:rFonts w:eastAsiaTheme="majorEastAsia" w:cstheme="majorBidi"/>
        </w:rPr>
        <w:t xml:space="preserve">.</w:t>
      </w:r>
    </w:p>
    <w:p w14:paraId="2AEFD2A0" w14:textId="77777777" w:rsidR="00D81662" w:rsidRPr="0047055A" w:rsidRDefault="00D81662" w:rsidP="02231CFF">
      <w:pPr xmlns:w="http://schemas.openxmlformats.org/wordprocessingml/2006/main">
        <w:pStyle w:val="ListParagraph"/>
        <w:rPr>
          <w:rFonts w:eastAsiaTheme="majorEastAsia" w:cstheme="majorBidi"/>
          <w:lang w:val="sk-SK"/>
        </w:rPr>
      </w:pPr>
      <w:r xmlns:w="http://schemas.openxmlformats.org/wordprocessingml/2006/main" w:rsidRPr="02231CFF">
        <w:rPr>
          <w:rFonts w:eastAsiaTheme="majorEastAsia" w:cstheme="majorBidi"/>
        </w:rPr>
        <w:t xml:space="preserve">(V </w:t>
      </w:r>
      <w:proofErr xmlns:w="http://schemas.openxmlformats.org/wordprocessingml/2006/main" w:type="spellStart"/>
      <w:r xmlns:w="http://schemas.openxmlformats.org/wordprocessingml/2006/main" w:rsidRPr="02231CFF">
        <w:rPr>
          <w:rFonts w:eastAsiaTheme="majorEastAsia" w:cstheme="majorBidi"/>
        </w:rPr>
        <w:t xml:space="preserve">případě</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pokud</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se </w:t>
      </w:r>
      <w:proofErr xmlns:w="http://schemas.openxmlformats.org/wordprocessingml/2006/main" w:type="spellEnd"/>
      <w:r xmlns:w="http://schemas.openxmlformats.org/wordprocessingml/2006/main" w:rsidRPr="02231CFF">
        <w:rPr>
          <w:rFonts w:eastAsiaTheme="majorEastAsia" w:cstheme="majorBidi"/>
        </w:rPr>
        <w:t xml:space="preserve">tam </w:t>
      </w:r>
      <w:proofErr xmlns:w="http://schemas.openxmlformats.org/wordprocessingml/2006/main" w:type="spellStart"/>
      <w:r xmlns:w="http://schemas.openxmlformats.org/wordprocessingml/2006/main" w:rsidRPr="02231CFF">
        <w:rPr>
          <w:rFonts w:eastAsiaTheme="majorEastAsia" w:cstheme="majorBidi"/>
        </w:rPr>
        <w:t xml:space="preserve">požadovaný</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dokument</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nenachází </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005F43C8" w:rsidRPr="02231CFF">
        <w:rPr>
          <w:rFonts w:eastAsiaTheme="majorEastAsia" w:cstheme="majorBidi"/>
        </w:rPr>
        <w:t xml:space="preserve">funkcí</w:t>
      </w:r>
      <w:proofErr xmlns:w="http://schemas.openxmlformats.org/wordprocessingml/2006/main" w:type="spellEnd"/>
      <w:r xmlns:w="http://schemas.openxmlformats.org/wordprocessingml/2006/main" w:rsidR="005F43C8" w:rsidRPr="02231CFF">
        <w:rPr>
          <w:rFonts w:eastAsiaTheme="majorEastAsia" w:cstheme="majorBidi"/>
        </w:rPr>
        <w:t xml:space="preserve"> </w:t>
      </w:r>
      <w:proofErr xmlns:w="http://schemas.openxmlformats.org/wordprocessingml/2006/main" w:type="spellStart"/>
      <w:r xmlns:w="http://schemas.openxmlformats.org/wordprocessingml/2006/main" w:rsidR="005F43C8" w:rsidRPr="02231CFF">
        <w:rPr>
          <w:rFonts w:eastAsiaTheme="majorEastAsia" w:cstheme="majorBidi"/>
        </w:rPr>
        <w:t xml:space="preserve">drag&amp;drop </w:t>
      </w:r>
      <w:proofErr xmlns:w="http://schemas.openxmlformats.org/wordprocessingml/2006/main" w:type="spellEnd"/>
      <w:r xmlns:w="http://schemas.openxmlformats.org/wordprocessingml/2006/main" w:rsidR="005F43C8" w:rsidRPr="02231CFF">
        <w:rPr>
          <w:rFonts w:eastAsiaTheme="majorEastAsia" w:cstheme="majorBidi"/>
        </w:rPr>
        <w:t xml:space="preserve">je </w:t>
      </w:r>
      <w:proofErr xmlns:w="http://schemas.openxmlformats.org/wordprocessingml/2006/main" w:type="spellStart"/>
      <w:r xmlns:w="http://schemas.openxmlformats.org/wordprocessingml/2006/main" w:rsidR="005F43C8" w:rsidRPr="02231CFF">
        <w:rPr>
          <w:rFonts w:eastAsiaTheme="majorEastAsia" w:cstheme="majorBidi"/>
        </w:rPr>
        <w:t xml:space="preserve">možné</w:t>
      </w:r>
      <w:proofErr xmlns:w="http://schemas.openxmlformats.org/wordprocessingml/2006/main" w:type="spellEnd"/>
      <w:r xmlns:w="http://schemas.openxmlformats.org/wordprocessingml/2006/main" w:rsidR="005F43C8" w:rsidRPr="02231CFF">
        <w:rPr>
          <w:rFonts w:eastAsiaTheme="majorEastAsia" w:cstheme="majorBidi"/>
        </w:rPr>
        <w:t xml:space="preserve"> </w:t>
      </w:r>
      <w:proofErr xmlns:w="http://schemas.openxmlformats.org/wordprocessingml/2006/main" w:type="spellStart"/>
      <w:r xmlns:w="http://schemas.openxmlformats.org/wordprocessingml/2006/main" w:rsidR="005F43C8" w:rsidRPr="02231CFF">
        <w:rPr>
          <w:rFonts w:eastAsiaTheme="majorEastAsia" w:cstheme="majorBidi"/>
        </w:rPr>
        <w:t xml:space="preserve">nahrát</w:t>
      </w:r>
      <w:proofErr xmlns:w="http://schemas.openxmlformats.org/wordprocessingml/2006/main" w:type="spellEnd"/>
      <w:r xmlns:w="http://schemas.openxmlformats.org/wordprocessingml/2006/main" w:rsidR="005F43C8" w:rsidRPr="02231CFF">
        <w:rPr>
          <w:rFonts w:eastAsiaTheme="majorEastAsia" w:cstheme="majorBidi"/>
        </w:rPr>
        <w:t xml:space="preserve"> </w:t>
      </w:r>
      <w:proofErr xmlns:w="http://schemas.openxmlformats.org/wordprocessingml/2006/main" w:type="spellStart"/>
      <w:r xmlns:w="http://schemas.openxmlformats.org/wordprocessingml/2006/main" w:rsidR="005F43C8" w:rsidRPr="02231CFF">
        <w:rPr>
          <w:rFonts w:eastAsiaTheme="majorEastAsia" w:cstheme="majorBidi"/>
        </w:rPr>
        <w:t xml:space="preserve">dokument </w:t>
      </w:r>
      <w:proofErr xmlns:w="http://schemas.openxmlformats.org/wordprocessingml/2006/main" w:type="spellEnd"/>
      <w:r xmlns:w="http://schemas.openxmlformats.org/wordprocessingml/2006/main" w:rsidR="005F43C8" w:rsidRPr="02231CFF">
        <w:rPr>
          <w:rFonts w:eastAsiaTheme="majorEastAsia" w:cstheme="majorBidi"/>
        </w:rPr>
        <w:t xml:space="preserve">z </w:t>
      </w:r>
      <w:proofErr xmlns:w="http://schemas.openxmlformats.org/wordprocessingml/2006/main" w:type="spellStart"/>
      <w:r xmlns:w="http://schemas.openxmlformats.org/wordprocessingml/2006/main" w:rsidR="005F43C8" w:rsidRPr="02231CFF">
        <w:rPr>
          <w:rFonts w:eastAsiaTheme="majorEastAsia" w:cstheme="majorBidi"/>
        </w:rPr>
        <w:t xml:space="preserve">vašeho</w:t>
      </w:r>
      <w:proofErr xmlns:w="http://schemas.openxmlformats.org/wordprocessingml/2006/main" w:type="spellEnd"/>
      <w:r xmlns:w="http://schemas.openxmlformats.org/wordprocessingml/2006/main" w:rsidR="005F43C8" w:rsidRPr="02231CFF">
        <w:rPr>
          <w:rFonts w:eastAsiaTheme="majorEastAsia" w:cstheme="majorBidi"/>
        </w:rPr>
        <w:t xml:space="preserve"> </w:t>
      </w:r>
      <w:proofErr xmlns:w="http://schemas.openxmlformats.org/wordprocessingml/2006/main" w:type="spellStart"/>
      <w:r xmlns:w="http://schemas.openxmlformats.org/wordprocessingml/2006/main" w:rsidR="005F43C8" w:rsidRPr="02231CFF">
        <w:rPr>
          <w:rFonts w:eastAsiaTheme="majorEastAsia" w:cstheme="majorBidi"/>
        </w:rPr>
        <w:t xml:space="preserve">počítače </w:t>
      </w:r>
      <w:proofErr xmlns:w="http://schemas.openxmlformats.org/wordprocessingml/2006/main" w:type="spellEnd"/>
      <w:r xmlns:w="http://schemas.openxmlformats.org/wordprocessingml/2006/main" w:rsidR="005F43C8" w:rsidRPr="02231CFF">
        <w:rPr>
          <w:rFonts w:eastAsiaTheme="majorEastAsia" w:cstheme="majorBidi"/>
        </w:rPr>
        <w:t xml:space="preserve">)</w:t>
      </w:r>
    </w:p>
    <w:p w14:paraId="4D6FFB6C" w14:textId="77777777" w:rsidR="005F43C8" w:rsidRPr="0047055A" w:rsidRDefault="00451426">
      <w:pPr xmlns:w="http://schemas.openxmlformats.org/wordprocessingml/2006/main">
        <w:pStyle w:val="ListParagraph"/>
        <w:numPr>
          <w:ilvl w:val="0"/>
          <w:numId w:val="7"/>
        </w:numPr>
        <w:rPr>
          <w:rFonts w:eastAsiaTheme="majorEastAsia" w:cstheme="majorBidi"/>
          <w:lang w:val="sk-SK" w:eastAsia="sk-SK"/>
        </w:rPr>
      </w:pPr>
      <w:r xmlns:w="http://schemas.openxmlformats.org/wordprocessingml/2006/main" w:rsidRPr="02231CFF">
        <w:rPr>
          <w:rFonts w:eastAsiaTheme="majorEastAsia" w:cstheme="majorBidi"/>
        </w:rPr>
        <w:t xml:space="preserve">v </w:t>
      </w:r>
      <w:proofErr xmlns:w="http://schemas.openxmlformats.org/wordprocessingml/2006/main" w:type="spellStart"/>
      <w:r xmlns:w="http://schemas.openxmlformats.org/wordprocessingml/2006/main" w:rsidRPr="02231CFF">
        <w:rPr>
          <w:rFonts w:eastAsiaTheme="majorEastAsia" w:cstheme="majorBidi"/>
        </w:rPr>
        <w:t xml:space="preserve">případě</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pokud</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dokument</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není </w:t>
      </w:r>
      <w:proofErr xmlns:w="http://schemas.openxmlformats.org/wordprocessingml/2006/main" w:type="spellEnd"/>
      <w:r xmlns:w="http://schemas.openxmlformats.org/wordprocessingml/2006/main" w:rsidRPr="02231CFF">
        <w:rPr>
          <w:rFonts w:eastAsiaTheme="majorEastAsia" w:cstheme="majorBidi"/>
        </w:rPr>
        <w:t xml:space="preserve">určen</w:t>
      </w:r>
      <w:proofErr xmlns:w="http://schemas.openxmlformats.org/wordprocessingml/2006/main" w:type="spellEnd"/>
      <w:r xmlns:w="http://schemas.openxmlformats.org/wordprocessingml/2006/main" w:rsidRPr="02231CFF">
        <w:rPr>
          <w:rFonts w:eastAsiaTheme="majorEastAsia" w:cstheme="majorBidi"/>
        </w:rPr>
        <w:t xml:space="preserve">​</w:t>
      </w:r>
      <w:proofErr xmlns:w="http://schemas.openxmlformats.org/wordprocessingml/2006/main" w:type="spellStart"/>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jen </w:t>
      </w:r>
      <w:proofErr xmlns:w="http://schemas.openxmlformats.org/wordprocessingml/2006/main" w:type="spellEnd"/>
      <w:r xmlns:w="http://schemas.openxmlformats.org/wordprocessingml/2006/main" w:rsidRPr="02231CFF">
        <w:rPr>
          <w:rFonts w:eastAsiaTheme="majorEastAsia" w:cstheme="majorBidi"/>
        </w:rPr>
        <w:t xml:space="preserve">pro </w:t>
      </w:r>
      <w:proofErr xmlns:w="http://schemas.openxmlformats.org/wordprocessingml/2006/main" w:type="spellStart"/>
      <w:r xmlns:w="http://schemas.openxmlformats.org/wordprocessingml/2006/main" w:rsidRPr="02231CFF">
        <w:rPr>
          <w:rFonts w:eastAsiaTheme="majorEastAsia" w:cstheme="majorBidi"/>
        </w:rPr>
        <w:t xml:space="preserve">danou</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stránku </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dokument</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se</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může</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nacházet</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i</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na</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jiné</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stránce </w:t>
      </w:r>
      <w:proofErr xmlns:w="http://schemas.openxmlformats.org/wordprocessingml/2006/main" w:type="spellEnd"/>
      <w:r xmlns:w="http://schemas.openxmlformats.org/wordprocessingml/2006/main" w:rsidRPr="02231CFF">
        <w:rPr>
          <w:rFonts w:eastAsiaTheme="majorEastAsia" w:cstheme="majorBidi"/>
        </w:rPr>
        <w:t xml:space="preserve">), je </w:t>
      </w:r>
      <w:proofErr xmlns:w="http://schemas.openxmlformats.org/wordprocessingml/2006/main" w:type="spellStart"/>
      <w:r xmlns:w="http://schemas.openxmlformats.org/wordprocessingml/2006/main" w:rsidRPr="02231CFF">
        <w:rPr>
          <w:rFonts w:eastAsiaTheme="majorEastAsia" w:cstheme="majorBidi"/>
        </w:rPr>
        <w:t xml:space="preserve">třeba</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zvolit</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položku </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Média</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všech</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stránek </w:t>
      </w:r>
      <w:proofErr xmlns:w="http://schemas.openxmlformats.org/wordprocessingml/2006/main" w:type="spellEnd"/>
      <w:r xmlns:w="http://schemas.openxmlformats.org/wordprocessingml/2006/main" w:rsidRPr="02231CFF">
        <w:rPr>
          <w:rFonts w:eastAsiaTheme="majorEastAsia" w:cstheme="majorBidi"/>
        </w:rPr>
        <w:t xml:space="preserve">” a v </w:t>
      </w:r>
      <w:proofErr xmlns:w="http://schemas.openxmlformats.org/wordprocessingml/2006/main" w:type="spellStart"/>
      <w:r xmlns:w="http://schemas.openxmlformats.org/wordprocessingml/2006/main" w:rsidR="005F43C8" w:rsidRPr="02231CFF">
        <w:rPr>
          <w:rFonts w:eastAsiaTheme="majorEastAsia" w:cstheme="majorBidi"/>
        </w:rPr>
        <w:t xml:space="preserve">ní</w:t>
      </w:r>
      <w:proofErr xmlns:w="http://schemas.openxmlformats.org/wordprocessingml/2006/main" w:type="spellEnd"/>
      <w:r xmlns:w="http://schemas.openxmlformats.org/wordprocessingml/2006/main" w:rsidR="005F43C8" w:rsidRPr="02231CFF">
        <w:rPr>
          <w:rFonts w:eastAsiaTheme="majorEastAsia" w:cstheme="majorBidi"/>
        </w:rPr>
        <w:t xml:space="preserve"> </w:t>
      </w:r>
      <w:proofErr xmlns:w="http://schemas.openxmlformats.org/wordprocessingml/2006/main" w:type="spellStart"/>
      <w:r xmlns:w="http://schemas.openxmlformats.org/wordprocessingml/2006/main" w:rsidR="005F43C8" w:rsidRPr="02231CFF">
        <w:rPr>
          <w:rFonts w:eastAsiaTheme="majorEastAsia" w:cstheme="majorBidi"/>
        </w:rPr>
        <w:t xml:space="preserve">položku </w:t>
      </w:r>
      <w:proofErr xmlns:w="http://schemas.openxmlformats.org/wordprocessingml/2006/main" w:type="spellEnd"/>
      <w:r xmlns:w="http://schemas.openxmlformats.org/wordprocessingml/2006/main" w:rsidR="005F43C8" w:rsidRPr="02231CFF">
        <w:rPr>
          <w:rFonts w:eastAsiaTheme="majorEastAsia" w:cstheme="majorBidi"/>
        </w:rPr>
        <w:t xml:space="preserve">„ </w:t>
      </w:r>
      <w:proofErr xmlns:w="http://schemas.openxmlformats.org/wordprocessingml/2006/main" w:type="spellStart"/>
      <w:proofErr xmlns:w="http://schemas.openxmlformats.org/wordprocessingml/2006/main" w:type="gramStart"/>
      <w:r xmlns:w="http://schemas.openxmlformats.org/wordprocessingml/2006/main" w:rsidR="005F43C8" w:rsidRPr="02231CFF">
        <w:rPr>
          <w:rFonts w:eastAsiaTheme="majorEastAsia" w:cstheme="majorBidi"/>
        </w:rPr>
        <w:t xml:space="preserve">Soubory </w:t>
      </w:r>
      <w:proofErr xmlns:w="http://schemas.openxmlformats.org/wordprocessingml/2006/main" w:type="spellEnd"/>
      <w:r xmlns:w="http://schemas.openxmlformats.org/wordprocessingml/2006/main" w:rsidR="005F43C8" w:rsidRPr="02231CFF">
        <w:rPr>
          <w:rFonts w:eastAsiaTheme="majorEastAsia" w:cstheme="majorBidi"/>
        </w:rPr>
        <w:t xml:space="preserve">“ </w:t>
      </w:r>
      <w:proofErr xmlns:w="http://schemas.openxmlformats.org/wordprocessingml/2006/main" w:type="gramEnd"/>
      <w:r xmlns:w="http://schemas.openxmlformats.org/wordprocessingml/2006/main" w:rsidR="005F43C8" w:rsidRPr="02231CFF">
        <w:rPr>
          <w:rFonts w:eastAsiaTheme="majorEastAsia" w:cstheme="majorBidi"/>
        </w:rPr>
        <w:t xml:space="preserve">.</w:t>
      </w:r>
    </w:p>
    <w:p w14:paraId="5C0D3A05" w14:textId="77777777" w:rsidR="005F43C8" w:rsidRPr="0047055A" w:rsidRDefault="005F43C8">
      <w:pPr xmlns:w="http://schemas.openxmlformats.org/wordprocessingml/2006/main">
        <w:pStyle w:val="ListParagraph"/>
        <w:numPr>
          <w:ilvl w:val="0"/>
          <w:numId w:val="9"/>
        </w:numPr>
        <w:rPr>
          <w:rFonts w:eastAsiaTheme="majorEastAsia" w:cstheme="majorBidi"/>
          <w:lang w:val="sk-SK" w:eastAsia="sk-SK"/>
        </w:rPr>
      </w:pPr>
      <w:proofErr xmlns:w="http://schemas.openxmlformats.org/wordprocessingml/2006/main" w:type="spellStart"/>
      <w:r xmlns:w="http://schemas.openxmlformats.org/wordprocessingml/2006/main" w:rsidRPr="02231CFF">
        <w:rPr>
          <w:rFonts w:eastAsiaTheme="majorEastAsia" w:cstheme="majorBidi"/>
        </w:rPr>
        <w:t xml:space="preserve">Zobrazí</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se</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vám</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adresářová</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struktura</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adresářů </w:t>
      </w:r>
      <w:proofErr xmlns:w="http://schemas.openxmlformats.org/wordprocessingml/2006/main" w:type="spellEnd"/>
      <w:r xmlns:w="http://schemas.openxmlformats.org/wordprocessingml/2006/main" w:rsidR="00D81662" w:rsidRPr="02231CFF">
        <w:rPr>
          <w:rFonts w:eastAsiaTheme="majorEastAsia" w:cstheme="majorBidi"/>
        </w:rPr>
        <w:t xml:space="preserve">a </w:t>
      </w:r>
      <w:proofErr xmlns:w="http://schemas.openxmlformats.org/wordprocessingml/2006/main" w:type="spellStart"/>
      <w:r xmlns:w="http://schemas.openxmlformats.org/wordprocessingml/2006/main" w:rsidR="00D81662" w:rsidRPr="02231CFF">
        <w:rPr>
          <w:rFonts w:eastAsiaTheme="majorEastAsia" w:cstheme="majorBidi"/>
        </w:rPr>
        <w:t xml:space="preserve">souborů</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na</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serveru </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na</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které</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máte</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povolen</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přístup </w:t>
      </w:r>
      <w:proofErr xmlns:w="http://schemas.openxmlformats.org/wordprocessingml/2006/main" w:type="spellEnd"/>
      <w:r xmlns:w="http://schemas.openxmlformats.org/wordprocessingml/2006/main" w:rsidRPr="02231CFF">
        <w:rPr>
          <w:rFonts w:eastAsiaTheme="majorEastAsia" w:cstheme="majorBidi"/>
        </w:rPr>
        <w:t xml:space="preserve">.</w:t>
      </w:r>
    </w:p>
    <w:p w14:paraId="0277BF37" w14:textId="77777777" w:rsidR="005F43C8" w:rsidRPr="0047055A" w:rsidRDefault="005F43C8">
      <w:pPr xmlns:w="http://schemas.openxmlformats.org/wordprocessingml/2006/main">
        <w:pStyle w:val="ListParagraph"/>
        <w:numPr>
          <w:ilvl w:val="0"/>
          <w:numId w:val="9"/>
        </w:numPr>
        <w:rPr>
          <w:rFonts w:eastAsiaTheme="majorEastAsia" w:cstheme="majorBidi"/>
          <w:lang w:val="sk-SK" w:eastAsia="sk-SK"/>
        </w:rPr>
      </w:pPr>
      <w:proofErr xmlns:w="http://schemas.openxmlformats.org/wordprocessingml/2006/main" w:type="spellStart"/>
      <w:r xmlns:w="http://schemas.openxmlformats.org/wordprocessingml/2006/main" w:rsidRPr="02231CFF">
        <w:rPr>
          <w:rFonts w:eastAsiaTheme="majorEastAsia" w:cstheme="majorBidi"/>
        </w:rPr>
        <w:t xml:space="preserve">Vyhledáte </w:t>
      </w:r>
      <w:proofErr xmlns:w="http://schemas.openxmlformats.org/wordprocessingml/2006/main" w:type="spellEnd"/>
      <w:r xmlns:w="http://schemas.openxmlformats.org/wordprocessingml/2006/main" w:rsidR="00D81662" w:rsidRPr="02231CFF">
        <w:rPr>
          <w:rFonts w:eastAsiaTheme="majorEastAsia" w:cstheme="majorBidi"/>
        </w:rPr>
        <w:t xml:space="preserve">v </w:t>
      </w:r>
      <w:proofErr xmlns:w="http://schemas.openxmlformats.org/wordprocessingml/2006/main" w:type="spellStart"/>
      <w:r xmlns:w="http://schemas.openxmlformats.org/wordprocessingml/2006/main" w:rsidR="00D81662" w:rsidRPr="02231CFF">
        <w:rPr>
          <w:rFonts w:eastAsiaTheme="majorEastAsia" w:cstheme="majorBidi"/>
        </w:rPr>
        <w:t xml:space="preserve">adresářích</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požadovaný</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soubor </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kliknete</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na něj</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gramStart"/>
      <w:r xmlns:w="http://schemas.openxmlformats.org/wordprocessingml/2006/main" w:rsidR="00D81662" w:rsidRPr="02231CFF">
        <w:rPr>
          <w:rFonts w:eastAsiaTheme="majorEastAsia" w:cstheme="majorBidi"/>
        </w:rPr>
        <w:t xml:space="preserve">a</w:t>
      </w:r>
      <w:proofErr xmlns:w="http://schemas.openxmlformats.org/wordprocessingml/2006/main" w:type="gram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odkaz</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na</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dokument</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se</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automaticky</w:t>
      </w:r>
      <w:proofErr xmlns:w="http://schemas.openxmlformats.org/wordprocessingml/2006/main" w:type="spellEnd"/>
      <w:r xmlns:w="http://schemas.openxmlformats.org/wordprocessingml/2006/main" w:rsidR="00D81662" w:rsidRPr="02231CFF">
        <w:rPr>
          <w:rFonts w:eastAsiaTheme="majorEastAsia" w:cstheme="majorBidi"/>
        </w:rPr>
        <w:t xml:space="preserve"> </w:t>
      </w:r>
      <w:proofErr xmlns:w="http://schemas.openxmlformats.org/wordprocessingml/2006/main" w:type="spellStart"/>
      <w:r xmlns:w="http://schemas.openxmlformats.org/wordprocessingml/2006/main" w:rsidR="00D81662" w:rsidRPr="02231CFF">
        <w:rPr>
          <w:rFonts w:eastAsiaTheme="majorEastAsia" w:cstheme="majorBidi"/>
        </w:rPr>
        <w:t xml:space="preserve">zkopíruje </w:t>
      </w:r>
      <w:proofErr xmlns:w="http://schemas.openxmlformats.org/wordprocessingml/2006/main" w:type="spellEnd"/>
      <w:r xmlns:w="http://schemas.openxmlformats.org/wordprocessingml/2006/main" w:rsidR="00D81662" w:rsidRPr="02231CFF">
        <w:rPr>
          <w:rFonts w:eastAsiaTheme="majorEastAsia" w:cstheme="majorBidi"/>
        </w:rPr>
        <w:t xml:space="preserve">do </w:t>
      </w:r>
      <w:proofErr xmlns:w="http://schemas.openxmlformats.org/wordprocessingml/2006/main" w:type="spellStart"/>
      <w:r xmlns:w="http://schemas.openxmlformats.org/wordprocessingml/2006/main" w:rsidR="00D81662" w:rsidRPr="02231CFF">
        <w:rPr>
          <w:rFonts w:eastAsiaTheme="majorEastAsia" w:cstheme="majorBidi"/>
        </w:rPr>
        <w:t xml:space="preserve">pole </w:t>
      </w:r>
      <w:proofErr xmlns:w="http://schemas.openxmlformats.org/wordprocessingml/2006/main" w:type="spellEnd"/>
      <w:r xmlns:w="http://schemas.openxmlformats.org/wordprocessingml/2006/main" w:rsidRPr="02231CFF">
        <w:rPr>
          <w:rFonts w:eastAsiaTheme="majorEastAsia" w:cstheme="majorBidi"/>
        </w:rPr>
        <w:t xml:space="preserve">URL</w:t>
      </w:r>
    </w:p>
    <w:p w14:paraId="46EF5BF3" w14:textId="77777777" w:rsidR="00D81662" w:rsidRPr="0047055A" w:rsidRDefault="00D81662">
      <w:pPr xmlns:w="http://schemas.openxmlformats.org/wordprocessingml/2006/main">
        <w:pStyle w:val="ListParagraph"/>
        <w:numPr>
          <w:ilvl w:val="0"/>
          <w:numId w:val="9"/>
        </w:numPr>
        <w:rPr>
          <w:rFonts w:eastAsiaTheme="majorEastAsia" w:cstheme="majorBidi"/>
          <w:lang w:val="sk-SK" w:eastAsia="sk-SK"/>
        </w:rPr>
      </w:pPr>
      <w:proofErr xmlns:w="http://schemas.openxmlformats.org/wordprocessingml/2006/main" w:type="spellStart"/>
      <w:r xmlns:w="http://schemas.openxmlformats.org/wordprocessingml/2006/main" w:rsidRPr="02231CFF">
        <w:rPr>
          <w:rFonts w:eastAsiaTheme="majorEastAsia" w:cstheme="majorBidi"/>
        </w:rPr>
        <w:t xml:space="preserve">Potvrdíte </w:t>
      </w:r>
      <w:proofErr xmlns:w="http://schemas.openxmlformats.org/wordprocessingml/2006/main" w:type="spellEnd"/>
      <w:r xmlns:w="http://schemas.openxmlformats.org/wordprocessingml/2006/main" w:rsidRPr="02231CFF">
        <w:rPr>
          <w:rFonts w:eastAsiaTheme="majorEastAsia" w:cstheme="majorBidi"/>
        </w:rPr>
        <w:t xml:space="preserve">OK, </w:t>
      </w:r>
      <w:proofErr xmlns:w="http://schemas.openxmlformats.org/wordprocessingml/2006/main" w:type="spellStart"/>
      <w:r xmlns:w="http://schemas.openxmlformats.org/wordprocessingml/2006/main" w:rsidRPr="02231CFF">
        <w:rPr>
          <w:rFonts w:eastAsiaTheme="majorEastAsia" w:cstheme="majorBidi"/>
        </w:rPr>
        <w:t xml:space="preserve">čímž</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se</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vám</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na</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vyznačeném</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místě</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vytvoří</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odkaz</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na</w:t>
      </w:r>
      <w:proofErr xmlns:w="http://schemas.openxmlformats.org/wordprocessingml/2006/main" w:type="spellEnd"/>
      <w:r xmlns:w="http://schemas.openxmlformats.org/wordprocessingml/2006/main" w:rsidRPr="02231CFF">
        <w:rPr>
          <w:rFonts w:eastAsiaTheme="majorEastAsia" w:cstheme="majorBidi"/>
        </w:rPr>
        <w:t xml:space="preserve"> </w:t>
      </w:r>
      <w:proofErr xmlns:w="http://schemas.openxmlformats.org/wordprocessingml/2006/main" w:type="spellStart"/>
      <w:r xmlns:w="http://schemas.openxmlformats.org/wordprocessingml/2006/main" w:rsidRPr="02231CFF">
        <w:rPr>
          <w:rFonts w:eastAsiaTheme="majorEastAsia" w:cstheme="majorBidi"/>
        </w:rPr>
        <w:t xml:space="preserve">soubor </w:t>
      </w:r>
      <w:proofErr xmlns:w="http://schemas.openxmlformats.org/wordprocessingml/2006/main" w:type="spellEnd"/>
      <w:r xmlns:w="http://schemas.openxmlformats.org/wordprocessingml/2006/main" w:rsidRPr="02231CFF">
        <w:rPr>
          <w:rFonts w:eastAsiaTheme="majorEastAsia" w:cstheme="majorBidi"/>
        </w:rPr>
        <w:t xml:space="preserve">.</w:t>
      </w:r>
    </w:p>
    <w:p w14:paraId="67A7513E" w14:textId="77777777" w:rsidR="00D81662" w:rsidRPr="0047055A" w:rsidRDefault="00D81662" w:rsidP="02231CFF">
      <w:pPr>
        <w:rPr>
          <w:rFonts w:asciiTheme="majorHAnsi" w:eastAsiaTheme="majorEastAsia" w:hAnsiTheme="majorHAnsi" w:cstheme="majorBidi"/>
        </w:rPr>
      </w:pPr>
    </w:p>
    <w:p w14:paraId="18E4B1CF" w14:textId="77777777" w:rsidR="00451426" w:rsidRPr="0047055A" w:rsidRDefault="00D81662" w:rsidP="02231CFF">
      <w:pPr xmlns:w="http://schemas.openxmlformats.org/wordprocessingml/2006/main">
        <w:rPr>
          <w:rFonts w:asciiTheme="majorHAnsi" w:eastAsiaTheme="majorEastAsia" w:hAnsiTheme="majorHAnsi" w:cstheme="majorBidi"/>
        </w:rPr>
      </w:pPr>
      <w:r xmlns:w="http://schemas.openxmlformats.org/wordprocessingml/2006/main" w:rsidRPr="02231CFF">
        <w:rPr>
          <w:rFonts w:asciiTheme="majorHAnsi" w:eastAsiaTheme="majorEastAsia" w:hAnsiTheme="majorHAnsi" w:cstheme="majorBidi"/>
        </w:rPr>
        <w:t xml:space="preserve">Podle směrnice na přístupnost web sídla by všechny textové soubory ke stažení nacházející se na web stránkách měly být uveřejňovány hlavně ve formátu PDF. Formáty používané aplikací Word a Excel (DOC a XLS) nejsou vyhovující.</w:t>
      </w:r>
    </w:p>
    <w:p w14:paraId="18861676" w14:textId="6D109319" w:rsidR="004C1320" w:rsidRDefault="00965661" w:rsidP="00E41BD8">
      <w:pPr>
        <w:pStyle w:val="Obrzok"/>
      </w:pPr>
      <w:r>
        <w:rPr>
          <w:rFonts w:cstheme="majorHAnsi"/>
        </w:rPr>
        <w:lastRenderedPageBreak/>
        <w:drawing>
          <wp:anchor distT="0" distB="0" distL="114300" distR="114300" simplePos="0" relativeHeight="251658254" behindDoc="0" locked="0" layoutInCell="1" allowOverlap="1" wp14:anchorId="121AF26A" wp14:editId="4EFCAD00">
            <wp:simplePos x="0" y="0"/>
            <wp:positionH relativeFrom="column">
              <wp:posOffset>1254942</wp:posOffset>
            </wp:positionH>
            <wp:positionV relativeFrom="paragraph">
              <wp:posOffset>1089002</wp:posOffset>
            </wp:positionV>
            <wp:extent cx="145701" cy="145701"/>
            <wp:effectExtent l="0" t="0" r="6985" b="6985"/>
            <wp:wrapNone/>
            <wp:docPr id="49" name="Graphic 49"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46942" cy="146942"/>
                    </a:xfrm>
                    <a:prstGeom prst="rect">
                      <a:avLst/>
                    </a:prstGeom>
                  </pic:spPr>
                </pic:pic>
              </a:graphicData>
            </a:graphic>
            <wp14:sizeRelH relativeFrom="margin">
              <wp14:pctWidth>0</wp14:pctWidth>
            </wp14:sizeRelH>
            <wp14:sizeRelV relativeFrom="margin">
              <wp14:pctHeight>0</wp14:pctHeight>
            </wp14:sizeRelV>
          </wp:anchor>
        </w:drawing>
      </w:r>
      <w:r w:rsidR="00451426">
        <w:drawing>
          <wp:inline distT="0" distB="0" distL="0" distR="0" wp14:anchorId="50D66952" wp14:editId="4E85BEAD">
            <wp:extent cx="4229100" cy="3154715"/>
            <wp:effectExtent l="0" t="0" r="0" b="762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1"/>
                    <pic:cNvPicPr/>
                  </pic:nvPicPr>
                  <pic:blipFill>
                    <a:blip r:embed="rId102">
                      <a:extLst>
                        <a:ext uri="{28A0092B-C50C-407E-A947-70E740481C1C}">
                          <a14:useLocalDpi xmlns:a14="http://schemas.microsoft.com/office/drawing/2010/main" val="0"/>
                        </a:ext>
                      </a:extLst>
                    </a:blip>
                    <a:stretch>
                      <a:fillRect/>
                    </a:stretch>
                  </pic:blipFill>
                  <pic:spPr>
                    <a:xfrm>
                      <a:off x="0" y="0"/>
                      <a:ext cx="4229100" cy="3154715"/>
                    </a:xfrm>
                    <a:prstGeom prst="rect">
                      <a:avLst/>
                    </a:prstGeom>
                  </pic:spPr>
                </pic:pic>
              </a:graphicData>
            </a:graphic>
          </wp:inline>
        </w:drawing>
      </w:r>
    </w:p>
    <w:p w14:paraId="6B18728C" w14:textId="11EF850F" w:rsidR="00D81662" w:rsidRPr="0047055A" w:rsidRDefault="004C1320" w:rsidP="02231CFF">
      <w:pPr xmlns:w="http://schemas.openxmlformats.org/wordprocessingml/2006/main">
        <w:pStyle w:val="Caption"/>
        <w:rPr>
          <w:rFonts w:cstheme="majorBidi"/>
        </w:rPr>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36 </w:t>
      </w:r>
      <w:r xmlns:w="http://schemas.openxmlformats.org/wordprocessingml/2006/main" w:rsidRPr="02231CFF">
        <w:rPr>
          <w:noProof/>
        </w:rPr>
        <w:fldChar xmlns:w="http://schemas.openxmlformats.org/wordprocessingml/2006/main" w:fldCharType="end"/>
      </w:r>
      <w:r xmlns:w="http://schemas.openxmlformats.org/wordprocessingml/2006/main">
        <w:t xml:space="preserve">Dialogové okno pro vložení dokumentu pro konkrétní stránku</w:t>
      </w:r>
    </w:p>
    <w:p w14:paraId="23EF6237" w14:textId="443CA6E1" w:rsidR="008722DE" w:rsidRPr="0047055A" w:rsidRDefault="00B71D2A" w:rsidP="02231CFF">
      <w:pPr xmlns:w="http://schemas.openxmlformats.org/wordprocessingml/2006/main">
        <w:rPr>
          <w:rFonts w:asciiTheme="majorHAnsi" w:eastAsiaTheme="majorEastAsia" w:hAnsiTheme="majorHAnsi" w:cstheme="majorBidi"/>
          <w:lang w:eastAsia="en-US"/>
        </w:rPr>
      </w:pPr>
      <w:r xmlns:w="http://schemas.openxmlformats.org/wordprocessingml/2006/main" w:rsidRPr="02231CFF">
        <w:rPr>
          <w:rFonts w:asciiTheme="majorHAnsi" w:eastAsiaTheme="majorEastAsia" w:hAnsiTheme="majorHAnsi" w:cstheme="majorBidi"/>
        </w:rPr>
        <w:t xml:space="preserve">Pokud máte k tomu oprávnění, tak můžete v daném adresáři pro soubory vytvářet i nové podadresáře kliknutím na ikonku</w:t>
      </w:r>
      <w:r xmlns:w="http://schemas.openxmlformats.org/wordprocessingml/2006/main" w:rsidRPr="02231CFF">
        <w:rPr>
          <w:rFonts w:asciiTheme="majorHAnsi" w:hAnsiTheme="majorHAnsi" w:cstheme="majorBidi"/>
        </w:rPr>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2E1F03">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65DAE14C" wp14:editId="60F9D47C">
            <wp:extent cx="285790" cy="257211"/>
            <wp:effectExtent l="0" t="0" r="0" b="9525"/>
            <wp:docPr id="81" name="Obrázo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81"/>
                    <pic:cNvPicPr/>
                  </pic:nvPicPr>
                  <pic:blipFill>
                    <a:blip r:embed="rId103">
                      <a:extLst>
                        <a:ext uri="{28A0092B-C50C-407E-A947-70E740481C1C}">
                          <a14:useLocalDpi xmlns:a14="http://schemas.microsoft.com/office/drawing/2010/main" val="0"/>
                        </a:ext>
                      </a:extLst>
                    </a:blip>
                    <a:stretch>
                      <a:fillRect/>
                    </a:stretch>
                  </pic:blipFill>
                  <pic:spPr>
                    <a:xfrm>
                      <a:off x="0" y="0"/>
                      <a:ext cx="285790" cy="257211"/>
                    </a:xfrm>
                    <a:prstGeom prst="rect">
                      <a:avLst/>
                    </a:prstGeom>
                  </pic:spPr>
                </pic:pic>
              </a:graphicData>
            </a:graphic>
          </wp:inline>
        </w:drawing>
      </w:r>
    </w:p>
    <w:p w14:paraId="3197AD7A" w14:textId="77777777" w:rsidR="00B71D2A" w:rsidRPr="0047055A" w:rsidRDefault="00B71D2A" w:rsidP="02231CFF">
      <w:pPr xmlns:w="http://schemas.openxmlformats.org/wordprocessingml/2006/main">
        <w:rPr>
          <w:rFonts w:asciiTheme="majorHAnsi" w:eastAsiaTheme="majorEastAsia" w:hAnsiTheme="majorHAnsi" w:cstheme="majorBidi"/>
          <w:lang w:eastAsia="en-US"/>
        </w:rPr>
      </w:pPr>
      <w:r xmlns:w="http://schemas.openxmlformats.org/wordprocessingml/2006/main" w:rsidRPr="02231CFF">
        <w:rPr>
          <w:rFonts w:asciiTheme="majorHAnsi" w:eastAsiaTheme="majorEastAsia" w:hAnsiTheme="majorHAnsi" w:cstheme="majorBidi"/>
        </w:rPr>
        <w:t xml:space="preserve">Názvy souborů na serveru by neměly obsahovat mezery, speciální znaky a písmena s diakritikou.</w:t>
      </w:r>
    </w:p>
    <w:p w14:paraId="22E6DE77" w14:textId="77777777" w:rsidR="00C87C47" w:rsidRPr="0047055A" w:rsidRDefault="00C87C47" w:rsidP="02231CFF">
      <w:pPr>
        <w:pStyle w:val="IW-Norml"/>
        <w:rPr>
          <w:rFonts w:asciiTheme="majorHAnsi" w:hAnsiTheme="majorHAnsi" w:cstheme="majorBidi"/>
        </w:rPr>
      </w:pPr>
    </w:p>
    <w:p w14:paraId="0DF1371A" w14:textId="4E69294E" w:rsidR="00C87C47" w:rsidRPr="0047055A" w:rsidRDefault="00C87C47" w:rsidP="00624BC7">
      <w:pPr xmlns:w="http://schemas.openxmlformats.org/wordprocessingml/2006/main">
        <w:pStyle w:val="IW-Nadpis3"/>
        <w:numPr>
          <w:ilvl w:val="2"/>
          <w:numId w:val="0"/>
        </w:numPr>
      </w:pPr>
      <w:bookmarkStart xmlns:w="http://schemas.openxmlformats.org/wordprocessingml/2006/main" w:id="100" w:name="_Toc112239902"/>
      <w:bookmarkStart xmlns:w="http://schemas.openxmlformats.org/wordprocessingml/2006/main" w:id="101" w:name="_Toc142904170"/>
      <w:r xmlns:w="http://schemas.openxmlformats.org/wordprocessingml/2006/main">
        <w:t xml:space="preserve">Vkládání a úprava odkazů</w:t>
      </w:r>
      <w:bookmarkEnd xmlns:w="http://schemas.openxmlformats.org/wordprocessingml/2006/main" w:id="100"/>
      <w:bookmarkEnd xmlns:w="http://schemas.openxmlformats.org/wordprocessingml/2006/main" w:id="101"/>
    </w:p>
    <w:p w14:paraId="79DB98F0" w14:textId="77777777" w:rsidR="00C87C47" w:rsidRPr="0047055A" w:rsidRDefault="00C87C47" w:rsidP="02231CFF">
      <w:pPr xmlns:w="http://schemas.openxmlformats.org/wordprocessingml/2006/main">
        <w:pStyle w:val="IW-Nadpis4"/>
        <w:numPr>
          <w:ilvl w:val="3"/>
          <w:numId w:val="0"/>
        </w:numPr>
        <w:rPr>
          <w:rFonts w:asciiTheme="majorHAnsi" w:hAnsiTheme="majorHAnsi"/>
        </w:rPr>
      </w:pPr>
      <w:r xmlns:w="http://schemas.openxmlformats.org/wordprocessingml/2006/main" w:rsidRPr="02231CFF">
        <w:rPr>
          <w:rFonts w:asciiTheme="majorHAnsi" w:hAnsiTheme="majorHAnsi"/>
        </w:rPr>
        <w:t xml:space="preserve">Odkazy na stránky</w:t>
      </w:r>
    </w:p>
    <w:p w14:paraId="78872DBD" w14:textId="77777777" w:rsidR="00C87C47" w:rsidRPr="0047055A" w:rsidRDefault="00C87C47"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Linky / odkazy na další stránky vkládáte následujícím způsobem:</w:t>
      </w:r>
    </w:p>
    <w:p w14:paraId="74F2A3EB" w14:textId="77777777" w:rsidR="00C87C47" w:rsidRPr="0047055A" w:rsidRDefault="00C87C47">
      <w:pPr xmlns:w="http://schemas.openxmlformats.org/wordprocessingml/2006/main">
        <w:pStyle w:val="ListParagraph"/>
        <w:numPr>
          <w:ilvl w:val="0"/>
          <w:numId w:val="22"/>
        </w:numPr>
      </w:pPr>
      <w:proofErr xmlns:w="http://schemas.openxmlformats.org/wordprocessingml/2006/main" w:type="spellStart"/>
      <w:r xmlns:w="http://schemas.openxmlformats.org/wordprocessingml/2006/main" w:rsidRPr="02231CFF">
        <w:t xml:space="preserve">Nejprve</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si</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musíte</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označit</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celý </w:t>
      </w:r>
      <w:proofErr xmlns:w="http://schemas.openxmlformats.org/wordprocessingml/2006/main" w:type="spellEnd"/>
      <w:r xmlns:w="http://schemas.openxmlformats.org/wordprocessingml/2006/main" w:rsidRPr="02231CFF">
        <w:t xml:space="preserve">text ( </w:t>
      </w:r>
      <w:proofErr xmlns:w="http://schemas.openxmlformats.org/wordprocessingml/2006/main" w:type="spellStart"/>
      <w:r xmlns:w="http://schemas.openxmlformats.org/wordprocessingml/2006/main" w:rsidRPr="02231CFF">
        <w:t xml:space="preserve">slovo </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který</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má</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být</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klikatelný</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jak</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odkaz </w:t>
      </w:r>
      <w:proofErr xmlns:w="http://schemas.openxmlformats.org/wordprocessingml/2006/main" w:type="spellEnd"/>
      <w:r xmlns:w="http://schemas.openxmlformats.org/wordprocessingml/2006/main" w:rsidRPr="02231CFF">
        <w:t xml:space="preserve">.</w:t>
      </w:r>
    </w:p>
    <w:p w14:paraId="1B875CBE" w14:textId="77777777" w:rsidR="00C87C47" w:rsidRPr="0047055A" w:rsidRDefault="00C87C47">
      <w:pPr xmlns:w="http://schemas.openxmlformats.org/wordprocessingml/2006/main">
        <w:pStyle w:val="ListParagraph"/>
        <w:numPr>
          <w:ilvl w:val="0"/>
          <w:numId w:val="22"/>
        </w:numPr>
      </w:pPr>
      <w:proofErr xmlns:w="http://schemas.openxmlformats.org/wordprocessingml/2006/main" w:type="spellStart"/>
      <w:r xmlns:w="http://schemas.openxmlformats.org/wordprocessingml/2006/main" w:rsidRPr="41ED788E">
        <w:t xml:space="preserve">Potom</w:t>
      </w:r>
      <w:proofErr xmlns:w="http://schemas.openxmlformats.org/wordprocessingml/2006/main" w:type="spellEnd"/>
      <w:r xmlns:w="http://schemas.openxmlformats.org/wordprocessingml/2006/main" w:rsidRPr="41ED788E">
        <w:t xml:space="preserve"> </w:t>
      </w:r>
      <w:proofErr xmlns:w="http://schemas.openxmlformats.org/wordprocessingml/2006/main" w:type="spellStart"/>
      <w:r xmlns:w="http://schemas.openxmlformats.org/wordprocessingml/2006/main" w:rsidRPr="41ED788E">
        <w:t xml:space="preserve">kliknete</w:t>
      </w:r>
      <w:proofErr xmlns:w="http://schemas.openxmlformats.org/wordprocessingml/2006/main" w:type="spellEnd"/>
      <w:r xmlns:w="http://schemas.openxmlformats.org/wordprocessingml/2006/main" w:rsidRPr="41ED788E">
        <w:t xml:space="preserve"> </w:t>
      </w:r>
      <w:proofErr xmlns:w="http://schemas.openxmlformats.org/wordprocessingml/2006/main" w:type="spellStart"/>
      <w:r xmlns:w="http://schemas.openxmlformats.org/wordprocessingml/2006/main" w:rsidRPr="41ED788E">
        <w:t xml:space="preserve">na</w:t>
      </w:r>
      <w:proofErr xmlns:w="http://schemas.openxmlformats.org/wordprocessingml/2006/main" w:type="spellEnd"/>
      <w:r xmlns:w="http://schemas.openxmlformats.org/wordprocessingml/2006/main" w:rsidRPr="41ED788E">
        <w:t xml:space="preserve"> </w:t>
      </w:r>
      <w:proofErr xmlns:w="http://schemas.openxmlformats.org/wordprocessingml/2006/main" w:type="spellStart"/>
      <w:r xmlns:w="http://schemas.openxmlformats.org/wordprocessingml/2006/main" w:rsidRPr="41ED788E">
        <w:t xml:space="preserve">ikonku </w:t>
      </w:r>
      <w:proofErr xmlns:w="http://schemas.openxmlformats.org/wordprocessingml/2006/main" w:type="spellEnd"/>
      <w:r xmlns:w="http://schemas.openxmlformats.org/wordprocessingml/2006/main" w:rsidRPr="41ED788E">
        <w:t xml:space="preserve">" </w:t>
      </w:r>
      <w:proofErr xmlns:w="http://schemas.openxmlformats.org/wordprocessingml/2006/main" w:type="spellStart"/>
      <w:r xmlns:w="http://schemas.openxmlformats.org/wordprocessingml/2006/main" w:rsidRPr="41ED788E">
        <w:t xml:space="preserve">vložit </w:t>
      </w:r>
      <w:proofErr xmlns:w="http://schemas.openxmlformats.org/wordprocessingml/2006/main" w:type="spellEnd"/>
      <w:r xmlns:w="http://schemas.openxmlformats.org/wordprocessingml/2006/main" w:rsidRPr="41ED788E">
        <w:t xml:space="preserve">/ </w:t>
      </w:r>
      <w:proofErr xmlns:w="http://schemas.openxmlformats.org/wordprocessingml/2006/main" w:type="spellStart"/>
      <w:r xmlns:w="http://schemas.openxmlformats.org/wordprocessingml/2006/main" w:rsidRPr="41ED788E">
        <w:t xml:space="preserve">změnit</w:t>
      </w:r>
      <w:proofErr xmlns:w="http://schemas.openxmlformats.org/wordprocessingml/2006/main" w:type="spellEnd"/>
      <w:r xmlns:w="http://schemas.openxmlformats.org/wordprocessingml/2006/main" w:rsidRPr="41ED788E">
        <w:t xml:space="preserve"> </w:t>
      </w:r>
      <w:proofErr xmlns:w="http://schemas.openxmlformats.org/wordprocessingml/2006/main" w:type="spellStart"/>
      <w:r xmlns:w="http://schemas.openxmlformats.org/wordprocessingml/2006/main" w:rsidRPr="41ED788E">
        <w:t xml:space="preserve">odkaz </w:t>
      </w:r>
      <w:proofErr xmlns:w="http://schemas.openxmlformats.org/wordprocessingml/2006/main" w:type="spellEnd"/>
      <w:r xmlns:w="http://schemas.openxmlformats.org/wordprocessingml/2006/main" w:rsidRPr="41ED788E">
        <w:t xml:space="preserve">"</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F9037B">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5DBB8FF1" wp14:editId="6E77616F">
            <wp:extent cx="256827" cy="131018"/>
            <wp:effectExtent l="0" t="0" r="0" b="254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4"/>
                    <pic:cNvPicPr/>
                  </pic:nvPicPr>
                  <pic:blipFill rotWithShape="1">
                    <a:blip r:embed="rId101">
                      <a:extLst>
                        <a:ext uri="{28A0092B-C50C-407E-A947-70E740481C1C}">
                          <a14:useLocalDpi xmlns:a14="http://schemas.microsoft.com/office/drawing/2010/main" val="0"/>
                        </a:ext>
                      </a:extLst>
                    </a:blip>
                    <a:srcRect t="22095" b="28713"/>
                    <a:stretch/>
                  </pic:blipFill>
                  <pic:spPr bwMode="auto">
                    <a:xfrm>
                      <a:off x="0" y="0"/>
                      <a:ext cx="257175" cy="131195"/>
                    </a:xfrm>
                    <a:prstGeom prst="rect">
                      <a:avLst/>
                    </a:prstGeom>
                    <a:ln>
                      <a:noFill/>
                    </a:ln>
                    <a:extLst>
                      <a:ext uri="{53640926-AAD7-44D8-BBD7-CCE9431645EC}">
                        <a14:shadowObscured xmlns:a14="http://schemas.microsoft.com/office/drawing/2010/main"/>
                      </a:ext>
                    </a:extLst>
                  </pic:spPr>
                </pic:pic>
              </a:graphicData>
            </a:graphic>
          </wp:inline>
        </w:drawing>
      </w:r>
    </w:p>
    <w:p w14:paraId="32FDADEE" w14:textId="77777777" w:rsidR="00C87C47" w:rsidRPr="0047055A" w:rsidRDefault="00C87C47">
      <w:pPr xmlns:w="http://schemas.openxmlformats.org/wordprocessingml/2006/main">
        <w:pStyle w:val="ListParagraph"/>
        <w:numPr>
          <w:ilvl w:val="0"/>
          <w:numId w:val="22"/>
        </w:numPr>
      </w:pPr>
      <w:proofErr xmlns:w="http://schemas.openxmlformats.org/wordprocessingml/2006/main" w:type="spellStart"/>
      <w:r xmlns:w="http://schemas.openxmlformats.org/wordprocessingml/2006/main" w:rsidRPr="02231CFF">
        <w:t xml:space="preserve">Otevře</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se</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vám</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dialogové</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okno </w:t>
      </w:r>
      <w:proofErr xmlns:w="http://schemas.openxmlformats.org/wordprocessingml/2006/main" w:type="spellEnd"/>
      <w:r xmlns:w="http://schemas.openxmlformats.org/wordprocessingml/2006/main" w:rsidRPr="02231CFF">
        <w:t xml:space="preserve">, ve </w:t>
      </w:r>
      <w:proofErr xmlns:w="http://schemas.openxmlformats.org/wordprocessingml/2006/main" w:type="spellStart"/>
      <w:r xmlns:w="http://schemas.openxmlformats.org/wordprocessingml/2006/main" w:rsidRPr="02231CFF">
        <w:t xml:space="preserve">kterém </w:t>
      </w:r>
      <w:proofErr xmlns:w="http://schemas.openxmlformats.org/wordprocessingml/2006/main" w:type="spellEnd"/>
      <w:r xmlns:w="http://schemas.openxmlformats.org/wordprocessingml/2006/main" w:rsidRPr="02231CFF">
        <w:t xml:space="preserve">je </w:t>
      </w:r>
      <w:proofErr xmlns:w="http://schemas.openxmlformats.org/wordprocessingml/2006/main" w:type="spellStart"/>
      <w:r xmlns:w="http://schemas.openxmlformats.org/wordprocessingml/2006/main" w:rsidR="00CD1C66" w:rsidRPr="02231CFF">
        <w:t xml:space="preserve">potřeba</w:t>
      </w:r>
      <w:proofErr xmlns:w="http://schemas.openxmlformats.org/wordprocessingml/2006/main" w:type="spellEnd"/>
      <w:r xmlns:w="http://schemas.openxmlformats.org/wordprocessingml/2006/main" w:rsidR="00CD1C66" w:rsidRPr="02231CFF">
        <w:t xml:space="preserve"> </w:t>
      </w:r>
      <w:proofErr xmlns:w="http://schemas.openxmlformats.org/wordprocessingml/2006/main" w:type="spellStart"/>
      <w:r xmlns:w="http://schemas.openxmlformats.org/wordprocessingml/2006/main" w:rsidR="00CD1C66" w:rsidRPr="02231CFF">
        <w:t xml:space="preserve">zvolit</w:t>
      </w:r>
      <w:proofErr xmlns:w="http://schemas.openxmlformats.org/wordprocessingml/2006/main" w:type="spellEnd"/>
      <w:r xmlns:w="http://schemas.openxmlformats.org/wordprocessingml/2006/main" w:rsidR="00CD1C66" w:rsidRPr="02231CFF">
        <w:t xml:space="preserve"> </w:t>
      </w:r>
      <w:proofErr xmlns:w="http://schemas.openxmlformats.org/wordprocessingml/2006/main" w:type="spellStart"/>
      <w:r xmlns:w="http://schemas.openxmlformats.org/wordprocessingml/2006/main" w:rsidR="00CD1C66" w:rsidRPr="02231CFF">
        <w:t xml:space="preserve">položku </w:t>
      </w:r>
      <w:proofErr xmlns:w="http://schemas.openxmlformats.org/wordprocessingml/2006/main" w:type="spellEnd"/>
      <w:r xmlns:w="http://schemas.openxmlformats.org/wordprocessingml/2006/main" w:rsidR="00CD1C66" w:rsidRPr="02231CFF">
        <w:t xml:space="preserve">„Web </w:t>
      </w:r>
      <w:proofErr xmlns:w="http://schemas.openxmlformats.org/wordprocessingml/2006/main" w:type="spellStart"/>
      <w:proofErr xmlns:w="http://schemas.openxmlformats.org/wordprocessingml/2006/main" w:type="gramStart"/>
      <w:r xmlns:w="http://schemas.openxmlformats.org/wordprocessingml/2006/main" w:rsidR="00CD1C66" w:rsidRPr="02231CFF">
        <w:t xml:space="preserve">stránky </w:t>
      </w:r>
      <w:proofErr xmlns:w="http://schemas.openxmlformats.org/wordprocessingml/2006/main" w:type="spellEnd"/>
      <w:r xmlns:w="http://schemas.openxmlformats.org/wordprocessingml/2006/main" w:rsidR="00CD1C66" w:rsidRPr="02231CFF">
        <w:t xml:space="preserve">“ a </w:t>
      </w:r>
      <w:proofErr xmlns:w="http://schemas.openxmlformats.org/wordprocessingml/2006/main" w:type="gramEnd"/>
      <w:r xmlns:w="http://schemas.openxmlformats.org/wordprocessingml/2006/main" w:rsidR="00CD1C66" w:rsidRPr="02231CFF">
        <w:t xml:space="preserve">ve </w:t>
      </w:r>
      <w:proofErr xmlns:w="http://schemas.openxmlformats.org/wordprocessingml/2006/main" w:type="spellStart"/>
      <w:r xmlns:w="http://schemas.openxmlformats.org/wordprocessingml/2006/main" w:rsidR="00CD1C66" w:rsidRPr="02231CFF">
        <w:t xml:space="preserve">stromové</w:t>
      </w:r>
      <w:proofErr xmlns:w="http://schemas.openxmlformats.org/wordprocessingml/2006/main" w:type="spellEnd"/>
      <w:r xmlns:w="http://schemas.openxmlformats.org/wordprocessingml/2006/main" w:rsidR="00CD1C66" w:rsidRPr="02231CFF">
        <w:t xml:space="preserve"> </w:t>
      </w:r>
      <w:proofErr xmlns:w="http://schemas.openxmlformats.org/wordprocessingml/2006/main" w:type="spellStart"/>
      <w:r xmlns:w="http://schemas.openxmlformats.org/wordprocessingml/2006/main" w:rsidR="00CD1C66" w:rsidRPr="02231CFF">
        <w:t xml:space="preserve">struktuře</w:t>
      </w:r>
      <w:proofErr xmlns:w="http://schemas.openxmlformats.org/wordprocessingml/2006/main" w:type="spellEnd"/>
      <w:r xmlns:w="http://schemas.openxmlformats.org/wordprocessingml/2006/main" w:rsidR="00CD1C66" w:rsidRPr="02231CFF">
        <w:t xml:space="preserve"> </w:t>
      </w:r>
      <w:proofErr xmlns:w="http://schemas.openxmlformats.org/wordprocessingml/2006/main" w:type="spellStart"/>
      <w:r xmlns:w="http://schemas.openxmlformats.org/wordprocessingml/2006/main" w:rsidR="00CD1C66" w:rsidRPr="02231CFF">
        <w:t xml:space="preserve">vyhledat</w:t>
      </w:r>
      <w:proofErr xmlns:w="http://schemas.openxmlformats.org/wordprocessingml/2006/main" w:type="spellEnd"/>
      <w:r xmlns:w="http://schemas.openxmlformats.org/wordprocessingml/2006/main" w:rsidR="00CD1C66" w:rsidRPr="02231CFF">
        <w:t xml:space="preserve"> </w:t>
      </w:r>
      <w:proofErr xmlns:w="http://schemas.openxmlformats.org/wordprocessingml/2006/main" w:type="spellStart"/>
      <w:r xmlns:w="http://schemas.openxmlformats.org/wordprocessingml/2006/main" w:rsidR="00CD1C66" w:rsidRPr="02231CFF">
        <w:t xml:space="preserve">stránku </w:t>
      </w:r>
      <w:proofErr xmlns:w="http://schemas.openxmlformats.org/wordprocessingml/2006/main" w:type="spellEnd"/>
      <w:r xmlns:w="http://schemas.openxmlformats.org/wordprocessingml/2006/main" w:rsidR="00CD1C66" w:rsidRPr="02231CFF">
        <w:t xml:space="preserve">, </w:t>
      </w:r>
      <w:proofErr xmlns:w="http://schemas.openxmlformats.org/wordprocessingml/2006/main" w:type="spellStart"/>
      <w:r xmlns:w="http://schemas.openxmlformats.org/wordprocessingml/2006/main" w:rsidR="00CD1C66" w:rsidRPr="02231CFF">
        <w:t xml:space="preserve">kterou</w:t>
      </w:r>
      <w:proofErr xmlns:w="http://schemas.openxmlformats.org/wordprocessingml/2006/main" w:type="spellEnd"/>
      <w:r xmlns:w="http://schemas.openxmlformats.org/wordprocessingml/2006/main" w:rsidR="00CD1C66" w:rsidRPr="02231CFF">
        <w:t xml:space="preserve"> </w:t>
      </w:r>
      <w:proofErr xmlns:w="http://schemas.openxmlformats.org/wordprocessingml/2006/main" w:type="spellStart"/>
      <w:r xmlns:w="http://schemas.openxmlformats.org/wordprocessingml/2006/main" w:rsidR="00CD1C66" w:rsidRPr="02231CFF">
        <w:t xml:space="preserve">chcete</w:t>
      </w:r>
      <w:proofErr xmlns:w="http://schemas.openxmlformats.org/wordprocessingml/2006/main" w:type="spellEnd"/>
      <w:r xmlns:w="http://schemas.openxmlformats.org/wordprocessingml/2006/main" w:rsidR="00CD1C66" w:rsidRPr="02231CFF">
        <w:t xml:space="preserve"> </w:t>
      </w:r>
      <w:proofErr xmlns:w="http://schemas.openxmlformats.org/wordprocessingml/2006/main" w:type="spellStart"/>
      <w:r xmlns:w="http://schemas.openxmlformats.org/wordprocessingml/2006/main" w:rsidR="00CD1C66" w:rsidRPr="02231CFF">
        <w:t xml:space="preserve">nalinkovat </w:t>
      </w:r>
      <w:proofErr xmlns:w="http://schemas.openxmlformats.org/wordprocessingml/2006/main" w:type="spellEnd"/>
      <w:r xmlns:w="http://schemas.openxmlformats.org/wordprocessingml/2006/main" w:rsidR="00CD1C66" w:rsidRPr="02231CFF">
        <w:t xml:space="preserve">.</w:t>
      </w:r>
    </w:p>
    <w:p w14:paraId="4906532F" w14:textId="77777777" w:rsidR="00CD1C66" w:rsidRPr="0047055A" w:rsidRDefault="00CD1C66" w:rsidP="02231CFF">
      <w:pPr xmlns:w="http://schemas.openxmlformats.org/wordprocessingml/2006/main">
        <w:rPr>
          <w:rFonts w:asciiTheme="majorHAnsi" w:eastAsiaTheme="majorEastAsia" w:hAnsiTheme="majorHAnsi" w:cstheme="majorBidi"/>
          <w:lang w:eastAsia="en-US"/>
        </w:rPr>
      </w:pPr>
      <w:r xmlns:w="http://schemas.openxmlformats.org/wordprocessingml/2006/main" w:rsidRPr="02231CFF">
        <w:rPr>
          <w:rFonts w:asciiTheme="majorHAnsi" w:eastAsiaTheme="majorEastAsia" w:hAnsiTheme="majorHAnsi" w:cstheme="majorBidi"/>
        </w:rPr>
        <w:t xml:space="preserve">Stránku, kterou chcete nalinkovat zvolíte tak, že kliknete na její název. Zároveň se vám do pole URL zkopíruje cesta k dané stránce. Potvrzením OK se vám automaticky vytvoří na stránce odkaz na zvolenou web stránku.</w:t>
      </w:r>
    </w:p>
    <w:p w14:paraId="12B2161B" w14:textId="77777777" w:rsidR="00CD1C66" w:rsidRPr="0047055A" w:rsidRDefault="00CD1C66" w:rsidP="02231CFF">
      <w:pPr>
        <w:rPr>
          <w:rFonts w:asciiTheme="majorHAnsi" w:eastAsiaTheme="majorEastAsia" w:hAnsiTheme="majorHAnsi" w:cstheme="majorBidi"/>
          <w:lang w:eastAsia="en-US"/>
        </w:rPr>
      </w:pPr>
    </w:p>
    <w:p w14:paraId="5506D017" w14:textId="0C030CCC" w:rsidR="00CD1C66" w:rsidRPr="0047055A" w:rsidRDefault="00CD1C66" w:rsidP="02231CFF">
      <w:pPr xmlns:w="http://schemas.openxmlformats.org/wordprocessingml/2006/main">
        <w:rPr>
          <w:rFonts w:asciiTheme="majorHAnsi" w:eastAsiaTheme="majorEastAsia" w:hAnsiTheme="majorHAnsi" w:cstheme="majorBidi"/>
          <w:lang w:eastAsia="en-US"/>
        </w:rPr>
      </w:pPr>
      <w:r xmlns:w="http://schemas.openxmlformats.org/wordprocessingml/2006/main" w:rsidRPr="02231CFF">
        <w:rPr>
          <w:rFonts w:asciiTheme="majorHAnsi" w:eastAsiaTheme="majorEastAsia" w:hAnsiTheme="majorHAnsi" w:cstheme="majorBidi"/>
        </w:rPr>
        <w:t xml:space="preserve">Chcete-li vložit odkaz na stránku nacházející se na jiném web sídle (linka na externí web stránku), tak musíte její adresu napsat přímo do pole URL (is textem " </w:t>
      </w:r>
      <w:proofErr xmlns:w="http://schemas.openxmlformats.org/wordprocessingml/2006/main" w:type="spellStart"/>
      <w:r xmlns:w="http://schemas.openxmlformats.org/wordprocessingml/2006/main" w:rsidRPr="02231CFF">
        <w:rPr>
          <w:rFonts w:asciiTheme="majorHAnsi" w:eastAsiaTheme="majorEastAsia" w:hAnsiTheme="majorHAnsi" w:cstheme="majorBidi"/>
        </w:rPr>
        <w:t xml:space="preserve">https </w:t>
      </w:r>
      <w:proofErr xmlns:w="http://schemas.openxmlformats.org/wordprocessingml/2006/main" w:type="spellEnd"/>
      <w:r xmlns:w="http://schemas.openxmlformats.org/wordprocessingml/2006/main" w:rsidRPr="02231CFF">
        <w:rPr>
          <w:rFonts w:asciiTheme="majorHAnsi" w:eastAsiaTheme="majorEastAsia" w:hAnsiTheme="majorHAnsi" w:cstheme="majorBidi"/>
        </w:rPr>
        <w:t xml:space="preserve">://"). Zároveň se automaticky změní pole Cíl na hodnotu „Do nového okna“, což nám zajistí, že po kliknutí na tento odkaz se stránka otevře v novém okně prohlížeče. Pole Cíl se na hodnotu " Do </w:t>
      </w:r>
      <w:r xmlns:w="http://schemas.openxmlformats.org/wordprocessingml/2006/main" w:rsidRPr="02231CFF">
        <w:rPr>
          <w:rFonts w:asciiTheme="majorHAnsi" w:eastAsiaTheme="majorEastAsia" w:hAnsiTheme="majorHAnsi" w:cstheme="majorBidi"/>
        </w:rPr>
        <w:lastRenderedPageBreak xmlns:w="http://schemas.openxmlformats.org/wordprocessingml/2006/main"/>
      </w:r>
      <w:r xmlns:w="http://schemas.openxmlformats.org/wordprocessingml/2006/main" w:rsidRPr="02231CFF">
        <w:rPr>
          <w:rFonts w:asciiTheme="majorHAnsi" w:eastAsiaTheme="majorEastAsia" w:hAnsiTheme="majorHAnsi" w:cstheme="majorBidi"/>
        </w:rPr>
        <w:t xml:space="preserve">nového okna" nastavuje iv případě, pokud chcete vytvořit linku na dokument ke stažení. Pokud nechcete, aby se odkaz otevřel do nového okna, je třeba parametr Cíl nastavit na hodnotu "Zaměnit aktuální stránku". U odkazů na externí webové stránky a na dokumenty je však otevření odkazu do nového okna požadováno.</w:t>
      </w:r>
    </w:p>
    <w:p w14:paraId="0169EABC" w14:textId="41BDF30B" w:rsidR="004C1320" w:rsidRDefault="00E450D5" w:rsidP="004C1320">
      <w:pPr>
        <w:pStyle w:val="Obrzok"/>
      </w:pPr>
      <w:r>
        <w:drawing>
          <wp:inline distT="0" distB="0" distL="0" distR="0" wp14:anchorId="2F21BDB2" wp14:editId="2371D56B">
            <wp:extent cx="4439270" cy="3982006"/>
            <wp:effectExtent l="0" t="0" r="0" b="0"/>
            <wp:docPr id="82" name="Obrázo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82"/>
                    <pic:cNvPicPr/>
                  </pic:nvPicPr>
                  <pic:blipFill>
                    <a:blip r:embed="rId104">
                      <a:extLst>
                        <a:ext uri="{28A0092B-C50C-407E-A947-70E740481C1C}">
                          <a14:useLocalDpi xmlns:a14="http://schemas.microsoft.com/office/drawing/2010/main" val="0"/>
                        </a:ext>
                      </a:extLst>
                    </a:blip>
                    <a:stretch>
                      <a:fillRect/>
                    </a:stretch>
                  </pic:blipFill>
                  <pic:spPr>
                    <a:xfrm>
                      <a:off x="0" y="0"/>
                      <a:ext cx="4439270" cy="3982006"/>
                    </a:xfrm>
                    <a:prstGeom prst="rect">
                      <a:avLst/>
                    </a:prstGeom>
                  </pic:spPr>
                </pic:pic>
              </a:graphicData>
            </a:graphic>
          </wp:inline>
        </w:drawing>
      </w:r>
    </w:p>
    <w:p w14:paraId="575EE2BF" w14:textId="59DBDBBF" w:rsidR="00CD1C66"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37 </w:t>
      </w:r>
      <w:r xmlns:w="http://schemas.openxmlformats.org/wordprocessingml/2006/main" w:rsidRPr="02231CFF">
        <w:rPr>
          <w:noProof/>
        </w:rPr>
        <w:fldChar xmlns:w="http://schemas.openxmlformats.org/wordprocessingml/2006/main" w:fldCharType="end"/>
      </w:r>
      <w:r xmlns:w="http://schemas.openxmlformats.org/wordprocessingml/2006/main">
        <w:t xml:space="preserve">Dialogové okno pro vložení linky</w:t>
      </w:r>
    </w:p>
    <w:p w14:paraId="6E2D98EB" w14:textId="5FE52AA4" w:rsidR="00FB61F8" w:rsidRPr="0047055A" w:rsidRDefault="003D43C2" w:rsidP="00624BC7">
      <w:pPr xmlns:w="http://schemas.openxmlformats.org/wordprocessingml/2006/main">
        <w:pStyle w:val="IW-Nadpis3"/>
        <w:numPr>
          <w:ilvl w:val="2"/>
          <w:numId w:val="0"/>
        </w:numPr>
      </w:pPr>
      <w:bookmarkStart xmlns:w="http://schemas.openxmlformats.org/wordprocessingml/2006/main" w:id="102" w:name="_Toc422924453"/>
      <w:bookmarkStart xmlns:w="http://schemas.openxmlformats.org/wordprocessingml/2006/main" w:id="103" w:name="_Toc422926388"/>
      <w:bookmarkStart xmlns:w="http://schemas.openxmlformats.org/wordprocessingml/2006/main" w:id="104" w:name="_Toc112239903"/>
      <w:bookmarkStart xmlns:w="http://schemas.openxmlformats.org/wordprocessingml/2006/main" w:id="105" w:name="_Toc142904171"/>
      <w:r xmlns:w="http://schemas.openxmlformats.org/wordprocessingml/2006/main">
        <w:t xml:space="preserve">Vkládání obrázků</w:t>
      </w:r>
      <w:bookmarkEnd xmlns:w="http://schemas.openxmlformats.org/wordprocessingml/2006/main" w:id="102"/>
      <w:bookmarkEnd xmlns:w="http://schemas.openxmlformats.org/wordprocessingml/2006/main" w:id="103"/>
      <w:bookmarkEnd xmlns:w="http://schemas.openxmlformats.org/wordprocessingml/2006/main" w:id="104"/>
      <w:bookmarkEnd xmlns:w="http://schemas.openxmlformats.org/wordprocessingml/2006/main" w:id="105"/>
    </w:p>
    <w:p w14:paraId="66506B60" w14:textId="77777777" w:rsidR="00DF6F89" w:rsidRPr="0047055A" w:rsidRDefault="00D43DCF"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Chcete-li vložit na stránku obrázek, musíte nejprve umístit kurzor na řádek nebo do buňky tabulky, kde se obrázek má nacházet a kliknout na ikonku "obrázek"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1C324C">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47796219" wp14:editId="4D3B55D0">
            <wp:extent cx="428625" cy="495300"/>
            <wp:effectExtent l="0" t="0" r="9525"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6"/>
                    <pic:cNvPicPr/>
                  </pic:nvPicPr>
                  <pic:blipFill>
                    <a:blip r:embed="rId105">
                      <a:extLst>
                        <a:ext uri="{28A0092B-C50C-407E-A947-70E740481C1C}">
                          <a14:useLocalDpi xmlns:a14="http://schemas.microsoft.com/office/drawing/2010/main" val="0"/>
                        </a:ext>
                      </a:extLst>
                    </a:blip>
                    <a:stretch>
                      <a:fillRect/>
                    </a:stretch>
                  </pic:blipFill>
                  <pic:spPr>
                    <a:xfrm>
                      <a:off x="0" y="0"/>
                      <a:ext cx="428625" cy="495300"/>
                    </a:xfrm>
                    <a:prstGeom prst="rect">
                      <a:avLst/>
                    </a:prstGeom>
                  </pic:spPr>
                </pic:pic>
              </a:graphicData>
            </a:graphic>
          </wp:inline>
        </w:drawing>
      </w:r>
      <w:r xmlns:w="http://schemas.openxmlformats.org/wordprocessingml/2006/main" w:rsidRPr="02231CFF">
        <w:rPr>
          <w:rFonts w:asciiTheme="majorHAnsi" w:hAnsiTheme="majorHAnsi" w:cstheme="majorBidi"/>
        </w:rPr>
        <w:t xml:space="preserve">.</w:t>
      </w:r>
    </w:p>
    <w:p w14:paraId="0BA4644A" w14:textId="77777777" w:rsidR="00F16A12" w:rsidRPr="0047055A" w:rsidRDefault="00F16A12" w:rsidP="02231CFF">
      <w:pPr xmlns:w="http://schemas.openxmlformats.org/wordprocessingml/2006/main">
        <w:rPr>
          <w:rFonts w:asciiTheme="majorHAnsi" w:hAnsiTheme="majorHAnsi" w:cstheme="majorBidi"/>
        </w:rPr>
      </w:pPr>
      <w:r xmlns:w="http://schemas.openxmlformats.org/wordprocessingml/2006/main" w:rsidRPr="02231CFF">
        <w:rPr>
          <w:rFonts w:asciiTheme="majorHAnsi" w:eastAsiaTheme="minorEastAsia" w:hAnsiTheme="majorHAnsi" w:cstheme="majorBidi"/>
        </w:rPr>
        <w:t xml:space="preserve">Chcete-li změnit obrázek je třeba nejprve kliknout na obrázek, který si přejete změnit. Následně je třeba kliknout na stejnou ikonku vložit/změnit obrázek nebo přes kontextové menu na položku Vlastnosti obrázku. Další postup je v obou případech shodný.</w:t>
      </w:r>
    </w:p>
    <w:p w14:paraId="3CA82002" w14:textId="6651B2C8" w:rsidR="004C1320" w:rsidRDefault="007A501A" w:rsidP="004C1320">
      <w:pPr>
        <w:pStyle w:val="Obrzok"/>
      </w:pPr>
      <w:r>
        <w:rPr>
          <w:rFonts w:cstheme="majorHAnsi"/>
        </w:rPr>
        <w:lastRenderedPageBreak/>
        <w:drawing>
          <wp:anchor distT="0" distB="0" distL="114300" distR="114300" simplePos="0" relativeHeight="251658286" behindDoc="0" locked="0" layoutInCell="1" allowOverlap="1" wp14:anchorId="674494EB" wp14:editId="75DCE2AE">
            <wp:simplePos x="0" y="0"/>
            <wp:positionH relativeFrom="column">
              <wp:posOffset>3652520</wp:posOffset>
            </wp:positionH>
            <wp:positionV relativeFrom="paragraph">
              <wp:posOffset>1099185</wp:posOffset>
            </wp:positionV>
            <wp:extent cx="114300" cy="114300"/>
            <wp:effectExtent l="0" t="0" r="0" b="0"/>
            <wp:wrapNone/>
            <wp:docPr id="41" name="Graphic 41"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14300" cy="114300"/>
                    </a:xfrm>
                    <a:prstGeom prst="rect">
                      <a:avLst/>
                    </a:prstGeom>
                  </pic:spPr>
                </pic:pic>
              </a:graphicData>
            </a:graphic>
            <wp14:sizeRelH relativeFrom="margin">
              <wp14:pctWidth>0</wp14:pctWidth>
            </wp14:sizeRelH>
            <wp14:sizeRelV relativeFrom="margin">
              <wp14:pctHeight>0</wp14:pctHeight>
            </wp14:sizeRelV>
          </wp:anchor>
        </w:drawing>
      </w:r>
      <w:r w:rsidR="00951863">
        <w:drawing>
          <wp:inline distT="0" distB="0" distL="0" distR="0" wp14:anchorId="18540B57" wp14:editId="0309C40D">
            <wp:extent cx="4622464" cy="1581150"/>
            <wp:effectExtent l="0" t="0" r="6985" b="0"/>
            <wp:docPr id="83" name="Obrázo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ázok 8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33077" cy="1584780"/>
                    </a:xfrm>
                    <a:prstGeom prst="rect">
                      <a:avLst/>
                    </a:prstGeom>
                  </pic:spPr>
                </pic:pic>
              </a:graphicData>
            </a:graphic>
          </wp:inline>
        </w:drawing>
      </w:r>
    </w:p>
    <w:p w14:paraId="18E0BE40" w14:textId="2857D5EF" w:rsidR="001C324C"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38 </w:t>
      </w:r>
      <w:r xmlns:w="http://schemas.openxmlformats.org/wordprocessingml/2006/main" w:rsidRPr="02231CFF">
        <w:rPr>
          <w:noProof/>
        </w:rPr>
        <w:fldChar xmlns:w="http://schemas.openxmlformats.org/wordprocessingml/2006/main" w:fldCharType="end"/>
      </w:r>
      <w:r xmlns:w="http://schemas.openxmlformats.org/wordprocessingml/2006/main">
        <w:t xml:space="preserve">Změna obrázku</w:t>
      </w:r>
    </w:p>
    <w:p w14:paraId="00EF68B5" w14:textId="77777777" w:rsidR="00F16A12" w:rsidRPr="0047055A" w:rsidRDefault="00F16A12"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 kliknutí na ikonku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1C324C">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3DC8085E" wp14:editId="63C8181C">
            <wp:extent cx="428625" cy="495300"/>
            <wp:effectExtent l="0" t="0" r="9525"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8"/>
                    <pic:cNvPicPr/>
                  </pic:nvPicPr>
                  <pic:blipFill>
                    <a:blip r:embed="rId105">
                      <a:extLst>
                        <a:ext uri="{28A0092B-C50C-407E-A947-70E740481C1C}">
                          <a14:useLocalDpi xmlns:a14="http://schemas.microsoft.com/office/drawing/2010/main" val="0"/>
                        </a:ext>
                      </a:extLst>
                    </a:blip>
                    <a:stretch>
                      <a:fillRect/>
                    </a:stretch>
                  </pic:blipFill>
                  <pic:spPr>
                    <a:xfrm>
                      <a:off x="0" y="0"/>
                      <a:ext cx="428625" cy="495300"/>
                    </a:xfrm>
                    <a:prstGeom prst="rect">
                      <a:avLst/>
                    </a:prstGeom>
                  </pic:spPr>
                </pic:pic>
              </a:graphicData>
            </a:graphic>
          </wp:inline>
        </w:drawing>
      </w:r>
      <w:r xmlns:w="http://schemas.openxmlformats.org/wordprocessingml/2006/main" w:rsidRPr="02231CFF">
        <w:rPr>
          <w:rFonts w:asciiTheme="majorHAnsi" w:hAnsiTheme="majorHAnsi" w:cstheme="majorBidi"/>
        </w:rPr>
        <w:t xml:space="preserve">se vám zobrazí dialogové okno pro vložení obrázku:</w:t>
      </w:r>
    </w:p>
    <w:p w14:paraId="7B9097DB" w14:textId="52F290BC" w:rsidR="004C1320" w:rsidRDefault="00F83EFB" w:rsidP="004C1320">
      <w:pPr>
        <w:pStyle w:val="Obrzok"/>
      </w:pPr>
      <w:r>
        <w:rPr>
          <w:rFonts w:cstheme="majorHAnsi"/>
        </w:rPr>
        <w:drawing>
          <wp:anchor distT="0" distB="0" distL="114300" distR="114300" simplePos="0" relativeHeight="251658287" behindDoc="0" locked="0" layoutInCell="1" allowOverlap="1" wp14:anchorId="3EA768F1" wp14:editId="5842A916">
            <wp:simplePos x="0" y="0"/>
            <wp:positionH relativeFrom="column">
              <wp:posOffset>1303021</wp:posOffset>
            </wp:positionH>
            <wp:positionV relativeFrom="paragraph">
              <wp:posOffset>1205230</wp:posOffset>
            </wp:positionV>
            <wp:extent cx="139700" cy="139700"/>
            <wp:effectExtent l="0" t="0" r="0" b="0"/>
            <wp:wrapNone/>
            <wp:docPr id="1289567107" name="Graphic 1289567107"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40144" cy="140144"/>
                    </a:xfrm>
                    <a:prstGeom prst="rect">
                      <a:avLst/>
                    </a:prstGeom>
                  </pic:spPr>
                </pic:pic>
              </a:graphicData>
            </a:graphic>
            <wp14:sizeRelH relativeFrom="margin">
              <wp14:pctWidth>0</wp14:pctWidth>
            </wp14:sizeRelH>
            <wp14:sizeRelV relativeFrom="margin">
              <wp14:pctHeight>0</wp14:pctHeight>
            </wp14:sizeRelV>
          </wp:anchor>
        </w:drawing>
      </w:r>
      <w:r w:rsidR="00F949B3">
        <w:drawing>
          <wp:inline distT="0" distB="0" distL="0" distR="0" wp14:anchorId="2425B72A" wp14:editId="41E5C343">
            <wp:extent cx="4926558" cy="3684270"/>
            <wp:effectExtent l="0" t="0" r="7620" b="0"/>
            <wp:docPr id="84" name="Obrázo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84"/>
                    <pic:cNvPicPr/>
                  </pic:nvPicPr>
                  <pic:blipFill>
                    <a:blip r:embed="rId107">
                      <a:extLst>
                        <a:ext uri="{28A0092B-C50C-407E-A947-70E740481C1C}">
                          <a14:useLocalDpi xmlns:a14="http://schemas.microsoft.com/office/drawing/2010/main" val="0"/>
                        </a:ext>
                      </a:extLst>
                    </a:blip>
                    <a:stretch>
                      <a:fillRect/>
                    </a:stretch>
                  </pic:blipFill>
                  <pic:spPr>
                    <a:xfrm>
                      <a:off x="0" y="0"/>
                      <a:ext cx="4926558" cy="3684270"/>
                    </a:xfrm>
                    <a:prstGeom prst="rect">
                      <a:avLst/>
                    </a:prstGeom>
                  </pic:spPr>
                </pic:pic>
              </a:graphicData>
            </a:graphic>
          </wp:inline>
        </w:drawing>
      </w:r>
    </w:p>
    <w:p w14:paraId="751E9DEC" w14:textId="0AA0C0FC" w:rsidR="001C324C"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39 </w:t>
      </w:r>
      <w:r xmlns:w="http://schemas.openxmlformats.org/wordprocessingml/2006/main" w:rsidRPr="02231CFF">
        <w:rPr>
          <w:noProof/>
        </w:rPr>
        <w:fldChar xmlns:w="http://schemas.openxmlformats.org/wordprocessingml/2006/main" w:fldCharType="end"/>
      </w:r>
      <w:r xmlns:w="http://schemas.openxmlformats.org/wordprocessingml/2006/main">
        <w:t xml:space="preserve">Dialogové okno pro vložení obrázku</w:t>
      </w:r>
    </w:p>
    <w:p w14:paraId="6DA89697" w14:textId="1B6DCCAC" w:rsidR="00624BC7" w:rsidRDefault="00624BC7" w:rsidP="02231CFF">
      <w:pPr>
        <w:pStyle w:val="IW-Norml"/>
        <w:rPr>
          <w:rFonts w:asciiTheme="majorHAnsi" w:hAnsiTheme="majorHAnsi" w:cstheme="majorBidi"/>
        </w:rPr>
      </w:pPr>
    </w:p>
    <w:p w14:paraId="329D6BBC" w14:textId="1B6DCCAC" w:rsidR="00CB33FB" w:rsidRPr="0047055A" w:rsidRDefault="00DF6F89"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se soubor obrázku již nachází na serveru, můžete jej vyhledat v adresářové struktuře a klepnutím na něj se umístění obrázku automaticky zapíše do políčka URL.</w:t>
      </w:r>
    </w:p>
    <w:p w14:paraId="5716E82F" w14:textId="1B6DCCAC" w:rsidR="00CB33FB" w:rsidRPr="0047055A" w:rsidRDefault="00DF6F89"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Při obrázcích je třeba zadefinovat i Alternativní text pro obrázek, který se využívá hlavně pro komunikaci se slabozrakými a nevidomými návštěvníky web stránky, nebo když má </w:t>
      </w:r>
      <w:r xmlns:w="http://schemas.openxmlformats.org/wordprocessingml/2006/main" w:rsidR="00CB33FB" w:rsidRPr="02231CFF">
        <w:rPr>
          <w:rFonts w:asciiTheme="majorHAnsi" w:hAnsiTheme="majorHAnsi" w:cstheme="majorBidi"/>
        </w:rPr>
        <w:lastRenderedPageBreak xmlns:w="http://schemas.openxmlformats.org/wordprocessingml/2006/main"/>
      </w:r>
      <w:r xmlns:w="http://schemas.openxmlformats.org/wordprocessingml/2006/main" w:rsidR="00CB33FB" w:rsidRPr="02231CFF">
        <w:rPr>
          <w:rFonts w:asciiTheme="majorHAnsi" w:hAnsiTheme="majorHAnsi" w:cstheme="majorBidi"/>
        </w:rPr>
        <w:t xml:space="preserve">uživatel vypnuté zobrazování obrázků na web stránkách </w:t>
      </w:r>
      <w:r xmlns:w="http://schemas.openxmlformats.org/wordprocessingml/2006/main" w:rsidRPr="02231CFF">
        <w:rPr>
          <w:rFonts w:asciiTheme="majorHAnsi" w:hAnsiTheme="majorHAnsi" w:cstheme="majorBidi"/>
        </w:rPr>
        <w:t xml:space="preserve">. Alternativní text by měl vystihovat, čeho se obrázek týká nebo co je na něm zobrazeno.</w:t>
      </w:r>
    </w:p>
    <w:p w14:paraId="48C21074" w14:textId="1B6DCCAC" w:rsidR="00DF6F89" w:rsidRPr="0047055A" w:rsidRDefault="008B6279"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 zvolení obrázku se automaticky předvyplní políčka šířka a výška, která definují aktuální velikost zvoleného obrázku.</w:t>
      </w:r>
    </w:p>
    <w:p w14:paraId="491B6279" w14:textId="29836614" w:rsidR="00DF6F89" w:rsidRPr="0047055A" w:rsidRDefault="00DF6F89" w:rsidP="02231CFF">
      <w:pPr xmlns:w="http://schemas.openxmlformats.org/wordprocessingml/2006/main">
        <w:pStyle w:val="IW-Nadpis4"/>
        <w:numPr>
          <w:ilvl w:val="3"/>
          <w:numId w:val="0"/>
        </w:numPr>
        <w:rPr>
          <w:rFonts w:asciiTheme="majorHAnsi" w:hAnsiTheme="majorHAnsi"/>
        </w:rPr>
      </w:pPr>
      <w:bookmarkStart xmlns:w="http://schemas.openxmlformats.org/wordprocessingml/2006/main" w:id="106" w:name="_Toc422924454"/>
      <w:r xmlns:w="http://schemas.openxmlformats.org/wordprocessingml/2006/main" w:rsidRPr="02231CFF">
        <w:rPr>
          <w:rFonts w:asciiTheme="majorHAnsi" w:hAnsiTheme="majorHAnsi"/>
        </w:rPr>
        <w:t xml:space="preserve">Editace obrázků</w:t>
      </w:r>
      <w:bookmarkEnd xmlns:w="http://schemas.openxmlformats.org/wordprocessingml/2006/main" w:id="106"/>
    </w:p>
    <w:p w14:paraId="3A9DAA54" w14:textId="77777777" w:rsidR="00DF6F89" w:rsidRPr="0047055A" w:rsidRDefault="00DF6F89"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je obrázek příliš velký a nevejde se vám do stránky, je třeba zmenšit jeho rozměry. Postup pro editaci obrázků je následující:</w:t>
      </w:r>
    </w:p>
    <w:p w14:paraId="58BCC298" w14:textId="7BAB279C" w:rsidR="00624BC7" w:rsidRDefault="00624BC7" w:rsidP="02231CFF">
      <w:pPr>
        <w:spacing w:before="0" w:after="0"/>
        <w:rPr>
          <w:rFonts w:asciiTheme="majorHAnsi" w:eastAsiaTheme="minorEastAsia" w:hAnsiTheme="majorHAnsi" w:cstheme="majorBidi"/>
          <w:lang w:eastAsia="en-US"/>
        </w:rPr>
      </w:pPr>
    </w:p>
    <w:p w14:paraId="79B81C16" w14:textId="77777777" w:rsidR="004D7803" w:rsidRPr="0047055A" w:rsidRDefault="004D7803"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V dialogovém okně pro vkládání/vlastnosti obrázků kliknete pravým tlačítkem myši na obrázek, který chcete změnit.</w:t>
      </w:r>
    </w:p>
    <w:p w14:paraId="5D3F98EB" w14:textId="7B4FD50F" w:rsidR="005E1896" w:rsidRDefault="00624BC7" w:rsidP="004C1320">
      <w:pPr>
        <w:pStyle w:val="Obrzok"/>
      </w:pPr>
      <w:r>
        <w:drawing>
          <wp:anchor distT="0" distB="0" distL="114300" distR="114300" simplePos="0" relativeHeight="251658280" behindDoc="0" locked="0" layoutInCell="1" allowOverlap="1" wp14:anchorId="431BE112" wp14:editId="637F5B84">
            <wp:simplePos x="0" y="0"/>
            <wp:positionH relativeFrom="margin">
              <wp:align>center</wp:align>
            </wp:positionH>
            <wp:positionV relativeFrom="paragraph">
              <wp:posOffset>3810</wp:posOffset>
            </wp:positionV>
            <wp:extent cx="1508125" cy="2667000"/>
            <wp:effectExtent l="0" t="0" r="0" b="0"/>
            <wp:wrapSquare wrapText="bothSides"/>
            <wp:docPr id="85" name="Obrázo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85"/>
                    <pic:cNvPicPr/>
                  </pic:nvPicPr>
                  <pic:blipFill>
                    <a:blip r:embed="rId108">
                      <a:extLst>
                        <a:ext uri="{28A0092B-C50C-407E-A947-70E740481C1C}">
                          <a14:useLocalDpi xmlns:a14="http://schemas.microsoft.com/office/drawing/2010/main" val="0"/>
                        </a:ext>
                      </a:extLst>
                    </a:blip>
                    <a:stretch>
                      <a:fillRect/>
                    </a:stretch>
                  </pic:blipFill>
                  <pic:spPr>
                    <a:xfrm>
                      <a:off x="0" y="0"/>
                      <a:ext cx="1508125" cy="2667000"/>
                    </a:xfrm>
                    <a:prstGeom prst="rect">
                      <a:avLst/>
                    </a:prstGeom>
                  </pic:spPr>
                </pic:pic>
              </a:graphicData>
            </a:graphic>
            <wp14:sizeRelH relativeFrom="margin">
              <wp14:pctWidth>0</wp14:pctWidth>
            </wp14:sizeRelH>
            <wp14:sizeRelV relativeFrom="margin">
              <wp14:pctHeight>0</wp14:pctHeight>
            </wp14:sizeRelV>
          </wp:anchor>
        </w:drawing>
      </w:r>
    </w:p>
    <w:p w14:paraId="75592B81" w14:textId="1B6DCCAC" w:rsidR="00272654" w:rsidRDefault="00272654" w:rsidP="00272654">
      <w:pPr>
        <w:pStyle w:val="Obrzok"/>
      </w:pPr>
    </w:p>
    <w:p w14:paraId="0D8BA87A" w14:textId="1B6DCCAC" w:rsidR="00624BC7" w:rsidRDefault="00624BC7" w:rsidP="00272654">
      <w:pPr>
        <w:pStyle w:val="Caption"/>
      </w:pPr>
    </w:p>
    <w:p w14:paraId="23F5FF70" w14:textId="1B6DCCAC" w:rsidR="00624BC7" w:rsidRDefault="00624BC7" w:rsidP="00272654">
      <w:pPr>
        <w:pStyle w:val="Caption"/>
      </w:pPr>
    </w:p>
    <w:p w14:paraId="74846748" w14:textId="1B6DCCAC" w:rsidR="00624BC7" w:rsidRDefault="00624BC7" w:rsidP="00272654">
      <w:pPr>
        <w:pStyle w:val="Caption"/>
      </w:pPr>
    </w:p>
    <w:p w14:paraId="0F5EE04F" w14:textId="1B6DCCAC" w:rsidR="00624BC7" w:rsidRDefault="00624BC7" w:rsidP="00272654">
      <w:pPr>
        <w:pStyle w:val="Caption"/>
      </w:pPr>
    </w:p>
    <w:p w14:paraId="57D589CC" w14:textId="1B6DCCAC" w:rsidR="00624BC7" w:rsidRDefault="00624BC7" w:rsidP="00272654">
      <w:pPr>
        <w:pStyle w:val="Caption"/>
      </w:pPr>
    </w:p>
    <w:p w14:paraId="42FC658A" w14:textId="1B6DCCAC" w:rsidR="00624BC7" w:rsidRDefault="00624BC7" w:rsidP="00272654">
      <w:pPr>
        <w:pStyle w:val="Caption"/>
      </w:pPr>
    </w:p>
    <w:p w14:paraId="3AA21492" w14:textId="1B6DCCAC" w:rsidR="00624BC7" w:rsidRDefault="00624BC7" w:rsidP="00272654">
      <w:pPr>
        <w:pStyle w:val="Caption"/>
      </w:pPr>
    </w:p>
    <w:p w14:paraId="38CD592F" w14:textId="1B6DCCAC" w:rsidR="00624BC7" w:rsidRDefault="00624BC7" w:rsidP="00272654">
      <w:pPr>
        <w:pStyle w:val="Caption"/>
      </w:pPr>
    </w:p>
    <w:p w14:paraId="7E65AC5E" w14:textId="1B6DCCAC" w:rsidR="00624BC7" w:rsidRDefault="00624BC7" w:rsidP="00272654">
      <w:pPr>
        <w:pStyle w:val="Caption"/>
      </w:pPr>
    </w:p>
    <w:p w14:paraId="1C080CCE" w14:textId="1B6DCCAC" w:rsidR="00624BC7" w:rsidRDefault="00624BC7" w:rsidP="00272654">
      <w:pPr>
        <w:pStyle w:val="Caption"/>
      </w:pPr>
    </w:p>
    <w:p w14:paraId="271A6025" w14:textId="7FBBEE7E" w:rsidR="004D7803" w:rsidRPr="0047055A" w:rsidRDefault="00272654" w:rsidP="00272654">
      <w:pPr xmlns:w="http://schemas.openxmlformats.org/wordprocessingml/2006/main">
        <w:pStyle w:val="Caption"/>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40 </w:t>
      </w:r>
      <w:r xmlns:w="http://schemas.openxmlformats.org/wordprocessingml/2006/main">
        <w:fldChar xmlns:w="http://schemas.openxmlformats.org/wordprocessingml/2006/main" w:fldCharType="end"/>
      </w:r>
      <w:r xmlns:w="http://schemas.openxmlformats.org/wordprocessingml/2006/main">
        <w:t xml:space="preserve">seznam možnosti pro obrázek</w:t>
      </w:r>
    </w:p>
    <w:p w14:paraId="5A2E1274" w14:textId="1B6DCCAC" w:rsidR="00624BC7" w:rsidRDefault="00624BC7" w:rsidP="02231CFF">
      <w:pPr>
        <w:pStyle w:val="IW-Norml"/>
        <w:rPr>
          <w:rFonts w:asciiTheme="majorHAnsi" w:hAnsiTheme="majorHAnsi" w:cstheme="majorBidi"/>
        </w:rPr>
      </w:pPr>
    </w:p>
    <w:p w14:paraId="39E73180" w14:textId="77777777" w:rsidR="00C91700" w:rsidRPr="0047055A" w:rsidRDefault="004D7803"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Zobrazí se vám dialogové okno s jednoduchým editorem pro úpravu obrázku:</w:t>
      </w:r>
    </w:p>
    <w:p w14:paraId="7562CEF8" w14:textId="5451588C" w:rsidR="004C1320" w:rsidRDefault="0064174D" w:rsidP="004C1320">
      <w:pPr>
        <w:pStyle w:val="Obrzok"/>
      </w:pPr>
      <w:r>
        <w:lastRenderedPageBreak/>
        <w:drawing>
          <wp:inline distT="0" distB="0" distL="0" distR="0" wp14:anchorId="4FBEC701" wp14:editId="370C8F95">
            <wp:extent cx="4345491" cy="2888863"/>
            <wp:effectExtent l="0" t="0" r="0" b="6985"/>
            <wp:docPr id="86" name="Obrázo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8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45491" cy="2888863"/>
                    </a:xfrm>
                    <a:prstGeom prst="rect">
                      <a:avLst/>
                    </a:prstGeom>
                  </pic:spPr>
                </pic:pic>
              </a:graphicData>
            </a:graphic>
          </wp:inline>
        </w:drawing>
      </w:r>
    </w:p>
    <w:p w14:paraId="6AAAE745" w14:textId="2B47EAF1" w:rsidR="00697BD9"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41 </w:t>
      </w:r>
      <w:r xmlns:w="http://schemas.openxmlformats.org/wordprocessingml/2006/main" w:rsidRPr="02231CFF">
        <w:rPr>
          <w:noProof/>
        </w:rPr>
        <w:fldChar xmlns:w="http://schemas.openxmlformats.org/wordprocessingml/2006/main" w:fldCharType="end"/>
      </w:r>
      <w:r xmlns:w="http://schemas.openxmlformats.org/wordprocessingml/2006/main">
        <w:t xml:space="preserve">Editor obrázků</w:t>
      </w:r>
    </w:p>
    <w:p w14:paraId="3977208D" w14:textId="77777777" w:rsidR="003E32A4" w:rsidRPr="0047055A" w:rsidRDefault="003E32A4"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V editoru obrázků máte k dispozici nástroje </w:t>
      </w:r>
      <w:r xmlns:w="http://schemas.openxmlformats.org/wordprocessingml/2006/main" w:rsidRPr="02231CFF">
        <w:rPr>
          <w:rStyle w:val="IW-NormlChar"/>
          <w:rFonts w:asciiTheme="majorHAnsi" w:hAnsiTheme="majorHAnsi" w:cstheme="majorBidi"/>
        </w:rPr>
        <w:t xml:space="preserve">pro vyříznutí části obrázku, změnu velikosti obrázku a otočení. Klepnutím na zelenou ikonku potvrdíte provedené změny, které se aplikují na daný obrázek. Po provedení všech úprav klikněte na tlačítko "Použít" (vpravo dole), čímž se provedené změny uloží </w:t>
      </w:r>
      <w:r xmlns:w="http://schemas.openxmlformats.org/wordprocessingml/2006/main" w:rsidR="007F0968" w:rsidRPr="02231CFF">
        <w:rPr>
          <w:rFonts w:asciiTheme="majorHAnsi" w:hAnsiTheme="majorHAnsi" w:cstheme="majorBidi"/>
        </w:rPr>
        <w:t xml:space="preserve">do editovaného souboru.</w:t>
      </w:r>
    </w:p>
    <w:p w14:paraId="73196340" w14:textId="77777777" w:rsidR="00A32070" w:rsidRPr="006808DC" w:rsidRDefault="00A32070" w:rsidP="02231CFF">
      <w:pPr xmlns:w="http://schemas.openxmlformats.org/wordprocessingml/2006/main">
        <w:rPr>
          <w:rFonts w:asciiTheme="majorHAnsi" w:hAnsiTheme="majorHAnsi" w:cstheme="majorBidi"/>
          <w:b/>
          <w:bCs/>
          <w:color w:val="FF0000"/>
          <w:sz w:val="28"/>
          <w:szCs w:val="28"/>
        </w:rPr>
      </w:pPr>
      <w:r xmlns:w="http://schemas.openxmlformats.org/wordprocessingml/2006/main" w:rsidRPr="02231CFF">
        <w:rPr>
          <w:rFonts w:asciiTheme="majorHAnsi" w:hAnsiTheme="majorHAnsi" w:cstheme="majorBidi"/>
          <w:b/>
          <w:bCs/>
          <w:color w:val="FF0000"/>
          <w:sz w:val="28"/>
          <w:szCs w:val="28"/>
        </w:rPr>
        <w:t xml:space="preserve">Pozor, uložené změny obrázků jsou nevratné!</w:t>
      </w:r>
    </w:p>
    <w:p w14:paraId="300173B4" w14:textId="15DC5E63" w:rsidR="003E32A4" w:rsidRPr="0047055A" w:rsidRDefault="008A326D" w:rsidP="00624BC7">
      <w:pPr xmlns:w="http://schemas.openxmlformats.org/wordprocessingml/2006/main">
        <w:pStyle w:val="IW-Nadpis3"/>
        <w:numPr>
          <w:ilvl w:val="2"/>
          <w:numId w:val="0"/>
        </w:numPr>
      </w:pPr>
      <w:bookmarkStart xmlns:w="http://schemas.openxmlformats.org/wordprocessingml/2006/main" w:id="107" w:name="_Toc422924456"/>
      <w:bookmarkStart xmlns:w="http://schemas.openxmlformats.org/wordprocessingml/2006/main" w:id="108" w:name="_Toc422926389"/>
      <w:bookmarkStart xmlns:w="http://schemas.openxmlformats.org/wordprocessingml/2006/main" w:id="109" w:name="_Toc112239904"/>
      <w:bookmarkStart xmlns:w="http://schemas.openxmlformats.org/wordprocessingml/2006/main" w:id="110" w:name="OLE_LINK2"/>
      <w:bookmarkStart xmlns:w="http://schemas.openxmlformats.org/wordprocessingml/2006/main" w:id="111" w:name="_Toc142904172"/>
      <w:r xmlns:w="http://schemas.openxmlformats.org/wordprocessingml/2006/main">
        <w:t xml:space="preserve">Vkládání a úprava tabulek</w:t>
      </w:r>
      <w:bookmarkEnd xmlns:w="http://schemas.openxmlformats.org/wordprocessingml/2006/main" w:id="107"/>
      <w:bookmarkEnd xmlns:w="http://schemas.openxmlformats.org/wordprocessingml/2006/main" w:id="108"/>
      <w:bookmarkEnd xmlns:w="http://schemas.openxmlformats.org/wordprocessingml/2006/main" w:id="109"/>
      <w:bookmarkEnd xmlns:w="http://schemas.openxmlformats.org/wordprocessingml/2006/main" w:id="111"/>
    </w:p>
    <w:bookmarkEnd w:id="110"/>
    <w:p w14:paraId="42C09822" w14:textId="77777777" w:rsidR="003E32A4" w:rsidRPr="0047055A" w:rsidRDefault="008A326D"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Tabulku lze vytvořit dvěma způsoby.</w:t>
      </w:r>
    </w:p>
    <w:p w14:paraId="71991EB9" w14:textId="77777777" w:rsidR="008A326D" w:rsidRPr="0047055A" w:rsidRDefault="008A326D">
      <w:pPr xmlns:w="http://schemas.openxmlformats.org/wordprocessingml/2006/main">
        <w:pStyle w:val="ListParagraph"/>
        <w:numPr>
          <w:ilvl w:val="0"/>
          <w:numId w:val="23"/>
        </w:numPr>
      </w:pPr>
      <w:proofErr xmlns:w="http://schemas.openxmlformats.org/wordprocessingml/2006/main" w:type="spellStart"/>
      <w:r xmlns:w="http://schemas.openxmlformats.org/wordprocessingml/2006/main" w:rsidRPr="02231CFF">
        <w:t xml:space="preserve">použít</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předdefinovanou</w:t>
      </w:r>
      <w:proofErr xmlns:w="http://schemas.openxmlformats.org/wordprocessingml/2006/main" w:type="spellEnd"/>
      <w:r xmlns:w="http://schemas.openxmlformats.org/wordprocessingml/2006/main" w:rsidR="00FA5D0A" w:rsidRPr="02231CFF">
        <w:t xml:space="preserve"> </w:t>
      </w:r>
      <w:proofErr xmlns:w="http://schemas.openxmlformats.org/wordprocessingml/2006/main" w:type="spellStart"/>
      <w:r xmlns:w="http://schemas.openxmlformats.org/wordprocessingml/2006/main" w:rsidR="00FA5D0A" w:rsidRPr="02231CFF">
        <w:t xml:space="preserve">stylizované</w:t>
      </w:r>
      <w:proofErr xmlns:w="http://schemas.openxmlformats.org/wordprocessingml/2006/main" w:type="spellEnd"/>
      <w:r xmlns:w="http://schemas.openxmlformats.org/wordprocessingml/2006/main" w:rsidR="00FA5D0A" w:rsidRPr="02231CFF">
        <w:t xml:space="preserve"> </w:t>
      </w:r>
      <w:proofErr xmlns:w="http://schemas.openxmlformats.org/wordprocessingml/2006/main" w:type="spellStart"/>
      <w:r xmlns:w="http://schemas.openxmlformats.org/wordprocessingml/2006/main" w:rsidR="00FA5D0A" w:rsidRPr="02231CFF">
        <w:t xml:space="preserve">tabulku </w:t>
      </w:r>
      <w:proofErr xmlns:w="http://schemas.openxmlformats.org/wordprocessingml/2006/main" w:type="spellEnd"/>
      <w:r xmlns:w="http://schemas.openxmlformats.org/wordprocessingml/2006/main" w:rsidR="00FA5D0A" w:rsidRPr="02231CFF">
        <w:t xml:space="preserve">,</w:t>
      </w:r>
    </w:p>
    <w:p w14:paraId="1A3C9F43" w14:textId="77777777" w:rsidR="00FA5D0A" w:rsidRPr="0047055A" w:rsidRDefault="00FA5D0A">
      <w:pPr xmlns:w="http://schemas.openxmlformats.org/wordprocessingml/2006/main">
        <w:pStyle w:val="ListParagraph"/>
        <w:numPr>
          <w:ilvl w:val="0"/>
          <w:numId w:val="23"/>
        </w:numPr>
      </w:pPr>
      <w:proofErr xmlns:w="http://schemas.openxmlformats.org/wordprocessingml/2006/main" w:type="spellStart"/>
      <w:r xmlns:w="http://schemas.openxmlformats.org/wordprocessingml/2006/main" w:rsidRPr="02231CFF">
        <w:t xml:space="preserve">vložit</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tabulku </w:t>
      </w:r>
      <w:proofErr xmlns:w="http://schemas.openxmlformats.org/wordprocessingml/2006/main" w:type="spellEnd"/>
      <w:r xmlns:w="http://schemas.openxmlformats.org/wordprocessingml/2006/main" w:rsidRPr="02231CFF">
        <w:t xml:space="preserve">z </w:t>
      </w:r>
      <w:proofErr xmlns:w="http://schemas.openxmlformats.org/wordprocessingml/2006/main" w:type="spellStart"/>
      <w:r xmlns:w="http://schemas.openxmlformats.org/wordprocessingml/2006/main" w:rsidRPr="02231CFF">
        <w:t xml:space="preserve">Wordu </w:t>
      </w:r>
      <w:proofErr xmlns:w="http://schemas.openxmlformats.org/wordprocessingml/2006/main" w:type="spellEnd"/>
      <w:r xmlns:w="http://schemas.openxmlformats.org/wordprocessingml/2006/main" w:rsidRPr="02231CFF">
        <w:t xml:space="preserve">/ </w:t>
      </w:r>
      <w:proofErr xmlns:w="http://schemas.openxmlformats.org/wordprocessingml/2006/main" w:type="spellStart"/>
      <w:r xmlns:w="http://schemas.openxmlformats.org/wordprocessingml/2006/main" w:rsidRPr="02231CFF">
        <w:t xml:space="preserve">Excelu </w:t>
      </w:r>
      <w:proofErr xmlns:w="http://schemas.openxmlformats.org/wordprocessingml/2006/main" w:type="spellEnd"/>
      <w:r xmlns:w="http://schemas.openxmlformats.org/wordprocessingml/2006/main" w:rsidRPr="02231CFF">
        <w:t xml:space="preserve">.</w:t>
      </w:r>
    </w:p>
    <w:p w14:paraId="22B69127" w14:textId="091357B0" w:rsidR="009C7E08" w:rsidRPr="0047055A" w:rsidRDefault="00FA5D0A" w:rsidP="02231CFF">
      <w:pPr xmlns:w="http://schemas.openxmlformats.org/wordprocessingml/2006/main">
        <w:pStyle w:val="IW-Nadpis4"/>
        <w:numPr>
          <w:ilvl w:val="3"/>
          <w:numId w:val="0"/>
        </w:numPr>
        <w:rPr>
          <w:rFonts w:asciiTheme="majorHAnsi" w:hAnsiTheme="majorHAnsi"/>
        </w:rPr>
      </w:pPr>
      <w:bookmarkStart xmlns:w="http://schemas.openxmlformats.org/wordprocessingml/2006/main" w:id="112" w:name="_Toc422924457"/>
      <w:r xmlns:w="http://schemas.openxmlformats.org/wordprocessingml/2006/main" w:rsidRPr="02231CFF">
        <w:rPr>
          <w:rFonts w:asciiTheme="majorHAnsi" w:hAnsiTheme="majorHAnsi"/>
        </w:rPr>
        <w:t xml:space="preserve">Vytvoření barevné tabulky</w:t>
      </w:r>
      <w:bookmarkEnd xmlns:w="http://schemas.openxmlformats.org/wordprocessingml/2006/main" w:id="112"/>
    </w:p>
    <w:p w14:paraId="50EB4767" w14:textId="77777777" w:rsidR="007457FA" w:rsidRPr="0047055A" w:rsidRDefault="007457FA"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Tabulku vytvoříte kliknutím na ikonku "Vložit tabulku":</w:t>
      </w:r>
    </w:p>
    <w:p w14:paraId="6D1F2A22" w14:textId="555A9788" w:rsidR="007457FA" w:rsidRPr="0047055A" w:rsidRDefault="002F1ACA" w:rsidP="004C1320">
      <w:pPr>
        <w:pStyle w:val="Obrzok"/>
      </w:pPr>
      <w:r>
        <w:lastRenderedPageBreak/>
        <w:drawing>
          <wp:inline distT="0" distB="0" distL="0" distR="0" wp14:anchorId="0F741C65" wp14:editId="27B68BCB">
            <wp:extent cx="1664305" cy="1886213"/>
            <wp:effectExtent l="0" t="0" r="0" b="0"/>
            <wp:docPr id="101" name="Obrázo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01"/>
                    <pic:cNvPicPr/>
                  </pic:nvPicPr>
                  <pic:blipFill>
                    <a:blip r:embed="rId110">
                      <a:extLst>
                        <a:ext uri="{28A0092B-C50C-407E-A947-70E740481C1C}">
                          <a14:useLocalDpi xmlns:a14="http://schemas.microsoft.com/office/drawing/2010/main" val="0"/>
                        </a:ext>
                      </a:extLst>
                    </a:blip>
                    <a:stretch>
                      <a:fillRect/>
                    </a:stretch>
                  </pic:blipFill>
                  <pic:spPr>
                    <a:xfrm>
                      <a:off x="0" y="0"/>
                      <a:ext cx="1664305" cy="1886213"/>
                    </a:xfrm>
                    <a:prstGeom prst="rect">
                      <a:avLst/>
                    </a:prstGeom>
                  </pic:spPr>
                </pic:pic>
              </a:graphicData>
            </a:graphic>
          </wp:inline>
        </w:drawing>
      </w:r>
    </w:p>
    <w:p w14:paraId="24BEF6EB" w14:textId="77777777" w:rsidR="007457FA" w:rsidRPr="0047055A" w:rsidRDefault="00466D43"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V případě, že potřebujete vytvořit komplexnější tabulku, je třeba kliknout na „Více“, kde se vám zobrazí dialogové okno pro vložení tabulky:</w:t>
      </w:r>
    </w:p>
    <w:p w14:paraId="4D136BD6" w14:textId="744EF44A" w:rsidR="004C1320" w:rsidRDefault="00D802EF" w:rsidP="004C1320">
      <w:pPr>
        <w:pStyle w:val="Obrzok"/>
      </w:pPr>
      <w:r>
        <w:drawing>
          <wp:inline distT="0" distB="0" distL="0" distR="0" wp14:anchorId="13FEAA28" wp14:editId="47C5E759">
            <wp:extent cx="2571750" cy="3406240"/>
            <wp:effectExtent l="0" t="0" r="0" b="3810"/>
            <wp:docPr id="103" name="Obrázo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03"/>
                    <pic:cNvPicPr/>
                  </pic:nvPicPr>
                  <pic:blipFill>
                    <a:blip r:embed="rId111">
                      <a:extLst>
                        <a:ext uri="{28A0092B-C50C-407E-A947-70E740481C1C}">
                          <a14:useLocalDpi xmlns:a14="http://schemas.microsoft.com/office/drawing/2010/main" val="0"/>
                        </a:ext>
                      </a:extLst>
                    </a:blip>
                    <a:stretch>
                      <a:fillRect/>
                    </a:stretch>
                  </pic:blipFill>
                  <pic:spPr>
                    <a:xfrm>
                      <a:off x="0" y="0"/>
                      <a:ext cx="2571750" cy="3406240"/>
                    </a:xfrm>
                    <a:prstGeom prst="rect">
                      <a:avLst/>
                    </a:prstGeom>
                  </pic:spPr>
                </pic:pic>
              </a:graphicData>
            </a:graphic>
          </wp:inline>
        </w:drawing>
      </w:r>
    </w:p>
    <w:p w14:paraId="7D1CE21B" w14:textId="0EEF8BA9" w:rsidR="00466D43"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42 </w:t>
      </w:r>
      <w:r xmlns:w="http://schemas.openxmlformats.org/wordprocessingml/2006/main" w:rsidRPr="02231CFF">
        <w:rPr>
          <w:noProof/>
        </w:rPr>
        <w:fldChar xmlns:w="http://schemas.openxmlformats.org/wordprocessingml/2006/main" w:fldCharType="end"/>
      </w:r>
      <w:r xmlns:w="http://schemas.openxmlformats.org/wordprocessingml/2006/main">
        <w:t xml:space="preserve">Dialogové okno pro vložení tabulky</w:t>
      </w:r>
    </w:p>
    <w:p w14:paraId="581B1F31" w14:textId="77777777" w:rsidR="007457FA" w:rsidRPr="0047055A" w:rsidRDefault="007457FA"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Zde můžete </w:t>
      </w:r>
      <w:r xmlns:w="http://schemas.openxmlformats.org/wordprocessingml/2006/main" w:rsidRPr="02231CFF">
        <w:rPr>
          <w:rStyle w:val="IW-NormlChar"/>
          <w:rFonts w:asciiTheme="majorHAnsi" w:hAnsiTheme="majorHAnsi" w:cstheme="majorBidi"/>
        </w:rPr>
        <w:t xml:space="preserve">nastavit počet sloupců a řádků. Pokud chcete, aby se tabulka šířkou přizpůsobovala obsahu, tak šířku zadávat nemusíte (vymažte předvyplněnou hodnotu). Ostatní parametry by měly </w:t>
      </w:r>
      <w:r xmlns:w="http://schemas.openxmlformats.org/wordprocessingml/2006/main" w:rsidRPr="02231CFF">
        <w:rPr>
          <w:rFonts w:asciiTheme="majorHAnsi" w:hAnsiTheme="majorHAnsi" w:cstheme="majorBidi"/>
        </w:rPr>
        <w:t xml:space="preserve">zůstat s nulovou hodnotou, aby se nebily s přednastaveným stylem tabulky.</w:t>
      </w:r>
    </w:p>
    <w:p w14:paraId="23887E88" w14:textId="77777777" w:rsidR="007457FA" w:rsidRPr="0047055A" w:rsidRDefault="007457FA"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Potvrzením OK vložíte tabulka na původní pozici kurzoru.</w:t>
      </w:r>
    </w:p>
    <w:p w14:paraId="466AF82E" w14:textId="77777777" w:rsidR="00BA63EC" w:rsidRPr="0047055A" w:rsidRDefault="00BA63EC" w:rsidP="02231CFF">
      <w:pPr>
        <w:rPr>
          <w:rFonts w:asciiTheme="majorHAnsi" w:hAnsiTheme="majorHAnsi" w:cstheme="majorBidi"/>
        </w:rPr>
      </w:pPr>
    </w:p>
    <w:p w14:paraId="10BFCF36" w14:textId="5FE73C92" w:rsidR="00C71078" w:rsidRPr="0047055A" w:rsidRDefault="00C71078" w:rsidP="02231CFF">
      <w:pPr xmlns:w="http://schemas.openxmlformats.org/wordprocessingml/2006/main">
        <w:pStyle w:val="IW-Nadpis4"/>
        <w:numPr>
          <w:ilvl w:val="3"/>
          <w:numId w:val="0"/>
        </w:numPr>
        <w:rPr>
          <w:rFonts w:asciiTheme="majorHAnsi" w:hAnsiTheme="majorHAnsi"/>
        </w:rPr>
      </w:pPr>
      <w:bookmarkStart xmlns:w="http://schemas.openxmlformats.org/wordprocessingml/2006/main" w:id="113" w:name="_Toc422924458"/>
      <w:r xmlns:w="http://schemas.openxmlformats.org/wordprocessingml/2006/main" w:rsidRPr="02231CFF">
        <w:rPr>
          <w:rFonts w:asciiTheme="majorHAnsi" w:hAnsiTheme="majorHAnsi"/>
        </w:rPr>
        <w:t xml:space="preserve">Vkládání tabulky z Wordu a Excelu</w:t>
      </w:r>
      <w:bookmarkEnd xmlns:w="http://schemas.openxmlformats.org/wordprocessingml/2006/main" w:id="113"/>
    </w:p>
    <w:p w14:paraId="297CFD92" w14:textId="77777777" w:rsidR="00C71078" w:rsidRPr="0047055A" w:rsidRDefault="00B53DAF"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Při vkládání tabulky z jiných aplikací, resp. dokumentů přes klávesovou zkratku CTRL + v se vás systém automaticky zeptá, zda chcete tabulku vložit jako neformátovaný text. Pokud kliknete OK, </w:t>
      </w:r>
      <w:r xmlns:w="http://schemas.openxmlformats.org/wordprocessingml/2006/main" w:rsidR="006E0CC5" w:rsidRPr="02231CFF">
        <w:rPr>
          <w:rFonts w:asciiTheme="majorHAnsi" w:hAnsiTheme="majorHAnsi" w:cstheme="majorBidi"/>
        </w:rPr>
        <w:lastRenderedPageBreak xmlns:w="http://schemas.openxmlformats.org/wordprocessingml/2006/main"/>
      </w:r>
      <w:r xmlns:w="http://schemas.openxmlformats.org/wordprocessingml/2006/main" w:rsidR="006E0CC5" w:rsidRPr="02231CFF">
        <w:rPr>
          <w:rFonts w:asciiTheme="majorHAnsi" w:hAnsiTheme="majorHAnsi" w:cstheme="majorBidi"/>
        </w:rPr>
        <w:t xml:space="preserve">tak editor odstraní všechny formátovací znaky, včetně těch tabulkových a obsah původní tabulky se zobrazí jen v řádcích odstavců.</w:t>
      </w:r>
    </w:p>
    <w:p w14:paraId="3B18914C" w14:textId="77777777" w:rsidR="006E0CC5" w:rsidRPr="0047055A" w:rsidRDefault="006E0CC5" w:rsidP="02231CFF">
      <w:pPr>
        <w:pStyle w:val="IW-Norml"/>
        <w:rPr>
          <w:rFonts w:asciiTheme="majorHAnsi" w:hAnsiTheme="majorHAnsi" w:cstheme="majorBidi"/>
        </w:rPr>
      </w:pPr>
    </w:p>
    <w:p w14:paraId="388AE07C" w14:textId="77777777" w:rsidR="006E0CC5" w:rsidRPr="0047055A" w:rsidRDefault="006E0CC5"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klepnete na tlačítko Zrušit, pak editor očistí tabulku pouze od nežádoucích formátovacích znaků původního dokumentu, ale ponechá strukturu tabulky v původní formě.</w:t>
      </w:r>
    </w:p>
    <w:p w14:paraId="42D2C0A6" w14:textId="77777777" w:rsidR="00D92E8C" w:rsidRPr="0047055A" w:rsidRDefault="00D92E8C" w:rsidP="02231CFF">
      <w:pPr>
        <w:pStyle w:val="IW-Norml"/>
        <w:rPr>
          <w:rFonts w:asciiTheme="majorHAnsi" w:hAnsiTheme="majorHAnsi" w:cstheme="majorBidi"/>
        </w:rPr>
      </w:pPr>
    </w:p>
    <w:p w14:paraId="2A3584B6" w14:textId="77777777" w:rsidR="00D92E8C" w:rsidRPr="0047055A" w:rsidRDefault="00D92E8C"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Tabulka zůstane v obsahu stránky zachována i tehdy, použijete-li ke vkládání textu nástroj pro vkládání textu z Wordu / Excelu (CTRL + w)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140319">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14F18D0" wp14:editId="58269CC8">
            <wp:extent cx="209550" cy="247650"/>
            <wp:effectExtent l="0" t="0" r="0" b="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24"/>
                    <pic:cNvPicPr/>
                  </pic:nvPicPr>
                  <pic:blipFill>
                    <a:blip r:embed="rId112">
                      <a:extLst>
                        <a:ext uri="{28A0092B-C50C-407E-A947-70E740481C1C}">
                          <a14:useLocalDpi xmlns:a14="http://schemas.microsoft.com/office/drawing/2010/main" val="0"/>
                        </a:ext>
                      </a:extLst>
                    </a:blip>
                    <a:stretch>
                      <a:fillRect/>
                    </a:stretch>
                  </pic:blipFill>
                  <pic:spPr>
                    <a:xfrm>
                      <a:off x="0" y="0"/>
                      <a:ext cx="209550" cy="247650"/>
                    </a:xfrm>
                    <a:prstGeom prst="rect">
                      <a:avLst/>
                    </a:prstGeom>
                  </pic:spPr>
                </pic:pic>
              </a:graphicData>
            </a:graphic>
          </wp:inline>
        </w:drawing>
      </w:r>
      <w:r xmlns:w="http://schemas.openxmlformats.org/wordprocessingml/2006/main" w:rsidRPr="02231CFF">
        <w:rPr>
          <w:rFonts w:asciiTheme="majorHAnsi" w:hAnsiTheme="majorHAnsi" w:cstheme="majorBidi"/>
        </w:rPr>
        <w:t xml:space="preserve">. V takovém případě se vás systém již nebude ptát, ale rovnou provede vložení tabulky do stránky.</w:t>
      </w:r>
    </w:p>
    <w:p w14:paraId="6230FCE0" w14:textId="77777777" w:rsidR="00BA63EC" w:rsidRPr="0047055A" w:rsidRDefault="00BA63EC" w:rsidP="02231CFF">
      <w:pPr>
        <w:rPr>
          <w:rFonts w:asciiTheme="majorHAnsi" w:hAnsiTheme="majorHAnsi" w:cstheme="majorBidi"/>
        </w:rPr>
      </w:pPr>
    </w:p>
    <w:p w14:paraId="0C621783" w14:textId="0736B3D0" w:rsidR="006E0CC5" w:rsidRPr="0047055A" w:rsidRDefault="00FA6D34" w:rsidP="02231CFF">
      <w:pPr xmlns:w="http://schemas.openxmlformats.org/wordprocessingml/2006/main">
        <w:pStyle w:val="IW-Nadpis4"/>
        <w:numPr>
          <w:ilvl w:val="3"/>
          <w:numId w:val="0"/>
        </w:numPr>
        <w:rPr>
          <w:rFonts w:asciiTheme="majorHAnsi" w:hAnsiTheme="majorHAnsi"/>
        </w:rPr>
      </w:pPr>
      <w:bookmarkStart xmlns:w="http://schemas.openxmlformats.org/wordprocessingml/2006/main" w:id="114" w:name="_Toc422924459"/>
      <w:r xmlns:w="http://schemas.openxmlformats.org/wordprocessingml/2006/main" w:rsidRPr="02231CFF">
        <w:rPr>
          <w:rFonts w:asciiTheme="majorHAnsi" w:hAnsiTheme="majorHAnsi"/>
        </w:rPr>
        <w:t xml:space="preserve">Úprava stávající tabulky</w:t>
      </w:r>
      <w:bookmarkEnd xmlns:w="http://schemas.openxmlformats.org/wordprocessingml/2006/main" w:id="114"/>
    </w:p>
    <w:p w14:paraId="2A2CB2EA" w14:textId="77777777" w:rsidR="00FC3046" w:rsidRPr="0047055A" w:rsidRDefault="00FA6D34"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potřebujete nějakým způsobem upravit existující tabulku, která se na stránce nachází, nebo kterou jste tam právě vložili některým z již zmíněných způsobů, tak pro její úpravu máte k dispozici více nástrojů.</w:t>
      </w:r>
    </w:p>
    <w:p w14:paraId="0FD888F0" w14:textId="77777777" w:rsidR="00FA6D34" w:rsidRPr="0047055A" w:rsidRDefault="00FA6D34" w:rsidP="02231CFF">
      <w:pPr>
        <w:pStyle w:val="IW-Norml"/>
        <w:rPr>
          <w:rFonts w:asciiTheme="majorHAnsi" w:hAnsiTheme="majorHAnsi" w:cstheme="majorBidi"/>
        </w:rPr>
      </w:pPr>
    </w:p>
    <w:p w14:paraId="010A0F12" w14:textId="77777777" w:rsidR="00FA6D34" w:rsidRPr="0047055A" w:rsidRDefault="00FA6D34"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Klepnutím do některé z buněk tabulky pravým tlačítkem myši se vám zobrazí kontextové menu.</w:t>
      </w:r>
    </w:p>
    <w:p w14:paraId="79F0DBA2" w14:textId="4E1838F1" w:rsidR="004C1320" w:rsidRDefault="0029743B" w:rsidP="004C1320">
      <w:pPr>
        <w:pStyle w:val="Obrzok"/>
      </w:pPr>
      <w:r>
        <w:drawing>
          <wp:inline distT="0" distB="0" distL="0" distR="0" wp14:anchorId="76639E03" wp14:editId="55FFADD5">
            <wp:extent cx="1892300" cy="2082800"/>
            <wp:effectExtent l="0" t="0" r="0" b="0"/>
            <wp:docPr id="1289567136" name="Picture 12895671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36"/>
                    <pic:cNvPicPr/>
                  </pic:nvPicPr>
                  <pic:blipFill>
                    <a:blip r:embed="rId113">
                      <a:extLst>
                        <a:ext uri="{28A0092B-C50C-407E-A947-70E740481C1C}">
                          <a14:useLocalDpi xmlns:a14="http://schemas.microsoft.com/office/drawing/2010/main" val="0"/>
                        </a:ext>
                      </a:extLst>
                    </a:blip>
                    <a:stretch>
                      <a:fillRect/>
                    </a:stretch>
                  </pic:blipFill>
                  <pic:spPr>
                    <a:xfrm>
                      <a:off x="0" y="0"/>
                      <a:ext cx="1892300" cy="2082800"/>
                    </a:xfrm>
                    <a:prstGeom prst="rect">
                      <a:avLst/>
                    </a:prstGeom>
                  </pic:spPr>
                </pic:pic>
              </a:graphicData>
            </a:graphic>
          </wp:inline>
        </w:drawing>
      </w:r>
    </w:p>
    <w:p w14:paraId="2826DB9A" w14:textId="7F21660F" w:rsidR="00140319"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43 </w:t>
      </w:r>
      <w:r xmlns:w="http://schemas.openxmlformats.org/wordprocessingml/2006/main" w:rsidRPr="02231CFF">
        <w:rPr>
          <w:noProof/>
        </w:rPr>
        <w:fldChar xmlns:w="http://schemas.openxmlformats.org/wordprocessingml/2006/main" w:fldCharType="end"/>
      </w:r>
      <w:r xmlns:w="http://schemas.openxmlformats.org/wordprocessingml/2006/main">
        <w:t xml:space="preserve">Kontextové menu pro tabulky</w:t>
      </w:r>
    </w:p>
    <w:p w14:paraId="01C2529F" w14:textId="1B6DCCAC" w:rsidR="00624BC7" w:rsidRDefault="00624BC7" w:rsidP="02231CFF">
      <w:pPr>
        <w:pStyle w:val="IW-Norml"/>
        <w:rPr>
          <w:rFonts w:asciiTheme="majorHAnsi" w:hAnsiTheme="majorHAnsi" w:cstheme="majorBidi"/>
        </w:rPr>
      </w:pPr>
    </w:p>
    <w:p w14:paraId="66A743AE" w14:textId="1B6DCCAC" w:rsidR="00624BC7" w:rsidRDefault="00624BC7" w:rsidP="02231CFF">
      <w:pPr>
        <w:pStyle w:val="IW-Norml"/>
        <w:rPr>
          <w:rFonts w:asciiTheme="majorHAnsi" w:hAnsiTheme="majorHAnsi" w:cstheme="majorBidi"/>
        </w:rPr>
      </w:pPr>
    </w:p>
    <w:p w14:paraId="1138C284" w14:textId="77777777" w:rsidR="00C76EB9" w:rsidRDefault="00C76EB9" w:rsidP="02231CFF">
      <w:pPr>
        <w:pStyle w:val="IW-Norml"/>
        <w:rPr>
          <w:rFonts w:asciiTheme="majorHAnsi" w:hAnsiTheme="majorHAnsi" w:cstheme="majorBidi"/>
        </w:rPr>
      </w:pPr>
    </w:p>
    <w:p w14:paraId="7665E70E" w14:textId="77777777" w:rsidR="00C76EB9" w:rsidRDefault="00C76EB9" w:rsidP="02231CFF">
      <w:pPr>
        <w:pStyle w:val="IW-Norml"/>
        <w:rPr>
          <w:rFonts w:asciiTheme="majorHAnsi" w:hAnsiTheme="majorHAnsi" w:cstheme="majorBidi"/>
        </w:rPr>
      </w:pPr>
    </w:p>
    <w:p w14:paraId="3883D4DF" w14:textId="77777777" w:rsidR="00C76EB9" w:rsidRDefault="00C76EB9" w:rsidP="02231CFF">
      <w:pPr>
        <w:pStyle w:val="IW-Norml"/>
        <w:rPr>
          <w:rFonts w:asciiTheme="majorHAnsi" w:hAnsiTheme="majorHAnsi" w:cstheme="majorBidi"/>
        </w:rPr>
      </w:pPr>
    </w:p>
    <w:p w14:paraId="57305E96" w14:textId="1B6DCCAC" w:rsidR="00624BC7" w:rsidRDefault="00624BC7" w:rsidP="02231CFF">
      <w:pPr>
        <w:pStyle w:val="IW-Norml"/>
        <w:rPr>
          <w:rFonts w:asciiTheme="majorHAnsi" w:hAnsiTheme="majorHAnsi" w:cstheme="majorBidi"/>
        </w:rPr>
      </w:pPr>
    </w:p>
    <w:p w14:paraId="75C36ACC" w14:textId="77777777" w:rsidR="00C131CF" w:rsidRPr="0047055A" w:rsidRDefault="00C131CF"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Pro vymazání nebo přidání dalšího řádku slouží podmenu položky Řádek:</w:t>
      </w:r>
    </w:p>
    <w:p w14:paraId="64E51BBA" w14:textId="21003558" w:rsidR="004C1320" w:rsidRDefault="00120B8E" w:rsidP="004C1320">
      <w:pPr>
        <w:pStyle w:val="Obrzok"/>
      </w:pPr>
      <w:r>
        <w:drawing>
          <wp:inline distT="0" distB="0" distL="0" distR="0" wp14:anchorId="6585C489" wp14:editId="789A28B4">
            <wp:extent cx="1892300" cy="1104900"/>
            <wp:effectExtent l="0" t="0" r="0" b="0"/>
            <wp:docPr id="1289567147" name="Picture 1289567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47"/>
                    <pic:cNvPicPr/>
                  </pic:nvPicPr>
                  <pic:blipFill>
                    <a:blip r:embed="rId114">
                      <a:extLst>
                        <a:ext uri="{28A0092B-C50C-407E-A947-70E740481C1C}">
                          <a14:useLocalDpi xmlns:a14="http://schemas.microsoft.com/office/drawing/2010/main" val="0"/>
                        </a:ext>
                      </a:extLst>
                    </a:blip>
                    <a:stretch>
                      <a:fillRect/>
                    </a:stretch>
                  </pic:blipFill>
                  <pic:spPr>
                    <a:xfrm>
                      <a:off x="0" y="0"/>
                      <a:ext cx="1892300" cy="1104900"/>
                    </a:xfrm>
                    <a:prstGeom prst="rect">
                      <a:avLst/>
                    </a:prstGeom>
                  </pic:spPr>
                </pic:pic>
              </a:graphicData>
            </a:graphic>
          </wp:inline>
        </w:drawing>
      </w:r>
    </w:p>
    <w:p w14:paraId="4465A615" w14:textId="505D6A68" w:rsidR="00061A9C" w:rsidRPr="004C1320"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44</w:t>
      </w:r>
      <w:r xmlns:w="http://schemas.openxmlformats.org/wordprocessingml/2006/main" w:rsidRPr="02231CFF">
        <w:rPr>
          <w:noProof/>
        </w:rPr>
        <w:fldChar xmlns:w="http://schemas.openxmlformats.org/wordprocessingml/2006/main" w:fldCharType="end"/>
      </w:r>
      <w:r xmlns:w="http://schemas.openxmlformats.org/wordprocessingml/2006/main">
        <w:t xml:space="preserve"> </w:t>
      </w:r>
      <w:proofErr xmlns:w="http://schemas.openxmlformats.org/wordprocessingml/2006/main" w:type="spellStart"/>
      <w:r xmlns:w="http://schemas.openxmlformats.org/wordprocessingml/2006/main">
        <w:t xml:space="preserve">Podmenu </w:t>
      </w:r>
      <w:proofErr xmlns:w="http://schemas.openxmlformats.org/wordprocessingml/2006/main" w:type="spellEnd"/>
      <w:r xmlns:w="http://schemas.openxmlformats.org/wordprocessingml/2006/main">
        <w:t xml:space="preserve">pro položku Řádek</w:t>
      </w:r>
    </w:p>
    <w:p w14:paraId="702E8176" w14:textId="1B6DCCAC" w:rsidR="00624BC7" w:rsidRDefault="00624BC7" w:rsidP="02231CFF">
      <w:pPr>
        <w:pStyle w:val="IW-Norml"/>
        <w:rPr>
          <w:rFonts w:asciiTheme="majorHAnsi" w:hAnsiTheme="majorHAnsi" w:cstheme="majorBidi"/>
        </w:rPr>
      </w:pPr>
    </w:p>
    <w:p w14:paraId="0AA1429B" w14:textId="77777777" w:rsidR="00FA6D34" w:rsidRPr="0047055A" w:rsidRDefault="00C131CF"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Pro vkládání nebo smazání sloupce slouží podmenu položky Sloupec:</w:t>
      </w:r>
    </w:p>
    <w:p w14:paraId="6784F904" w14:textId="121A0EAE" w:rsidR="004C1320" w:rsidRDefault="001D45F8" w:rsidP="004C1320">
      <w:pPr>
        <w:pStyle w:val="Obrzok"/>
      </w:pPr>
      <w:r>
        <w:drawing>
          <wp:inline distT="0" distB="0" distL="0" distR="0" wp14:anchorId="7D643C59" wp14:editId="33478C7A">
            <wp:extent cx="1905000" cy="1066800"/>
            <wp:effectExtent l="0" t="0" r="0" b="0"/>
            <wp:docPr id="1289567148" name="Picture 1289567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48"/>
                    <pic:cNvPicPr/>
                  </pic:nvPicPr>
                  <pic:blipFill>
                    <a:blip r:embed="rId115">
                      <a:extLst>
                        <a:ext uri="{28A0092B-C50C-407E-A947-70E740481C1C}">
                          <a14:useLocalDpi xmlns:a14="http://schemas.microsoft.com/office/drawing/2010/main" val="0"/>
                        </a:ext>
                      </a:extLst>
                    </a:blip>
                    <a:stretch>
                      <a:fillRect/>
                    </a:stretch>
                  </pic:blipFill>
                  <pic:spPr>
                    <a:xfrm>
                      <a:off x="0" y="0"/>
                      <a:ext cx="1905000" cy="1066800"/>
                    </a:xfrm>
                    <a:prstGeom prst="rect">
                      <a:avLst/>
                    </a:prstGeom>
                  </pic:spPr>
                </pic:pic>
              </a:graphicData>
            </a:graphic>
          </wp:inline>
        </w:drawing>
      </w:r>
    </w:p>
    <w:p w14:paraId="7351FDF2" w14:textId="7B5B2AF2" w:rsidR="00EF4278"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45</w:t>
      </w:r>
      <w:r xmlns:w="http://schemas.openxmlformats.org/wordprocessingml/2006/main" w:rsidRPr="02231CFF">
        <w:rPr>
          <w:noProof/>
        </w:rPr>
        <w:fldChar xmlns:w="http://schemas.openxmlformats.org/wordprocessingml/2006/main" w:fldCharType="end"/>
      </w:r>
      <w:r xmlns:w="http://schemas.openxmlformats.org/wordprocessingml/2006/main">
        <w:t xml:space="preserve"> </w:t>
      </w:r>
      <w:proofErr xmlns:w="http://schemas.openxmlformats.org/wordprocessingml/2006/main" w:type="spellStart"/>
      <w:r xmlns:w="http://schemas.openxmlformats.org/wordprocessingml/2006/main">
        <w:t xml:space="preserve">Podmenu </w:t>
      </w:r>
      <w:proofErr xmlns:w="http://schemas.openxmlformats.org/wordprocessingml/2006/main" w:type="spellEnd"/>
      <w:r xmlns:w="http://schemas.openxmlformats.org/wordprocessingml/2006/main">
        <w:t xml:space="preserve">pro položku Sloupec</w:t>
      </w:r>
    </w:p>
    <w:p w14:paraId="42E4D284" w14:textId="1B6DCCAC" w:rsidR="00624BC7" w:rsidRDefault="00624BC7" w:rsidP="02231CFF">
      <w:pPr>
        <w:pStyle w:val="IW-Norml"/>
        <w:rPr>
          <w:rFonts w:asciiTheme="majorHAnsi" w:hAnsiTheme="majorHAnsi" w:cstheme="majorBidi"/>
        </w:rPr>
      </w:pPr>
    </w:p>
    <w:p w14:paraId="2B88118B" w14:textId="77777777" w:rsidR="004D5681" w:rsidRPr="0047055A" w:rsidRDefault="004D568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chcete sloučit dvě sousední buňky (v rámci řádku), tak musíte označit jejich obsah, kliknout pravým tlačítkem na tento označený obsah a zvolit položku Sloučit buňky.</w:t>
      </w:r>
    </w:p>
    <w:p w14:paraId="1E15D93D" w14:textId="68E11183" w:rsidR="004C1320" w:rsidRDefault="00F325E8" w:rsidP="004C1320">
      <w:pPr xmlns:w="http://schemas.openxmlformats.org/wordprocessingml/2006/main">
        <w:pStyle w:val="Obrzok"/>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cstheme="majorHAnsi"/>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cstheme="majorHAnsi"/>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55" behindDoc="0" locked="0" layoutInCell="1" allowOverlap="1" wp14:anchorId="4FA0294C" wp14:editId="7A3FFCC1">
            <wp:simplePos x="0" y="0"/>
            <wp:positionH relativeFrom="column">
              <wp:posOffset>3671089</wp:posOffset>
            </wp:positionH>
            <wp:positionV relativeFrom="paragraph">
              <wp:posOffset>2345656</wp:posOffset>
            </wp:positionV>
            <wp:extent cx="173905" cy="173905"/>
            <wp:effectExtent l="0" t="0" r="0" b="0"/>
            <wp:wrapNone/>
            <wp:docPr id="140" name="Graphic 140"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3905" cy="173905"/>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00CF2A4F" w:rsidRPr="00CF2A4F">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CF2A4F" w:rsidRPr="00CF2A4F">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8A965FC" wp14:editId="43FDF02A">
            <wp:extent cx="3313569" cy="2215148"/>
            <wp:effectExtent l="0" t="0" r="1270" b="0"/>
            <wp:docPr id="1289567156" name="Picture 1289567156"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56" name="Picture 1289567156" descr="Application, table&#10;&#10;Description automatically generated"/>
                    <pic:cNvPicPr/>
                  </pic:nvPicPr>
                  <pic:blipFill>
                    <a:blip r:embed="rId116"/>
                    <a:stretch>
                      <a:fillRect/>
                    </a:stretch>
                  </pic:blipFill>
                  <pic:spPr>
                    <a:xfrm>
                      <a:off x="0" y="0"/>
                      <a:ext cx="3329919" cy="2226078"/>
                    </a:xfrm>
                    <a:prstGeom prst="rect">
                      <a:avLst/>
                    </a:prstGeom>
                  </pic:spPr>
                </pic:pic>
              </a:graphicData>
            </a:graphic>
          </wp:inline>
        </w:drawing>
      </w:r>
    </w:p>
    <w:p w14:paraId="473BC789" w14:textId="27AE5368" w:rsidR="00EF4278" w:rsidRPr="0047055A" w:rsidRDefault="004C1320" w:rsidP="004C1320">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46 </w:t>
      </w:r>
      <w:r xmlns:w="http://schemas.openxmlformats.org/wordprocessingml/2006/main" w:rsidRPr="02231CFF">
        <w:rPr>
          <w:noProof/>
        </w:rPr>
        <w:fldChar xmlns:w="http://schemas.openxmlformats.org/wordprocessingml/2006/main" w:fldCharType="end"/>
      </w:r>
      <w:r xmlns:w="http://schemas.openxmlformats.org/wordprocessingml/2006/main">
        <w:t xml:space="preserve">Kontextové menu pro sloučení buněk</w:t>
      </w:r>
    </w:p>
    <w:p w14:paraId="5B62AC75" w14:textId="77777777" w:rsidR="004D5681" w:rsidRPr="0047055A" w:rsidRDefault="004D5681" w:rsidP="02231CFF">
      <w:pPr>
        <w:rPr>
          <w:rFonts w:asciiTheme="majorHAnsi" w:hAnsiTheme="majorHAnsi" w:cstheme="majorBidi"/>
        </w:rPr>
      </w:pPr>
    </w:p>
    <w:p w14:paraId="737EEE99" w14:textId="77777777" w:rsidR="004D5681" w:rsidRPr="0047055A" w:rsidRDefault="004D5681"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Obsah buněk se pak sloučí do jedné a vy jej můžete dále upravovat.</w:t>
      </w:r>
    </w:p>
    <w:p w14:paraId="67946B93" w14:textId="77777777" w:rsidR="00371FAE" w:rsidRDefault="002839D3" w:rsidP="00371FAE">
      <w:pPr>
        <w:pStyle w:val="Obrzok"/>
      </w:pPr>
      <w:r>
        <w:drawing>
          <wp:inline distT="0" distB="0" distL="0" distR="0" wp14:anchorId="1093609B" wp14:editId="2992690A">
            <wp:extent cx="1666875" cy="876300"/>
            <wp:effectExtent l="0" t="0" r="9525" b="0"/>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17">
                      <a:extLst>
                        <a:ext uri="{28A0092B-C50C-407E-A947-70E740481C1C}">
                          <a14:useLocalDpi xmlns:a14="http://schemas.microsoft.com/office/drawing/2010/main" val="0"/>
                        </a:ext>
                      </a:extLst>
                    </a:blip>
                    <a:stretch>
                      <a:fillRect/>
                    </a:stretch>
                  </pic:blipFill>
                  <pic:spPr>
                    <a:xfrm>
                      <a:off x="0" y="0"/>
                      <a:ext cx="1666875" cy="876300"/>
                    </a:xfrm>
                    <a:prstGeom prst="rect">
                      <a:avLst/>
                    </a:prstGeom>
                  </pic:spPr>
                </pic:pic>
              </a:graphicData>
            </a:graphic>
          </wp:inline>
        </w:drawing>
      </w:r>
    </w:p>
    <w:p w14:paraId="43EFDA51" w14:textId="2ED3223D" w:rsidR="00EF4278" w:rsidRPr="0047055A" w:rsidRDefault="00371FAE" w:rsidP="00371FAE">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47 </w:t>
      </w:r>
      <w:r xmlns:w="http://schemas.openxmlformats.org/wordprocessingml/2006/main" w:rsidRPr="02231CFF">
        <w:rPr>
          <w:noProof/>
        </w:rPr>
        <w:fldChar xmlns:w="http://schemas.openxmlformats.org/wordprocessingml/2006/main" w:fldCharType="end"/>
      </w:r>
      <w:r xmlns:w="http://schemas.openxmlformats.org/wordprocessingml/2006/main">
        <w:t xml:space="preserve">Sloučené buňky v tabulce</w:t>
      </w:r>
    </w:p>
    <w:p w14:paraId="019BC27F" w14:textId="1B6DCCAC" w:rsidR="00624BC7" w:rsidRDefault="00624BC7" w:rsidP="02231CFF">
      <w:pPr>
        <w:pStyle w:val="IW-Norml"/>
        <w:rPr>
          <w:rFonts w:asciiTheme="majorHAnsi" w:hAnsiTheme="majorHAnsi" w:cstheme="majorBidi"/>
        </w:rPr>
      </w:pPr>
    </w:p>
    <w:p w14:paraId="28A83418" w14:textId="1B6DCCAC" w:rsidR="00624BC7" w:rsidRDefault="00624BC7" w:rsidP="02231CFF">
      <w:pPr>
        <w:pStyle w:val="IW-Norml"/>
        <w:rPr>
          <w:rFonts w:asciiTheme="majorHAnsi" w:hAnsiTheme="majorHAnsi" w:cstheme="majorBidi"/>
        </w:rPr>
      </w:pPr>
    </w:p>
    <w:p w14:paraId="63972F30" w14:textId="77777777" w:rsidR="00FE798D" w:rsidRPr="0047055A" w:rsidRDefault="00D00E4A"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chcete odstranit původní orámování tabulky, změnit odsazení buněk, nebo provést tabulku barevnou klikněte na položku "Vlastnosti tabulky". Zobrazí se vám dialogové okno, ve kterém můžete změnit různé parametry tabulky kromě počtu řádků a sloupců tabulky (ty se upravují již zmíněným způsobem na předchozí straně).</w:t>
      </w:r>
    </w:p>
    <w:p w14:paraId="39FA3581" w14:textId="20483F6C" w:rsidR="00371FAE" w:rsidRDefault="00B741D2" w:rsidP="00371FAE">
      <w:pPr>
        <w:pStyle w:val="Obrzok"/>
      </w:pPr>
      <w:r>
        <w:lastRenderedPageBreak/>
        <w:drawing>
          <wp:inline distT="0" distB="0" distL="0" distR="0" wp14:anchorId="21C8B55B" wp14:editId="5EC76879">
            <wp:extent cx="2970574" cy="3972484"/>
            <wp:effectExtent l="0" t="0" r="1270" b="3175"/>
            <wp:docPr id="1289567157" name="Picture 1289567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57"/>
                    <pic:cNvPicPr/>
                  </pic:nvPicPr>
                  <pic:blipFill>
                    <a:blip r:embed="rId118">
                      <a:extLst>
                        <a:ext uri="{28A0092B-C50C-407E-A947-70E740481C1C}">
                          <a14:useLocalDpi xmlns:a14="http://schemas.microsoft.com/office/drawing/2010/main" val="0"/>
                        </a:ext>
                      </a:extLst>
                    </a:blip>
                    <a:stretch>
                      <a:fillRect/>
                    </a:stretch>
                  </pic:blipFill>
                  <pic:spPr>
                    <a:xfrm>
                      <a:off x="0" y="0"/>
                      <a:ext cx="2970574" cy="3972484"/>
                    </a:xfrm>
                    <a:prstGeom prst="rect">
                      <a:avLst/>
                    </a:prstGeom>
                  </pic:spPr>
                </pic:pic>
              </a:graphicData>
            </a:graphic>
          </wp:inline>
        </w:drawing>
      </w:r>
    </w:p>
    <w:p w14:paraId="4EE37360" w14:textId="0CC30810" w:rsidR="00D00E4A" w:rsidRPr="00371FAE" w:rsidRDefault="00371FAE" w:rsidP="00371FAE">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48 </w:t>
      </w:r>
      <w:r xmlns:w="http://schemas.openxmlformats.org/wordprocessingml/2006/main" w:rsidRPr="02231CFF">
        <w:rPr>
          <w:noProof/>
        </w:rPr>
        <w:fldChar xmlns:w="http://schemas.openxmlformats.org/wordprocessingml/2006/main" w:fldCharType="end"/>
      </w:r>
      <w:r xmlns:w="http://schemas.openxmlformats.org/wordprocessingml/2006/main">
        <w:t xml:space="preserve">Dialogové okno pro vlastnosti tabulky</w:t>
      </w:r>
    </w:p>
    <w:p w14:paraId="6F54FAFD" w14:textId="3A407847" w:rsidR="000A2BDE" w:rsidRDefault="000A2BDE" w:rsidP="02231CFF">
      <w:pPr>
        <w:pStyle w:val="IW-Norml"/>
        <w:rPr>
          <w:rFonts w:asciiTheme="majorHAnsi" w:hAnsiTheme="majorHAnsi" w:cstheme="majorBidi"/>
        </w:rPr>
      </w:pPr>
    </w:p>
    <w:p w14:paraId="06CDF7BB" w14:textId="77777777" w:rsidR="00DB54DC" w:rsidRPr="0047055A" w:rsidRDefault="00DB54DC"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Pokud chcete, aby se tabulka svou šířkou přizpůsobovala obsahu, tak se šířka tabulky zadávat nemusí (vymažte hodnotu). Pokud chcete, aby byla tabulka na celou šířku stránky, tak můžete zadat hodnotu 100 procent. Výšku nezadávejte.</w:t>
      </w:r>
    </w:p>
    <w:p w14:paraId="26A569D9" w14:textId="3A407847" w:rsidR="00794227" w:rsidRPr="0047055A" w:rsidRDefault="00794227" w:rsidP="02231CFF">
      <w:pPr>
        <w:pStyle w:val="IW-Norml"/>
        <w:rPr>
          <w:rFonts w:asciiTheme="majorHAnsi" w:hAnsiTheme="majorHAnsi" w:cstheme="majorBidi"/>
        </w:rPr>
      </w:pPr>
    </w:p>
    <w:p w14:paraId="37379AA0" w14:textId="3A407847" w:rsidR="000A2BDE" w:rsidRDefault="000A2BDE" w:rsidP="02231CFF">
      <w:pPr>
        <w:spacing w:before="0" w:after="0"/>
        <w:rPr>
          <w:rFonts w:asciiTheme="majorHAnsi" w:eastAsiaTheme="minorEastAsia" w:hAnsiTheme="majorHAnsi" w:cstheme="majorBidi"/>
          <w:lang w:eastAsia="en-US"/>
        </w:rPr>
      </w:pPr>
      <w:r w:rsidRPr="02231CFF">
        <w:rPr>
          <w:rFonts w:asciiTheme="majorHAnsi" w:hAnsiTheme="majorHAnsi" w:cstheme="majorBidi"/>
        </w:rPr>
        <w:br w:type="page"/>
      </w:r>
    </w:p>
    <w:p w14:paraId="32DA640D" w14:textId="77777777" w:rsidR="00794227" w:rsidRPr="0047055A" w:rsidRDefault="00794227"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lastRenderedPageBreak xmlns:w="http://schemas.openxmlformats.org/wordprocessingml/2006/main"/>
      </w:r>
      <w:r xmlns:w="http://schemas.openxmlformats.org/wordprocessingml/2006/main" w:rsidRPr="02231CFF">
        <w:rPr>
          <w:rFonts w:asciiTheme="majorHAnsi" w:hAnsiTheme="majorHAnsi" w:cstheme="majorBidi"/>
        </w:rPr>
        <w:t xml:space="preserve">Pokud chcete změnit zarovnání textu v buňce tabulky na střed nebo doprava, tak klikněte do dané buňky pravým tlačítkem myši a přes kontextové menu vyberte Buňka – Vlastnosti buňky.</w:t>
      </w:r>
    </w:p>
    <w:p w14:paraId="7F3D25BA" w14:textId="77777777" w:rsidR="00794227" w:rsidRPr="0047055A" w:rsidRDefault="00794227" w:rsidP="02231CFF">
      <w:pPr>
        <w:rPr>
          <w:rFonts w:asciiTheme="majorHAnsi" w:hAnsiTheme="majorHAnsi" w:cstheme="majorBidi"/>
        </w:rPr>
      </w:pPr>
    </w:p>
    <w:p w14:paraId="67DD5D0F" w14:textId="683740D6" w:rsidR="00371FAE" w:rsidRDefault="00F325E8" w:rsidP="00371FAE">
      <w:pPr xmlns:w="http://schemas.openxmlformats.org/wordprocessingml/2006/main">
        <w:pStyle w:val="Obrzok"/>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cstheme="majorHAnsi"/>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56" behindDoc="0" locked="0" layoutInCell="1" allowOverlap="1" wp14:anchorId="2149C1C6" wp14:editId="4AF22D01">
            <wp:simplePos x="0" y="0"/>
            <wp:positionH relativeFrom="column">
              <wp:posOffset>2199243</wp:posOffset>
            </wp:positionH>
            <wp:positionV relativeFrom="paragraph">
              <wp:posOffset>1114788</wp:posOffset>
            </wp:positionV>
            <wp:extent cx="173905" cy="173905"/>
            <wp:effectExtent l="0" t="0" r="0" b="0"/>
            <wp:wrapNone/>
            <wp:docPr id="142" name="Graphic 142"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3905" cy="173905"/>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00B82A4B" w:rsidRPr="00B82A4B">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B82A4B" w:rsidRPr="00B82A4B">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9957E64" wp14:editId="56B99E55">
            <wp:extent cx="2815628" cy="2592690"/>
            <wp:effectExtent l="0" t="0" r="3810" b="0"/>
            <wp:docPr id="1289567158" name="Picture 1289567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58" name="Picture 1289567158" descr="Graphical user interface, application&#10;&#10;Description automatically generated"/>
                    <pic:cNvPicPr/>
                  </pic:nvPicPr>
                  <pic:blipFill>
                    <a:blip r:embed="rId119"/>
                    <a:stretch>
                      <a:fillRect/>
                    </a:stretch>
                  </pic:blipFill>
                  <pic:spPr>
                    <a:xfrm>
                      <a:off x="0" y="0"/>
                      <a:ext cx="2822642" cy="2599149"/>
                    </a:xfrm>
                    <a:prstGeom prst="rect">
                      <a:avLst/>
                    </a:prstGeom>
                  </pic:spPr>
                </pic:pic>
              </a:graphicData>
            </a:graphic>
          </wp:inline>
        </w:drawing>
      </w:r>
    </w:p>
    <w:p w14:paraId="3247F878" w14:textId="250DBDD8" w:rsidR="008A16B7" w:rsidRPr="0047055A" w:rsidRDefault="00371FAE" w:rsidP="00371FAE">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49 </w:t>
      </w:r>
      <w:r xmlns:w="http://schemas.openxmlformats.org/wordprocessingml/2006/main" w:rsidRPr="02231CFF">
        <w:rPr>
          <w:noProof/>
        </w:rPr>
        <w:fldChar xmlns:w="http://schemas.openxmlformats.org/wordprocessingml/2006/main" w:fldCharType="end"/>
      </w:r>
      <w:r xmlns:w="http://schemas.openxmlformats.org/wordprocessingml/2006/main">
        <w:t xml:space="preserve">Kontextové menu pro vlastnosti buňky</w:t>
      </w:r>
    </w:p>
    <w:p w14:paraId="595A7FC8" w14:textId="3A407847" w:rsidR="000A2BDE" w:rsidRDefault="000A2BDE" w:rsidP="02231CFF">
      <w:pPr>
        <w:pStyle w:val="IW-Norml"/>
        <w:rPr>
          <w:rFonts w:asciiTheme="majorHAnsi" w:hAnsiTheme="majorHAnsi" w:cstheme="majorBidi"/>
        </w:rPr>
      </w:pPr>
    </w:p>
    <w:p w14:paraId="0E13DC47" w14:textId="77777777" w:rsidR="00794227" w:rsidRPr="0047055A" w:rsidRDefault="00794227"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Zobrazí se vám </w:t>
      </w:r>
      <w:r xmlns:w="http://schemas.openxmlformats.org/wordprocessingml/2006/main" w:rsidRPr="02231CFF">
        <w:rPr>
          <w:rStyle w:val="IW-NormlChar"/>
          <w:rFonts w:asciiTheme="majorHAnsi" w:hAnsiTheme="majorHAnsi" w:cstheme="majorBidi"/>
        </w:rPr>
        <w:t xml:space="preserve">dialogové okno pro vlastnosti buňky, ve kterém si můžete nastavit vertikální nebo horizontální </w:t>
      </w:r>
      <w:r xmlns:w="http://schemas.openxmlformats.org/wordprocessingml/2006/main" w:rsidRPr="02231CFF">
        <w:rPr>
          <w:rFonts w:asciiTheme="majorHAnsi" w:hAnsiTheme="majorHAnsi" w:cstheme="majorBidi"/>
        </w:rPr>
        <w:t xml:space="preserve">zarovnání textu v buňce. Ostatní parametry v okně neměňte.</w:t>
      </w:r>
    </w:p>
    <w:p w14:paraId="2AF64A9D" w14:textId="2A68796F" w:rsidR="00DF3461" w:rsidRDefault="00D52A6C" w:rsidP="00DF3461">
      <w:pPr>
        <w:pStyle w:val="Obrzok"/>
      </w:pPr>
      <w:r>
        <w:drawing>
          <wp:inline distT="0" distB="0" distL="0" distR="0" wp14:anchorId="2062D74F" wp14:editId="03AD59EC">
            <wp:extent cx="3548958" cy="2913703"/>
            <wp:effectExtent l="0" t="0" r="0" b="0"/>
            <wp:docPr id="1289567159" name="Picture 1289567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59"/>
                    <pic:cNvPicPr/>
                  </pic:nvPicPr>
                  <pic:blipFill>
                    <a:blip r:embed="rId120">
                      <a:extLst>
                        <a:ext uri="{28A0092B-C50C-407E-A947-70E740481C1C}">
                          <a14:useLocalDpi xmlns:a14="http://schemas.microsoft.com/office/drawing/2010/main" val="0"/>
                        </a:ext>
                      </a:extLst>
                    </a:blip>
                    <a:stretch>
                      <a:fillRect/>
                    </a:stretch>
                  </pic:blipFill>
                  <pic:spPr>
                    <a:xfrm>
                      <a:off x="0" y="0"/>
                      <a:ext cx="3548958" cy="2913703"/>
                    </a:xfrm>
                    <a:prstGeom prst="rect">
                      <a:avLst/>
                    </a:prstGeom>
                  </pic:spPr>
                </pic:pic>
              </a:graphicData>
            </a:graphic>
          </wp:inline>
        </w:drawing>
      </w:r>
    </w:p>
    <w:p w14:paraId="45993310" w14:textId="6C9D05F0" w:rsidR="008A16B7" w:rsidRPr="0047055A" w:rsidRDefault="00DF3461" w:rsidP="00DF3461">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50 </w:t>
      </w:r>
      <w:r xmlns:w="http://schemas.openxmlformats.org/wordprocessingml/2006/main" w:rsidRPr="02231CFF">
        <w:rPr>
          <w:noProof/>
        </w:rPr>
        <w:fldChar xmlns:w="http://schemas.openxmlformats.org/wordprocessingml/2006/main" w:fldCharType="end"/>
      </w:r>
      <w:r xmlns:w="http://schemas.openxmlformats.org/wordprocessingml/2006/main">
        <w:t xml:space="preserve">Dialogové okno pro vlastnosti buňky</w:t>
      </w:r>
    </w:p>
    <w:p w14:paraId="0FAD63AA" w14:textId="3A407847" w:rsidR="000A2BDE" w:rsidRDefault="000A2BDE" w:rsidP="02231CFF">
      <w:pPr>
        <w:spacing w:before="0" w:after="0"/>
        <w:rPr>
          <w:rFonts w:eastAsiaTheme="majorEastAsia" w:cstheme="majorBidi"/>
          <w:b/>
          <w:bCs/>
          <w:color w:val="5B9BD5" w:themeColor="accent1"/>
          <w:sz w:val="28"/>
          <w:szCs w:val="28"/>
          <w:lang w:eastAsia="en-US"/>
        </w:rPr>
      </w:pPr>
      <w:bookmarkStart w:id="115" w:name="_Toc422924461"/>
      <w:bookmarkStart w:id="116" w:name="_Toc422926391"/>
      <w:r>
        <w:br w:type="page"/>
      </w:r>
    </w:p>
    <w:p w14:paraId="2148D856" w14:textId="3259EB04" w:rsidR="00D00E4A" w:rsidRPr="0047055A" w:rsidRDefault="005002BB" w:rsidP="000A2BDE">
      <w:pPr xmlns:w="http://schemas.openxmlformats.org/wordprocessingml/2006/main">
        <w:pStyle w:val="IW-Nadpis3"/>
        <w:numPr>
          <w:ilvl w:val="2"/>
          <w:numId w:val="0"/>
        </w:numPr>
      </w:pPr>
      <w:bookmarkStart xmlns:w="http://schemas.openxmlformats.org/wordprocessingml/2006/main" w:id="117" w:name="_Toc112239905"/>
      <w:bookmarkStart xmlns:w="http://schemas.openxmlformats.org/wordprocessingml/2006/main" w:id="118" w:name="_Toc142904173"/>
      <w:r xmlns:w="http://schemas.openxmlformats.org/wordprocessingml/2006/main">
        <w:lastRenderedPageBreak xmlns:w="http://schemas.openxmlformats.org/wordprocessingml/2006/main"/>
      </w:r>
      <w:r xmlns:w="http://schemas.openxmlformats.org/wordprocessingml/2006/main">
        <w:t xml:space="preserve">Vkládání speciálních znaků</w:t>
      </w:r>
      <w:bookmarkEnd xmlns:w="http://schemas.openxmlformats.org/wordprocessingml/2006/main" w:id="115"/>
      <w:bookmarkEnd xmlns:w="http://schemas.openxmlformats.org/wordprocessingml/2006/main" w:id="116"/>
      <w:bookmarkEnd xmlns:w="http://schemas.openxmlformats.org/wordprocessingml/2006/main" w:id="117"/>
      <w:bookmarkEnd xmlns:w="http://schemas.openxmlformats.org/wordprocessingml/2006/main" w:id="118"/>
    </w:p>
    <w:p w14:paraId="02A027D3" w14:textId="77777777" w:rsidR="005002BB" w:rsidRPr="0047055A" w:rsidRDefault="00EA1349"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Mohou nastat případy, kdy budete potřebovat při psaní napsat i znaky, které česká klávesnice neobsahuje, například znak Dolaru ($), Euro (€) nebo zavináč (@). Pro usnadnění práce máte k dispozici vkládání speciálních znaků pomocí připraveného modulu. Klepnutím na ikonku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8A16B7">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1067883" wp14:editId="4C80345D">
            <wp:extent cx="333375" cy="257175"/>
            <wp:effectExtent l="0" t="0" r="9525" b="9525"/>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37"/>
                    <pic:cNvPicPr/>
                  </pic:nvPicPr>
                  <pic:blipFill>
                    <a:blip r:embed="rId121">
                      <a:extLst>
                        <a:ext uri="{28A0092B-C50C-407E-A947-70E740481C1C}">
                          <a14:useLocalDpi xmlns:a14="http://schemas.microsoft.com/office/drawing/2010/main" val="0"/>
                        </a:ext>
                      </a:extLst>
                    </a:blip>
                    <a:stretch>
                      <a:fillRect/>
                    </a:stretch>
                  </pic:blipFill>
                  <pic:spPr>
                    <a:xfrm>
                      <a:off x="0" y="0"/>
                      <a:ext cx="333375" cy="257175"/>
                    </a:xfrm>
                    <a:prstGeom prst="rect">
                      <a:avLst/>
                    </a:prstGeom>
                  </pic:spPr>
                </pic:pic>
              </a:graphicData>
            </a:graphic>
          </wp:inline>
        </w:drawing>
      </w:r>
      <w:r xmlns:w="http://schemas.openxmlformats.org/wordprocessingml/2006/main" w:rsidR="00CD484D" w:rsidRPr="02231CFF">
        <w:rPr>
          <w:rFonts w:asciiTheme="majorHAnsi" w:hAnsiTheme="majorHAnsi" w:cstheme="majorBidi"/>
        </w:rPr>
        <w:t xml:space="preserve">se vám zobrazí dialogové okno s nabídkou speciálních (ale i standardních) znaků:</w:t>
      </w:r>
    </w:p>
    <w:p w14:paraId="55246F31" w14:textId="188F1C7D" w:rsidR="00DF3461" w:rsidRDefault="00F949CB" w:rsidP="00DF3461">
      <w:pPr xmlns:w="http://schemas.openxmlformats.org/wordprocessingml/2006/main">
        <w:pStyle w:val="Obrzok"/>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asciiTheme="majorHAnsi" w:hAnsiTheme="majorHAnsi" w:cstheme="majorHAnsi"/>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81" behindDoc="0" locked="0" layoutInCell="1" allowOverlap="1" wp14:anchorId="069F34D6" wp14:editId="3C3764AB">
            <wp:simplePos x="0" y="0"/>
            <wp:positionH relativeFrom="column">
              <wp:posOffset>820420</wp:posOffset>
            </wp:positionH>
            <wp:positionV relativeFrom="paragraph">
              <wp:posOffset>478790</wp:posOffset>
            </wp:positionV>
            <wp:extent cx="171450" cy="171450"/>
            <wp:effectExtent l="0" t="0" r="0" b="0"/>
            <wp:wrapNone/>
            <wp:docPr id="1289567104" name="Graphic 1289567104"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1769" cy="171769"/>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00D52A6C" w:rsidRPr="00D52A6C">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D52A6C" w:rsidRPr="00D52A6C">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D016C53" wp14:editId="7080CEEC">
            <wp:extent cx="3730028" cy="3137573"/>
            <wp:effectExtent l="0" t="0" r="3810" b="0"/>
            <wp:docPr id="1289567160" name="Picture 128956716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60" name="Picture 1289567160" descr="Calendar&#10;&#10;Description automatically generated with medium confidence"/>
                    <pic:cNvPicPr/>
                  </pic:nvPicPr>
                  <pic:blipFill>
                    <a:blip r:embed="rId122"/>
                    <a:stretch>
                      <a:fillRect/>
                    </a:stretch>
                  </pic:blipFill>
                  <pic:spPr>
                    <a:xfrm>
                      <a:off x="0" y="0"/>
                      <a:ext cx="3739979" cy="3145943"/>
                    </a:xfrm>
                    <a:prstGeom prst="rect">
                      <a:avLst/>
                    </a:prstGeom>
                  </pic:spPr>
                </pic:pic>
              </a:graphicData>
            </a:graphic>
          </wp:inline>
        </w:drawing>
      </w:r>
    </w:p>
    <w:p w14:paraId="71CA84B7" w14:textId="262354F2" w:rsidR="00D401B4" w:rsidRPr="0047055A" w:rsidRDefault="00DF3461" w:rsidP="00DF3461">
      <w:pPr xmlns:w="http://schemas.openxmlformats.org/wordprocessingml/2006/main">
        <w:pStyle w:val="Caption"/>
      </w:pPr>
      <w:r xmlns:w="http://schemas.openxmlformats.org/wordprocessingml/2006/main">
        <w:t xml:space="preserve">Obrázek </w:t>
      </w:r>
      <w:r xmlns:w="http://schemas.openxmlformats.org/wordprocessingml/2006/main" w:rsidRPr="02231CFF">
        <w:rPr>
          <w:noProof/>
        </w:rPr>
        <w:fldChar xmlns:w="http://schemas.openxmlformats.org/wordprocessingml/2006/main" w:fldCharType="begin"/>
      </w:r>
      <w:r xmlns:w="http://schemas.openxmlformats.org/wordprocessingml/2006/main" w:rsidRPr="02231CFF">
        <w:rPr>
          <w:noProof/>
        </w:rPr>
        <w:instrText xmlns:w="http://schemas.openxmlformats.org/wordprocessingml/2006/main" xml:space="preserve"> SEQ Obrázok \* ARABIC </w:instrText>
      </w:r>
      <w:r xmlns:w="http://schemas.openxmlformats.org/wordprocessingml/2006/main" w:rsidRPr="02231CFF">
        <w:rPr>
          <w:noProof/>
        </w:rPr>
        <w:fldChar xmlns:w="http://schemas.openxmlformats.org/wordprocessingml/2006/main" w:fldCharType="separate"/>
      </w:r>
      <w:r xmlns:w="http://schemas.openxmlformats.org/wordprocessingml/2006/main" w:rsidR="0023014C">
        <w:rPr>
          <w:noProof/>
        </w:rPr>
        <w:t xml:space="preserve">51 </w:t>
      </w:r>
      <w:r xmlns:w="http://schemas.openxmlformats.org/wordprocessingml/2006/main" w:rsidRPr="02231CFF">
        <w:rPr>
          <w:noProof/>
        </w:rPr>
        <w:fldChar xmlns:w="http://schemas.openxmlformats.org/wordprocessingml/2006/main" w:fldCharType="end"/>
      </w:r>
      <w:r xmlns:w="http://schemas.openxmlformats.org/wordprocessingml/2006/main">
        <w:t xml:space="preserve">Dialogové okno pro vkládání speciálních znaků</w:t>
      </w:r>
    </w:p>
    <w:p w14:paraId="01525021" w14:textId="39A73623" w:rsidR="00D401B4" w:rsidRDefault="00D401B4"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Po kliknutí na požadovaný znak se vám daný znak napíše na pozici kurzoru. Speciální znaky se vkládají jako text, takže nemají žádná další nastavení.</w:t>
      </w:r>
    </w:p>
    <w:p w14:paraId="0328DA0E" w14:textId="547BF12A" w:rsidR="00D60D38" w:rsidRDefault="00D60D38" w:rsidP="00D60D38">
      <w:pPr xmlns:w="http://schemas.openxmlformats.org/wordprocessingml/2006/main">
        <w:pStyle w:val="IW-Nadpis2"/>
      </w:pPr>
      <w:bookmarkStart xmlns:w="http://schemas.openxmlformats.org/wordprocessingml/2006/main" w:id="119" w:name="_Toc142904174"/>
      <w:r xmlns:w="http://schemas.openxmlformats.org/wordprocessingml/2006/main">
        <w:t xml:space="preserve">Modul </w:t>
      </w:r>
      <w:proofErr xmlns:w="http://schemas.openxmlformats.org/wordprocessingml/2006/main" w:type="spellStart"/>
      <w:r xmlns:w="http://schemas.openxmlformats.org/wordprocessingml/2006/main">
        <w:t xml:space="preserve">Tooltip</w:t>
      </w:r>
      <w:bookmarkEnd xmlns:w="http://schemas.openxmlformats.org/wordprocessingml/2006/main" w:id="119"/>
      <w:proofErr xmlns:w="http://schemas.openxmlformats.org/wordprocessingml/2006/main" w:type="spellEnd"/>
    </w:p>
    <w:p w14:paraId="23C2AE29" w14:textId="55CD61EB" w:rsidR="00A13308" w:rsidRDefault="00A13308" w:rsidP="00A13308">
      <w:pPr xmlns:w="http://schemas.openxmlformats.org/wordprocessingml/2006/main">
        <w:rPr>
          <w:lang w:eastAsia="en-US"/>
        </w:rPr>
      </w:pPr>
      <w:r xmlns:w="http://schemas.openxmlformats.org/wordprocessingml/2006/main" w:rsidRPr="00A13308">
        <w:rPr>
          <w:lang w:eastAsia="en-US"/>
        </w:rPr>
        <w:t xml:space="preserve">Pro vkládání </w:t>
      </w:r>
      <w:proofErr xmlns:w="http://schemas.openxmlformats.org/wordprocessingml/2006/main" w:type="spellStart"/>
      <w:r xmlns:w="http://schemas.openxmlformats.org/wordprocessingml/2006/main" w:rsidRPr="00A13308">
        <w:rPr>
          <w:lang w:eastAsia="en-US"/>
        </w:rPr>
        <w:t xml:space="preserve">tooltipů </w:t>
      </w:r>
      <w:proofErr xmlns:w="http://schemas.openxmlformats.org/wordprocessingml/2006/main" w:type="spellEnd"/>
      <w:r xmlns:w="http://schemas.openxmlformats.org/wordprocessingml/2006/main" w:rsidRPr="00A13308">
        <w:rPr>
          <w:lang w:eastAsia="en-US"/>
        </w:rPr>
        <w:t xml:space="preserve">je třeba nejprve vytvořit nový </w:t>
      </w:r>
      <w:proofErr xmlns:w="http://schemas.openxmlformats.org/wordprocessingml/2006/main" w:type="spellStart"/>
      <w:r xmlns:w="http://schemas.openxmlformats.org/wordprocessingml/2006/main" w:rsidRPr="00A13308">
        <w:rPr>
          <w:lang w:eastAsia="en-US"/>
        </w:rPr>
        <w:t xml:space="preserve">tooltip </w:t>
      </w:r>
      <w:proofErr xmlns:w="http://schemas.openxmlformats.org/wordprocessingml/2006/main" w:type="spellEnd"/>
      <w:r xmlns:w="http://schemas.openxmlformats.org/wordprocessingml/2006/main" w:rsidRPr="00A13308">
        <w:rPr>
          <w:lang w:eastAsia="en-US"/>
        </w:rPr>
        <w:t xml:space="preserve">v aplikaci „ </w:t>
      </w:r>
      <w:proofErr xmlns:w="http://schemas.openxmlformats.org/wordprocessingml/2006/main" w:type="spellStart"/>
      <w:r xmlns:w="http://schemas.openxmlformats.org/wordprocessingml/2006/main" w:rsidRPr="00A13308">
        <w:rPr>
          <w:lang w:eastAsia="en-US"/>
        </w:rPr>
        <w:t xml:space="preserve">Tooltip </w:t>
      </w:r>
      <w:proofErr xmlns:w="http://schemas.openxmlformats.org/wordprocessingml/2006/main" w:type="spellEnd"/>
      <w:r xmlns:w="http://schemas.openxmlformats.org/wordprocessingml/2006/main" w:rsidRPr="00A13308">
        <w:rPr>
          <w:lang w:eastAsia="en-US"/>
        </w:rPr>
        <w:t xml:space="preserve">“, která se nachází v sekci Aplikace.</w:t>
      </w:r>
    </w:p>
    <w:p w14:paraId="7F283A2B" w14:textId="77777777" w:rsidR="00A13308" w:rsidRDefault="00A13308" w:rsidP="00A13308">
      <w:pPr>
        <w:rPr>
          <w:lang w:eastAsia="en-US"/>
        </w:rPr>
      </w:pPr>
    </w:p>
    <w:p w14:paraId="0580F7AE" w14:textId="77777777" w:rsidR="0023014C" w:rsidRDefault="0023014C" w:rsidP="0023014C">
      <w:pPr>
        <w:pStyle w:val="Obrzok"/>
      </w:pPr>
      <w:r w:rsidRPr="0023014C">
        <w:rPr>
          <w:lang w:eastAsia="en-US"/>
        </w:rPr>
        <w:lastRenderedPageBreak/>
        <w:drawing>
          <wp:inline distT="0" distB="0" distL="0" distR="0" wp14:anchorId="5EB599BD" wp14:editId="50EE60EF">
            <wp:extent cx="5728970" cy="2417445"/>
            <wp:effectExtent l="0" t="0" r="0" b="0"/>
            <wp:docPr id="104352375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3753" name="Picture 1" descr="Graphical user interface&#10;&#10;Description automatically generated"/>
                    <pic:cNvPicPr/>
                  </pic:nvPicPr>
                  <pic:blipFill>
                    <a:blip r:embed="rId123"/>
                    <a:stretch>
                      <a:fillRect/>
                    </a:stretch>
                  </pic:blipFill>
                  <pic:spPr>
                    <a:xfrm>
                      <a:off x="0" y="0"/>
                      <a:ext cx="5728970" cy="2417445"/>
                    </a:xfrm>
                    <a:prstGeom prst="rect">
                      <a:avLst/>
                    </a:prstGeom>
                  </pic:spPr>
                </pic:pic>
              </a:graphicData>
            </a:graphic>
          </wp:inline>
        </w:drawing>
      </w:r>
    </w:p>
    <w:p w14:paraId="1A5AD17D" w14:textId="1161C31F" w:rsidR="00A13308" w:rsidRDefault="0023014C" w:rsidP="0023014C">
      <w:pPr xmlns:w="http://schemas.openxmlformats.org/wordprocessingml/2006/main">
        <w:pStyle w:val="Caption"/>
        <w:rPr>
          <w:lang w:eastAsia="en-US"/>
        </w:rPr>
      </w:pPr>
      <w:r xmlns:w="http://schemas.openxmlformats.org/wordprocessingml/2006/main">
        <w:t xml:space="preserve">Obrázek </w:t>
      </w:r>
      <w:fldSimple xmlns:w="http://schemas.openxmlformats.org/wordprocessingml/2006/main" w:instr=" SEQ Obrázok \* ARABIC ">
        <w:r>
          <w:rPr>
            <w:noProof/>
          </w:rPr>
          <w:t>52</w:t>
        </w:r>
      </w:fldSimple>
      <w:r xmlns:w="http://schemas.openxmlformats.org/wordprocessingml/2006/main">
        <w:t xml:space="preserve">Modul </w:t>
      </w:r>
      <w:proofErr xmlns:w="http://schemas.openxmlformats.org/wordprocessingml/2006/main" w:type="spellStart"/>
      <w:r xmlns:w="http://schemas.openxmlformats.org/wordprocessingml/2006/main">
        <w:t xml:space="preserve">Tooltip</w:t>
      </w:r>
      <w:proofErr xmlns:w="http://schemas.openxmlformats.org/wordprocessingml/2006/main" w:type="spellEnd"/>
    </w:p>
    <w:p w14:paraId="6A6DCA94" w14:textId="2DE73538" w:rsidR="00A13308" w:rsidRDefault="005C727E" w:rsidP="00A13308">
      <w:pPr xmlns:w="http://schemas.openxmlformats.org/wordprocessingml/2006/main">
        <w:rPr>
          <w:lang w:eastAsia="en-US"/>
        </w:rPr>
      </w:pPr>
      <w:r xmlns:w="http://schemas.openxmlformats.org/wordprocessingml/2006/main" w:rsidRPr="005C727E">
        <w:rPr>
          <w:lang w:eastAsia="en-US"/>
        </w:rPr>
        <w:t xml:space="preserve">V aplikaci </w:t>
      </w:r>
      <w:proofErr xmlns:w="http://schemas.openxmlformats.org/wordprocessingml/2006/main" w:type="spellStart"/>
      <w:r xmlns:w="http://schemas.openxmlformats.org/wordprocessingml/2006/main" w:rsidRPr="005C727E">
        <w:rPr>
          <w:lang w:eastAsia="en-US"/>
        </w:rPr>
        <w:t xml:space="preserve">Toolit </w:t>
      </w:r>
      <w:proofErr xmlns:w="http://schemas.openxmlformats.org/wordprocessingml/2006/main" w:type="spellEnd"/>
      <w:r xmlns:w="http://schemas.openxmlformats.org/wordprocessingml/2006/main" w:rsidRPr="005C727E">
        <w:rPr>
          <w:lang w:eastAsia="en-US"/>
        </w:rPr>
        <w:t xml:space="preserve">Klepněte na tlačítko „+“ a následně se otevře dialogové okno pro vytvoření nového </w:t>
      </w:r>
      <w:proofErr xmlns:w="http://schemas.openxmlformats.org/wordprocessingml/2006/main" w:type="spellStart"/>
      <w:r xmlns:w="http://schemas.openxmlformats.org/wordprocessingml/2006/main" w:rsidRPr="005C727E">
        <w:rPr>
          <w:lang w:eastAsia="en-US"/>
        </w:rPr>
        <w:t xml:space="preserve">tooltipu </w:t>
      </w:r>
      <w:proofErr xmlns:w="http://schemas.openxmlformats.org/wordprocessingml/2006/main" w:type="spellEnd"/>
      <w:r xmlns:w="http://schemas.openxmlformats.org/wordprocessingml/2006/main" w:rsidRPr="005C727E">
        <w:rPr>
          <w:lang w:eastAsia="en-US"/>
        </w:rPr>
        <w:t xml:space="preserve">.</w:t>
      </w:r>
    </w:p>
    <w:p w14:paraId="27F15B54" w14:textId="77777777" w:rsidR="005C727E" w:rsidRDefault="005C727E" w:rsidP="00A13308">
      <w:pPr>
        <w:rPr>
          <w:lang w:eastAsia="en-US"/>
        </w:rPr>
      </w:pPr>
    </w:p>
    <w:p w14:paraId="4608A8F7" w14:textId="10AB099F" w:rsidR="0054732A" w:rsidRDefault="001A3012" w:rsidP="001A3012">
      <w:pPr xmlns:w="http://schemas.openxmlformats.org/wordprocessingml/2006/main">
        <w:pStyle w:val="Obrzok"/>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1A3012">
        <w:rPr>
          <w:lang w:eastAsia="en-US"/>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C9CC798" wp14:editId="45B24E7E">
            <wp:extent cx="5728970" cy="3051175"/>
            <wp:effectExtent l="0" t="0" r="0" b="0"/>
            <wp:docPr id="178210614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6149" name="Picture 1" descr="Graphical user interface, text, application, email&#10;&#10;Description automatically generated"/>
                    <pic:cNvPicPr/>
                  </pic:nvPicPr>
                  <pic:blipFill>
                    <a:blip r:embed="rId124"/>
                    <a:stretch>
                      <a:fillRect/>
                    </a:stretch>
                  </pic:blipFill>
                  <pic:spPr>
                    <a:xfrm>
                      <a:off x="0" y="0"/>
                      <a:ext cx="5728970" cy="3051175"/>
                    </a:xfrm>
                    <a:prstGeom prst="rect">
                      <a:avLst/>
                    </a:prstGeom>
                  </pic:spPr>
                </pic:pic>
              </a:graphicData>
            </a:graphic>
          </wp:inline>
        </w:drawing>
      </w:r>
      <w:r xmlns:w="http://schemas.openxmlformats.org/wordprocessingml/2006/main" w:rsidR="0054732A">
        <w:t xml:space="preserve">Obrázek - </w:t>
      </w:r>
      <w:r xmlns:w="http://schemas.openxmlformats.org/wordprocessingml/2006/main" w:rsidR="0054732A" w:rsidRPr="44B86BFB">
        <w:fldChar xmlns:w="http://schemas.openxmlformats.org/wordprocessingml/2006/main" w:fldCharType="begin"/>
      </w:r>
      <w:r xmlns:w="http://schemas.openxmlformats.org/wordprocessingml/2006/main" w:rsidR="0054732A" w:rsidRPr="44B86BFB">
        <w:instrText xmlns:w="http://schemas.openxmlformats.org/wordprocessingml/2006/main" xml:space="preserve"> SEQ Obrázok \* ARABIC </w:instrText>
      </w:r>
      <w:r xmlns:w="http://schemas.openxmlformats.org/wordprocessingml/2006/main" w:rsidR="0054732A" w:rsidRPr="44B86BFB">
        <w:fldChar xmlns:w="http://schemas.openxmlformats.org/wordprocessingml/2006/main" w:fldCharType="separate"/>
      </w:r>
      <w:r xmlns:w="http://schemas.openxmlformats.org/wordprocessingml/2006/main" w:rsidR="0023014C">
        <w:t xml:space="preserve">53 </w:t>
      </w:r>
      <w:r xmlns:w="http://schemas.openxmlformats.org/wordprocessingml/2006/main" w:rsidR="0054732A" w:rsidRPr="44B86BFB">
        <w:fldChar xmlns:w="http://schemas.openxmlformats.org/wordprocessingml/2006/main" w:fldCharType="end"/>
      </w:r>
      <w:r xmlns:w="http://schemas.openxmlformats.org/wordprocessingml/2006/main" w:rsidR="0054732A">
        <w:t xml:space="preserve">Nový Tooltip</w:t>
      </w:r>
    </w:p>
    <w:p w14:paraId="269E09B7" w14:textId="77777777" w:rsidR="00680EEA" w:rsidRDefault="00680EEA" w:rsidP="00680EEA">
      <w:r xmlns:w="http://schemas.openxmlformats.org/wordprocessingml/2006/main" w:rsidRPr="44B86BFB">
        <w:t xml:space="preserve">V </w:t>
      </w:r>
      <w:proofErr xmlns:w="http://schemas.openxmlformats.org/wordprocessingml/2006/main" w:type="spellStart"/>
      <w:r xmlns:w="http://schemas.openxmlformats.org/wordprocessingml/2006/main" w:rsidRPr="44B86BFB">
        <w:t xml:space="preserve">dialogovém </w:t>
      </w:r>
      <w:proofErr xmlns:w="http://schemas.openxmlformats.org/wordprocessingml/2006/main" w:type="spellEnd"/>
      <w:r xmlns:w="http://schemas.openxmlformats.org/wordprocessingml/2006/main" w:rsidRPr="44B86BFB">
        <w:t xml:space="preserve">okně </w:t>
      </w:r>
      <w:proofErr xmlns:w="http://schemas.openxmlformats.org/wordprocessingml/2006/main" w:type="spellStart"/>
      <w:r xmlns:w="http://schemas.openxmlformats.org/wordprocessingml/2006/main" w:rsidRPr="44B86BFB">
        <w:t xml:space="preserve">vložíte </w:t>
      </w:r>
      <w:proofErr xmlns:w="http://schemas.openxmlformats.org/wordprocessingml/2006/main" w:type="spellEnd"/>
      <w:r xmlns:w="http://schemas.openxmlformats.org/wordprocessingml/2006/main" w:rsidRPr="44B86BFB">
        <w:t xml:space="preserve">:</w:t>
      </w:r>
    </w:p>
    <w:p w14:paraId="17E7737F" w14:textId="77777777" w:rsidR="00680EEA" w:rsidRDefault="00680EEA">
      <w:pPr xmlns:w="http://schemas.openxmlformats.org/wordprocessingml/2006/main">
        <w:pStyle w:val="ListParagraph"/>
        <w:numPr>
          <w:ilvl w:val="0"/>
          <w:numId w:val="24"/>
        </w:numPr>
        <w:rPr>
          <w:rFonts w:ascii="Calibri Light" w:eastAsia="Calibri Light" w:hAnsi="Calibri Light" w:cs="Calibri Light"/>
        </w:rPr>
      </w:pPr>
      <w:proofErr xmlns:w="http://schemas.openxmlformats.org/wordprocessingml/2006/main" w:type="spellStart"/>
      <w:r xmlns:w="http://schemas.openxmlformats.org/wordprocessingml/2006/main" w:rsidRPr="44B86BFB">
        <w:rPr>
          <w:rFonts w:ascii="Calibri Light" w:eastAsia="Times New Roman" w:hAnsi="Calibri Light"/>
        </w:rPr>
        <w:t xml:space="preserve">Název</w:t>
      </w:r>
      <w:proofErr xmlns:w="http://schemas.openxmlformats.org/wordprocessingml/2006/main" w:type="spellEnd"/>
    </w:p>
    <w:p w14:paraId="25468397" w14:textId="77777777" w:rsidR="00680EEA" w:rsidRDefault="00680EEA">
      <w:pPr xmlns:w="http://schemas.openxmlformats.org/wordprocessingml/2006/main">
        <w:pStyle w:val="ListParagraph"/>
        <w:numPr>
          <w:ilvl w:val="0"/>
          <w:numId w:val="24"/>
        </w:numPr>
      </w:pPr>
      <w:proofErr xmlns:w="http://schemas.openxmlformats.org/wordprocessingml/2006/main" w:type="spellStart"/>
      <w:r xmlns:w="http://schemas.openxmlformats.org/wordprocessingml/2006/main" w:rsidRPr="44B86BFB">
        <w:rPr>
          <w:rFonts w:ascii="Calibri Light" w:eastAsia="Times New Roman" w:hAnsi="Calibri Light"/>
        </w:rPr>
        <w:t xml:space="preserve">Jazykovou</w:t>
      </w:r>
      <w:proofErr xmlns:w="http://schemas.openxmlformats.org/wordprocessingml/2006/main" w:type="spellEnd"/>
      <w:r xmlns:w="http://schemas.openxmlformats.org/wordprocessingml/2006/main" w:rsidRPr="44B86BFB">
        <w:rPr>
          <w:rFonts w:ascii="Calibri Light" w:eastAsia="Times New Roman" w:hAnsi="Calibri Light"/>
        </w:rPr>
        <w:t xml:space="preserve"> </w:t>
      </w:r>
      <w:proofErr xmlns:w="http://schemas.openxmlformats.org/wordprocessingml/2006/main" w:type="spellStart"/>
      <w:r xmlns:w="http://schemas.openxmlformats.org/wordprocessingml/2006/main" w:rsidRPr="44B86BFB">
        <w:rPr>
          <w:rFonts w:ascii="Calibri Light" w:eastAsia="Times New Roman" w:hAnsi="Calibri Light"/>
        </w:rPr>
        <w:t xml:space="preserve">verzi</w:t>
      </w:r>
      <w:proofErr xmlns:w="http://schemas.openxmlformats.org/wordprocessingml/2006/main" w:type="spellEnd"/>
    </w:p>
    <w:p w14:paraId="1D32F107" w14:textId="77777777" w:rsidR="00680EEA" w:rsidRDefault="00680EEA">
      <w:pPr xmlns:w="http://schemas.openxmlformats.org/wordprocessingml/2006/main">
        <w:pStyle w:val="ListParagraph"/>
        <w:numPr>
          <w:ilvl w:val="0"/>
          <w:numId w:val="24"/>
        </w:numPr>
      </w:pPr>
      <w:r xmlns:w="http://schemas.openxmlformats.org/wordprocessingml/2006/main" w:rsidRPr="44B86BFB">
        <w:t xml:space="preserve">Text</w:t>
      </w:r>
    </w:p>
    <w:p w14:paraId="465563B9" w14:textId="77777777" w:rsidR="00680EEA" w:rsidRPr="009F3B99" w:rsidRDefault="00680EEA" w:rsidP="00680EEA">
      <w:r xmlns:w="http://schemas.openxmlformats.org/wordprocessingml/2006/main">
        <w:t xml:space="preserve">Potvrzením kliknutím na tlačítko „OK“ se </w:t>
      </w:r>
      <w:proofErr xmlns:w="http://schemas.openxmlformats.org/wordprocessingml/2006/main" w:type="spellStart"/>
      <w:r xmlns:w="http://schemas.openxmlformats.org/wordprocessingml/2006/main">
        <w:t xml:space="preserve">tooltip </w:t>
      </w:r>
      <w:proofErr xmlns:w="http://schemas.openxmlformats.org/wordprocessingml/2006/main" w:type="spellEnd"/>
      <w:r xmlns:w="http://schemas.openxmlformats.org/wordprocessingml/2006/main">
        <w:t xml:space="preserve">uloží a můžete jej použít v editoru stránky.</w:t>
      </w:r>
    </w:p>
    <w:p w14:paraId="54DF834D" w14:textId="77777777" w:rsidR="00680EEA" w:rsidRPr="009F3B99" w:rsidRDefault="00680EEA" w:rsidP="00680EEA">
      <w:pPr xmlns:w="http://schemas.openxmlformats.org/wordprocessingml/2006/main">
        <w:pStyle w:val="IW-Nadpis4"/>
      </w:pPr>
      <w:r xmlns:w="http://schemas.openxmlformats.org/wordprocessingml/2006/main" w:rsidRPr="009F3B99">
        <w:t xml:space="preserve">Použití </w:t>
      </w:r>
      <w:proofErr xmlns:w="http://schemas.openxmlformats.org/wordprocessingml/2006/main" w:type="spellStart"/>
      <w:r xmlns:w="http://schemas.openxmlformats.org/wordprocessingml/2006/main" w:rsidRPr="009F3B99">
        <w:t xml:space="preserve">tooltipu </w:t>
      </w:r>
      <w:proofErr xmlns:w="http://schemas.openxmlformats.org/wordprocessingml/2006/main" w:type="spellEnd"/>
      <w:r xmlns:w="http://schemas.openxmlformats.org/wordprocessingml/2006/main" w:rsidRPr="009F3B99">
        <w:t xml:space="preserve">v editoru stránky</w:t>
      </w:r>
    </w:p>
    <w:p w14:paraId="1DBD0BAC" w14:textId="77777777" w:rsidR="00680EEA" w:rsidRPr="009F3B99" w:rsidRDefault="00680EEA" w:rsidP="00680EEA">
      <w:pPr xmlns:w="http://schemas.openxmlformats.org/wordprocessingml/2006/main">
        <w:pStyle w:val="IW-Norml"/>
      </w:pPr>
      <w:r xmlns:w="http://schemas.openxmlformats.org/wordprocessingml/2006/main">
        <w:t xml:space="preserve">V editoru si označíme text který bude reprezentovat tooltip a klikneme na tlačítko „Otazníku“</w:t>
      </w:r>
    </w:p>
    <w:p w14:paraId="28E943B9" w14:textId="77777777" w:rsidR="00780574" w:rsidRPr="009F3B99" w:rsidRDefault="00780574" w:rsidP="00780574">
      <w:pPr>
        <w:pStyle w:val="Obrzok"/>
      </w:pPr>
      <w:r w:rsidRPr="009F3B99">
        <w:lastRenderedPageBreak/>
        <w:drawing>
          <wp:inline distT="0" distB="0" distL="0" distR="0" wp14:anchorId="0D1BE69C" wp14:editId="026A9C02">
            <wp:extent cx="4498848" cy="1342374"/>
            <wp:effectExtent l="0" t="0" r="0" b="0"/>
            <wp:docPr id="229" name="Picture 2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 Word&#10;&#10;Description automatically generated"/>
                    <pic:cNvPicPr/>
                  </pic:nvPicPr>
                  <pic:blipFill>
                    <a:blip r:embed="rId125"/>
                    <a:stretch>
                      <a:fillRect/>
                    </a:stretch>
                  </pic:blipFill>
                  <pic:spPr>
                    <a:xfrm>
                      <a:off x="0" y="0"/>
                      <a:ext cx="4504565" cy="1344080"/>
                    </a:xfrm>
                    <a:prstGeom prst="rect">
                      <a:avLst/>
                    </a:prstGeom>
                  </pic:spPr>
                </pic:pic>
              </a:graphicData>
            </a:graphic>
          </wp:inline>
        </w:drawing>
      </w:r>
    </w:p>
    <w:p w14:paraId="17D7E674" w14:textId="20D2835B" w:rsidR="00780574" w:rsidRPr="009F3B99" w:rsidRDefault="00780574" w:rsidP="00780574">
      <w:pPr xmlns:w="http://schemas.openxmlformats.org/wordprocessingml/2006/main">
        <w:pStyle w:val="Caption"/>
      </w:pPr>
      <w:r xmlns:w="http://schemas.openxmlformats.org/wordprocessingml/2006/main" w:rsidRPr="009F3B99">
        <w:t xml:space="preserve">Obrázek - </w:t>
      </w:r>
      <w:r xmlns:w="http://schemas.openxmlformats.org/wordprocessingml/2006/main" w:rsidRPr="009F3B99">
        <w:rPr>
          <w:noProof/>
        </w:rPr>
        <w:fldChar xmlns:w="http://schemas.openxmlformats.org/wordprocessingml/2006/main" w:fldCharType="begin"/>
      </w:r>
      <w:r xmlns:w="http://schemas.openxmlformats.org/wordprocessingml/2006/main" w:rsidRPr="009F3B99">
        <w:rPr>
          <w:noProof/>
        </w:rPr>
        <w:instrText xmlns:w="http://schemas.openxmlformats.org/wordprocessingml/2006/main" xml:space="preserve"> SEQ Obrázok \* ARABIC </w:instrText>
      </w:r>
      <w:r xmlns:w="http://schemas.openxmlformats.org/wordprocessingml/2006/main" w:rsidRPr="009F3B99">
        <w:rPr>
          <w:noProof/>
        </w:rPr>
        <w:fldChar xmlns:w="http://schemas.openxmlformats.org/wordprocessingml/2006/main" w:fldCharType="separate"/>
      </w:r>
      <w:r xmlns:w="http://schemas.openxmlformats.org/wordprocessingml/2006/main" w:rsidR="0023014C">
        <w:rPr>
          <w:noProof/>
        </w:rPr>
        <w:t xml:space="preserve">54 </w:t>
      </w:r>
      <w:r xmlns:w="http://schemas.openxmlformats.org/wordprocessingml/2006/main" w:rsidRPr="009F3B99">
        <w:rPr>
          <w:noProof/>
        </w:rPr>
        <w:fldChar xmlns:w="http://schemas.openxmlformats.org/wordprocessingml/2006/main" w:fldCharType="end"/>
      </w:r>
      <w:r xmlns:w="http://schemas.openxmlformats.org/wordprocessingml/2006/main" w:rsidRPr="009F3B99">
        <w:t xml:space="preserve">Vkládání </w:t>
      </w:r>
      <w:proofErr xmlns:w="http://schemas.openxmlformats.org/wordprocessingml/2006/main" w:type="spellStart"/>
      <w:r xmlns:w="http://schemas.openxmlformats.org/wordprocessingml/2006/main" w:rsidRPr="009F3B99">
        <w:t xml:space="preserve">tooltipu</w:t>
      </w:r>
      <w:proofErr xmlns:w="http://schemas.openxmlformats.org/wordprocessingml/2006/main" w:type="spellEnd"/>
    </w:p>
    <w:p w14:paraId="50B0A63D" w14:textId="77777777" w:rsidR="00780574" w:rsidRPr="009F3B99" w:rsidRDefault="00780574" w:rsidP="00780574">
      <w:pPr xmlns:w="http://schemas.openxmlformats.org/wordprocessingml/2006/main">
        <w:pStyle w:val="IW-Norml"/>
      </w:pPr>
      <w:r xmlns:w="http://schemas.openxmlformats.org/wordprocessingml/2006/main">
        <w:t xml:space="preserve">Zobrazí se nám modální okno s označeným textem a možností výběru tooltipu. Při výběru tooltipu se automaticky generuje seznam tooltipů podle vloženého textu. Klepnutím na tlačítko „OK“ potvrdíme výběr. Namísto vyznačeného textu bude zobrazen tooltip(ikona otazníku)</w:t>
      </w:r>
    </w:p>
    <w:p w14:paraId="23E6518C" w14:textId="77777777" w:rsidR="00780574" w:rsidRPr="009F3B99" w:rsidRDefault="00780574" w:rsidP="00780574">
      <w:pPr>
        <w:pStyle w:val="Obrzok"/>
      </w:pPr>
      <w:r w:rsidRPr="009F3B99">
        <w:drawing>
          <wp:inline distT="0" distB="0" distL="0" distR="0" wp14:anchorId="4EEFA815" wp14:editId="5B0FFFAD">
            <wp:extent cx="3701491" cy="3868472"/>
            <wp:effectExtent l="0" t="0" r="0" b="0"/>
            <wp:docPr id="228" name="Picture 2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 Word&#10;&#10;Description automatically generated"/>
                    <pic:cNvPicPr/>
                  </pic:nvPicPr>
                  <pic:blipFill>
                    <a:blip r:embed="rId126"/>
                    <a:stretch>
                      <a:fillRect/>
                    </a:stretch>
                  </pic:blipFill>
                  <pic:spPr>
                    <a:xfrm>
                      <a:off x="0" y="0"/>
                      <a:ext cx="3706259" cy="3873455"/>
                    </a:xfrm>
                    <a:prstGeom prst="rect">
                      <a:avLst/>
                    </a:prstGeom>
                  </pic:spPr>
                </pic:pic>
              </a:graphicData>
            </a:graphic>
          </wp:inline>
        </w:drawing>
      </w:r>
    </w:p>
    <w:p w14:paraId="6E653CDF" w14:textId="7173DCE9" w:rsidR="005C727E" w:rsidRDefault="00780574" w:rsidP="006126E9">
      <w:pPr xmlns:w="http://schemas.openxmlformats.org/wordprocessingml/2006/main">
        <w:pStyle w:val="Caption"/>
      </w:pPr>
      <w:r xmlns:w="http://schemas.openxmlformats.org/wordprocessingml/2006/main" w:rsidRPr="009F3B99">
        <w:t xml:space="preserve">Obrázek - </w:t>
      </w:r>
      <w:r xmlns:w="http://schemas.openxmlformats.org/wordprocessingml/2006/main" w:rsidRPr="009F3B99">
        <w:rPr>
          <w:noProof/>
        </w:rPr>
        <w:fldChar xmlns:w="http://schemas.openxmlformats.org/wordprocessingml/2006/main" w:fldCharType="begin"/>
      </w:r>
      <w:r xmlns:w="http://schemas.openxmlformats.org/wordprocessingml/2006/main" w:rsidRPr="009F3B99">
        <w:rPr>
          <w:noProof/>
        </w:rPr>
        <w:instrText xmlns:w="http://schemas.openxmlformats.org/wordprocessingml/2006/main" xml:space="preserve"> SEQ Obrázok \* ARABIC </w:instrText>
      </w:r>
      <w:r xmlns:w="http://schemas.openxmlformats.org/wordprocessingml/2006/main" w:rsidRPr="009F3B99">
        <w:rPr>
          <w:noProof/>
        </w:rPr>
        <w:fldChar xmlns:w="http://schemas.openxmlformats.org/wordprocessingml/2006/main" w:fldCharType="separate"/>
      </w:r>
      <w:r xmlns:w="http://schemas.openxmlformats.org/wordprocessingml/2006/main" w:rsidR="0023014C">
        <w:rPr>
          <w:noProof/>
        </w:rPr>
        <w:t xml:space="preserve">55 </w:t>
      </w:r>
      <w:r xmlns:w="http://schemas.openxmlformats.org/wordprocessingml/2006/main" w:rsidRPr="009F3B99">
        <w:rPr>
          <w:noProof/>
        </w:rPr>
        <w:fldChar xmlns:w="http://schemas.openxmlformats.org/wordprocessingml/2006/main" w:fldCharType="end"/>
      </w:r>
      <w:r xmlns:w="http://schemas.openxmlformats.org/wordprocessingml/2006/main" w:rsidRPr="009F3B99">
        <w:t xml:space="preserve">Vložit </w:t>
      </w:r>
      <w:proofErr xmlns:w="http://schemas.openxmlformats.org/wordprocessingml/2006/main" w:type="spellStart"/>
      <w:r xmlns:w="http://schemas.openxmlformats.org/wordprocessingml/2006/main" w:rsidRPr="009F3B99">
        <w:t xml:space="preserve">tooltip</w:t>
      </w:r>
      <w:proofErr xmlns:w="http://schemas.openxmlformats.org/wordprocessingml/2006/main" w:type="spellEnd"/>
    </w:p>
    <w:p w14:paraId="58760C2F" w14:textId="630478B2" w:rsidR="00201ED7" w:rsidRDefault="00EC7E97" w:rsidP="00741E48">
      <w:pPr xmlns:w="http://schemas.openxmlformats.org/wordprocessingml/2006/main">
        <w:pStyle w:val="IW-Nadpis1"/>
      </w:pPr>
      <w:bookmarkStart xmlns:w="http://schemas.openxmlformats.org/wordprocessingml/2006/main" w:id="120" w:name="_Toc112239909"/>
      <w:bookmarkStart xmlns:w="http://schemas.openxmlformats.org/wordprocessingml/2006/main" w:id="121" w:name="_Toc142904175"/>
      <w:r xmlns:w="http://schemas.openxmlformats.org/wordprocessingml/2006/main">
        <w:t xml:space="preserve">Archiv souborů</w:t>
      </w:r>
      <w:bookmarkEnd xmlns:w="http://schemas.openxmlformats.org/wordprocessingml/2006/main" w:id="120"/>
      <w:bookmarkEnd xmlns:w="http://schemas.openxmlformats.org/wordprocessingml/2006/main" w:id="121"/>
    </w:p>
    <w:p w14:paraId="0BB6987D" w14:textId="77777777" w:rsidR="001F3323" w:rsidRDefault="000E29D1" w:rsidP="001F3323">
      <w:pPr xmlns:w="http://schemas.openxmlformats.org/wordprocessingml/2006/main">
        <w:rPr>
          <w:rStyle w:val="normaltextrun"/>
          <w:rFonts w:cs="Calibri Light"/>
          <w:color w:val="000000"/>
          <w:shd w:val="clear" w:color="auto" w:fill="FFFFFF"/>
        </w:rPr>
      </w:pPr>
      <w:r xmlns:w="http://schemas.openxmlformats.org/wordprocessingml/2006/main">
        <w:rPr>
          <w:rStyle w:val="normaltextrun"/>
          <w:rFonts w:cs="Calibri Light"/>
          <w:color w:val="000000"/>
          <w:shd w:val="clear" w:color="auto" w:fill="FFFFFF"/>
        </w:rPr>
        <w:t xml:space="preserve">Aplikace </w:t>
      </w:r>
      <w:r xmlns:w="http://schemas.openxmlformats.org/wordprocessingml/2006/main" w:rsidRPr="000A4F75">
        <w:rPr>
          <w:rStyle w:val="normaltextrun"/>
          <w:rFonts w:ascii="Asap" w:hAnsi="Asap" w:cs="Calibri Light"/>
          <w:color w:val="0070C0"/>
          <w:sz w:val="22"/>
          <w:szCs w:val="22"/>
          <w:shd w:val="clear" w:color="auto" w:fill="FFFFFF"/>
        </w:rPr>
        <w:t xml:space="preserve">archiv souborů </w:t>
      </w:r>
      <w:r xmlns:w="http://schemas.openxmlformats.org/wordprocessingml/2006/main">
        <w:rPr>
          <w:rStyle w:val="normaltextrun"/>
          <w:rFonts w:cs="Calibri Light"/>
          <w:color w:val="000000"/>
          <w:shd w:val="clear" w:color="auto" w:fill="FFFFFF"/>
        </w:rPr>
        <w:t xml:space="preserve">slouží k přehlednému uspořádání souborů podle jejich verzí, které chceme vložit do stránky.</w:t>
      </w:r>
    </w:p>
    <w:p w14:paraId="63593D11" w14:textId="1EFA167A" w:rsidR="007C644F" w:rsidRDefault="00C10AB7" w:rsidP="007C644F">
      <w:pPr xmlns:w="http://schemas.openxmlformats.org/wordprocessingml/2006/main">
        <w:keepNext/>
        <w:jc w:val="cente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cstheme="majorHAnsi"/>
          <w:noProof/>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cstheme="majorHAnsi"/>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63" behindDoc="0" locked="0" layoutInCell="1" allowOverlap="1" wp14:anchorId="181E953B" wp14:editId="744C71F8">
            <wp:simplePos x="0" y="0"/>
            <wp:positionH relativeFrom="margin">
              <wp:posOffset>124460</wp:posOffset>
            </wp:positionH>
            <wp:positionV relativeFrom="paragraph">
              <wp:posOffset>676359</wp:posOffset>
            </wp:positionV>
            <wp:extent cx="125604" cy="125604"/>
            <wp:effectExtent l="0" t="0" r="8255" b="8255"/>
            <wp:wrapNone/>
            <wp:docPr id="1202872072" name="Graphic 1202872072"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25604" cy="125604"/>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00E65F13" w:rsidRPr="00E65F13">
        <w:rPr>
          <w:noProof/>
        </w:rPr>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E65F13" w:rsidRPr="00E65F13">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5A92569A" wp14:editId="041AF9D4">
            <wp:extent cx="5728970" cy="2473960"/>
            <wp:effectExtent l="0" t="0" r="0" b="2540"/>
            <wp:docPr id="22644976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49763" name="Picture 1" descr="Graphical user interface, application&#10;&#10;Description automatically generated"/>
                    <pic:cNvPicPr/>
                  </pic:nvPicPr>
                  <pic:blipFill>
                    <a:blip r:embed="rId127"/>
                    <a:stretch>
                      <a:fillRect/>
                    </a:stretch>
                  </pic:blipFill>
                  <pic:spPr>
                    <a:xfrm>
                      <a:off x="0" y="0"/>
                      <a:ext cx="5728970" cy="2473960"/>
                    </a:xfrm>
                    <a:prstGeom prst="rect">
                      <a:avLst/>
                    </a:prstGeom>
                  </pic:spPr>
                </pic:pic>
              </a:graphicData>
            </a:graphic>
          </wp:inline>
        </w:drawing>
      </w:r>
    </w:p>
    <w:p w14:paraId="07FCB6F3" w14:textId="374AF556" w:rsidR="007C644F" w:rsidRDefault="007C644F" w:rsidP="007C644F">
      <w:pPr xmlns:w="http://schemas.openxmlformats.org/wordprocessingml/2006/main">
        <w:pStyle w:val="Caption"/>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107 </w:t>
      </w:r>
      <w:r xmlns:w="http://schemas.openxmlformats.org/wordprocessingml/2006/main">
        <w:fldChar xmlns:w="http://schemas.openxmlformats.org/wordprocessingml/2006/main" w:fldCharType="end"/>
      </w:r>
      <w:r xmlns:w="http://schemas.openxmlformats.org/wordprocessingml/2006/main">
        <w:t xml:space="preserve">Archiv souborů</w:t>
      </w:r>
    </w:p>
    <w:p w14:paraId="33FD538E" w14:textId="09199997" w:rsidR="00B72C6F" w:rsidRDefault="005D3BF4" w:rsidP="00A72914">
      <w:pPr xmlns:w="http://schemas.openxmlformats.org/wordprocessingml/2006/main">
        <w:rPr>
          <w:rStyle w:val="normaltextrun"/>
          <w:rFonts w:cs="Calibri Light"/>
          <w:color w:val="000000"/>
          <w:shd w:val="clear" w:color="auto" w:fill="FFFFFF"/>
        </w:rPr>
      </w:pPr>
      <w:r xmlns:w="http://schemas.openxmlformats.org/wordprocessingml/2006/main">
        <w:rPr>
          <w:rStyle w:val="normaltextrun"/>
          <w:rFonts w:cs="Calibri Light"/>
          <w:color w:val="000000"/>
          <w:shd w:val="clear" w:color="auto" w:fill="FFFFFF"/>
        </w:rPr>
        <w:t xml:space="preserve">Do seznamu souborů se dostanete kliknutím na uzel </w:t>
      </w:r>
      <w:r xmlns:w="http://schemas.openxmlformats.org/wordprocessingml/2006/main" w:rsidRPr="002D6BDF">
        <w:rPr>
          <w:rStyle w:val="normaltextrun"/>
          <w:rFonts w:ascii="Asap" w:hAnsi="Asap" w:cs="Calibri Light"/>
          <w:color w:val="0070C0"/>
          <w:sz w:val="22"/>
          <w:szCs w:val="22"/>
          <w:shd w:val="clear" w:color="auto" w:fill="FFFFFF"/>
        </w:rPr>
        <w:t xml:space="preserve">Archiv souborů </w:t>
      </w:r>
      <w:r xmlns:w="http://schemas.openxmlformats.org/wordprocessingml/2006/main">
        <w:rPr>
          <w:rStyle w:val="normaltextrun"/>
          <w:rFonts w:cs="Calibri Light"/>
          <w:color w:val="000000"/>
          <w:shd w:val="clear" w:color="auto" w:fill="FFFFFF"/>
        </w:rPr>
        <w:t xml:space="preserve">a následně kliknutím na uzel </w:t>
      </w:r>
      <w:r xmlns:w="http://schemas.openxmlformats.org/wordprocessingml/2006/main" w:rsidRPr="002D6BDF">
        <w:rPr>
          <w:rStyle w:val="normaltextrun"/>
          <w:rFonts w:ascii="Asap" w:hAnsi="Asap" w:cs="Calibri Light"/>
          <w:color w:val="0070C0"/>
          <w:sz w:val="22"/>
          <w:szCs w:val="22"/>
          <w:shd w:val="clear" w:color="auto" w:fill="FFFFFF"/>
        </w:rPr>
        <w:t xml:space="preserve">Seznam souborů </w:t>
      </w:r>
      <w:r xmlns:w="http://schemas.openxmlformats.org/wordprocessingml/2006/main">
        <w:rPr>
          <w:rStyle w:val="normaltextrun"/>
          <w:rFonts w:cs="Calibri Light"/>
          <w:b/>
          <w:bCs/>
          <w:color w:val="000000"/>
          <w:shd w:val="clear" w:color="auto" w:fill="FFFFFF"/>
        </w:rPr>
        <w:t xml:space="preserve">. </w:t>
      </w:r>
      <w:r xmlns:w="http://schemas.openxmlformats.org/wordprocessingml/2006/main">
        <w:rPr>
          <w:rStyle w:val="normaltextrun"/>
          <w:rFonts w:cs="Calibri Light"/>
          <w:color w:val="000000"/>
          <w:shd w:val="clear" w:color="auto" w:fill="FFFFFF"/>
        </w:rPr>
        <w:t xml:space="preserve">V zobrazeném seznamu vidíme všechny soubory, které byly vloženy do archivu souborů v dané doméně. Při změně domény v horním menu se zobrazí jen soubory které byly přidány v konkrétní doméně.</w:t>
      </w:r>
    </w:p>
    <w:p w14:paraId="4A828732" w14:textId="5DAAD40B" w:rsidR="00B72C6F" w:rsidRDefault="00C10AB7" w:rsidP="008D2502">
      <w:pPr>
        <w:keepNext/>
        <w:jc w:val="center"/>
        <w:rPr>
          <w:rStyle w:val="normaltextrun"/>
          <w:rFonts w:cs="Calibri Light"/>
          <w:color w:val="000000"/>
          <w:shd w:val="clear" w:color="auto" w:fill="FFFFFF"/>
        </w:rPr>
      </w:pPr>
      <w:r>
        <w:rPr>
          <w:rFonts w:cstheme="majorHAnsi"/>
          <w:noProof/>
        </w:rPr>
        <w:drawing>
          <wp:anchor distT="0" distB="0" distL="114300" distR="114300" simplePos="0" relativeHeight="251658264" behindDoc="0" locked="0" layoutInCell="1" allowOverlap="1" wp14:anchorId="25BCA322" wp14:editId="7B8C611C">
            <wp:simplePos x="0" y="0"/>
            <wp:positionH relativeFrom="column">
              <wp:posOffset>3103294</wp:posOffset>
            </wp:positionH>
            <wp:positionV relativeFrom="paragraph">
              <wp:posOffset>347303</wp:posOffset>
            </wp:positionV>
            <wp:extent cx="173905" cy="173905"/>
            <wp:effectExtent l="0" t="0" r="0" b="0"/>
            <wp:wrapNone/>
            <wp:docPr id="1202872074" name="Graphic 1202872074"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3905" cy="173905"/>
                    </a:xfrm>
                    <a:prstGeom prst="rect">
                      <a:avLst/>
                    </a:prstGeom>
                  </pic:spPr>
                </pic:pic>
              </a:graphicData>
            </a:graphic>
            <wp14:sizeRelH relativeFrom="margin">
              <wp14:pctWidth>0</wp14:pctWidth>
            </wp14:sizeRelH>
            <wp14:sizeRelV relativeFrom="margin">
              <wp14:pctHeight>0</wp14:pctHeight>
            </wp14:sizeRelV>
          </wp:anchor>
        </w:drawing>
      </w:r>
    </w:p>
    <w:p w14:paraId="460527C0" w14:textId="77777777" w:rsidR="0091613F" w:rsidRDefault="005D3BF4" w:rsidP="00A72914">
      <w:pPr xmlns:w="http://schemas.openxmlformats.org/wordprocessingml/2006/main">
        <w:rPr>
          <w:rStyle w:val="normaltextrun"/>
          <w:rFonts w:cs="Calibri Light"/>
          <w:color w:val="000000"/>
          <w:shd w:val="clear" w:color="auto" w:fill="FFFFFF"/>
        </w:rPr>
      </w:pPr>
      <w:r xmlns:w="http://schemas.openxmlformats.org/wordprocessingml/2006/main">
        <w:rPr>
          <w:rStyle w:val="normaltextrun"/>
          <w:rFonts w:cs="Calibri Light"/>
          <w:color w:val="000000"/>
          <w:shd w:val="clear" w:color="auto" w:fill="FFFFFF"/>
        </w:rPr>
        <w:t xml:space="preserve"> </w:t>
      </w:r>
    </w:p>
    <w:p w14:paraId="09A13E49" w14:textId="77777777" w:rsidR="0091613F" w:rsidRDefault="0091613F">
      <w:pPr>
        <w:spacing w:before="0" w:after="0"/>
        <w:rPr>
          <w:rStyle w:val="normaltextrun"/>
          <w:rFonts w:cs="Calibri Light"/>
          <w:color w:val="000000"/>
          <w:shd w:val="clear" w:color="auto" w:fill="FFFFFF"/>
        </w:rPr>
      </w:pPr>
      <w:r w:rsidRPr="02231CFF">
        <w:rPr>
          <w:rStyle w:val="normaltextrun"/>
          <w:rFonts w:cs="Calibri Light"/>
          <w:color w:val="000000" w:themeColor="text1"/>
        </w:rPr>
        <w:br w:type="page"/>
      </w:r>
    </w:p>
    <w:p w14:paraId="7C54094C" w14:textId="55DF141E" w:rsidR="006E15B3" w:rsidRPr="006B069A" w:rsidRDefault="005D3BF4" w:rsidP="00A72914">
      <w:pPr xmlns:w="http://schemas.openxmlformats.org/wordprocessingml/2006/main">
        <w:rPr>
          <w:rStyle w:val="eop"/>
          <w:rFonts w:cs="Calibri Light"/>
          <w:color w:val="000000"/>
          <w:shd w:val="clear" w:color="auto" w:fill="FFFFFF"/>
        </w:rPr>
      </w:pPr>
      <w:r xmlns:w="http://schemas.openxmlformats.org/wordprocessingml/2006/main">
        <w:rPr>
          <w:rStyle w:val="normaltextrun"/>
          <w:rFonts w:cs="Calibri Light"/>
          <w:color w:val="000000"/>
          <w:shd w:val="clear" w:color="auto" w:fill="FFFFFF"/>
        </w:rPr>
        <w:lastRenderedPageBreak xmlns:w="http://schemas.openxmlformats.org/wordprocessingml/2006/main"/>
      </w:r>
      <w:r xmlns:w="http://schemas.openxmlformats.org/wordprocessingml/2006/main">
        <w:rPr>
          <w:rStyle w:val="normaltextrun"/>
          <w:rFonts w:cs="Calibri Light"/>
          <w:color w:val="000000"/>
          <w:shd w:val="clear" w:color="auto" w:fill="FFFFFF"/>
        </w:rPr>
        <w:t xml:space="preserve">Seznam obsahuje také filtr </w:t>
      </w:r>
      <w:r xmlns:w="http://schemas.openxmlformats.org/wordprocessingml/2006/main" w:rsidR="001B3829">
        <w:rPr>
          <w:rStyle w:val="normaltextrun"/>
          <w:rFonts w:cs="Calibri Light"/>
          <w:color w:val="000000"/>
          <w:shd w:val="clear" w:color="auto" w:fill="FFFFFF"/>
        </w:rPr>
        <w:t xml:space="preserve">podle jednotlivých atributů, pomocí kterých můžeme soubory filtrovat. </w:t>
      </w:r>
      <w:r xmlns:w="http://schemas.openxmlformats.org/wordprocessingml/2006/main" w:rsidR="00485CAE">
        <w:rPr>
          <w:rStyle w:val="eop"/>
          <w:rFonts w:cs="Calibri Light"/>
          <w:color w:val="000000"/>
          <w:shd w:val="clear" w:color="auto" w:fill="FFFFFF"/>
        </w:rPr>
        <w:t xml:space="preserve">Dále jsou dvě možnosti( </w:t>
      </w:r>
      <w:proofErr xmlns:w="http://schemas.openxmlformats.org/wordprocessingml/2006/main" w:type="spellStart"/>
      <w:r xmlns:w="http://schemas.openxmlformats.org/wordprocessingml/2006/main" w:rsidR="003F0EF5" w:rsidRPr="006B069A">
        <w:rPr>
          <w:rStyle w:val="eop"/>
          <w:rFonts w:cs="Calibri Light"/>
          <w:color w:val="000000"/>
          <w:shd w:val="clear" w:color="auto" w:fill="FFFFFF"/>
        </w:rPr>
        <w:t xml:space="preserve">Checkbox </w:t>
      </w:r>
      <w:proofErr xmlns:w="http://schemas.openxmlformats.org/wordprocessingml/2006/main" w:type="spellEnd"/>
      <w:r xmlns:w="http://schemas.openxmlformats.org/wordprocessingml/2006/main" w:rsidR="003F0EF5" w:rsidRPr="006B069A">
        <w:rPr>
          <w:rStyle w:val="eop"/>
          <w:rFonts w:cs="Calibri Light"/>
          <w:color w:val="000000"/>
          <w:shd w:val="clear" w:color="auto" w:fill="FFFFFF"/>
        </w:rPr>
        <w:t xml:space="preserve">), které si můžete zapnout:</w:t>
      </w:r>
    </w:p>
    <w:p w14:paraId="653D09F1" w14:textId="113F5091" w:rsidR="003F0EF5" w:rsidRDefault="003F0EF5">
      <w:pPr xmlns:w="http://schemas.openxmlformats.org/wordprocessingml/2006/main">
        <w:pStyle w:val="ListParagraph"/>
        <w:numPr>
          <w:ilvl w:val="0"/>
          <w:numId w:val="11"/>
        </w:numPr>
        <w:rPr>
          <w:rStyle w:val="eop"/>
          <w:rFonts w:cs="Calibri Light"/>
          <w:color w:val="000000"/>
          <w:shd w:val="clear" w:color="auto" w:fill="FFFFFF"/>
          <w:lang w:val="sk-SK"/>
        </w:rPr>
      </w:pPr>
      <w:r xmlns:w="http://schemas.openxmlformats.org/wordprocessingml/2006/main" w:rsidRPr="006B069A">
        <w:rPr>
          <w:rStyle w:val="eop"/>
          <w:rFonts w:cs="Calibri Light"/>
          <w:color w:val="000000"/>
          <w:shd w:val="clear" w:color="auto" w:fill="FFFFFF"/>
          <w:lang w:val="sk-SK"/>
        </w:rPr>
        <w:t xml:space="preserve">Hlavní soubory – zobrazeny pouze hlavní soubory bez jejich starších verzí</w:t>
      </w:r>
    </w:p>
    <w:p w14:paraId="45029634" w14:textId="0A5D32B4" w:rsidR="008B12D4" w:rsidRPr="006B069A" w:rsidRDefault="00753229">
      <w:pPr xmlns:w="http://schemas.openxmlformats.org/wordprocessingml/2006/main">
        <w:pStyle w:val="ListParagraph"/>
        <w:numPr>
          <w:ilvl w:val="0"/>
          <w:numId w:val="11"/>
        </w:numPr>
        <w:rPr>
          <w:rStyle w:val="eop"/>
          <w:rFonts w:cs="Calibri Light"/>
          <w:color w:val="000000"/>
          <w:shd w:val="clear" w:color="auto" w:fill="FFFFFF"/>
          <w:lang w:val="sk-SK"/>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BA5B57">
        <w:rPr>
          <w:rStyle w:val="eop"/>
          <w:rFonts w:cs="Calibri Light"/>
          <w:noProof/>
          <w:color w:val="000000"/>
          <w:shd w:val="clear" w:color="auto" w:fill="FFFFF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51" behindDoc="0" locked="0" layoutInCell="1" allowOverlap="1" wp14:anchorId="5FE6FDFB" wp14:editId="02CF19DD">
            <wp:simplePos x="0" y="0"/>
            <wp:positionH relativeFrom="margin">
              <wp:align>center</wp:align>
            </wp:positionH>
            <wp:positionV relativeFrom="paragraph">
              <wp:posOffset>305439</wp:posOffset>
            </wp:positionV>
            <wp:extent cx="6553835" cy="1649095"/>
            <wp:effectExtent l="0" t="0" r="0" b="8255"/>
            <wp:wrapSquare wrapText="bothSides"/>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ok 2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553835" cy="1649095"/>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008B12D4">
        <w:rPr>
          <w:rStyle w:val="eop"/>
          <w:rFonts w:cs="Calibri Light"/>
          <w:color w:val="000000"/>
          <w:shd w:val="clear" w:color="auto" w:fill="FFFFFF"/>
          <w:lang w:val="sk-SK"/>
        </w:rPr>
        <w:t xml:space="preserve">Zobrazovat – zobrazené soubory, které mají zobrazení povoleno</w:t>
      </w:r>
    </w:p>
    <w:p w14:paraId="64C59CD3" w14:textId="13F3C870" w:rsidR="00BA5B57" w:rsidRDefault="00BA5B57" w:rsidP="00BA5B57">
      <w:pPr>
        <w:keepNext/>
        <w:jc w:val="center"/>
      </w:pPr>
    </w:p>
    <w:p w14:paraId="3500257E" w14:textId="2223B8C7" w:rsidR="00BA5B57" w:rsidRDefault="00BA5B57" w:rsidP="00BA5B57">
      <w:pPr xmlns:w="http://schemas.openxmlformats.org/wordprocessingml/2006/main">
        <w:pStyle w:val="Caption"/>
        <w:rPr>
          <w:rStyle w:val="eop"/>
          <w:rFonts w:cs="Calibri Light"/>
          <w:color w:val="000000"/>
          <w:shd w:val="clear" w:color="auto" w:fill="FFFFFF"/>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108 </w:t>
      </w:r>
      <w:r xmlns:w="http://schemas.openxmlformats.org/wordprocessingml/2006/main">
        <w:fldChar xmlns:w="http://schemas.openxmlformats.org/wordprocessingml/2006/main" w:fldCharType="end"/>
      </w:r>
      <w:r xmlns:w="http://schemas.openxmlformats.org/wordprocessingml/2006/main" w:rsidR="00994CE4">
        <w:t xml:space="preserve">Filtry pro vyhledávání</w:t>
      </w:r>
    </w:p>
    <w:p w14:paraId="659C0835" w14:textId="77777777" w:rsidR="00131C10" w:rsidRDefault="00131C10" w:rsidP="00A72914">
      <w:pPr>
        <w:rPr>
          <w:rStyle w:val="normaltextrun"/>
          <w:rFonts w:cs="Calibri Light"/>
          <w:color w:val="000000"/>
          <w:bdr w:val="none" w:sz="0" w:space="0" w:color="auto" w:frame="1"/>
        </w:rPr>
      </w:pPr>
    </w:p>
    <w:p w14:paraId="0B368EFC" w14:textId="59A28C7F" w:rsidR="00131C10" w:rsidRPr="002B4E85" w:rsidRDefault="005D3BF4" w:rsidP="00A72914">
      <w:pPr xmlns:w="http://schemas.openxmlformats.org/wordprocessingml/2006/main">
        <w:rPr>
          <w:rStyle w:val="normaltextrun"/>
          <w:rFonts w:cs="Calibri Light"/>
          <w:color w:val="000000"/>
          <w:bdr w:val="none" w:sz="0" w:space="0" w:color="auto" w:frame="1"/>
          <w:lang w:val="en-US"/>
        </w:rPr>
      </w:pPr>
      <w:r xmlns:w="http://schemas.openxmlformats.org/wordprocessingml/2006/main">
        <w:rPr>
          <w:rStyle w:val="normaltextrun"/>
          <w:rFonts w:cs="Calibri Light"/>
          <w:color w:val="000000"/>
          <w:bdr w:val="none" w:sz="0" w:space="0" w:color="auto" w:frame="1"/>
        </w:rPr>
        <w:t xml:space="preserve">Přes seznam souborů můžeme nad vloženými soubory vykonávat různé funkce jako editaci, přejmenovat, výmaz či vkládání aktuálnější verze souboru nebo vrácení poslední změny. Funkce najdeme ve sloupci nástroje při záznamu souboru v archivu souborů:</w:t>
      </w:r>
    </w:p>
    <w:p w14:paraId="00F7D969" w14:textId="3877CB46" w:rsidR="00DA4A23" w:rsidRDefault="00C10AB7" w:rsidP="00DA4A23">
      <w:pPr>
        <w:keepNext/>
        <w:jc w:val="center"/>
      </w:pPr>
      <w:r>
        <w:rPr>
          <w:rFonts w:cstheme="majorHAnsi"/>
          <w:noProof/>
        </w:rPr>
        <w:drawing>
          <wp:anchor distT="0" distB="0" distL="114300" distR="114300" simplePos="0" relativeHeight="251658265" behindDoc="0" locked="0" layoutInCell="1" allowOverlap="1" wp14:anchorId="66BE0F00" wp14:editId="5E1FE14A">
            <wp:simplePos x="0" y="0"/>
            <wp:positionH relativeFrom="column">
              <wp:posOffset>1782061</wp:posOffset>
            </wp:positionH>
            <wp:positionV relativeFrom="paragraph">
              <wp:posOffset>638705</wp:posOffset>
            </wp:positionV>
            <wp:extent cx="173905" cy="173905"/>
            <wp:effectExtent l="0" t="0" r="0" b="0"/>
            <wp:wrapNone/>
            <wp:docPr id="1202872075" name="Graphic 1202872075"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3905" cy="173905"/>
                    </a:xfrm>
                    <a:prstGeom prst="rect">
                      <a:avLst/>
                    </a:prstGeom>
                  </pic:spPr>
                </pic:pic>
              </a:graphicData>
            </a:graphic>
            <wp14:sizeRelH relativeFrom="margin">
              <wp14:pctWidth>0</wp14:pctWidth>
            </wp14:sizeRelH>
            <wp14:sizeRelV relativeFrom="margin">
              <wp14:pctHeight>0</wp14:pctHeight>
            </wp14:sizeRelV>
          </wp:anchor>
        </w:drawing>
      </w:r>
      <w:r w:rsidR="00DA4A23" w:rsidRPr="00DA4A23">
        <w:rPr>
          <w:rStyle w:val="normaltextrun"/>
          <w:rFonts w:cs="Calibri Light"/>
          <w:noProof/>
          <w:color w:val="000000"/>
          <w:bdr w:val="none" w:sz="0" w:space="0" w:color="auto" w:frame="1"/>
        </w:rPr>
        <w:drawing>
          <wp:inline distT="0" distB="0" distL="0" distR="0" wp14:anchorId="4BB510C3" wp14:editId="0812C1F5">
            <wp:extent cx="3487562" cy="938959"/>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ok 25"/>
                    <pic:cNvPicPr/>
                  </pic:nvPicPr>
                  <pic:blipFill>
                    <a:blip r:embed="rId129">
                      <a:extLst>
                        <a:ext uri="{28A0092B-C50C-407E-A947-70E740481C1C}">
                          <a14:useLocalDpi xmlns:a14="http://schemas.microsoft.com/office/drawing/2010/main" val="0"/>
                        </a:ext>
                      </a:extLst>
                    </a:blip>
                    <a:stretch>
                      <a:fillRect/>
                    </a:stretch>
                  </pic:blipFill>
                  <pic:spPr>
                    <a:xfrm>
                      <a:off x="0" y="0"/>
                      <a:ext cx="3487562" cy="938959"/>
                    </a:xfrm>
                    <a:prstGeom prst="rect">
                      <a:avLst/>
                    </a:prstGeom>
                  </pic:spPr>
                </pic:pic>
              </a:graphicData>
            </a:graphic>
          </wp:inline>
        </w:drawing>
      </w:r>
    </w:p>
    <w:p w14:paraId="6FFF4350" w14:textId="318DD5AA" w:rsidR="005D3BF4" w:rsidRDefault="00DA4A23" w:rsidP="00DA4A23">
      <w:pPr xmlns:w="http://schemas.openxmlformats.org/wordprocessingml/2006/main">
        <w:pStyle w:val="Caption"/>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109 </w:t>
      </w:r>
      <w:r xmlns:w="http://schemas.openxmlformats.org/wordprocessingml/2006/main">
        <w:fldChar xmlns:w="http://schemas.openxmlformats.org/wordprocessingml/2006/main" w:fldCharType="end"/>
      </w:r>
      <w:r xmlns:w="http://schemas.openxmlformats.org/wordprocessingml/2006/main">
        <w:t xml:space="preserve">Seznam nástrojů</w:t>
      </w:r>
    </w:p>
    <w:p w14:paraId="49C63544" w14:textId="3667ED54" w:rsidR="00DB033E" w:rsidRDefault="00CA6E23">
      <w:pPr xmlns:w="http://schemas.openxmlformats.org/wordprocessingml/2006/main">
        <w:pStyle w:val="ListParagraph"/>
        <w:numPr>
          <w:ilvl w:val="0"/>
          <w:numId w:val="12"/>
        </w:num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4650965" wp14:editId="70CDF456">
            <wp:extent cx="304843" cy="247685"/>
            <wp:effectExtent l="0" t="0" r="0" b="0"/>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45"/>
                    <pic:cNvPicPr/>
                  </pic:nvPicPr>
                  <pic:blipFill>
                    <a:blip r:embed="rId130">
                      <a:extLst>
                        <a:ext uri="{28A0092B-C50C-407E-A947-70E740481C1C}">
                          <a14:useLocalDpi xmlns:a14="http://schemas.microsoft.com/office/drawing/2010/main" val="0"/>
                        </a:ext>
                      </a:extLst>
                    </a:blip>
                    <a:stretch>
                      <a:fillRect/>
                    </a:stretch>
                  </pic:blipFill>
                  <pic:spPr>
                    <a:xfrm>
                      <a:off x="0" y="0"/>
                      <a:ext cx="304843" cy="247685"/>
                    </a:xfrm>
                    <a:prstGeom prst="rect">
                      <a:avLst/>
                    </a:prstGeom>
                  </pic:spPr>
                </pic:pic>
              </a:graphicData>
            </a:graphic>
          </wp:inline>
        </w:drawing>
      </w:r>
      <w:r xmlns:w="http://schemas.openxmlformats.org/wordprocessingml/2006/main" w:rsidR="002805A6">
        <w:t xml:space="preserve">- </w:t>
      </w:r>
      <w:proofErr xmlns:w="http://schemas.openxmlformats.org/wordprocessingml/2006/main" w:type="spellStart"/>
      <w:r xmlns:w="http://schemas.openxmlformats.org/wordprocessingml/2006/main" w:rsidR="00651E38">
        <w:t xml:space="preserve">Nahrát</w:t>
      </w:r>
      <w:proofErr xmlns:w="http://schemas.openxmlformats.org/wordprocessingml/2006/main" w:type="spellEnd"/>
      <w:r xmlns:w="http://schemas.openxmlformats.org/wordprocessingml/2006/main" w:rsidR="00651E38">
        <w:t xml:space="preserve"> </w:t>
      </w:r>
      <w:proofErr xmlns:w="http://schemas.openxmlformats.org/wordprocessingml/2006/main" w:type="spellStart"/>
      <w:r xmlns:w="http://schemas.openxmlformats.org/wordprocessingml/2006/main" w:rsidR="00651E38">
        <w:t xml:space="preserve">novou</w:t>
      </w:r>
      <w:proofErr xmlns:w="http://schemas.openxmlformats.org/wordprocessingml/2006/main" w:type="spellEnd"/>
      <w:r xmlns:w="http://schemas.openxmlformats.org/wordprocessingml/2006/main" w:rsidR="00651E38">
        <w:t xml:space="preserve"> </w:t>
      </w:r>
      <w:proofErr xmlns:w="http://schemas.openxmlformats.org/wordprocessingml/2006/main" w:type="spellStart"/>
      <w:r xmlns:w="http://schemas.openxmlformats.org/wordprocessingml/2006/main" w:rsidR="00651E38">
        <w:t xml:space="preserve">verzi</w:t>
      </w:r>
      <w:proofErr xmlns:w="http://schemas.openxmlformats.org/wordprocessingml/2006/main" w:type="spellEnd"/>
    </w:p>
    <w:p w14:paraId="26B4F805" w14:textId="3667ED54" w:rsidR="00CA6E23" w:rsidRDefault="008821F2">
      <w:pPr xmlns:w="http://schemas.openxmlformats.org/wordprocessingml/2006/main">
        <w:pStyle w:val="ListParagraph"/>
        <w:numPr>
          <w:ilvl w:val="0"/>
          <w:numId w:val="12"/>
        </w:num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B0E8271" wp14:editId="69DDA1FE">
            <wp:extent cx="285790" cy="285790"/>
            <wp:effectExtent l="0" t="0" r="0" b="0"/>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46"/>
                    <pic:cNvPicPr/>
                  </pic:nvPicPr>
                  <pic:blipFill>
                    <a:blip r:embed="rId131">
                      <a:extLst>
                        <a:ext uri="{28A0092B-C50C-407E-A947-70E740481C1C}">
                          <a14:useLocalDpi xmlns:a14="http://schemas.microsoft.com/office/drawing/2010/main" val="0"/>
                        </a:ext>
                      </a:extLst>
                    </a:blip>
                    <a:stretch>
                      <a:fillRect/>
                    </a:stretch>
                  </pic:blipFill>
                  <pic:spPr>
                    <a:xfrm>
                      <a:off x="0" y="0"/>
                      <a:ext cx="285790" cy="285790"/>
                    </a:xfrm>
                    <a:prstGeom prst="rect">
                      <a:avLst/>
                    </a:prstGeom>
                  </pic:spPr>
                </pic:pic>
              </a:graphicData>
            </a:graphic>
          </wp:inline>
        </w:drawing>
      </w:r>
      <w:r xmlns:w="http://schemas.openxmlformats.org/wordprocessingml/2006/main" w:rsidR="002805A6">
        <w:t xml:space="preserve">- </w:t>
      </w:r>
      <w:proofErr xmlns:w="http://schemas.openxmlformats.org/wordprocessingml/2006/main" w:type="spellStart"/>
      <w:r xmlns:w="http://schemas.openxmlformats.org/wordprocessingml/2006/main" w:rsidR="002805A6">
        <w:t xml:space="preserve">Editovat</w:t>
      </w:r>
      <w:proofErr xmlns:w="http://schemas.openxmlformats.org/wordprocessingml/2006/main" w:type="spellEnd"/>
      <w:r xmlns:w="http://schemas.openxmlformats.org/wordprocessingml/2006/main" w:rsidR="002805A6">
        <w:t xml:space="preserve"> </w:t>
      </w:r>
      <w:proofErr xmlns:w="http://schemas.openxmlformats.org/wordprocessingml/2006/main" w:type="spellStart"/>
      <w:r xmlns:w="http://schemas.openxmlformats.org/wordprocessingml/2006/main" w:rsidR="002805A6">
        <w:t xml:space="preserve">soubor</w:t>
      </w:r>
      <w:proofErr xmlns:w="http://schemas.openxmlformats.org/wordprocessingml/2006/main" w:type="spellEnd"/>
    </w:p>
    <w:p w14:paraId="2C6396DC" w14:textId="3667ED54" w:rsidR="008821F2" w:rsidRDefault="008821F2">
      <w:pPr xmlns:w="http://schemas.openxmlformats.org/wordprocessingml/2006/main">
        <w:pStyle w:val="ListParagraph"/>
        <w:numPr>
          <w:ilvl w:val="0"/>
          <w:numId w:val="12"/>
        </w:num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ABFA865" wp14:editId="00E42640">
            <wp:extent cx="257211" cy="266737"/>
            <wp:effectExtent l="0" t="0" r="9525" b="0"/>
            <wp:docPr id="47" name="Obrázo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47"/>
                    <pic:cNvPicPr/>
                  </pic:nvPicPr>
                  <pic:blipFill>
                    <a:blip r:embed="rId132">
                      <a:extLst>
                        <a:ext uri="{28A0092B-C50C-407E-A947-70E740481C1C}">
                          <a14:useLocalDpi xmlns:a14="http://schemas.microsoft.com/office/drawing/2010/main" val="0"/>
                        </a:ext>
                      </a:extLst>
                    </a:blip>
                    <a:stretch>
                      <a:fillRect/>
                    </a:stretch>
                  </pic:blipFill>
                  <pic:spPr>
                    <a:xfrm>
                      <a:off x="0" y="0"/>
                      <a:ext cx="257211" cy="266737"/>
                    </a:xfrm>
                    <a:prstGeom prst="rect">
                      <a:avLst/>
                    </a:prstGeom>
                  </pic:spPr>
                </pic:pic>
              </a:graphicData>
            </a:graphic>
          </wp:inline>
        </w:drawing>
      </w:r>
      <w:r xmlns:w="http://schemas.openxmlformats.org/wordprocessingml/2006/main" w:rsidR="002805A6">
        <w:t xml:space="preserve">- </w:t>
      </w:r>
      <w:proofErr xmlns:w="http://schemas.openxmlformats.org/wordprocessingml/2006/main" w:type="spellStart"/>
      <w:r xmlns:w="http://schemas.openxmlformats.org/wordprocessingml/2006/main" w:rsidR="008839CF">
        <w:t xml:space="preserve">Přejmenovat</w:t>
      </w:r>
      <w:proofErr xmlns:w="http://schemas.openxmlformats.org/wordprocessingml/2006/main" w:type="spellEnd"/>
      <w:r xmlns:w="http://schemas.openxmlformats.org/wordprocessingml/2006/main" w:rsidR="008839CF">
        <w:t xml:space="preserve"> </w:t>
      </w:r>
      <w:proofErr xmlns:w="http://schemas.openxmlformats.org/wordprocessingml/2006/main" w:type="spellStart"/>
      <w:r xmlns:w="http://schemas.openxmlformats.org/wordprocessingml/2006/main" w:rsidR="008839CF">
        <w:t xml:space="preserve">soubor</w:t>
      </w:r>
      <w:proofErr xmlns:w="http://schemas.openxmlformats.org/wordprocessingml/2006/main" w:type="spellEnd"/>
    </w:p>
    <w:p w14:paraId="61B5E41C" w14:textId="3667ED54" w:rsidR="00DB033E" w:rsidRDefault="00DB033E">
      <w:pPr xmlns:w="http://schemas.openxmlformats.org/wordprocessingml/2006/main">
        <w:pStyle w:val="ListParagraph"/>
        <w:numPr>
          <w:ilvl w:val="0"/>
          <w:numId w:val="12"/>
        </w:num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63E4061" wp14:editId="2826AC12">
            <wp:extent cx="247685" cy="257211"/>
            <wp:effectExtent l="0" t="0" r="0" b="9525"/>
            <wp:docPr id="50" name="Obrázo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50"/>
                    <pic:cNvPicPr/>
                  </pic:nvPicPr>
                  <pic:blipFill>
                    <a:blip r:embed="rId133">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r xmlns:w="http://schemas.openxmlformats.org/wordprocessingml/2006/main" w:rsidR="00323AA4">
        <w:t xml:space="preserve">- </w:t>
      </w:r>
      <w:proofErr xmlns:w="http://schemas.openxmlformats.org/wordprocessingml/2006/main" w:type="spellStart"/>
      <w:r xmlns:w="http://schemas.openxmlformats.org/wordprocessingml/2006/main" w:rsidR="00BC176A">
        <w:t xml:space="preserve">Odstranit</w:t>
      </w:r>
      <w:proofErr xmlns:w="http://schemas.openxmlformats.org/wordprocessingml/2006/main" w:type="spellEnd"/>
      <w:r xmlns:w="http://schemas.openxmlformats.org/wordprocessingml/2006/main" w:rsidR="00BC176A">
        <w:t xml:space="preserve"> </w:t>
      </w:r>
      <w:proofErr xmlns:w="http://schemas.openxmlformats.org/wordprocessingml/2006/main" w:type="spellStart"/>
      <w:r xmlns:w="http://schemas.openxmlformats.org/wordprocessingml/2006/main" w:rsidR="00BC176A">
        <w:t xml:space="preserve">soubor</w:t>
      </w:r>
      <w:proofErr xmlns:w="http://schemas.openxmlformats.org/wordprocessingml/2006/main" w:type="spellEnd"/>
    </w:p>
    <w:p w14:paraId="14092CD3" w14:textId="77777777" w:rsidR="00CA6E23" w:rsidRPr="00A273C4" w:rsidRDefault="00CA6E23" w:rsidP="00A273C4"/>
    <w:p w14:paraId="7E7ECF3D" w14:textId="61E16320" w:rsidR="00EA3688" w:rsidRDefault="00EA3688" w:rsidP="00A72914">
      <w:pPr>
        <w:rPr>
          <w:rStyle w:val="normaltextrun"/>
          <w:rFonts w:cs="Calibri Light"/>
          <w:color w:val="000000"/>
          <w:bdr w:val="none" w:sz="0" w:space="0" w:color="auto" w:frame="1"/>
        </w:rPr>
      </w:pPr>
    </w:p>
    <w:p w14:paraId="1EA4A828" w14:textId="5BAC0920" w:rsidR="00EA3688" w:rsidRDefault="00EE6C9F" w:rsidP="00741E48">
      <w:pPr xmlns:w="http://schemas.openxmlformats.org/wordprocessingml/2006/main">
        <w:pStyle w:val="IW-Nadpis2"/>
      </w:pPr>
      <w:bookmarkStart xmlns:w="http://schemas.openxmlformats.org/wordprocessingml/2006/main" w:id="122" w:name="_Toc112239910"/>
      <w:bookmarkStart xmlns:w="http://schemas.openxmlformats.org/wordprocessingml/2006/main" w:id="123" w:name="_Toc142904176"/>
      <w:r xmlns:w="http://schemas.openxmlformats.org/wordprocessingml/2006/main">
        <w:lastRenderedPageBreak xmlns:w="http://schemas.openxmlformats.org/wordprocessingml/2006/main"/>
      </w:r>
      <w:r xmlns:w="http://schemas.openxmlformats.org/wordprocessingml/2006/main">
        <w:t xml:space="preserve">Vložení nového souboru do archivu</w:t>
      </w:r>
      <w:bookmarkEnd xmlns:w="http://schemas.openxmlformats.org/wordprocessingml/2006/main" w:id="122"/>
      <w:bookmarkEnd xmlns:w="http://schemas.openxmlformats.org/wordprocessingml/2006/main" w:id="123"/>
    </w:p>
    <w:p w14:paraId="24433587" w14:textId="130BDE6A" w:rsidR="00C15850" w:rsidRDefault="00C10AB7" w:rsidP="00C15850">
      <w:pPr>
        <w:keepNext/>
        <w:jc w:val="center"/>
      </w:pPr>
      <w:r>
        <w:rPr>
          <w:rFonts w:cstheme="majorHAnsi"/>
          <w:noProof/>
        </w:rPr>
        <w:drawing>
          <wp:anchor distT="0" distB="0" distL="114300" distR="114300" simplePos="0" relativeHeight="251658266" behindDoc="0" locked="0" layoutInCell="1" allowOverlap="1" wp14:anchorId="4983A881" wp14:editId="69B5934C">
            <wp:simplePos x="0" y="0"/>
            <wp:positionH relativeFrom="column">
              <wp:posOffset>1341909</wp:posOffset>
            </wp:positionH>
            <wp:positionV relativeFrom="paragraph">
              <wp:posOffset>424417</wp:posOffset>
            </wp:positionV>
            <wp:extent cx="130630" cy="130630"/>
            <wp:effectExtent l="0" t="0" r="3175" b="3175"/>
            <wp:wrapNone/>
            <wp:docPr id="1202872076" name="Graphic 1202872076"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30630" cy="130630"/>
                    </a:xfrm>
                    <a:prstGeom prst="rect">
                      <a:avLst/>
                    </a:prstGeom>
                  </pic:spPr>
                </pic:pic>
              </a:graphicData>
            </a:graphic>
            <wp14:sizeRelH relativeFrom="margin">
              <wp14:pctWidth>0</wp14:pctWidth>
            </wp14:sizeRelH>
            <wp14:sizeRelV relativeFrom="margin">
              <wp14:pctHeight>0</wp14:pctHeight>
            </wp14:sizeRelV>
          </wp:anchor>
        </w:drawing>
      </w:r>
      <w:r w:rsidR="00C15850" w:rsidRPr="00C15850">
        <w:rPr>
          <w:noProof/>
          <w:lang w:eastAsia="en-US"/>
        </w:rPr>
        <w:drawing>
          <wp:inline distT="0" distB="0" distL="0" distR="0" wp14:anchorId="6D2646F2" wp14:editId="75E0AD96">
            <wp:extent cx="5728970" cy="2393258"/>
            <wp:effectExtent l="0" t="0" r="5080" b="762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pic:cNvPicPr/>
                  </pic:nvPicPr>
                  <pic:blipFill>
                    <a:blip r:embed="rId134">
                      <a:extLst>
                        <a:ext uri="{28A0092B-C50C-407E-A947-70E740481C1C}">
                          <a14:useLocalDpi xmlns:a14="http://schemas.microsoft.com/office/drawing/2010/main" val="0"/>
                        </a:ext>
                      </a:extLst>
                    </a:blip>
                    <a:stretch>
                      <a:fillRect/>
                    </a:stretch>
                  </pic:blipFill>
                  <pic:spPr>
                    <a:xfrm>
                      <a:off x="0" y="0"/>
                      <a:ext cx="5728970" cy="2393258"/>
                    </a:xfrm>
                    <a:prstGeom prst="rect">
                      <a:avLst/>
                    </a:prstGeom>
                  </pic:spPr>
                </pic:pic>
              </a:graphicData>
            </a:graphic>
          </wp:inline>
        </w:drawing>
      </w:r>
    </w:p>
    <w:p w14:paraId="3937994F" w14:textId="1CDF9BA0" w:rsidR="00EE6C9F" w:rsidRDefault="00C15850" w:rsidP="00C15850">
      <w:pPr xmlns:w="http://schemas.openxmlformats.org/wordprocessingml/2006/main">
        <w:pStyle w:val="Caption"/>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110 </w:t>
      </w:r>
      <w:r xmlns:w="http://schemas.openxmlformats.org/wordprocessingml/2006/main">
        <w:fldChar xmlns:w="http://schemas.openxmlformats.org/wordprocessingml/2006/main" w:fldCharType="end"/>
      </w:r>
      <w:r xmlns:w="http://schemas.openxmlformats.org/wordprocessingml/2006/main">
        <w:t xml:space="preserve">Vkládání souboru do archivu</w:t>
      </w:r>
    </w:p>
    <w:p w14:paraId="01BED44C" w14:textId="1C4BCE4F" w:rsidR="0022540E" w:rsidRDefault="0022540E" w:rsidP="0022540E">
      <w:pPr xmlns:w="http://schemas.openxmlformats.org/wordprocessingml/2006/main">
        <w:rPr>
          <w:rStyle w:val="eop"/>
          <w:rFonts w:cs="Calibri Light"/>
          <w:color w:val="000000"/>
          <w:shd w:val="clear" w:color="auto" w:fill="FFFFFF"/>
        </w:rPr>
      </w:pPr>
      <w:r xmlns:w="http://schemas.openxmlformats.org/wordprocessingml/2006/main">
        <w:rPr>
          <w:rStyle w:val="normaltextrun"/>
          <w:rFonts w:cs="Calibri Light"/>
          <w:color w:val="000000"/>
          <w:shd w:val="clear" w:color="auto" w:fill="FFFFFF"/>
        </w:rPr>
        <w:t xml:space="preserve">Pokud chceme vložit nový soubor do archivu, můžeme tak učinit kliknutím na ikonu Vložit nový soubor do archivu, která se nachází nad seznamem souborů, nebo přes menu </w:t>
      </w:r>
      <w:proofErr xmlns:w="http://schemas.openxmlformats.org/wordprocessingml/2006/main" w:type="spellStart"/>
      <w:r xmlns:w="http://schemas.openxmlformats.org/wordprocessingml/2006/main">
        <w:rPr>
          <w:rStyle w:val="normaltextrun"/>
          <w:rFonts w:cs="Calibri Light"/>
          <w:color w:val="000000"/>
          <w:shd w:val="clear" w:color="auto" w:fill="FFFFFF"/>
        </w:rPr>
        <w:t xml:space="preserve">WebJETu </w:t>
      </w:r>
      <w:proofErr xmlns:w="http://schemas.openxmlformats.org/wordprocessingml/2006/main" w:type="spellEnd"/>
      <w:r xmlns:w="http://schemas.openxmlformats.org/wordprocessingml/2006/main">
        <w:rPr>
          <w:rStyle w:val="normaltextrun"/>
          <w:rFonts w:cs="Calibri Light"/>
          <w:color w:val="000000"/>
          <w:shd w:val="clear" w:color="auto" w:fill="FFFFFF"/>
        </w:rPr>
        <w:t xml:space="preserve">kde v uzlu Archiv souborů klikneme na uzel Vložit nový soubor do archivu.</w:t>
      </w:r>
      <w:r xmlns:w="http://schemas.openxmlformats.org/wordprocessingml/2006/main">
        <w:rPr>
          <w:rStyle w:val="eop"/>
          <w:rFonts w:cs="Calibri Light"/>
          <w:color w:val="000000"/>
          <w:shd w:val="clear" w:color="auto" w:fill="FFFFFF"/>
        </w:rPr>
        <w:t xml:space="preserve"> </w:t>
      </w:r>
    </w:p>
    <w:p w14:paraId="2336674C" w14:textId="33370AE6" w:rsidR="0013014D" w:rsidRDefault="0013014D" w:rsidP="0022540E">
      <w:pPr xmlns:w="http://schemas.openxmlformats.org/wordprocessingml/2006/main">
        <w:rPr>
          <w:rStyle w:val="eop"/>
          <w:rFonts w:cs="Calibri Light"/>
          <w:color w:val="000000"/>
          <w:shd w:val="clear" w:color="auto" w:fill="FFFFFF"/>
        </w:rPr>
      </w:pPr>
      <w:r xmlns:w="http://schemas.openxmlformats.org/wordprocessingml/2006/main">
        <w:rPr>
          <w:rStyle w:val="normaltextrun"/>
          <w:rFonts w:cs="Calibri Light"/>
          <w:color w:val="000000"/>
          <w:shd w:val="clear" w:color="auto" w:fill="FFFFFF"/>
        </w:rPr>
        <w:t xml:space="preserve">Klepnutím na tlačítko vyvoláme zobrazení dialogového okna.</w:t>
      </w:r>
      <w:r xmlns:w="http://schemas.openxmlformats.org/wordprocessingml/2006/main">
        <w:rPr>
          <w:rStyle w:val="eop"/>
          <w:rFonts w:cs="Calibri Light"/>
          <w:color w:val="000000"/>
          <w:shd w:val="clear" w:color="auto" w:fill="FFFFFF"/>
        </w:rPr>
        <w:t xml:space="preserve"> </w:t>
      </w:r>
    </w:p>
    <w:p w14:paraId="40636F17" w14:textId="77777777" w:rsidR="00961086" w:rsidRDefault="00961086" w:rsidP="00961086">
      <w:pPr>
        <w:keepNext/>
        <w:jc w:val="center"/>
      </w:pPr>
      <w:r>
        <w:rPr>
          <w:noProof/>
        </w:rPr>
        <w:drawing>
          <wp:inline distT="0" distB="0" distL="0" distR="0" wp14:anchorId="4D2819BE" wp14:editId="793A4E20">
            <wp:extent cx="3208706" cy="3729037"/>
            <wp:effectExtent l="0" t="0" r="0" b="508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20"/>
                    <pic:cNvPicPr/>
                  </pic:nvPicPr>
                  <pic:blipFill>
                    <a:blip r:embed="rId135">
                      <a:extLst>
                        <a:ext uri="{28A0092B-C50C-407E-A947-70E740481C1C}">
                          <a14:useLocalDpi xmlns:a14="http://schemas.microsoft.com/office/drawing/2010/main" val="0"/>
                        </a:ext>
                      </a:extLst>
                    </a:blip>
                    <a:stretch>
                      <a:fillRect/>
                    </a:stretch>
                  </pic:blipFill>
                  <pic:spPr>
                    <a:xfrm>
                      <a:off x="0" y="0"/>
                      <a:ext cx="3208706" cy="3729037"/>
                    </a:xfrm>
                    <a:prstGeom prst="rect">
                      <a:avLst/>
                    </a:prstGeom>
                  </pic:spPr>
                </pic:pic>
              </a:graphicData>
            </a:graphic>
          </wp:inline>
        </w:drawing>
      </w:r>
    </w:p>
    <w:p w14:paraId="50CBB724" w14:textId="3970F27F" w:rsidR="00961086" w:rsidRDefault="00961086" w:rsidP="00961086">
      <w:pPr xmlns:w="http://schemas.openxmlformats.org/wordprocessingml/2006/main">
        <w:pStyle w:val="Caption"/>
        <w:rPr>
          <w:rStyle w:val="normaltextrun"/>
          <w:rFonts w:ascii="Calibri Light" w:hAnsi="Calibri Light" w:cs="Calibri Light"/>
          <w:color w:val="000000"/>
          <w:bdr w:val="none" w:sz="0" w:space="0" w:color="auto" w:frame="1"/>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111</w:t>
      </w:r>
      <w:r xmlns:w="http://schemas.openxmlformats.org/wordprocessingml/2006/main">
        <w:fldChar xmlns:w="http://schemas.openxmlformats.org/wordprocessingml/2006/main" w:fldCharType="end"/>
      </w:r>
      <w:r xmlns:w="http://schemas.openxmlformats.org/wordprocessingml/2006/main">
        <w:t xml:space="preserve"> </w:t>
      </w:r>
      <w:r xmlns:w="http://schemas.openxmlformats.org/wordprocessingml/2006/main" w:rsidR="00094F12" w:rsidRPr="00094F12">
        <w:rPr>
          <w:rStyle w:val="normaltextrun"/>
          <w:rFonts w:ascii="Calibri Light" w:hAnsi="Calibri Light" w:cs="Calibri Light"/>
          <w:color w:val="000000"/>
          <w:bdr w:val="none" w:sz="0" w:space="0" w:color="auto" w:frame="1"/>
        </w:rPr>
        <w:t xml:space="preserve">Dialogové okno vložení souboru do archivu</w:t>
      </w:r>
    </w:p>
    <w:p w14:paraId="448BFB21" w14:textId="059323BC" w:rsidR="00094F12" w:rsidRPr="00CE45B3" w:rsidRDefault="00187F78" w:rsidP="00CE45B3">
      <w:r xmlns:w="http://schemas.openxmlformats.org/wordprocessingml/2006/main">
        <w:t xml:space="preserve">V dialogovém okně vybereme soubor, který chceme nahrát kliknutím na ikonu vybrat soubor. Dále je třeba vyplnit minimálně povinně pole „Virtuální jméno souboru“. Zbývající pole jsou nepovinná.</w:t>
      </w:r>
    </w:p>
    <w:p w14:paraId="78CEA049" w14:textId="77777777" w:rsidR="000E285C" w:rsidRDefault="000E285C" w:rsidP="00094F12">
      <w:pPr>
        <w:rPr>
          <w:rStyle w:val="eop"/>
          <w:rFonts w:ascii="Calibri" w:hAnsi="Calibri" w:cs="Calibri"/>
          <w:color w:val="000000"/>
          <w:shd w:val="clear" w:color="auto" w:fill="FFFFFF"/>
        </w:rPr>
      </w:pPr>
    </w:p>
    <w:p w14:paraId="3787735D" w14:textId="06280E88" w:rsidR="00D811E6" w:rsidRPr="00D811E6" w:rsidRDefault="00D811E6" w:rsidP="006C26B8">
      <w:pPr>
        <w:pStyle w:val="Obrzok"/>
        <w:rPr>
          <w:lang w:eastAsia="en-US"/>
        </w:rPr>
      </w:pPr>
    </w:p>
    <w:p w14:paraId="48DF05E4" w14:textId="1C687814" w:rsidR="00D470C5" w:rsidRDefault="00D470C5" w:rsidP="00D470C5">
      <w:pPr xmlns:w="http://schemas.openxmlformats.org/wordprocessingml/2006/main">
        <w:rPr>
          <w:lang w:eastAsia="en-US"/>
        </w:rPr>
      </w:pPr>
      <w:r xmlns:w="http://schemas.openxmlformats.org/wordprocessingml/2006/main">
        <w:t xml:space="preserve">Při nahrávání nového souboru si můžete nastavit datum a čas, kdy bude soubor nahrán do archivu souborů. Po nahrání souboru přijde emailová notifikace na určený email.</w:t>
      </w:r>
    </w:p>
    <w:p w14:paraId="7AAC3F01" w14:textId="77777777" w:rsidR="001A2AC3" w:rsidRDefault="001A2AC3" w:rsidP="006C26B8">
      <w:pPr>
        <w:pStyle w:val="Obrzok"/>
      </w:pPr>
      <w:r w:rsidRPr="00A0798C">
        <w:rPr>
          <w:lang w:eastAsia="en-US"/>
        </w:rPr>
        <w:drawing>
          <wp:inline distT="0" distB="0" distL="0" distR="0" wp14:anchorId="3A5EA44A" wp14:editId="2643C548">
            <wp:extent cx="5728970" cy="1306423"/>
            <wp:effectExtent l="0" t="0" r="5080" b="8255"/>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3772"/>
                    <a:stretch/>
                  </pic:blipFill>
                  <pic:spPr bwMode="auto">
                    <a:xfrm>
                      <a:off x="0" y="0"/>
                      <a:ext cx="5728970" cy="1306423"/>
                    </a:xfrm>
                    <a:prstGeom prst="rect">
                      <a:avLst/>
                    </a:prstGeom>
                    <a:ln>
                      <a:noFill/>
                    </a:ln>
                    <a:extLst>
                      <a:ext uri="{53640926-AAD7-44D8-BBD7-CCE9431645EC}">
                        <a14:shadowObscured xmlns:a14="http://schemas.microsoft.com/office/drawing/2010/main"/>
                      </a:ext>
                    </a:extLst>
                  </pic:spPr>
                </pic:pic>
              </a:graphicData>
            </a:graphic>
          </wp:inline>
        </w:drawing>
      </w:r>
    </w:p>
    <w:p w14:paraId="6202B071" w14:textId="587A671D" w:rsidR="001A2AC3" w:rsidRPr="00D470C5" w:rsidRDefault="001A2AC3" w:rsidP="001A2AC3">
      <w:pPr xmlns:w="http://schemas.openxmlformats.org/wordprocessingml/2006/main">
        <w:pStyle w:val="Caption"/>
        <w:rPr>
          <w:lang w:eastAsia="en-US"/>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112 </w:t>
      </w:r>
      <w:r xmlns:w="http://schemas.openxmlformats.org/wordprocessingml/2006/main">
        <w:fldChar xmlns:w="http://schemas.openxmlformats.org/wordprocessingml/2006/main" w:fldCharType="end"/>
      </w:r>
      <w:r xmlns:w="http://schemas.openxmlformats.org/wordprocessingml/2006/main">
        <w:t xml:space="preserve">Nahrát soubor později</w:t>
      </w:r>
    </w:p>
    <w:p w14:paraId="05142D77" w14:textId="77777777" w:rsidR="00D811E6" w:rsidRPr="00D811E6" w:rsidRDefault="00D811E6" w:rsidP="00D811E6"/>
    <w:p w14:paraId="522D30F9" w14:textId="2829AA1C" w:rsidR="00F97B42" w:rsidRPr="00C62E03" w:rsidRDefault="00F97B42" w:rsidP="00C62E03">
      <w:r xmlns:w="http://schemas.openxmlformats.org/wordprocessingml/2006/main">
        <w:t xml:space="preserve">Pokud již verze souboru byla v minulosti nahrána do archivu souboru zobrazí se v dialogovém okně možnost smazat aktuální soubor, který jste chtěli nahrát a použít odkaz na stejný soubor, nebo ponechat aktuální soubor.</w:t>
      </w:r>
    </w:p>
    <w:p w14:paraId="38565B43" w14:textId="77777777" w:rsidR="009655D9" w:rsidRDefault="009655D9" w:rsidP="009655D9">
      <w:pPr>
        <w:keepNext/>
        <w:jc w:val="center"/>
      </w:pPr>
      <w:r w:rsidRPr="00A0798C">
        <w:rPr>
          <w:noProof/>
          <w:lang w:eastAsia="en-US"/>
        </w:rPr>
        <w:drawing>
          <wp:inline distT="0" distB="0" distL="0" distR="0" wp14:anchorId="1EEA6792" wp14:editId="427E1C95">
            <wp:extent cx="4208402" cy="1389888"/>
            <wp:effectExtent l="0" t="0" r="1905" b="1270"/>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58332"/>
                    <a:stretch/>
                  </pic:blipFill>
                  <pic:spPr bwMode="auto">
                    <a:xfrm>
                      <a:off x="0" y="0"/>
                      <a:ext cx="4213180" cy="1391466"/>
                    </a:xfrm>
                    <a:prstGeom prst="rect">
                      <a:avLst/>
                    </a:prstGeom>
                    <a:ln>
                      <a:noFill/>
                    </a:ln>
                    <a:extLst>
                      <a:ext uri="{53640926-AAD7-44D8-BBD7-CCE9431645EC}">
                        <a14:shadowObscured xmlns:a14="http://schemas.microsoft.com/office/drawing/2010/main"/>
                      </a:ext>
                    </a:extLst>
                  </pic:spPr>
                </pic:pic>
              </a:graphicData>
            </a:graphic>
          </wp:inline>
        </w:drawing>
      </w:r>
    </w:p>
    <w:p w14:paraId="02011F11" w14:textId="3D152EA9" w:rsidR="00D811E6" w:rsidRDefault="009655D9" w:rsidP="007E1225">
      <w:pPr xmlns:w="http://schemas.openxmlformats.org/wordprocessingml/2006/main">
        <w:pStyle w:val="Caption"/>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113 </w:t>
      </w:r>
      <w:r xmlns:w="http://schemas.openxmlformats.org/wordprocessingml/2006/main">
        <w:fldChar xmlns:w="http://schemas.openxmlformats.org/wordprocessingml/2006/main" w:fldCharType="end"/>
      </w:r>
      <w:r xmlns:w="http://schemas.openxmlformats.org/wordprocessingml/2006/main">
        <w:t xml:space="preserve">Dialogové okno při vkládání nového souboru</w:t>
      </w:r>
    </w:p>
    <w:p w14:paraId="26C57E7F" w14:textId="449E323A" w:rsidR="002676FE" w:rsidRDefault="00550F30" w:rsidP="00741E48">
      <w:pPr xmlns:w="http://schemas.openxmlformats.org/wordprocessingml/2006/main">
        <w:pStyle w:val="IW-Nadpis2"/>
      </w:pPr>
      <w:bookmarkStart xmlns:w="http://schemas.openxmlformats.org/wordprocessingml/2006/main" w:id="124" w:name="_Toc112239912"/>
      <w:bookmarkStart xmlns:w="http://schemas.openxmlformats.org/wordprocessingml/2006/main" w:id="125" w:name="_Toc142904177"/>
      <w:r xmlns:w="http://schemas.openxmlformats.org/wordprocessingml/2006/main">
        <w:t xml:space="preserve">Vložení souboru z archivu do webstránky</w:t>
      </w:r>
      <w:bookmarkEnd xmlns:w="http://schemas.openxmlformats.org/wordprocessingml/2006/main" w:id="124"/>
      <w:bookmarkEnd xmlns:w="http://schemas.openxmlformats.org/wordprocessingml/2006/main" w:id="125"/>
    </w:p>
    <w:p w14:paraId="7B8554C9" w14:textId="1D66AE6C" w:rsidR="00BA6806" w:rsidRDefault="00BA6806" w:rsidP="02231CFF">
      <w:pPr xmlns:w="http://schemas.openxmlformats.org/wordprocessingml/2006/main">
        <w:pStyle w:val="paragraph"/>
        <w:spacing w:before="0" w:beforeAutospacing="0" w:after="0" w:afterAutospacing="0"/>
        <w:jc w:val="both"/>
        <w:textAlignment w:val="baseline"/>
        <w:rPr>
          <w:rFonts w:ascii="Segoe UI" w:hAnsi="Segoe UI" w:cs="Segoe UI"/>
          <w:sz w:val="18"/>
          <w:szCs w:val="18"/>
        </w:rPr>
      </w:pPr>
      <w:r xmlns:w="http://schemas.openxmlformats.org/wordprocessingml/2006/main" w:rsidRPr="02231CFF">
        <w:rPr>
          <w:rStyle w:val="normaltextrun"/>
          <w:rFonts w:cs="Calibri Light"/>
        </w:rPr>
        <w:t xml:space="preserve">Pro vložení souboru nebo kategorie souborů do webstránky přejdeme do modulu Webstránky kde si vytvoříme nebo zobrazíme webstránku do které chceme vložit soubor nebo zobrazovat kategorii s jejími soubory.</w:t>
      </w:r>
      <w:r xmlns:w="http://schemas.openxmlformats.org/wordprocessingml/2006/main" w:rsidRPr="02231CFF">
        <w:rPr>
          <w:rStyle w:val="eop"/>
          <w:rFonts w:cs="Calibri Light"/>
        </w:rPr>
        <w:t xml:space="preserve"> </w:t>
      </w:r>
    </w:p>
    <w:p w14:paraId="4512A41F" w14:textId="549F4978" w:rsidR="00BA6806" w:rsidRDefault="00C10AB7" w:rsidP="02231CFF">
      <w:pPr xmlns:w="http://schemas.openxmlformats.org/wordprocessingml/2006/main">
        <w:pStyle w:val="paragraph"/>
        <w:spacing w:before="0" w:beforeAutospacing="0" w:after="0" w:afterAutospacing="0"/>
        <w:jc w:val="both"/>
        <w:textAlignment w:val="baseline"/>
        <w:rPr>
          <w:rFonts w:ascii="Segoe UI" w:hAnsi="Segoe UI" w:cs="Segoe UI"/>
          <w:sz w:val="18"/>
          <w:szCs w:val="18"/>
        </w:rP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cstheme="majorHAnsi"/>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67" behindDoc="0" locked="0" layoutInCell="1" allowOverlap="1" wp14:anchorId="7DD25C87" wp14:editId="776B7899">
            <wp:simplePos x="0" y="0"/>
            <wp:positionH relativeFrom="column">
              <wp:posOffset>3460639</wp:posOffset>
            </wp:positionH>
            <wp:positionV relativeFrom="paragraph">
              <wp:posOffset>1283998</wp:posOffset>
            </wp:positionV>
            <wp:extent cx="123114" cy="123114"/>
            <wp:effectExtent l="0" t="0" r="0" b="0"/>
            <wp:wrapNone/>
            <wp:docPr id="1202872077" name="Graphic 1202872077"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23114" cy="123114"/>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xmlns:wp="http://schemas.openxmlformats.org/drawingml/2006/wordprocessingDrawing" xmlns:wp14="http://schemas.microsoft.com/office/word/2010/wordprocessingDrawing" xmlns:r="http://schemas.openxmlformats.org/officeDocument/2006/relationships" w:rsidR="00C95CBD" w:rsidRPr="00E065DE">
        <w:rPr>
          <w:noProof/>
          <w:lang w:eastAsia="en-US"/>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53" behindDoc="0" locked="0" layoutInCell="1" allowOverlap="1" wp14:anchorId="66FA9000" wp14:editId="70FE8A0D">
            <wp:simplePos x="0" y="0"/>
            <wp:positionH relativeFrom="page">
              <wp:align>center</wp:align>
            </wp:positionH>
            <wp:positionV relativeFrom="paragraph">
              <wp:posOffset>575555</wp:posOffset>
            </wp:positionV>
            <wp:extent cx="6383020" cy="1577340"/>
            <wp:effectExtent l="0" t="0" r="0" b="3810"/>
            <wp:wrapSquare wrapText="bothSides"/>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ok 31"/>
                    <pic:cNvPicPr/>
                  </pic:nvPicPr>
                  <pic:blipFill>
                    <a:blip r:embed="rId138">
                      <a:extLst>
                        <a:ext uri="{28A0092B-C50C-407E-A947-70E740481C1C}">
                          <a14:useLocalDpi xmlns:a14="http://schemas.microsoft.com/office/drawing/2010/main" val="0"/>
                        </a:ext>
                      </a:extLst>
                    </a:blip>
                    <a:stretch>
                      <a:fillRect/>
                    </a:stretch>
                  </pic:blipFill>
                  <pic:spPr>
                    <a:xfrm>
                      <a:off x="0" y="0"/>
                      <a:ext cx="6383020" cy="1577340"/>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00BA6806">
        <w:rPr>
          <w:rStyle w:val="normaltextrun"/>
          <w:rFonts w:cs="Calibri Light"/>
        </w:rPr>
        <w:t xml:space="preserve">Při editaci webstránky klikneme na ikonu modré kostky aplikace. Zobrazí se nám dialogové okno.</w:t>
      </w:r>
      <w:r xmlns:w="http://schemas.openxmlformats.org/wordprocessingml/2006/main" w:rsidR="00BA6806">
        <w:rPr>
          <w:rStyle w:val="eop"/>
          <w:rFonts w:cs="Calibri Light"/>
        </w:rPr>
        <w:t xml:space="preserve"> </w:t>
      </w:r>
    </w:p>
    <w:p w14:paraId="08B57B8A" w14:textId="26604FCB" w:rsidR="005E1F4C" w:rsidRDefault="00E065DE" w:rsidP="00E065DE">
      <w:pPr xmlns:w="http://schemas.openxmlformats.org/wordprocessingml/2006/main">
        <w:pStyle w:val="Caption"/>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114 </w:t>
      </w:r>
      <w:r xmlns:w="http://schemas.openxmlformats.org/wordprocessingml/2006/main">
        <w:fldChar xmlns:w="http://schemas.openxmlformats.org/wordprocessingml/2006/main" w:fldCharType="end"/>
      </w:r>
      <w:r xmlns:w="http://schemas.openxmlformats.org/wordprocessingml/2006/main" w:rsidR="008226A7">
        <w:t xml:space="preserve">Vložení archivu souborů na stránku</w:t>
      </w:r>
    </w:p>
    <w:p w14:paraId="2CFF90A4" w14:textId="635CB147" w:rsidR="008226A7" w:rsidRDefault="008226A7" w:rsidP="008226A7">
      <w:pPr>
        <w:rPr>
          <w:lang w:eastAsia="en-US"/>
        </w:rPr>
      </w:pPr>
    </w:p>
    <w:p w14:paraId="7609D87E" w14:textId="5816206F" w:rsidR="008226A7" w:rsidRDefault="00800716" w:rsidP="008226A7">
      <w:pPr xmlns:w="http://schemas.openxmlformats.org/wordprocessingml/2006/main">
        <w:rPr>
          <w:rStyle w:val="normaltextrun"/>
          <w:rFonts w:cs="Calibri Light"/>
          <w:color w:val="000000"/>
          <w:shd w:val="clear" w:color="auto" w:fill="FFFFFF"/>
        </w:rPr>
      </w:pPr>
      <w:r xmlns:w="http://schemas.openxmlformats.org/wordprocessingml/2006/main">
        <w:rPr>
          <w:rStyle w:val="normaltextrun"/>
          <w:rFonts w:cs="Calibri Light"/>
          <w:color w:val="000000"/>
          <w:shd w:val="clear" w:color="auto" w:fill="FFFFFF"/>
        </w:rPr>
        <w:t xml:space="preserve">V dialogovém okně je třeba vyhledáme aplikaci Archiv souborů a klikneme na tlačítko </w:t>
      </w:r>
      <w:r xmlns:w="http://schemas.openxmlformats.org/wordprocessingml/2006/main">
        <w:rPr>
          <w:rStyle w:val="normaltextrun"/>
          <w:rFonts w:ascii="Calibri" w:hAnsi="Calibri" w:cs="Calibri"/>
          <w:b/>
          <w:bCs/>
          <w:color w:val="000000"/>
          <w:shd w:val="clear" w:color="auto" w:fill="FFFFFF"/>
        </w:rPr>
        <w:t xml:space="preserve">vložit </w:t>
      </w:r>
      <w:r xmlns:w="http://schemas.openxmlformats.org/wordprocessingml/2006/main">
        <w:rPr>
          <w:rStyle w:val="normaltextrun"/>
          <w:rFonts w:cs="Calibri Light"/>
          <w:b/>
          <w:bCs/>
          <w:color w:val="000000"/>
          <w:shd w:val="clear" w:color="auto" w:fill="FFFFFF"/>
        </w:rPr>
        <w:t xml:space="preserve">do </w:t>
      </w:r>
      <w:r xmlns:w="http://schemas.openxmlformats.org/wordprocessingml/2006/main">
        <w:rPr>
          <w:rStyle w:val="normaltextrun"/>
          <w:rFonts w:cs="Calibri Light"/>
          <w:b/>
          <w:bCs/>
          <w:color w:val="000000"/>
          <w:shd w:val="clear" w:color="auto" w:fill="FFFFFF"/>
        </w:rPr>
        <w:t xml:space="preserve">stránky. </w:t>
      </w:r>
      <w:r xmlns:w="http://schemas.openxmlformats.org/wordprocessingml/2006/main">
        <w:rPr>
          <w:rStyle w:val="normaltextrun"/>
          <w:rFonts w:cs="Calibri Light"/>
          <w:color w:val="000000"/>
          <w:shd w:val="clear" w:color="auto" w:fill="FFFFFF"/>
        </w:rPr>
        <w:t xml:space="preserve">Po kliknutí se nám zobrazí další dialogové okno.</w:t>
      </w:r>
    </w:p>
    <w:p w14:paraId="19205C7A" w14:textId="4603611D" w:rsidR="00C10573" w:rsidRDefault="00176BB0" w:rsidP="00C10573">
      <w:pPr xmlns:w="http://schemas.openxmlformats.org/wordprocessingml/2006/main">
        <w:keepNext/>
        <w:jc w:val="center"/>
      </w:pPr>
      <w:r xmlns:w="http://schemas.openxmlformats.org/wordprocessingml/2006/main" xmlns:wp="http://schemas.openxmlformats.org/drawingml/2006/wordprocessingDrawing" xmlns:wp14="http://schemas.microsoft.com/office/word/2010/wordprocessingDrawing" xmlns:r="http://schemas.openxmlformats.org/officeDocument/2006/relationships">
        <w:rPr>
          <w:rFonts w:cstheme="majorHAnsi"/>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anchor distT="0" distB="0" distL="114300" distR="114300" simplePos="0" relativeHeight="251658268" behindDoc="0" locked="0" layoutInCell="1" allowOverlap="1" wp14:anchorId="474DECA9" wp14:editId="70031A51">
            <wp:simplePos x="0" y="0"/>
            <wp:positionH relativeFrom="column">
              <wp:posOffset>2993006</wp:posOffset>
            </wp:positionH>
            <wp:positionV relativeFrom="paragraph">
              <wp:posOffset>2440480</wp:posOffset>
            </wp:positionV>
            <wp:extent cx="123113" cy="123113"/>
            <wp:effectExtent l="0" t="0" r="0" b="0"/>
            <wp:wrapNone/>
            <wp:docPr id="1202872078" name="Graphic 1202872078"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23113" cy="123113"/>
                    </a:xfrm>
                    <a:prstGeom prst="rect">
                      <a:avLst/>
                    </a:prstGeom>
                  </pic:spPr>
                </pic:pic>
              </a:graphicData>
            </a:graphic>
            <wp14:sizeRelH relativeFrom="margin">
              <wp14:pctWidth>0</wp14:pctWidth>
            </wp14:sizeRelH>
            <wp14:sizeRelV relativeFrom="margin">
              <wp14:pctHeight>0</wp14:pctHeight>
            </wp14:sizeRelV>
          </wp:anchor>
        </w:drawing>
      </w:r>
      <w:r xmlns:w="http://schemas.openxmlformats.org/wordprocessingml/2006/main" w:rsidR="004F198E" w:rsidRPr="004F198E">
        <w:rPr>
          <w:noProof/>
        </w:rPr>
        <w:t xml:space="preserve"> </w:t>
      </w:r>
      <w:r xmlns:w="http://schemas.openxmlformats.org/wordprocessingml/2006/main" xmlns:wp="http://schemas.openxmlformats.org/drawingml/2006/wordprocessingDrawing" xmlns:wp14="http://schemas.microsoft.com/office/word/2010/wordprocessingDrawing" xmlns:r="http://schemas.openxmlformats.org/officeDocument/2006/relationships" w:rsidR="004F198E" w:rsidRPr="004F198E">
        <w:rPr>
          <w:noProof/>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8D0FBC7" wp14:editId="1F11B14E">
            <wp:extent cx="4930726" cy="3609781"/>
            <wp:effectExtent l="0" t="0" r="0" b="0"/>
            <wp:docPr id="131803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34397" name=""/>
                    <pic:cNvPicPr/>
                  </pic:nvPicPr>
                  <pic:blipFill>
                    <a:blip r:embed="rId139"/>
                    <a:stretch>
                      <a:fillRect/>
                    </a:stretch>
                  </pic:blipFill>
                  <pic:spPr>
                    <a:xfrm>
                      <a:off x="0" y="0"/>
                      <a:ext cx="4940894" cy="3617225"/>
                    </a:xfrm>
                    <a:prstGeom prst="rect">
                      <a:avLst/>
                    </a:prstGeom>
                  </pic:spPr>
                </pic:pic>
              </a:graphicData>
            </a:graphic>
          </wp:inline>
        </w:drawing>
      </w:r>
    </w:p>
    <w:p w14:paraId="3DAC3F2F" w14:textId="6D4EBE58" w:rsidR="006D5C9F" w:rsidRPr="008226A7" w:rsidRDefault="00C10573" w:rsidP="00C10573">
      <w:pPr xmlns:w="http://schemas.openxmlformats.org/wordprocessingml/2006/main">
        <w:pStyle w:val="Caption"/>
        <w:rPr>
          <w:lang w:eastAsia="en-US"/>
        </w:rPr>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115 </w:t>
      </w:r>
      <w:r xmlns:w="http://schemas.openxmlformats.org/wordprocessingml/2006/main">
        <w:fldChar xmlns:w="http://schemas.openxmlformats.org/wordprocessingml/2006/main" w:fldCharType="end"/>
      </w:r>
      <w:r xmlns:w="http://schemas.openxmlformats.org/wordprocessingml/2006/main" w:rsidR="00047A20">
        <w:t xml:space="preserve">Vyhledání archivu souborů</w:t>
      </w:r>
    </w:p>
    <w:p w14:paraId="4AC0B1B1" w14:textId="77777777" w:rsidR="00F96B2A" w:rsidRDefault="00F96B2A" w:rsidP="00520BB4">
      <w:pPr>
        <w:rPr>
          <w:lang w:eastAsia="en-US"/>
        </w:rPr>
      </w:pPr>
    </w:p>
    <w:p w14:paraId="4CEDAF07" w14:textId="13168F83" w:rsidR="006F3C87" w:rsidRDefault="00D84818" w:rsidP="00520BB4">
      <w:pPr xmlns:w="http://schemas.openxmlformats.org/wordprocessingml/2006/main">
        <w:rPr>
          <w:lang w:eastAsia="en-US"/>
        </w:rPr>
      </w:pPr>
      <w:r xmlns:w="http://schemas.openxmlformats.org/wordprocessingml/2006/main">
        <w:t xml:space="preserve">V dialogovém okně máme dvě sekce s vyhledáváním </w:t>
      </w:r>
      <w:r xmlns:w="http://schemas.openxmlformats.org/wordprocessingml/2006/main" w:rsidR="009837F7" w:rsidRPr="02231CFF">
        <w:rPr>
          <w:b/>
          <w:bCs/>
          <w:color w:val="FF0000"/>
        </w:rPr>
        <w:t xml:space="preserve">1 </w:t>
      </w:r>
      <w:r xmlns:w="http://schemas.openxmlformats.org/wordprocessingml/2006/main" w:rsidR="009837F7">
        <w:t xml:space="preserve">. sekce je pro filtrování výpisu souborů na stránku a </w:t>
      </w:r>
      <w:r xmlns:w="http://schemas.openxmlformats.org/wordprocessingml/2006/main" w:rsidR="00695AA7" w:rsidRPr="02231CFF">
        <w:rPr>
          <w:b/>
          <w:bCs/>
          <w:color w:val="ED7D31" w:themeColor="accent2"/>
        </w:rPr>
        <w:t xml:space="preserve">2. </w:t>
      </w:r>
      <w:r xmlns:w="http://schemas.openxmlformats.org/wordprocessingml/2006/main" w:rsidR="00D119EA">
        <w:t xml:space="preserve">sekce je určena pro pomocné vyhledávání, abyste zjistili zda vámi zvolené parametry jsou správné. Výsledek z pomocného vyhledávání je zobrazen v sekci </w:t>
      </w:r>
      <w:r xmlns:w="http://schemas.openxmlformats.org/wordprocessingml/2006/main" w:rsidR="006C4E0C" w:rsidRPr="02231CFF">
        <w:rPr>
          <w:b/>
          <w:bCs/>
          <w:color w:val="FFC000" w:themeColor="accent4"/>
        </w:rPr>
        <w:t xml:space="preserve">3 </w:t>
      </w:r>
      <w:r xmlns:w="http://schemas.openxmlformats.org/wordprocessingml/2006/main" w:rsidR="006C4E0C">
        <w:t xml:space="preserve">. v dialogovém okně. Pokud ve 3. sekci jsou očekávané soubory, kliknutím na tlačítko OK se archiv souborů vloží na stránku.</w:t>
      </w:r>
    </w:p>
    <w:p w14:paraId="478AA6F3" w14:textId="40F54A8D" w:rsidR="00047A20" w:rsidRDefault="00047A20" w:rsidP="00520BB4">
      <w:pPr>
        <w:rPr>
          <w:lang w:eastAsia="en-US"/>
        </w:rPr>
      </w:pPr>
    </w:p>
    <w:p w14:paraId="2F7E6D8D" w14:textId="5834CDA9" w:rsidR="003A4FAD" w:rsidRDefault="008B0202" w:rsidP="003A4FAD">
      <w:pPr>
        <w:keepNext/>
        <w:jc w:val="center"/>
      </w:pPr>
      <w:r>
        <w:rPr>
          <w:noProof/>
          <w:lang w:eastAsia="en-US"/>
        </w:rPr>
        <w:lastRenderedPageBreak/>
        <w:drawing>
          <wp:anchor distT="0" distB="0" distL="114300" distR="114300" simplePos="0" relativeHeight="251658284" behindDoc="0" locked="0" layoutInCell="1" allowOverlap="1" wp14:anchorId="2CF92BB3" wp14:editId="716AEF7A">
            <wp:simplePos x="0" y="0"/>
            <wp:positionH relativeFrom="column">
              <wp:posOffset>2571879</wp:posOffset>
            </wp:positionH>
            <wp:positionV relativeFrom="paragraph">
              <wp:posOffset>1831098</wp:posOffset>
            </wp:positionV>
            <wp:extent cx="212400" cy="212400"/>
            <wp:effectExtent l="0" t="0" r="0" b="0"/>
            <wp:wrapNone/>
            <wp:docPr id="1289567108" name="Graphic 1289567108"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08" name="Graphic 1289567108" descr="Badge with solid fill"/>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12400" cy="212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58285" behindDoc="0" locked="0" layoutInCell="1" allowOverlap="1" wp14:anchorId="55C0A456" wp14:editId="2412D098">
            <wp:simplePos x="0" y="0"/>
            <wp:positionH relativeFrom="column">
              <wp:posOffset>3036625</wp:posOffset>
            </wp:positionH>
            <wp:positionV relativeFrom="paragraph">
              <wp:posOffset>2137579</wp:posOffset>
            </wp:positionV>
            <wp:extent cx="212400" cy="212400"/>
            <wp:effectExtent l="0" t="0" r="0" b="0"/>
            <wp:wrapNone/>
            <wp:docPr id="1289567109" name="Graphic 1289567109"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09" name="Graphic 1289567109" descr="Badge 3 with solid fill"/>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12400" cy="212400"/>
                    </a:xfrm>
                    <a:prstGeom prst="rect">
                      <a:avLst/>
                    </a:prstGeom>
                  </pic:spPr>
                </pic:pic>
              </a:graphicData>
            </a:graphic>
            <wp14:sizeRelH relativeFrom="margin">
              <wp14:pctWidth>0</wp14:pctWidth>
            </wp14:sizeRelH>
            <wp14:sizeRelV relativeFrom="margin">
              <wp14:pctHeight>0</wp14:pctHeight>
            </wp14:sizeRelV>
          </wp:anchor>
        </w:drawing>
      </w:r>
      <w:r w:rsidR="006572AC">
        <w:rPr>
          <w:noProof/>
          <w:lang w:eastAsia="en-US"/>
        </w:rPr>
        <w:drawing>
          <wp:anchor distT="0" distB="0" distL="114300" distR="114300" simplePos="0" relativeHeight="251658283" behindDoc="0" locked="0" layoutInCell="1" allowOverlap="1" wp14:anchorId="66BB29F8" wp14:editId="7FEF11B3">
            <wp:simplePos x="0" y="0"/>
            <wp:positionH relativeFrom="column">
              <wp:posOffset>2619074</wp:posOffset>
            </wp:positionH>
            <wp:positionV relativeFrom="paragraph">
              <wp:posOffset>789958</wp:posOffset>
            </wp:positionV>
            <wp:extent cx="211150" cy="211150"/>
            <wp:effectExtent l="0" t="0" r="0" b="0"/>
            <wp:wrapNone/>
            <wp:docPr id="44" name="Graphic 44"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1 with solid fill"/>
                    <pic:cNvPicPr/>
                  </pic:nvPicPr>
                  <pic:blipFill>
                    <a:blip r:embed="rId144" cstate="print">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11150" cy="211150"/>
                    </a:xfrm>
                    <a:prstGeom prst="rect">
                      <a:avLst/>
                    </a:prstGeom>
                  </pic:spPr>
                </pic:pic>
              </a:graphicData>
            </a:graphic>
            <wp14:sizeRelH relativeFrom="margin">
              <wp14:pctWidth>0</wp14:pctWidth>
            </wp14:sizeRelH>
            <wp14:sizeRelV relativeFrom="margin">
              <wp14:pctHeight>0</wp14:pctHeight>
            </wp14:sizeRelV>
          </wp:anchor>
        </w:drawing>
      </w:r>
      <w:r w:rsidR="00503AD3" w:rsidRPr="00503AD3">
        <w:rPr>
          <w:noProof/>
        </w:rPr>
        <w:drawing>
          <wp:inline distT="0" distB="0" distL="0" distR="0" wp14:anchorId="6C072094" wp14:editId="7CD4D669">
            <wp:extent cx="5728970" cy="2400221"/>
            <wp:effectExtent l="0" t="0" r="5080" b="635"/>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ok 3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8970" cy="2400221"/>
                    </a:xfrm>
                    <a:prstGeom prst="rect">
                      <a:avLst/>
                    </a:prstGeom>
                  </pic:spPr>
                </pic:pic>
              </a:graphicData>
            </a:graphic>
          </wp:inline>
        </w:drawing>
      </w:r>
    </w:p>
    <w:p w14:paraId="35C281D4" w14:textId="28A9D87B" w:rsidR="003A4FAD" w:rsidRDefault="003A4FAD" w:rsidP="003A4FAD">
      <w:pPr xmlns:w="http://schemas.openxmlformats.org/wordprocessingml/2006/main">
        <w:pStyle w:val="Caption"/>
      </w:pPr>
      <w:r xmlns:w="http://schemas.openxmlformats.org/wordprocessingml/2006/main">
        <w:t xml:space="preserve">Obrázek </w:t>
      </w:r>
      <w:r xmlns:w="http://schemas.openxmlformats.org/wordprocessingml/2006/main">
        <w:fldChar xmlns:w="http://schemas.openxmlformats.org/wordprocessingml/2006/main" w:fldCharType="begin"/>
      </w:r>
      <w:r xmlns:w="http://schemas.openxmlformats.org/wordprocessingml/2006/main">
        <w:instrText xmlns:w="http://schemas.openxmlformats.org/wordprocessingml/2006/main">SEQ Obrázok \* ARABIC</w:instrText>
      </w:r>
      <w:r xmlns:w="http://schemas.openxmlformats.org/wordprocessingml/2006/main">
        <w:fldChar xmlns:w="http://schemas.openxmlformats.org/wordprocessingml/2006/main" w:fldCharType="separate"/>
      </w:r>
      <w:r xmlns:w="http://schemas.openxmlformats.org/wordprocessingml/2006/main" w:rsidR="0023014C">
        <w:rPr>
          <w:noProof/>
        </w:rPr>
        <w:t xml:space="preserve">116 </w:t>
      </w:r>
      <w:r xmlns:w="http://schemas.openxmlformats.org/wordprocessingml/2006/main">
        <w:fldChar xmlns:w="http://schemas.openxmlformats.org/wordprocessingml/2006/main" w:fldCharType="end"/>
      </w:r>
      <w:r xmlns:w="http://schemas.openxmlformats.org/wordprocessingml/2006/main">
        <w:t xml:space="preserve">Dialogové okno archivu souborů</w:t>
      </w:r>
    </w:p>
    <w:p w14:paraId="32B2BBC9" w14:textId="145A60A2" w:rsidR="00E80E7B" w:rsidRDefault="00101855" w:rsidP="006126E9">
      <w:pPr>
        <w:pStyle w:val="IW-Nadpis1"/>
        <w:rPr>
          <w:rStyle w:val="normaltextrun"/>
          <w:rFonts w:cs="Calibri Light"/>
          <w:b w:val="0"/>
          <w:bCs w:val="0"/>
          <w:color w:val="2E74B5"/>
          <w:sz w:val="30"/>
          <w:szCs w:val="30"/>
        </w:rPr>
      </w:pPr>
      <w:r>
        <w:br w:type="page"/>
      </w:r>
    </w:p>
    <w:p w14:paraId="375A8692" w14:textId="1D562FE4" w:rsidR="00F8500D" w:rsidRPr="00F8500D" w:rsidRDefault="00F8500D">
      <w:pPr xmlns:w="http://schemas.openxmlformats.org/wordprocessingml/2006/main">
        <w:pStyle w:val="IW-Nadpis1"/>
      </w:pPr>
      <w:bookmarkStart xmlns:w="http://schemas.openxmlformats.org/wordprocessingml/2006/main" w:id="126" w:name="_Toc142904178"/>
      <w:r xmlns:w="http://schemas.openxmlformats.org/wordprocessingml/2006/main">
        <w:lastRenderedPageBreak xmlns:w="http://schemas.openxmlformats.org/wordprocessingml/2006/main"/>
      </w:r>
      <w:r xmlns:w="http://schemas.openxmlformats.org/wordprocessingml/2006/main">
        <w:t xml:space="preserve">Nápověda</w:t>
      </w:r>
      <w:bookmarkEnd xmlns:w="http://schemas.openxmlformats.org/wordprocessingml/2006/main" w:id="126"/>
    </w:p>
    <w:p w14:paraId="2462DC80" w14:textId="467672FC" w:rsidR="0031607B" w:rsidRPr="0047055A" w:rsidRDefault="0031607B" w:rsidP="02231CFF">
      <w:pPr xmlns:w="http://schemas.openxmlformats.org/wordprocessingml/2006/main">
        <w:pStyle w:val="IW-Norml"/>
        <w:rPr>
          <w:rFonts w:asciiTheme="majorHAnsi" w:hAnsiTheme="majorHAnsi" w:cstheme="majorBidi"/>
        </w:rPr>
      </w:pPr>
      <w:r xmlns:w="http://schemas.openxmlformats.org/wordprocessingml/2006/main" w:rsidRPr="02231CFF">
        <w:rPr>
          <w:rFonts w:asciiTheme="majorHAnsi" w:hAnsiTheme="majorHAnsi" w:cstheme="majorBidi"/>
        </w:rPr>
        <w:t xml:space="preserve">Během práce v systému WebJET je vám k dispozici nápověda, kterou můžete spustit kliknutím na odkaz v horní liště okna.</w:t>
      </w:r>
    </w:p>
    <w:p w14:paraId="7FB1E6A0" w14:textId="4594DB1F" w:rsidR="0031607B" w:rsidRPr="0047055A" w:rsidRDefault="00B124E3" w:rsidP="0031607B">
      <w:pPr>
        <w:pStyle w:val="Obrzok"/>
      </w:pPr>
      <w:r>
        <w:drawing>
          <wp:anchor distT="0" distB="0" distL="114300" distR="114300" simplePos="0" relativeHeight="251658274" behindDoc="0" locked="0" layoutInCell="1" allowOverlap="1" wp14:anchorId="2265B9BE" wp14:editId="373D8E22">
            <wp:simplePos x="0" y="0"/>
            <wp:positionH relativeFrom="margin">
              <wp:align>left</wp:align>
            </wp:positionH>
            <wp:positionV relativeFrom="paragraph">
              <wp:posOffset>6350</wp:posOffset>
            </wp:positionV>
            <wp:extent cx="1849755" cy="293370"/>
            <wp:effectExtent l="0" t="0" r="0" b="0"/>
            <wp:wrapSquare wrapText="bothSides"/>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pic:nvPicPr>
                  <pic:blipFill rotWithShape="1">
                    <a:blip r:embed="rId147">
                      <a:extLst>
                        <a:ext uri="{28A0092B-C50C-407E-A947-70E740481C1C}">
                          <a14:useLocalDpi xmlns:a14="http://schemas.microsoft.com/office/drawing/2010/main" val="0"/>
                        </a:ext>
                      </a:extLst>
                    </a:blip>
                    <a:srcRect t="22162" b="22519"/>
                    <a:stretch/>
                  </pic:blipFill>
                  <pic:spPr bwMode="auto">
                    <a:xfrm>
                      <a:off x="0" y="0"/>
                      <a:ext cx="1867625" cy="296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C54B0" w14:textId="77777777" w:rsidR="00B124E3" w:rsidRDefault="00B124E3" w:rsidP="02231CFF">
      <w:pPr>
        <w:pStyle w:val="IW-Norml"/>
        <w:rPr>
          <w:rFonts w:asciiTheme="majorHAnsi" w:hAnsiTheme="majorHAnsi" w:cstheme="majorBidi"/>
        </w:rPr>
      </w:pPr>
    </w:p>
    <w:p w14:paraId="1010C5D9" w14:textId="429C5143" w:rsidR="00F91F84" w:rsidRDefault="006126E9" w:rsidP="02231CFF">
      <w:pPr xmlns:w="http://schemas.openxmlformats.org/wordprocessingml/2006/main">
        <w:rPr>
          <w:rFonts w:eastAsiaTheme="majorEastAsia"/>
        </w:rPr>
      </w:pPr>
      <w:r xmlns:w="http://schemas.openxmlformats.org/wordprocessingml/2006/main">
        <w:rPr>
          <w:rFonts w:eastAsiaTheme="majorEastAsia"/>
        </w:rPr>
        <w:t xml:space="preserve">Provede se přesměrování na naši </w:t>
      </w:r>
      <w:proofErr xmlns:w="http://schemas.openxmlformats.org/wordprocessingml/2006/main" w:type="spellStart"/>
      <w:r xmlns:w="http://schemas.openxmlformats.org/wordprocessingml/2006/main">
        <w:rPr>
          <w:rFonts w:eastAsiaTheme="majorEastAsia"/>
        </w:rPr>
        <w:t xml:space="preserve">WebJET </w:t>
      </w:r>
      <w:proofErr xmlns:w="http://schemas.openxmlformats.org/wordprocessingml/2006/main" w:type="spellEnd"/>
      <w:r xmlns:w="http://schemas.openxmlformats.org/wordprocessingml/2006/main">
        <w:rPr>
          <w:rFonts w:eastAsiaTheme="majorEastAsia"/>
        </w:rPr>
        <w:t xml:space="preserve">CMS </w:t>
      </w:r>
      <w:proofErr xmlns:w="http://schemas.openxmlformats.org/wordprocessingml/2006/main" w:type="spellStart"/>
      <w:r xmlns:w="http://schemas.openxmlformats.org/wordprocessingml/2006/main">
        <w:rPr>
          <w:rFonts w:eastAsiaTheme="majorEastAsia"/>
        </w:rPr>
        <w:t xml:space="preserve">dokumentaristickou </w:t>
      </w:r>
      <w:proofErr xmlns:w="http://schemas.openxmlformats.org/wordprocessingml/2006/main" w:type="spellEnd"/>
      <w:r xmlns:w="http://schemas.openxmlformats.org/wordprocessingml/2006/main">
        <w:rPr>
          <w:rFonts w:eastAsiaTheme="majorEastAsia"/>
        </w:rPr>
        <w:t xml:space="preserve">stránku </w:t>
      </w:r>
      <w:hyperlink xmlns:w="http://schemas.openxmlformats.org/wordprocessingml/2006/main" xmlns:r="http://schemas.openxmlformats.org/officeDocument/2006/relationships" r:id="rId148" w:history="1">
        <w:r xmlns:w="http://schemas.openxmlformats.org/wordprocessingml/2006/main" w:rsidRPr="00014AC7">
          <w:rPr>
            <w:rStyle w:val="Hyperlink"/>
            <w:rFonts w:eastAsiaTheme="majorEastAsia"/>
          </w:rPr>
          <w:t xml:space="preserve">http://docs.webjetcms.sk/v2023/#/ </w:t>
        </w:r>
      </w:hyperlink>
      <w:r xmlns:w="http://schemas.openxmlformats.org/wordprocessingml/2006/main">
        <w:rPr>
          <w:rFonts w:eastAsiaTheme="majorEastAsia"/>
        </w:rPr>
        <w:t xml:space="preserve">kde najdete vždy nové informace o našem produktu.</w:t>
      </w:r>
    </w:p>
    <w:p w14:paraId="52728CF6" w14:textId="20ED2F28" w:rsidR="00F91F84" w:rsidRPr="00F91F84" w:rsidRDefault="00F91F84" w:rsidP="02231CFF">
      <w:pPr>
        <w:rPr>
          <w:rFonts w:eastAsiaTheme="majorEastAsia"/>
          <w:lang w:eastAsia="en-US"/>
        </w:rPr>
      </w:pPr>
    </w:p>
    <w:sectPr w:rsidR="00F91F84" w:rsidRPr="00F91F84" w:rsidSect="00655B72">
      <w:headerReference w:type="default" r:id="rId149"/>
      <w:footerReference w:type="even" r:id="rId150"/>
      <w:footerReference w:type="default" r:id="rId151"/>
      <w:headerReference w:type="first" r:id="rId152"/>
      <w:footerReference w:type="first" r:id="rId153"/>
      <w:pgSz w:w="11906" w:h="16838" w:code="9"/>
      <w:pgMar w:top="1418" w:right="1466" w:bottom="1418" w:left="1418" w:header="397" w:footer="113" w:gutter="0"/>
      <w:paperSrc w:first="15" w:other="15"/>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C8EC3" w14:textId="77777777" w:rsidR="007C3D5C" w:rsidRDefault="007C3D5C">
      <w:r>
        <w:separator/>
      </w:r>
    </w:p>
    <w:p w14:paraId="267DB9FD" w14:textId="77777777" w:rsidR="007C3D5C" w:rsidRDefault="007C3D5C"/>
    <w:p w14:paraId="4054EF02" w14:textId="77777777" w:rsidR="007C3D5C" w:rsidRDefault="007C3D5C"/>
  </w:endnote>
  <w:endnote w:type="continuationSeparator" w:id="0">
    <w:p w14:paraId="6BAFD5D6" w14:textId="77777777" w:rsidR="007C3D5C" w:rsidRDefault="007C3D5C">
      <w:r>
        <w:continuationSeparator/>
      </w:r>
    </w:p>
    <w:p w14:paraId="53AB5CFD" w14:textId="77777777" w:rsidR="007C3D5C" w:rsidRDefault="007C3D5C"/>
    <w:p w14:paraId="701B457A" w14:textId="77777777" w:rsidR="007C3D5C" w:rsidRDefault="007C3D5C"/>
  </w:endnote>
  <w:endnote w:type="continuationNotice" w:id="1">
    <w:p w14:paraId="3971BEEB" w14:textId="77777777" w:rsidR="007C3D5C" w:rsidRDefault="007C3D5C">
      <w:pPr>
        <w:spacing w:before="0" w:after="0"/>
      </w:pPr>
    </w:p>
    <w:p w14:paraId="5BB60527" w14:textId="77777777" w:rsidR="007C3D5C" w:rsidRDefault="007C3D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sap Medium">
    <w:altName w:val="Calibri"/>
    <w:panose1 w:val="020B0604020202020204"/>
    <w:charset w:val="EE"/>
    <w:family w:val="auto"/>
    <w:pitch w:val="variable"/>
    <w:sig w:usb0="A00000FF" w:usb1="5000207B" w:usb2="00000000" w:usb3="00000000" w:csb0="00000193" w:csb1="00000000"/>
  </w:font>
  <w:font w:name="Asap">
    <w:altName w:val="Calibri"/>
    <w:panose1 w:val="020B0604020202020204"/>
    <w:charset w:val="EE"/>
    <w:family w:val="auto"/>
    <w:pitch w:val="variable"/>
    <w:sig w:usb0="A00000FF" w:usb1="5000207B" w:usb2="00000000" w:usb3="00000000" w:csb0="00000193"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9844D" w14:textId="77777777" w:rsidR="001C2AB8" w:rsidRDefault="001C2AB8" w:rsidP="000A615A">
    <w:pPr>
      <w:pStyle w:val="Footer"/>
      <w:framePr w:wrap="around" w:vAnchor="text" w:hAnchor="margin" w:xAlign="right" w:y="1"/>
      <w:rPr>
        <w:rStyle w:val="PageNumber"/>
      </w:rPr>
    </w:pPr>
    <w:r w:rsidRPr="02231CFF">
      <w:rPr>
        <w:rStyle w:val="PageNumber"/>
      </w:rPr>
      <w:fldChar w:fldCharType="begin"/>
    </w:r>
    <w:r w:rsidRPr="02231CFF">
      <w:rPr>
        <w:rStyle w:val="PageNumber"/>
      </w:rPr>
      <w:instrText xml:space="preserve">PAGE  </w:instrText>
    </w:r>
    <w:r w:rsidRPr="02231CFF">
      <w:rPr>
        <w:rStyle w:val="PageNumber"/>
      </w:rPr>
      <w:fldChar w:fldCharType="end"/>
    </w:r>
  </w:p>
  <w:p w14:paraId="3C858AFD" w14:textId="77777777" w:rsidR="001C2AB8" w:rsidRDefault="001C2AB8" w:rsidP="003102A5">
    <w:pPr>
      <w:pStyle w:val="Footer"/>
      <w:ind w:right="360"/>
    </w:pPr>
  </w:p>
  <w:p w14:paraId="6A31E00D" w14:textId="77777777" w:rsidR="001C2AB8" w:rsidRDefault="001C2AB8"/>
  <w:p w14:paraId="0371B23C" w14:textId="77777777" w:rsidR="003D7F27" w:rsidRDefault="003D7F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940EE" w14:textId="372C95A8" w:rsidR="001C2AB8" w:rsidRPr="00640909" w:rsidRDefault="00007F79" w:rsidP="000D1EAA">
    <w:pPr>
      <w:tabs>
        <w:tab w:val="left" w:pos="870"/>
      </w:tabs>
      <w:rPr>
        <w:color w:val="404040"/>
        <w:sz w:val="18"/>
        <w:szCs w:val="18"/>
      </w:rPr>
    </w:pPr>
    <w:r>
      <w:rPr>
        <w:b/>
        <w:noProof/>
        <w:color w:val="404040"/>
        <w:sz w:val="16"/>
        <w:szCs w:val="18"/>
      </w:rPr>
      <w:drawing>
        <wp:anchor distT="0" distB="0" distL="114300" distR="114300" simplePos="0" relativeHeight="251658243" behindDoc="0" locked="0" layoutInCell="1" allowOverlap="1" wp14:anchorId="68105D93" wp14:editId="091E7372">
          <wp:simplePos x="0" y="0"/>
          <wp:positionH relativeFrom="leftMargin">
            <wp:align>right</wp:align>
          </wp:positionH>
          <wp:positionV relativeFrom="paragraph">
            <wp:posOffset>296227</wp:posOffset>
          </wp:positionV>
          <wp:extent cx="556895" cy="515620"/>
          <wp:effectExtent l="0" t="0" r="0" b="0"/>
          <wp:wrapSquare wrapText="bothSides"/>
          <wp:docPr id="23" name="Picture 6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ig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56895" cy="515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427774E7" wp14:editId="1E452349">
          <wp:simplePos x="0" y="0"/>
          <wp:positionH relativeFrom="margin">
            <wp:posOffset>443357</wp:posOffset>
          </wp:positionH>
          <wp:positionV relativeFrom="paragraph">
            <wp:posOffset>-731203</wp:posOffset>
          </wp:positionV>
          <wp:extent cx="6460808" cy="2022178"/>
          <wp:effectExtent l="0" t="0" r="0" b="0"/>
          <wp:wrapNone/>
          <wp:docPr id="8" name="Picture 3" descr="A4_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4_bottom"/>
                  <pic:cNvPicPr>
                    <a:picLocks noChangeAspect="1" noChangeArrowheads="1"/>
                  </pic:cNvPicPr>
                </pic:nvPicPr>
                <pic:blipFill rotWithShape="1">
                  <a:blip r:embed="rId2">
                    <a:extLst>
                      <a:ext uri="{28A0092B-C50C-407E-A947-70E740481C1C}">
                        <a14:useLocalDpi xmlns:a14="http://schemas.microsoft.com/office/drawing/2010/main" val="0"/>
                      </a:ext>
                    </a:extLst>
                  </a:blip>
                  <a:srcRect l="23827"/>
                  <a:stretch/>
                </pic:blipFill>
                <pic:spPr bwMode="auto">
                  <a:xfrm>
                    <a:off x="0" y="0"/>
                    <a:ext cx="6460808" cy="20221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1EAA">
      <w:rPr>
        <w:color w:val="404040"/>
        <w:sz w:val="18"/>
        <w:szCs w:val="18"/>
      </w:rPr>
      <w:tab/>
    </w:r>
  </w:p>
  <w:p w14:paraId="6EBE0CFF" w14:textId="69E5FD20" w:rsidR="002B08E3" w:rsidRDefault="02231CFF" w:rsidP="02231CFF">
    <w:pPr xmlns:w="http://schemas.openxmlformats.org/wordprocessingml/2006/main">
      <w:rPr>
        <w:b/>
        <w:bCs/>
        <w:color w:val="404040"/>
        <w:sz w:val="16"/>
        <w:szCs w:val="16"/>
      </w:rPr>
    </w:pPr>
    <w:r xmlns:w="http://schemas.openxmlformats.org/wordprocessingml/2006/main" w:rsidRPr="02231CFF">
      <w:rPr>
        <w:b/>
        <w:bCs/>
        <w:color w:val="404040" w:themeColor="text1" w:themeTint="BF"/>
        <w:sz w:val="16"/>
        <w:szCs w:val="16"/>
      </w:rPr>
      <w:t xml:space="preserve">     </w:t>
    </w:r>
    <w:proofErr xmlns:w="http://schemas.openxmlformats.org/wordprocessingml/2006/main" w:type="spellStart"/>
    <w:r xmlns:w="http://schemas.openxmlformats.org/wordprocessingml/2006/main" w:rsidRPr="02231CFF">
      <w:rPr>
        <w:b/>
        <w:bCs/>
        <w:color w:val="404040" w:themeColor="text1" w:themeTint="BF"/>
        <w:sz w:val="16"/>
        <w:szCs w:val="16"/>
      </w:rPr>
      <w:t xml:space="preserve">InterWay </w:t>
    </w:r>
    <w:proofErr xmlns:w="http://schemas.openxmlformats.org/wordprocessingml/2006/main" w:type="spellEnd"/>
    <w:r xmlns:w="http://schemas.openxmlformats.org/wordprocessingml/2006/main" w:rsidRPr="02231CFF">
      <w:rPr>
        <w:b/>
        <w:bCs/>
        <w:color w:val="404040" w:themeColor="text1" w:themeTint="BF"/>
        <w:sz w:val="16"/>
        <w:szCs w:val="16"/>
      </w:rPr>
      <w:t xml:space="preserve">, as ,</w:t>
    </w:r>
  </w:p>
  <w:p w14:paraId="4B1E9D6C" w14:textId="0B461E10" w:rsidR="002B08E3" w:rsidRDefault="02231CFF" w:rsidP="02231CFF">
    <w:pPr xmlns:w="http://schemas.openxmlformats.org/wordprocessingml/2006/main">
      <w:rPr>
        <w:b/>
        <w:bCs/>
        <w:color w:val="404040"/>
        <w:sz w:val="16"/>
        <w:szCs w:val="16"/>
      </w:rPr>
    </w:pPr>
    <w:r xmlns:w="http://schemas.openxmlformats.org/wordprocessingml/2006/main" w:rsidRPr="02231CFF">
      <w:rPr>
        <w:color w:val="404040" w:themeColor="text1" w:themeTint="BF"/>
        <w:sz w:val="16"/>
        <w:szCs w:val="16"/>
      </w:rPr>
      <w:t xml:space="preserve">Stará Vajnorská 21, 831 04 Bratislava,</w:t>
    </w:r>
    <w:r xmlns:w="http://schemas.openxmlformats.org/wordprocessingml/2006/main" w:rsidRPr="02231CFF">
      <w:rPr>
        <w:rFonts w:cs="Tahoma"/>
        <w:color w:val="404040" w:themeColor="text1" w:themeTint="BF"/>
        <w:sz w:val="16"/>
        <w:szCs w:val="16"/>
      </w:rPr>
      <w:t xml:space="preserve"> </w:t>
    </w:r>
    <w:r xmlns:w="http://schemas.openxmlformats.org/wordprocessingml/2006/main" w:rsidR="00163D02">
      <w:tab xmlns:w="http://schemas.openxmlformats.org/wordprocessingml/2006/main"/>
    </w:r>
  </w:p>
  <w:p w14:paraId="67F56C41" w14:textId="1EE8DF92" w:rsidR="001C2AB8" w:rsidRPr="00163D02" w:rsidRDefault="00501A68" w:rsidP="02231CFF">
    <w:pPr xmlns:w="http://schemas.openxmlformats.org/wordprocessingml/2006/main">
      <w:rPr>
        <w:b/>
        <w:bCs/>
        <w:color w:val="404040"/>
        <w:sz w:val="16"/>
        <w:szCs w:val="16"/>
      </w:rPr>
    </w:pPr>
    <w:r xmlns:w="http://schemas.openxmlformats.org/wordprocessingml/2006/main" xmlns:mc="http://schemas.openxmlformats.org/markup-compatibility/2006"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w:rPr>
        <w:rFonts w:ascii="Times New Roman" w:hAnsi="Times New Roman"/>
        <w:noProof/>
      </w:rPr>
      <mc:AlternateContent xmlns:mc="http://schemas.openxmlformats.org/markup-compatibility/2006" xmlns:w="http://schemas.openxmlformats.org/wordprocessingml/2006/main" xmlns:wp="http://schemas.openxmlformats.org/drawingml/2006/wordprocessingDrawing" xmlns:wp14="http://schemas.microsoft.com/office/word/2010/wordprocessingDrawing" xmlns:wps="http://schemas.microsoft.com/office/word/2010/wordprocessingShape" xmlns:w14="http://schemas.microsoft.com/office/word/2010/wordml" xmlns:v="urn:schemas-microsoft-com:vml" xmlns:o="urn:schemas-microsoft-com:office:office" xmlns:w10="urn:schemas-microsoft-com:office:word">
        <mc:Choice Requires="wps">
          <w:drawing>
            <wp:anchor distT="0" distB="0" distL="114300" distR="114300" simplePos="0" relativeHeight="251658241" behindDoc="0" locked="0" layoutInCell="1" allowOverlap="1" wp14:anchorId="75A25A93" wp14:editId="07E09093">
              <wp:simplePos x="0" y="0"/>
              <wp:positionH relativeFrom="rightMargin">
                <wp:posOffset>-115783</wp:posOffset>
              </wp:positionH>
              <wp:positionV relativeFrom="paragraph">
                <wp:posOffset>119999</wp:posOffset>
              </wp:positionV>
              <wp:extent cx="566428" cy="481013"/>
              <wp:effectExtent l="0" t="0" r="5080" b="0"/>
              <wp:wrapNone/>
              <wp:docPr id="7" name="Textové po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428" cy="481013"/>
                      </a:xfrm>
                      <a:prstGeom prst="rect">
                        <a:avLst/>
                      </a:prstGeom>
                      <a:solidFill>
                        <a:sysClr val="window" lastClr="FFFFFF"/>
                      </a:solidFill>
                      <a:ln w="6350">
                        <a:noFill/>
                      </a:ln>
                      <a:effectLst/>
                    </wps:spPr>
                    <wps:txbx>
                      <w:txbxContent>
                        <w:p w14:paraId="701A7E63" w14:textId="77777777" w:rsidR="001C2AB8" w:rsidRPr="00640909" w:rsidRDefault="001C2AB8" w:rsidP="002E01BB">
                          <w:pPr>
                            <w:spacing w:before="0" w:after="0"/>
                            <w:jc w:val="right"/>
                            <w:rPr>
                              <w:rFonts w:cs="Arial"/>
                              <w:sz w:val="16"/>
                              <w:szCs w:val="16"/>
                            </w:rPr>
                          </w:pPr>
                          <w:r w:rsidRPr="00640909">
                            <w:rPr>
                              <w:rFonts w:cs="Arial"/>
                              <w:sz w:val="16"/>
                              <w:szCs w:val="16"/>
                            </w:rPr>
                            <w:fldChar w:fldCharType="begin"/>
                          </w:r>
                          <w:r w:rsidRPr="00640909">
                            <w:rPr>
                              <w:rFonts w:cs="Arial"/>
                              <w:sz w:val="16"/>
                              <w:szCs w:val="16"/>
                            </w:rPr>
                            <w:instrText>PAGE   \* MERGEFORMAT</w:instrText>
                          </w:r>
                          <w:r w:rsidRPr="00640909">
                            <w:rPr>
                              <w:rFonts w:cs="Arial"/>
                              <w:sz w:val="16"/>
                              <w:szCs w:val="16"/>
                            </w:rPr>
                            <w:fldChar w:fldCharType="separate"/>
                          </w:r>
                          <w:r>
                            <w:rPr>
                              <w:rFonts w:cs="Arial"/>
                              <w:noProof/>
                              <w:sz w:val="16"/>
                              <w:szCs w:val="16"/>
                            </w:rPr>
                            <w:t>1</w:t>
                          </w:r>
                          <w:r w:rsidRPr="00640909">
                            <w:rPr>
                              <w:rFonts w:cs="Arial"/>
                              <w:sz w:val="16"/>
                              <w:szCs w:val="16"/>
                            </w:rPr>
                            <w:fldChar w:fldCharType="end"/>
                          </w:r>
                          <w:r w:rsidRPr="00640909">
                            <w:rPr>
                              <w:rFonts w:cs="Arial"/>
                              <w:sz w:val="16"/>
                              <w:szCs w:val="16"/>
                            </w:rPr>
                            <w:t xml:space="preserve"> z </w:t>
                          </w:r>
                          <w:r w:rsidRPr="00640909">
                            <w:rPr>
                              <w:rFonts w:cs="Arial"/>
                              <w:sz w:val="16"/>
                              <w:szCs w:val="16"/>
                            </w:rPr>
                            <w:fldChar w:fldCharType="begin"/>
                          </w:r>
                          <w:r w:rsidRPr="00640909">
                            <w:rPr>
                              <w:rFonts w:cs="Arial"/>
                              <w:sz w:val="16"/>
                              <w:szCs w:val="16"/>
                            </w:rPr>
                            <w:instrText xml:space="preserve"> NUMPAGES   \* MERGEFORMAT </w:instrText>
                          </w:r>
                          <w:r w:rsidRPr="00640909">
                            <w:rPr>
                              <w:rFonts w:cs="Arial"/>
                              <w:sz w:val="16"/>
                              <w:szCs w:val="16"/>
                            </w:rPr>
                            <w:fldChar w:fldCharType="separate"/>
                          </w:r>
                          <w:r>
                            <w:rPr>
                              <w:rFonts w:cs="Arial"/>
                              <w:noProof/>
                              <w:sz w:val="16"/>
                              <w:szCs w:val="16"/>
                            </w:rPr>
                            <w:t>73</w:t>
                          </w:r>
                          <w:r w:rsidRPr="00640909">
                            <w:rPr>
                              <w:rFonts w:cs="Arial"/>
                              <w:sz w:val="16"/>
                              <w:szCs w:val="16"/>
                            </w:rPr>
                            <w:fldChar w:fldCharType="end"/>
                          </w:r>
                        </w:p>
                        <w:p w14:paraId="436F8F34" w14:textId="77777777" w:rsidR="001C2AB8" w:rsidRDefault="001C2AB8" w:rsidP="002E01BB">
                          <w:pPr>
                            <w:spacing w:before="0" w:after="0"/>
                            <w:jc w:val="right"/>
                            <w:rPr>
                              <w:rFonts w:cs="Arial"/>
                              <w:sz w:val="16"/>
                              <w:szCs w:val="16"/>
                            </w:rPr>
                          </w:pPr>
                        </w:p>
                        <w:p w14:paraId="29D5A5D1" w14:textId="77777777" w:rsidR="001C2AB8" w:rsidRDefault="001C2AB8" w:rsidP="002E01BB">
                          <w:pPr>
                            <w:spacing w:before="0" w:after="0"/>
                            <w:jc w:val="right"/>
                            <w:rPr>
                              <w:rFonts w:cs="Arial"/>
                              <w:sz w:val="16"/>
                              <w:szCs w:val="16"/>
                            </w:rPr>
                          </w:pPr>
                        </w:p>
                        <w:p w14:paraId="04471A4C" w14:textId="77777777" w:rsidR="001C2AB8" w:rsidRPr="00640909" w:rsidRDefault="001C2AB8" w:rsidP="002E01BB">
                          <w:pPr>
                            <w:spacing w:before="0" w:after="0"/>
                            <w:jc w:val="right"/>
                            <w:rPr>
                              <w:rFonts w:cs="Arial"/>
                              <w:sz w:val="16"/>
                              <w:szCs w:val="16"/>
                            </w:rPr>
                          </w:pPr>
                          <w:r w:rsidRPr="00640909">
                            <w:rPr>
                              <w:rFonts w:cs="Arial"/>
                              <w:sz w:val="16"/>
                              <w:szCs w:val="16"/>
                            </w:rPr>
                            <w:br/>
                          </w:r>
                          <w:r w:rsidRPr="00640909">
                            <w:rPr>
                              <w:rFonts w:cs="Arial"/>
                              <w:sz w:val="16"/>
                              <w:szCs w:val="16"/>
                            </w:rPr>
                            <w:fldChar w:fldCharType="begin"/>
                          </w:r>
                          <w:r w:rsidRPr="00640909">
                            <w:rPr>
                              <w:rFonts w:cs="Arial"/>
                              <w:sz w:val="16"/>
                              <w:szCs w:val="16"/>
                            </w:rPr>
                            <w:instrText>PAGE   \* MERGEFORMAT</w:instrText>
                          </w:r>
                          <w:r w:rsidRPr="00640909">
                            <w:rPr>
                              <w:rFonts w:cs="Arial"/>
                              <w:sz w:val="16"/>
                              <w:szCs w:val="16"/>
                            </w:rPr>
                            <w:fldChar w:fldCharType="separate"/>
                          </w:r>
                          <w:r>
                            <w:rPr>
                              <w:rFonts w:cs="Arial"/>
                              <w:noProof/>
                              <w:sz w:val="16"/>
                              <w:szCs w:val="16"/>
                            </w:rPr>
                            <w:t>1</w:t>
                          </w:r>
                          <w:r w:rsidRPr="00640909">
                            <w:rPr>
                              <w:rFonts w:cs="Arial"/>
                              <w:sz w:val="16"/>
                              <w:szCs w:val="16"/>
                            </w:rPr>
                            <w:fldChar w:fldCharType="end"/>
                          </w:r>
                          <w:r w:rsidRPr="00640909">
                            <w:rPr>
                              <w:rFonts w:cs="Arial"/>
                              <w:sz w:val="16"/>
                              <w:szCs w:val="16"/>
                            </w:rPr>
                            <w:t xml:space="preserve"> z </w:t>
                          </w:r>
                          <w:r w:rsidRPr="00640909">
                            <w:rPr>
                              <w:rFonts w:cs="Arial"/>
                              <w:sz w:val="16"/>
                              <w:szCs w:val="16"/>
                            </w:rPr>
                            <w:fldChar w:fldCharType="begin"/>
                          </w:r>
                          <w:r w:rsidRPr="00640909">
                            <w:rPr>
                              <w:rFonts w:cs="Arial"/>
                              <w:sz w:val="16"/>
                              <w:szCs w:val="16"/>
                            </w:rPr>
                            <w:instrText xml:space="preserve"> NUMPAGES   \* MERGEFORMAT </w:instrText>
                          </w:r>
                          <w:r w:rsidRPr="00640909">
                            <w:rPr>
                              <w:rFonts w:cs="Arial"/>
                              <w:sz w:val="16"/>
                              <w:szCs w:val="16"/>
                            </w:rPr>
                            <w:fldChar w:fldCharType="separate"/>
                          </w:r>
                          <w:r>
                            <w:rPr>
                              <w:rFonts w:cs="Arial"/>
                              <w:noProof/>
                              <w:sz w:val="16"/>
                              <w:szCs w:val="16"/>
                            </w:rPr>
                            <w:t>73</w:t>
                          </w:r>
                          <w:r w:rsidRPr="00640909">
                            <w:rPr>
                              <w:rFonts w:cs="Arial"/>
                              <w:sz w:val="16"/>
                              <w:szCs w:val="16"/>
                            </w:rPr>
                            <w:fldChar w:fldCharType="end"/>
                          </w:r>
                        </w:p>
                        <w:p w14:paraId="36C88125" w14:textId="77777777" w:rsidR="001C2AB8" w:rsidRPr="00640909" w:rsidRDefault="001C2AB8" w:rsidP="002E01BB">
                          <w:pPr>
                            <w:spacing w:before="0" w:after="0"/>
                            <w:jc w:val="right"/>
                          </w:pPr>
                        </w:p>
                        <w:p w14:paraId="450F305F" w14:textId="77777777" w:rsidR="001C2AB8" w:rsidRDefault="001C2AB8" w:rsidP="002E01BB">
                          <w:pPr>
                            <w:spacing w:before="0" w:after="0"/>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25A93" id="_x0000_t202" coordsize="21600,21600" o:spt="202" path="m,l,21600r21600,l21600,xe">
              <v:stroke joinstyle="miter"/>
              <v:path gradientshapeok="t" o:connecttype="rect"/>
            </v:shapetype>
            <v:shape id="Textové pole 1" o:spid="_x0000_s1026" type="#_x0000_t202" style="position:absolute;margin-left:-9.1pt;margin-top:9.45pt;width:44.6pt;height:37.9pt;z-index:25165824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" fillcolor="window" stroked="f" strokeweight=".5pt">
              <v:textbox>
                <w:txbxContent>
                  <w:p w14:paraId="701A7E63" w14:textId="77777777" w:rsidR="001C2AB8" w:rsidRPr="00640909" w:rsidRDefault="001C2AB8" w:rsidP="002E01BB">
                    <w:pPr>
                      <w:spacing w:before="0" w:after="0"/>
                      <w:jc w:val="right"/>
                      <w:rPr>
                        <w:rFonts w:cs="Arial"/>
                        <w:sz w:val="16"/>
                        <w:szCs w:val="16"/>
                      </w:rPr>
                    </w:pPr>
                    <w:r w:rsidRPr="00640909">
                      <w:rPr>
                        <w:rFonts w:cs="Arial"/>
                        <w:sz w:val="16"/>
                        <w:szCs w:val="16"/>
                      </w:rPr>
                      <w:fldChar w:fldCharType="begin"/>
                    </w:r>
                    <w:r w:rsidRPr="00640909">
                      <w:rPr>
                        <w:rFonts w:cs="Arial"/>
                        <w:sz w:val="16"/>
                        <w:szCs w:val="16"/>
                      </w:rPr>
                      <w:instrText>PAGE   \* MERGEFORMAT</w:instrText>
                    </w:r>
                    <w:r w:rsidRPr="00640909">
                      <w:rPr>
                        <w:rFonts w:cs="Arial"/>
                        <w:sz w:val="16"/>
                        <w:szCs w:val="16"/>
                      </w:rPr>
                      <w:fldChar w:fldCharType="separate"/>
                    </w:r>
                    <w:r>
                      <w:rPr>
                        <w:rFonts w:cs="Arial"/>
                        <w:noProof/>
                        <w:sz w:val="16"/>
                        <w:szCs w:val="16"/>
                      </w:rPr>
                      <w:t>1</w:t>
                    </w:r>
                    <w:r w:rsidRPr="00640909">
                      <w:rPr>
                        <w:rFonts w:cs="Arial"/>
                        <w:sz w:val="16"/>
                        <w:szCs w:val="16"/>
                      </w:rPr>
                      <w:fldChar w:fldCharType="end"/>
                    </w:r>
                    <w:r w:rsidRPr="00640909">
                      <w:rPr>
                        <w:rFonts w:cs="Arial"/>
                        <w:sz w:val="16"/>
                        <w:szCs w:val="16"/>
                      </w:rPr>
                      <w:t xml:space="preserve"> z </w:t>
                    </w:r>
                    <w:r w:rsidRPr="00640909">
                      <w:rPr>
                        <w:rFonts w:cs="Arial"/>
                        <w:sz w:val="16"/>
                        <w:szCs w:val="16"/>
                      </w:rPr>
                      <w:fldChar w:fldCharType="begin"/>
                    </w:r>
                    <w:r w:rsidRPr="00640909">
                      <w:rPr>
                        <w:rFonts w:cs="Arial"/>
                        <w:sz w:val="16"/>
                        <w:szCs w:val="16"/>
                      </w:rPr>
                      <w:instrText xml:space="preserve"> NUMPAGES   \* MERGEFORMAT </w:instrText>
                    </w:r>
                    <w:r w:rsidRPr="00640909">
                      <w:rPr>
                        <w:rFonts w:cs="Arial"/>
                        <w:sz w:val="16"/>
                        <w:szCs w:val="16"/>
                      </w:rPr>
                      <w:fldChar w:fldCharType="separate"/>
                    </w:r>
                    <w:r>
                      <w:rPr>
                        <w:rFonts w:cs="Arial"/>
                        <w:noProof/>
                        <w:sz w:val="16"/>
                        <w:szCs w:val="16"/>
                      </w:rPr>
                      <w:t>73</w:t>
                    </w:r>
                    <w:r w:rsidRPr="00640909">
                      <w:rPr>
                        <w:rFonts w:cs="Arial"/>
                        <w:sz w:val="16"/>
                        <w:szCs w:val="16"/>
                      </w:rPr>
                      <w:fldChar w:fldCharType="end"/>
                    </w:r>
                  </w:p>
                  <w:p w14:paraId="436F8F34" w14:textId="77777777" w:rsidR="001C2AB8" w:rsidRDefault="001C2AB8" w:rsidP="002E01BB">
                    <w:pPr>
                      <w:spacing w:before="0" w:after="0"/>
                      <w:jc w:val="right"/>
                      <w:rPr>
                        <w:rFonts w:cs="Arial"/>
                        <w:sz w:val="16"/>
                        <w:szCs w:val="16"/>
                      </w:rPr>
                    </w:pPr>
                  </w:p>
                  <w:p w14:paraId="29D5A5D1" w14:textId="77777777" w:rsidR="001C2AB8" w:rsidRDefault="001C2AB8" w:rsidP="002E01BB">
                    <w:pPr>
                      <w:spacing w:before="0" w:after="0"/>
                      <w:jc w:val="right"/>
                      <w:rPr>
                        <w:rFonts w:cs="Arial"/>
                        <w:sz w:val="16"/>
                        <w:szCs w:val="16"/>
                      </w:rPr>
                    </w:pPr>
                  </w:p>
                  <w:p w14:paraId="04471A4C" w14:textId="77777777" w:rsidR="001C2AB8" w:rsidRPr="00640909" w:rsidRDefault="001C2AB8" w:rsidP="002E01BB">
                    <w:pPr>
                      <w:spacing w:before="0" w:after="0"/>
                      <w:jc w:val="right"/>
                      <w:rPr>
                        <w:rFonts w:cs="Arial"/>
                        <w:sz w:val="16"/>
                        <w:szCs w:val="16"/>
                      </w:rPr>
                    </w:pPr>
                    <w:r w:rsidRPr="00640909">
                      <w:rPr>
                        <w:rFonts w:cs="Arial"/>
                        <w:sz w:val="16"/>
                        <w:szCs w:val="16"/>
                      </w:rPr>
                      <w:br/>
                    </w:r>
                    <w:r w:rsidRPr="00640909">
                      <w:rPr>
                        <w:rFonts w:cs="Arial"/>
                        <w:sz w:val="16"/>
                        <w:szCs w:val="16"/>
                      </w:rPr>
                      <w:fldChar w:fldCharType="begin"/>
                    </w:r>
                    <w:r w:rsidRPr="00640909">
                      <w:rPr>
                        <w:rFonts w:cs="Arial"/>
                        <w:sz w:val="16"/>
                        <w:szCs w:val="16"/>
                      </w:rPr>
                      <w:instrText>PAGE   \* MERGEFORMAT</w:instrText>
                    </w:r>
                    <w:r w:rsidRPr="00640909">
                      <w:rPr>
                        <w:rFonts w:cs="Arial"/>
                        <w:sz w:val="16"/>
                        <w:szCs w:val="16"/>
                      </w:rPr>
                      <w:fldChar w:fldCharType="separate"/>
                    </w:r>
                    <w:r>
                      <w:rPr>
                        <w:rFonts w:cs="Arial"/>
                        <w:noProof/>
                        <w:sz w:val="16"/>
                        <w:szCs w:val="16"/>
                      </w:rPr>
                      <w:t>1</w:t>
                    </w:r>
                    <w:r w:rsidRPr="00640909">
                      <w:rPr>
                        <w:rFonts w:cs="Arial"/>
                        <w:sz w:val="16"/>
                        <w:szCs w:val="16"/>
                      </w:rPr>
                      <w:fldChar w:fldCharType="end"/>
                    </w:r>
                    <w:r w:rsidRPr="00640909">
                      <w:rPr>
                        <w:rFonts w:cs="Arial"/>
                        <w:sz w:val="16"/>
                        <w:szCs w:val="16"/>
                      </w:rPr>
                      <w:t xml:space="preserve"> z </w:t>
                    </w:r>
                    <w:r w:rsidRPr="00640909">
                      <w:rPr>
                        <w:rFonts w:cs="Arial"/>
                        <w:sz w:val="16"/>
                        <w:szCs w:val="16"/>
                      </w:rPr>
                      <w:fldChar w:fldCharType="begin"/>
                    </w:r>
                    <w:r w:rsidRPr="00640909">
                      <w:rPr>
                        <w:rFonts w:cs="Arial"/>
                        <w:sz w:val="16"/>
                        <w:szCs w:val="16"/>
                      </w:rPr>
                      <w:instrText xml:space="preserve"> NUMPAGES   \* MERGEFORMAT </w:instrText>
                    </w:r>
                    <w:r w:rsidRPr="00640909">
                      <w:rPr>
                        <w:rFonts w:cs="Arial"/>
                        <w:sz w:val="16"/>
                        <w:szCs w:val="16"/>
                      </w:rPr>
                      <w:fldChar w:fldCharType="separate"/>
                    </w:r>
                    <w:r>
                      <w:rPr>
                        <w:rFonts w:cs="Arial"/>
                        <w:noProof/>
                        <w:sz w:val="16"/>
                        <w:szCs w:val="16"/>
                      </w:rPr>
                      <w:t>73</w:t>
                    </w:r>
                    <w:r w:rsidRPr="00640909">
                      <w:rPr>
                        <w:rFonts w:cs="Arial"/>
                        <w:sz w:val="16"/>
                        <w:szCs w:val="16"/>
                      </w:rPr>
                      <w:fldChar w:fldCharType="end"/>
                    </w:r>
                  </w:p>
                  <w:p w14:paraId="36C88125" w14:textId="77777777" w:rsidR="001C2AB8" w:rsidRPr="00640909" w:rsidRDefault="001C2AB8" w:rsidP="002E01BB">
                    <w:pPr>
                      <w:spacing w:before="0" w:after="0"/>
                      <w:jc w:val="right"/>
                    </w:pPr>
                  </w:p>
                  <w:p w14:paraId="450F305F" w14:textId="77777777" w:rsidR="001C2AB8" w:rsidRDefault="001C2AB8" w:rsidP="002E01BB">
                    <w:pPr>
                      <w:spacing w:before="0" w:after="0"/>
                    </w:pPr>
                  </w:p>
                </w:txbxContent>
              </v:textbox>
              <w10:wrap anchorx="margin"/>
            </v:shape>
          </w:pict>
        </mc:Fallback>
      </mc:AlternateContent>
    </w:r>
    <w:r xmlns:w="http://schemas.openxmlformats.org/wordprocessingml/2006/main" w:rsidR="02231CFF" w:rsidRPr="02231CFF">
      <w:rPr>
        <w:b/>
        <w:bCs/>
        <w:color w:val="404040"/>
        <w:sz w:val="16"/>
        <w:szCs w:val="16"/>
      </w:rPr>
      <w:t xml:space="preserve">IČ: </w:t>
    </w:r>
    <w:r xmlns:w="http://schemas.openxmlformats.org/wordprocessingml/2006/main" w:rsidR="02231CFF" w:rsidRPr="00640909">
      <w:rPr>
        <w:color w:val="404040"/>
        <w:sz w:val="16"/>
        <w:szCs w:val="16"/>
      </w:rPr>
      <w:t xml:space="preserve">35 728 531,</w:t>
    </w:r>
    <w:r xmlns:w="http://schemas.openxmlformats.org/wordprocessingml/2006/main" w:rsidR="02231CFF" w:rsidRPr="00640909">
      <w:rPr>
        <w:rFonts w:cs="Tahoma"/>
        <w:color w:val="404040"/>
        <w:sz w:val="16"/>
        <w:szCs w:val="16"/>
      </w:rPr>
      <w:t xml:space="preserve"> </w:t>
    </w:r>
    <w:r xmlns:w="http://schemas.openxmlformats.org/wordprocessingml/2006/main" w:rsidR="02231CFF" w:rsidRPr="02231CFF">
      <w:rPr>
        <w:b/>
        <w:bCs/>
        <w:color w:val="404040"/>
        <w:sz w:val="16"/>
        <w:szCs w:val="16"/>
      </w:rPr>
      <w:t xml:space="preserve">DIČ: </w:t>
    </w:r>
    <w:r xmlns:w="http://schemas.openxmlformats.org/wordprocessingml/2006/main" w:rsidR="02231CFF" w:rsidRPr="00640909">
      <w:rPr>
        <w:color w:val="404040"/>
        <w:sz w:val="16"/>
        <w:szCs w:val="16"/>
      </w:rPr>
      <w:t xml:space="preserve">2020268294, </w:t>
    </w:r>
    <w:r xmlns:w="http://schemas.openxmlformats.org/wordprocessingml/2006/main" w:rsidR="02231CFF" w:rsidRPr="02231CFF">
      <w:rPr>
        <w:b/>
        <w:bCs/>
        <w:color w:val="404040"/>
        <w:sz w:val="16"/>
        <w:szCs w:val="16"/>
      </w:rPr>
      <w:t xml:space="preserve">DIČ: </w:t>
    </w:r>
    <w:r xmlns:w="http://schemas.openxmlformats.org/wordprocessingml/2006/main" w:rsidR="02231CFF" w:rsidRPr="00640909">
      <w:rPr>
        <w:color w:val="404040"/>
        <w:sz w:val="16"/>
        <w:szCs w:val="16"/>
      </w:rPr>
      <w:t xml:space="preserve">SK2020268294</w:t>
    </w:r>
    <w:r xmlns:w="http://schemas.openxmlformats.org/wordprocessingml/2006/main" w:rsidR="001C2AB8">
      <w:rPr>
        <w:rFonts w:cs="Tahoma"/>
        <w:color w:val="404040"/>
        <w:sz w:val="16"/>
        <w:szCs w:val="18"/>
      </w:rPr>
      <w:tab xmlns:w="http://schemas.openxmlformats.org/wordprocessingml/2006/main"/>
    </w:r>
  </w:p>
  <w:p w14:paraId="4D46F000" w14:textId="77777777" w:rsidR="001C2AB8" w:rsidRDefault="001C2AB8" w:rsidP="002E01BB">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E03FB" w14:textId="3ABFBBBE" w:rsidR="00380624" w:rsidRDefault="00380624" w:rsidP="00380624">
    <w:pPr>
      <w:rPr>
        <w:color w:val="404040"/>
        <w:sz w:val="18"/>
        <w:szCs w:val="18"/>
      </w:rPr>
    </w:pPr>
    <w:r>
      <w:rPr>
        <w:noProof/>
        <w:color w:val="404040"/>
        <w:sz w:val="18"/>
        <w:szCs w:val="18"/>
      </w:rPr>
      <w:drawing>
        <wp:anchor distT="0" distB="0" distL="114300" distR="114300" simplePos="0" relativeHeight="251658246" behindDoc="1" locked="0" layoutInCell="1" allowOverlap="1" wp14:anchorId="5CC8791D" wp14:editId="5182B54D">
          <wp:simplePos x="0" y="0"/>
          <wp:positionH relativeFrom="page">
            <wp:align>left</wp:align>
          </wp:positionH>
          <wp:positionV relativeFrom="paragraph">
            <wp:posOffset>-1733109</wp:posOffset>
          </wp:positionV>
          <wp:extent cx="7557770" cy="2505574"/>
          <wp:effectExtent l="0" t="0" r="5080" b="9525"/>
          <wp:wrapNone/>
          <wp:docPr id="57" name="Picture 6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background pattern&#10;&#10;Description automatically generated"/>
                  <pic:cNvPicPr/>
                </pic:nvPicPr>
                <pic:blipFill rotWithShape="1">
                  <a:blip r:embed="rId1">
                    <a:extLst>
                      <a:ext uri="{28A0092B-C50C-407E-A947-70E740481C1C}">
                        <a14:useLocalDpi xmlns:a14="http://schemas.microsoft.com/office/drawing/2010/main" val="0"/>
                      </a:ext>
                    </a:extLst>
                  </a:blip>
                  <a:srcRect t="25554"/>
                  <a:stretch/>
                </pic:blipFill>
                <pic:spPr bwMode="auto">
                  <a:xfrm>
                    <a:off x="0" y="0"/>
                    <a:ext cx="7557770" cy="2505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914D6" w14:textId="77777777" w:rsidR="00380624" w:rsidRDefault="00380624" w:rsidP="00380624">
    <w:pPr>
      <w:rPr>
        <w:color w:val="404040"/>
        <w:sz w:val="18"/>
        <w:szCs w:val="18"/>
      </w:rPr>
    </w:pPr>
  </w:p>
  <w:p w14:paraId="1EC2085B" w14:textId="4A6B89FA" w:rsidR="001C2AB8" w:rsidRPr="00380624" w:rsidRDefault="00655B72" w:rsidP="00380624">
    <w:pPr>
      <w:rPr>
        <w:color w:val="404040"/>
        <w:sz w:val="18"/>
        <w:szCs w:val="18"/>
      </w:rPr>
    </w:pPr>
    <w:r>
      <w:rPr>
        <w:noProof/>
        <w:color w:val="404040"/>
        <w:sz w:val="18"/>
        <w:szCs w:val="18"/>
      </w:rPr>
      <w:drawing>
        <wp:anchor distT="0" distB="0" distL="114300" distR="114300" simplePos="0" relativeHeight="251658247" behindDoc="0" locked="0" layoutInCell="1" allowOverlap="1" wp14:anchorId="6D6F9191" wp14:editId="3B7A5A5B">
          <wp:simplePos x="0" y="0"/>
          <wp:positionH relativeFrom="margin">
            <wp:align>center</wp:align>
          </wp:positionH>
          <wp:positionV relativeFrom="paragraph">
            <wp:posOffset>359796</wp:posOffset>
          </wp:positionV>
          <wp:extent cx="7580630" cy="2292350"/>
          <wp:effectExtent l="0" t="0" r="1270" b="0"/>
          <wp:wrapSquare wrapText="bothSides"/>
          <wp:docPr id="52"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background pattern&#10;&#10;Description automatically generated"/>
                  <pic:cNvPicPr/>
                </pic:nvPicPr>
                <pic:blipFill rotWithShape="1">
                  <a:blip r:embed="rId1">
                    <a:extLst>
                      <a:ext uri="{28A0092B-C50C-407E-A947-70E740481C1C}">
                        <a14:useLocalDpi xmlns:a14="http://schemas.microsoft.com/office/drawing/2010/main" val="0"/>
                      </a:ext>
                    </a:extLst>
                  </a:blip>
                  <a:srcRect t="32099"/>
                  <a:stretch/>
                </pic:blipFill>
                <pic:spPr bwMode="auto">
                  <a:xfrm>
                    <a:off x="0" y="0"/>
                    <a:ext cx="7580630"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4D234" w14:textId="77777777" w:rsidR="007C3D5C" w:rsidRDefault="007C3D5C">
      <w:r>
        <w:separator/>
      </w:r>
    </w:p>
    <w:p w14:paraId="5850ED01" w14:textId="77777777" w:rsidR="007C3D5C" w:rsidRDefault="007C3D5C"/>
    <w:p w14:paraId="33A13095" w14:textId="77777777" w:rsidR="007C3D5C" w:rsidRDefault="007C3D5C"/>
  </w:footnote>
  <w:footnote w:type="continuationSeparator" w:id="0">
    <w:p w14:paraId="0689C898" w14:textId="77777777" w:rsidR="007C3D5C" w:rsidRDefault="007C3D5C">
      <w:r>
        <w:continuationSeparator/>
      </w:r>
    </w:p>
    <w:p w14:paraId="6EE118E0" w14:textId="77777777" w:rsidR="007C3D5C" w:rsidRDefault="007C3D5C"/>
    <w:p w14:paraId="4C844947" w14:textId="77777777" w:rsidR="007C3D5C" w:rsidRDefault="007C3D5C"/>
  </w:footnote>
  <w:footnote w:type="continuationNotice" w:id="1">
    <w:p w14:paraId="2459CE63" w14:textId="77777777" w:rsidR="007C3D5C" w:rsidRDefault="007C3D5C">
      <w:pPr>
        <w:spacing w:before="0" w:after="0"/>
      </w:pPr>
    </w:p>
    <w:p w14:paraId="244F7493" w14:textId="77777777" w:rsidR="007C3D5C" w:rsidRDefault="007C3D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47F8E" w14:textId="56B640FE" w:rsidR="001C2AB8" w:rsidRDefault="000C324C">
    <w:r>
      <w:rPr>
        <w:noProof/>
      </w:rPr>
      <w:drawing>
        <wp:anchor distT="0" distB="0" distL="114300" distR="114300" simplePos="0" relativeHeight="251658242" behindDoc="0" locked="0" layoutInCell="1" allowOverlap="1" wp14:anchorId="28E843E4" wp14:editId="46547118">
          <wp:simplePos x="0" y="0"/>
          <wp:positionH relativeFrom="margin">
            <wp:posOffset>4871720</wp:posOffset>
          </wp:positionH>
          <wp:positionV relativeFrom="paragraph">
            <wp:posOffset>82550</wp:posOffset>
          </wp:positionV>
          <wp:extent cx="1397635" cy="278765"/>
          <wp:effectExtent l="0" t="0" r="0" b="6985"/>
          <wp:wrapSquare wrapText="bothSides"/>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extLst>
                      <a:ext uri="{28A0092B-C50C-407E-A947-70E740481C1C}">
                        <a14:useLocalDpi xmlns:a14="http://schemas.microsoft.com/office/drawing/2010/main" val="0"/>
                      </a:ext>
                    </a:extLst>
                  </a:blip>
                  <a:stretch>
                    <a:fillRect/>
                  </a:stretch>
                </pic:blipFill>
                <pic:spPr>
                  <a:xfrm>
                    <a:off x="0" y="0"/>
                    <a:ext cx="1397635" cy="278765"/>
                  </a:xfrm>
                  <a:prstGeom prst="rect">
                    <a:avLst/>
                  </a:prstGeom>
                </pic:spPr>
              </pic:pic>
            </a:graphicData>
          </a:graphic>
          <wp14:sizeRelH relativeFrom="margin">
            <wp14:pctWidth>0</wp14:pctWidth>
          </wp14:sizeRelH>
          <wp14:sizeRelV relativeFrom="margin">
            <wp14:pctHeight>0</wp14:pctHeight>
          </wp14:sizeRelV>
        </wp:anchor>
      </w:drawing>
    </w:r>
  </w:p>
  <w:p w14:paraId="3BEC3F53" w14:textId="77777777" w:rsidR="003D7F27" w:rsidRDefault="003D7F2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49ADA" w14:textId="4E862E85" w:rsidR="00655B72" w:rsidRDefault="005945B5">
    <w:pPr>
      <w:pStyle w:val="Header"/>
    </w:pPr>
    <w:r>
      <w:rPr>
        <w:noProof/>
      </w:rPr>
      <w:drawing>
        <wp:anchor distT="0" distB="0" distL="114300" distR="114300" simplePos="0" relativeHeight="251658244" behindDoc="0" locked="0" layoutInCell="1" allowOverlap="1" wp14:anchorId="624FBA9F" wp14:editId="32FA3B47">
          <wp:simplePos x="0" y="0"/>
          <wp:positionH relativeFrom="margin">
            <wp:posOffset>3707048</wp:posOffset>
          </wp:positionH>
          <wp:positionV relativeFrom="paragraph">
            <wp:posOffset>840039</wp:posOffset>
          </wp:positionV>
          <wp:extent cx="2252980" cy="427355"/>
          <wp:effectExtent l="0" t="0" r="0" b="0"/>
          <wp:wrapSquare wrapText="bothSides"/>
          <wp:docPr id="4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252980" cy="427355"/>
                  </a:xfrm>
                  <a:prstGeom prst="rect">
                    <a:avLst/>
                  </a:prstGeom>
                </pic:spPr>
              </pic:pic>
            </a:graphicData>
          </a:graphic>
          <wp14:sizeRelH relativeFrom="margin">
            <wp14:pctWidth>0</wp14:pctWidth>
          </wp14:sizeRelH>
          <wp14:sizeRelV relativeFrom="margin">
            <wp14:pctHeight>0</wp14:pctHeight>
          </wp14:sizeRelV>
        </wp:anchor>
      </w:drawing>
    </w:r>
    <w:r w:rsidR="00655B72">
      <w:rPr>
        <w:noProof/>
      </w:rPr>
      <w:drawing>
        <wp:anchor distT="0" distB="0" distL="114300" distR="114300" simplePos="0" relativeHeight="251658245" behindDoc="0" locked="0" layoutInCell="1" allowOverlap="1" wp14:anchorId="5CAE58EC" wp14:editId="217A1F5D">
          <wp:simplePos x="0" y="0"/>
          <wp:positionH relativeFrom="page">
            <wp:posOffset>1285875</wp:posOffset>
          </wp:positionH>
          <wp:positionV relativeFrom="paragraph">
            <wp:posOffset>-253696</wp:posOffset>
          </wp:positionV>
          <wp:extent cx="6338570" cy="1019175"/>
          <wp:effectExtent l="0" t="0" r="5080" b="9525"/>
          <wp:wrapSquare wrapText="bothSides"/>
          <wp:docPr id="36" name="Picture 6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with medium confidence"/>
                  <pic:cNvPicPr/>
                </pic:nvPicPr>
                <pic:blipFill rotWithShape="1">
                  <a:blip r:embed="rId2">
                    <a:extLst>
                      <a:ext uri="{28A0092B-C50C-407E-A947-70E740481C1C}">
                        <a14:useLocalDpi xmlns:a14="http://schemas.microsoft.com/office/drawing/2010/main" val="0"/>
                      </a:ext>
                    </a:extLst>
                  </a:blip>
                  <a:srcRect t="1" b="31413"/>
                  <a:stretch/>
                </pic:blipFill>
                <pic:spPr bwMode="auto">
                  <a:xfrm>
                    <a:off x="0" y="0"/>
                    <a:ext cx="6338570" cy="101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hybridMultilevel"/>
    <w:tmpl w:val="93046FE4"/>
    <w:lvl w:ilvl="0" w:tplc="E50207A0">
      <w:start w:val="1"/>
      <w:numFmt w:val="bullet"/>
      <w:pStyle w:val="ListBullet3"/>
      <w:lvlText w:val=""/>
      <w:lvlJc w:val="left"/>
      <w:pPr>
        <w:tabs>
          <w:tab w:val="num" w:pos="926"/>
        </w:tabs>
        <w:ind w:left="926" w:hanging="360"/>
      </w:pPr>
      <w:rPr>
        <w:rFonts w:ascii="Symbol" w:hAnsi="Symbol" w:hint="default"/>
      </w:rPr>
    </w:lvl>
    <w:lvl w:ilvl="1" w:tplc="E1283D20">
      <w:numFmt w:val="decimal"/>
      <w:lvlText w:val=""/>
      <w:lvlJc w:val="left"/>
    </w:lvl>
    <w:lvl w:ilvl="2" w:tplc="742AF55E">
      <w:numFmt w:val="decimal"/>
      <w:lvlText w:val=""/>
      <w:lvlJc w:val="left"/>
    </w:lvl>
    <w:lvl w:ilvl="3" w:tplc="E3607EA6">
      <w:numFmt w:val="decimal"/>
      <w:lvlText w:val=""/>
      <w:lvlJc w:val="left"/>
    </w:lvl>
    <w:lvl w:ilvl="4" w:tplc="0E148870">
      <w:numFmt w:val="decimal"/>
      <w:lvlText w:val=""/>
      <w:lvlJc w:val="left"/>
    </w:lvl>
    <w:lvl w:ilvl="5" w:tplc="95A45098">
      <w:numFmt w:val="decimal"/>
      <w:lvlText w:val=""/>
      <w:lvlJc w:val="left"/>
    </w:lvl>
    <w:lvl w:ilvl="6" w:tplc="35B25B0C">
      <w:numFmt w:val="decimal"/>
      <w:lvlText w:val=""/>
      <w:lvlJc w:val="left"/>
    </w:lvl>
    <w:lvl w:ilvl="7" w:tplc="6BA29A96">
      <w:numFmt w:val="decimal"/>
      <w:lvlText w:val=""/>
      <w:lvlJc w:val="left"/>
    </w:lvl>
    <w:lvl w:ilvl="8" w:tplc="03B6A64A">
      <w:numFmt w:val="decimal"/>
      <w:lvlText w:val=""/>
      <w:lvlJc w:val="left"/>
    </w:lvl>
  </w:abstractNum>
  <w:abstractNum w:abstractNumId="1" w15:restartNumberingAfterBreak="0">
    <w:nsid w:val="072548EA"/>
    <w:multiLevelType w:val="hybridMultilevel"/>
    <w:tmpl w:val="EB18A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E8405C"/>
    <w:multiLevelType w:val="hybridMultilevel"/>
    <w:tmpl w:val="AD701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53256F"/>
    <w:multiLevelType w:val="hybridMultilevel"/>
    <w:tmpl w:val="FCF267D0"/>
    <w:lvl w:ilvl="0" w:tplc="DFEA9C42">
      <w:start w:val="1"/>
      <w:numFmt w:val="bullet"/>
      <w:pStyle w:val="Odrazkyinterway"/>
      <w:lvlText w:val=""/>
      <w:lvlJc w:val="left"/>
      <w:pPr>
        <w:ind w:left="717" w:hanging="360"/>
      </w:pPr>
      <w:rPr>
        <w:rFonts w:ascii="Wingdings 3" w:hAnsi="Wingdings 3" w:hint="default"/>
        <w:color w:val="009FDF"/>
      </w:rPr>
    </w:lvl>
    <w:lvl w:ilvl="1" w:tplc="041B0003" w:tentative="1">
      <w:start w:val="1"/>
      <w:numFmt w:val="bullet"/>
      <w:lvlText w:val="o"/>
      <w:lvlJc w:val="left"/>
      <w:pPr>
        <w:ind w:left="1437" w:hanging="360"/>
      </w:pPr>
      <w:rPr>
        <w:rFonts w:ascii="Courier New" w:hAnsi="Courier New" w:cs="Courier New" w:hint="default"/>
      </w:rPr>
    </w:lvl>
    <w:lvl w:ilvl="2" w:tplc="041B0005" w:tentative="1">
      <w:start w:val="1"/>
      <w:numFmt w:val="bullet"/>
      <w:lvlText w:val=""/>
      <w:lvlJc w:val="left"/>
      <w:pPr>
        <w:ind w:left="2157" w:hanging="360"/>
      </w:pPr>
      <w:rPr>
        <w:rFonts w:ascii="Wingdings" w:hAnsi="Wingdings" w:hint="default"/>
      </w:rPr>
    </w:lvl>
    <w:lvl w:ilvl="3" w:tplc="041B0001" w:tentative="1">
      <w:start w:val="1"/>
      <w:numFmt w:val="bullet"/>
      <w:lvlText w:val=""/>
      <w:lvlJc w:val="left"/>
      <w:pPr>
        <w:ind w:left="2877" w:hanging="360"/>
      </w:pPr>
      <w:rPr>
        <w:rFonts w:ascii="Symbol" w:hAnsi="Symbol" w:hint="default"/>
      </w:rPr>
    </w:lvl>
    <w:lvl w:ilvl="4" w:tplc="041B0003" w:tentative="1">
      <w:start w:val="1"/>
      <w:numFmt w:val="bullet"/>
      <w:lvlText w:val="o"/>
      <w:lvlJc w:val="left"/>
      <w:pPr>
        <w:ind w:left="3597" w:hanging="360"/>
      </w:pPr>
      <w:rPr>
        <w:rFonts w:ascii="Courier New" w:hAnsi="Courier New" w:cs="Courier New" w:hint="default"/>
      </w:rPr>
    </w:lvl>
    <w:lvl w:ilvl="5" w:tplc="041B0005" w:tentative="1">
      <w:start w:val="1"/>
      <w:numFmt w:val="bullet"/>
      <w:lvlText w:val=""/>
      <w:lvlJc w:val="left"/>
      <w:pPr>
        <w:ind w:left="4317" w:hanging="360"/>
      </w:pPr>
      <w:rPr>
        <w:rFonts w:ascii="Wingdings" w:hAnsi="Wingdings" w:hint="default"/>
      </w:rPr>
    </w:lvl>
    <w:lvl w:ilvl="6" w:tplc="041B0001" w:tentative="1">
      <w:start w:val="1"/>
      <w:numFmt w:val="bullet"/>
      <w:lvlText w:val=""/>
      <w:lvlJc w:val="left"/>
      <w:pPr>
        <w:ind w:left="5037" w:hanging="360"/>
      </w:pPr>
      <w:rPr>
        <w:rFonts w:ascii="Symbol" w:hAnsi="Symbol" w:hint="default"/>
      </w:rPr>
    </w:lvl>
    <w:lvl w:ilvl="7" w:tplc="041B0003" w:tentative="1">
      <w:start w:val="1"/>
      <w:numFmt w:val="bullet"/>
      <w:lvlText w:val="o"/>
      <w:lvlJc w:val="left"/>
      <w:pPr>
        <w:ind w:left="5757" w:hanging="360"/>
      </w:pPr>
      <w:rPr>
        <w:rFonts w:ascii="Courier New" w:hAnsi="Courier New" w:cs="Courier New" w:hint="default"/>
      </w:rPr>
    </w:lvl>
    <w:lvl w:ilvl="8" w:tplc="041B0005" w:tentative="1">
      <w:start w:val="1"/>
      <w:numFmt w:val="bullet"/>
      <w:lvlText w:val=""/>
      <w:lvlJc w:val="left"/>
      <w:pPr>
        <w:ind w:left="6477" w:hanging="360"/>
      </w:pPr>
      <w:rPr>
        <w:rFonts w:ascii="Wingdings" w:hAnsi="Wingdings" w:hint="default"/>
      </w:rPr>
    </w:lvl>
  </w:abstractNum>
  <w:abstractNum w:abstractNumId="4" w15:restartNumberingAfterBreak="0">
    <w:nsid w:val="12667935"/>
    <w:multiLevelType w:val="multilevel"/>
    <w:tmpl w:val="89EA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F81720"/>
    <w:multiLevelType w:val="multilevel"/>
    <w:tmpl w:val="BBF65448"/>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Light" w:eastAsia="Times New Roman" w:hAnsi="Calibri Light" w:cs="Calibri Light" w:hint="default"/>
      </w:rPr>
    </w:lvl>
    <w:lvl w:ilvl="2">
      <w:start w:val="8"/>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DE25FE"/>
    <w:multiLevelType w:val="hybridMultilevel"/>
    <w:tmpl w:val="676C1BC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5F932FF"/>
    <w:multiLevelType w:val="hybridMultilevel"/>
    <w:tmpl w:val="16E81FB6"/>
    <w:styleLink w:val="tlSodrkamiSymbolsymbolVavo127cmOpakovanzar"/>
    <w:lvl w:ilvl="0" w:tplc="36BE78D8">
      <w:start w:val="1"/>
      <w:numFmt w:val="bullet"/>
      <w:lvlText w:val=""/>
      <w:lvlJc w:val="left"/>
      <w:pPr>
        <w:tabs>
          <w:tab w:val="num" w:pos="1080"/>
        </w:tabs>
        <w:ind w:left="1080" w:hanging="360"/>
      </w:pPr>
      <w:rPr>
        <w:rFonts w:ascii="Symbol" w:hAnsi="Symbol" w:hint="default"/>
      </w:rPr>
    </w:lvl>
    <w:lvl w:ilvl="1" w:tplc="7BB42E1E">
      <w:start w:val="1"/>
      <w:numFmt w:val="bullet"/>
      <w:lvlText w:val=""/>
      <w:lvlJc w:val="left"/>
      <w:pPr>
        <w:tabs>
          <w:tab w:val="num" w:pos="1080"/>
        </w:tabs>
        <w:ind w:left="1080" w:hanging="360"/>
      </w:pPr>
      <w:rPr>
        <w:rFonts w:ascii="Symbol" w:hAnsi="Symbol"/>
        <w:sz w:val="24"/>
      </w:rPr>
    </w:lvl>
    <w:lvl w:ilvl="2" w:tplc="7B803BAC">
      <w:start w:val="1"/>
      <w:numFmt w:val="bullet"/>
      <w:lvlText w:val=""/>
      <w:lvlJc w:val="left"/>
      <w:pPr>
        <w:tabs>
          <w:tab w:val="num" w:pos="2520"/>
        </w:tabs>
        <w:ind w:left="2520" w:hanging="360"/>
      </w:pPr>
      <w:rPr>
        <w:rFonts w:ascii="Wingdings" w:hAnsi="Wingdings" w:hint="default"/>
      </w:rPr>
    </w:lvl>
    <w:lvl w:ilvl="3" w:tplc="C4849A2E">
      <w:start w:val="1"/>
      <w:numFmt w:val="bullet"/>
      <w:lvlText w:val=""/>
      <w:lvlJc w:val="left"/>
      <w:pPr>
        <w:tabs>
          <w:tab w:val="num" w:pos="3240"/>
        </w:tabs>
        <w:ind w:left="3240" w:hanging="360"/>
      </w:pPr>
      <w:rPr>
        <w:rFonts w:ascii="Symbol" w:hAnsi="Symbol" w:hint="default"/>
      </w:rPr>
    </w:lvl>
    <w:lvl w:ilvl="4" w:tplc="4790B050">
      <w:start w:val="1"/>
      <w:numFmt w:val="bullet"/>
      <w:lvlText w:val="o"/>
      <w:lvlJc w:val="left"/>
      <w:pPr>
        <w:tabs>
          <w:tab w:val="num" w:pos="3960"/>
        </w:tabs>
        <w:ind w:left="3960" w:hanging="360"/>
      </w:pPr>
      <w:rPr>
        <w:rFonts w:ascii="Courier New" w:hAnsi="Courier New" w:cs="Courier New" w:hint="default"/>
      </w:rPr>
    </w:lvl>
    <w:lvl w:ilvl="5" w:tplc="5E763552">
      <w:start w:val="1"/>
      <w:numFmt w:val="bullet"/>
      <w:lvlText w:val=""/>
      <w:lvlJc w:val="left"/>
      <w:pPr>
        <w:tabs>
          <w:tab w:val="num" w:pos="4680"/>
        </w:tabs>
        <w:ind w:left="4680" w:hanging="360"/>
      </w:pPr>
      <w:rPr>
        <w:rFonts w:ascii="Wingdings" w:hAnsi="Wingdings" w:hint="default"/>
      </w:rPr>
    </w:lvl>
    <w:lvl w:ilvl="6" w:tplc="DC2C0712">
      <w:start w:val="1"/>
      <w:numFmt w:val="bullet"/>
      <w:lvlText w:val=""/>
      <w:lvlJc w:val="left"/>
      <w:pPr>
        <w:tabs>
          <w:tab w:val="num" w:pos="5400"/>
        </w:tabs>
        <w:ind w:left="5400" w:hanging="360"/>
      </w:pPr>
      <w:rPr>
        <w:rFonts w:ascii="Symbol" w:hAnsi="Symbol" w:hint="default"/>
      </w:rPr>
    </w:lvl>
    <w:lvl w:ilvl="7" w:tplc="9692F496">
      <w:start w:val="1"/>
      <w:numFmt w:val="bullet"/>
      <w:lvlText w:val="o"/>
      <w:lvlJc w:val="left"/>
      <w:pPr>
        <w:tabs>
          <w:tab w:val="num" w:pos="6120"/>
        </w:tabs>
        <w:ind w:left="6120" w:hanging="360"/>
      </w:pPr>
      <w:rPr>
        <w:rFonts w:ascii="Courier New" w:hAnsi="Courier New" w:cs="Courier New" w:hint="default"/>
      </w:rPr>
    </w:lvl>
    <w:lvl w:ilvl="8" w:tplc="A46C6920">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FDE35E0"/>
    <w:multiLevelType w:val="hybridMultilevel"/>
    <w:tmpl w:val="1EE48914"/>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9" w15:restartNumberingAfterBreak="0">
    <w:nsid w:val="213F2755"/>
    <w:multiLevelType w:val="hybridMultilevel"/>
    <w:tmpl w:val="B268E5A4"/>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278B4AA6"/>
    <w:multiLevelType w:val="hybridMultilevel"/>
    <w:tmpl w:val="2E2822FA"/>
    <w:lvl w:ilvl="0" w:tplc="586E0BF4">
      <w:start w:val="1"/>
      <w:numFmt w:val="bullet"/>
      <w:lvlText w:val=""/>
      <w:lvlJc w:val="left"/>
      <w:pPr>
        <w:ind w:left="720" w:hanging="360"/>
      </w:pPr>
      <w:rPr>
        <w:rFonts w:ascii="Symbol" w:hAnsi="Symbol" w:hint="default"/>
      </w:rPr>
    </w:lvl>
    <w:lvl w:ilvl="1" w:tplc="F3E4F2FA">
      <w:start w:val="1"/>
      <w:numFmt w:val="bullet"/>
      <w:lvlText w:val="o"/>
      <w:lvlJc w:val="left"/>
      <w:pPr>
        <w:ind w:left="1440" w:hanging="360"/>
      </w:pPr>
      <w:rPr>
        <w:rFonts w:ascii="Courier New" w:hAnsi="Courier New" w:hint="default"/>
      </w:rPr>
    </w:lvl>
    <w:lvl w:ilvl="2" w:tplc="1AE40196">
      <w:start w:val="1"/>
      <w:numFmt w:val="bullet"/>
      <w:lvlText w:val=""/>
      <w:lvlJc w:val="left"/>
      <w:pPr>
        <w:ind w:left="2160" w:hanging="360"/>
      </w:pPr>
      <w:rPr>
        <w:rFonts w:ascii="Wingdings" w:hAnsi="Wingdings" w:hint="default"/>
      </w:rPr>
    </w:lvl>
    <w:lvl w:ilvl="3" w:tplc="117C1566">
      <w:start w:val="1"/>
      <w:numFmt w:val="bullet"/>
      <w:lvlText w:val=""/>
      <w:lvlJc w:val="left"/>
      <w:pPr>
        <w:ind w:left="2880" w:hanging="360"/>
      </w:pPr>
      <w:rPr>
        <w:rFonts w:ascii="Symbol" w:hAnsi="Symbol" w:hint="default"/>
      </w:rPr>
    </w:lvl>
    <w:lvl w:ilvl="4" w:tplc="49221564">
      <w:start w:val="1"/>
      <w:numFmt w:val="bullet"/>
      <w:lvlText w:val="o"/>
      <w:lvlJc w:val="left"/>
      <w:pPr>
        <w:ind w:left="3600" w:hanging="360"/>
      </w:pPr>
      <w:rPr>
        <w:rFonts w:ascii="Courier New" w:hAnsi="Courier New" w:hint="default"/>
      </w:rPr>
    </w:lvl>
    <w:lvl w:ilvl="5" w:tplc="F79A7522">
      <w:start w:val="1"/>
      <w:numFmt w:val="bullet"/>
      <w:lvlText w:val=""/>
      <w:lvlJc w:val="left"/>
      <w:pPr>
        <w:ind w:left="4320" w:hanging="360"/>
      </w:pPr>
      <w:rPr>
        <w:rFonts w:ascii="Wingdings" w:hAnsi="Wingdings" w:hint="default"/>
      </w:rPr>
    </w:lvl>
    <w:lvl w:ilvl="6" w:tplc="294002FA">
      <w:start w:val="1"/>
      <w:numFmt w:val="bullet"/>
      <w:lvlText w:val=""/>
      <w:lvlJc w:val="left"/>
      <w:pPr>
        <w:ind w:left="5040" w:hanging="360"/>
      </w:pPr>
      <w:rPr>
        <w:rFonts w:ascii="Symbol" w:hAnsi="Symbol" w:hint="default"/>
      </w:rPr>
    </w:lvl>
    <w:lvl w:ilvl="7" w:tplc="76F4D330">
      <w:start w:val="1"/>
      <w:numFmt w:val="bullet"/>
      <w:lvlText w:val="o"/>
      <w:lvlJc w:val="left"/>
      <w:pPr>
        <w:ind w:left="5760" w:hanging="360"/>
      </w:pPr>
      <w:rPr>
        <w:rFonts w:ascii="Courier New" w:hAnsi="Courier New" w:hint="default"/>
      </w:rPr>
    </w:lvl>
    <w:lvl w:ilvl="8" w:tplc="8768386C">
      <w:start w:val="1"/>
      <w:numFmt w:val="bullet"/>
      <w:lvlText w:val=""/>
      <w:lvlJc w:val="left"/>
      <w:pPr>
        <w:ind w:left="6480" w:hanging="360"/>
      </w:pPr>
      <w:rPr>
        <w:rFonts w:ascii="Wingdings" w:hAnsi="Wingdings" w:hint="default"/>
      </w:rPr>
    </w:lvl>
  </w:abstractNum>
  <w:abstractNum w:abstractNumId="11" w15:restartNumberingAfterBreak="0">
    <w:nsid w:val="299149D6"/>
    <w:multiLevelType w:val="hybridMultilevel"/>
    <w:tmpl w:val="CA04A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640006"/>
    <w:multiLevelType w:val="multilevel"/>
    <w:tmpl w:val="BC687BFA"/>
    <w:lvl w:ilvl="0">
      <w:start w:val="1"/>
      <w:numFmt w:val="decimal"/>
      <w:pStyle w:val="Heading1"/>
      <w:lvlText w:val="%1"/>
      <w:lvlJc w:val="left"/>
      <w:pPr>
        <w:tabs>
          <w:tab w:val="num" w:pos="3196"/>
        </w:tabs>
        <w:ind w:left="3196" w:hanging="360"/>
      </w:pPr>
      <w:rPr>
        <w:rFonts w:hint="default"/>
      </w:rPr>
    </w:lvl>
    <w:lvl w:ilvl="1">
      <w:numFmt w:val="none"/>
      <w:pStyle w:val="Heading2"/>
      <w:lvlText w:val=""/>
      <w:lvlJc w:val="left"/>
      <w:pPr>
        <w:tabs>
          <w:tab w:val="num" w:pos="360"/>
        </w:tabs>
      </w:pPr>
    </w:lvl>
    <w:lvl w:ilvl="2">
      <w:numFmt w:val="decimal"/>
      <w:pStyle w:val="Heading3"/>
      <w:lvlText w:val=""/>
      <w:lvlJc w:val="left"/>
    </w:lvl>
    <w:lvl w:ilvl="3">
      <w:numFmt w:val="decimal"/>
      <w:pStyle w:val="Heading4"/>
      <w:lvlText w:val=""/>
      <w:lvlJc w:val="left"/>
    </w:lvl>
    <w:lvl w:ilvl="4">
      <w:numFmt w:val="decimal"/>
      <w:pStyle w:val="Heading5"/>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V"/>
      <w:lvlJc w:val="left"/>
    </w:lvl>
  </w:abstractNum>
  <w:abstractNum w:abstractNumId="13" w15:restartNumberingAfterBreak="0">
    <w:nsid w:val="2A98486B"/>
    <w:multiLevelType w:val="hybridMultilevel"/>
    <w:tmpl w:val="CEAC1FD6"/>
    <w:lvl w:ilvl="0" w:tplc="041B0001">
      <w:numFmt w:val="decimal"/>
      <w:lvlText w:val=""/>
      <w:lvlJc w:val="left"/>
    </w:lvl>
    <w:lvl w:ilvl="1" w:tplc="041B0003">
      <w:numFmt w:val="decimal"/>
      <w:lvlText w:val=""/>
      <w:lvlJc w:val="left"/>
    </w:lvl>
    <w:lvl w:ilvl="2" w:tplc="041B0005">
      <w:numFmt w:val="decimal"/>
      <w:lvlText w:val=""/>
      <w:lvlJc w:val="left"/>
    </w:lvl>
    <w:lvl w:ilvl="3" w:tplc="041B0001">
      <w:numFmt w:val="decimal"/>
      <w:lvlText w:val=""/>
      <w:lvlJc w:val="left"/>
    </w:lvl>
    <w:lvl w:ilvl="4" w:tplc="041B0003">
      <w:numFmt w:val="decimal"/>
      <w:lvlText w:val=""/>
      <w:lvlJc w:val="left"/>
    </w:lvl>
    <w:lvl w:ilvl="5" w:tplc="041B0005">
      <w:numFmt w:val="decimal"/>
      <w:lvlText w:val=""/>
      <w:lvlJc w:val="left"/>
    </w:lvl>
    <w:lvl w:ilvl="6" w:tplc="041B0001">
      <w:numFmt w:val="decimal"/>
      <w:lvlText w:val=""/>
      <w:lvlJc w:val="left"/>
    </w:lvl>
    <w:lvl w:ilvl="7" w:tplc="041B0003">
      <w:numFmt w:val="decimal"/>
      <w:lvlText w:val=""/>
      <w:lvlJc w:val="left"/>
    </w:lvl>
    <w:lvl w:ilvl="8" w:tplc="041B0005">
      <w:numFmt w:val="decimal"/>
      <w:lvlText w:val=""/>
      <w:lvlJc w:val="left"/>
    </w:lvl>
  </w:abstractNum>
  <w:abstractNum w:abstractNumId="14" w15:restartNumberingAfterBreak="0">
    <w:nsid w:val="2DB47DCA"/>
    <w:multiLevelType w:val="hybridMultilevel"/>
    <w:tmpl w:val="8DFCA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402EBB"/>
    <w:multiLevelType w:val="hybridMultilevel"/>
    <w:tmpl w:val="7518B65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31D87A7F"/>
    <w:multiLevelType w:val="hybridMultilevel"/>
    <w:tmpl w:val="1854940E"/>
    <w:lvl w:ilvl="0" w:tplc="041B0017">
      <w:numFmt w:val="decimal"/>
      <w:lvlText w:val=""/>
      <w:lvlJc w:val="left"/>
    </w:lvl>
    <w:lvl w:ilvl="1" w:tplc="041B0019">
      <w:numFmt w:val="decimal"/>
      <w:lvlText w:val=""/>
      <w:lvlJc w:val="left"/>
    </w:lvl>
    <w:lvl w:ilvl="2" w:tplc="041B001B">
      <w:numFmt w:val="decimal"/>
      <w:lvlText w:val=""/>
      <w:lvlJc w:val="left"/>
    </w:lvl>
    <w:lvl w:ilvl="3" w:tplc="041B000F">
      <w:numFmt w:val="decimal"/>
      <w:lvlText w:val=""/>
      <w:lvlJc w:val="left"/>
    </w:lvl>
    <w:lvl w:ilvl="4" w:tplc="041B0019">
      <w:numFmt w:val="decimal"/>
      <w:lvlText w:val=""/>
      <w:lvlJc w:val="left"/>
    </w:lvl>
    <w:lvl w:ilvl="5" w:tplc="041B001B">
      <w:numFmt w:val="decimal"/>
      <w:lvlText w:val=""/>
      <w:lvlJc w:val="left"/>
    </w:lvl>
    <w:lvl w:ilvl="6" w:tplc="041B000F">
      <w:numFmt w:val="decimal"/>
      <w:lvlText w:val=""/>
      <w:lvlJc w:val="left"/>
    </w:lvl>
    <w:lvl w:ilvl="7" w:tplc="041B0019">
      <w:numFmt w:val="decimal"/>
      <w:lvlText w:val=""/>
      <w:lvlJc w:val="left"/>
    </w:lvl>
    <w:lvl w:ilvl="8" w:tplc="041B001B">
      <w:numFmt w:val="decimal"/>
      <w:lvlText w:val=""/>
      <w:lvlJc w:val="left"/>
    </w:lvl>
  </w:abstractNum>
  <w:abstractNum w:abstractNumId="17" w15:restartNumberingAfterBreak="0">
    <w:nsid w:val="35E24C8C"/>
    <w:multiLevelType w:val="hybridMultilevel"/>
    <w:tmpl w:val="AA18E2E6"/>
    <w:lvl w:ilvl="0" w:tplc="041B0001">
      <w:numFmt w:val="decimal"/>
      <w:lvlText w:val=""/>
      <w:lvlJc w:val="left"/>
    </w:lvl>
    <w:lvl w:ilvl="1" w:tplc="041B0003">
      <w:numFmt w:val="decimal"/>
      <w:lvlText w:val=""/>
      <w:lvlJc w:val="left"/>
    </w:lvl>
    <w:lvl w:ilvl="2" w:tplc="041B0005">
      <w:numFmt w:val="decimal"/>
      <w:lvlText w:val=""/>
      <w:lvlJc w:val="left"/>
    </w:lvl>
    <w:lvl w:ilvl="3" w:tplc="041B0001">
      <w:numFmt w:val="decimal"/>
      <w:lvlText w:val=""/>
      <w:lvlJc w:val="left"/>
    </w:lvl>
    <w:lvl w:ilvl="4" w:tplc="041B0003">
      <w:numFmt w:val="decimal"/>
      <w:lvlText w:val=""/>
      <w:lvlJc w:val="left"/>
    </w:lvl>
    <w:lvl w:ilvl="5" w:tplc="041B0005">
      <w:numFmt w:val="decimal"/>
      <w:lvlText w:val=""/>
      <w:lvlJc w:val="left"/>
    </w:lvl>
    <w:lvl w:ilvl="6" w:tplc="041B0001">
      <w:numFmt w:val="decimal"/>
      <w:lvlText w:val=""/>
      <w:lvlJc w:val="left"/>
    </w:lvl>
    <w:lvl w:ilvl="7" w:tplc="041B0003">
      <w:numFmt w:val="decimal"/>
      <w:lvlText w:val=""/>
      <w:lvlJc w:val="left"/>
    </w:lvl>
    <w:lvl w:ilvl="8" w:tplc="041B0005">
      <w:numFmt w:val="decimal"/>
      <w:lvlText w:val=""/>
      <w:lvlJc w:val="left"/>
    </w:lvl>
  </w:abstractNum>
  <w:abstractNum w:abstractNumId="18" w15:restartNumberingAfterBreak="0">
    <w:nsid w:val="37AB64CA"/>
    <w:multiLevelType w:val="hybridMultilevel"/>
    <w:tmpl w:val="E2FEE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3C792B"/>
    <w:multiLevelType w:val="hybridMultilevel"/>
    <w:tmpl w:val="81C4B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051111"/>
    <w:multiLevelType w:val="multilevel"/>
    <w:tmpl w:val="7E32A0A4"/>
    <w:lvl w:ilvl="0">
      <w:numFmt w:val="decimal"/>
      <w:pStyle w:val="tl1"/>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F0865B2"/>
    <w:multiLevelType w:val="hybridMultilevel"/>
    <w:tmpl w:val="4FCCB114"/>
    <w:lvl w:ilvl="0" w:tplc="041B0001">
      <w:numFmt w:val="decimal"/>
      <w:lvlText w:val=""/>
      <w:lvlJc w:val="left"/>
    </w:lvl>
    <w:lvl w:ilvl="1" w:tplc="041B0003">
      <w:numFmt w:val="decimal"/>
      <w:lvlText w:val=""/>
      <w:lvlJc w:val="left"/>
    </w:lvl>
    <w:lvl w:ilvl="2" w:tplc="041B0005">
      <w:numFmt w:val="decimal"/>
      <w:lvlText w:val=""/>
      <w:lvlJc w:val="left"/>
    </w:lvl>
    <w:lvl w:ilvl="3" w:tplc="041B0001">
      <w:numFmt w:val="decimal"/>
      <w:lvlText w:val=""/>
      <w:lvlJc w:val="left"/>
    </w:lvl>
    <w:lvl w:ilvl="4" w:tplc="041B0003">
      <w:numFmt w:val="decimal"/>
      <w:lvlText w:val=""/>
      <w:lvlJc w:val="left"/>
    </w:lvl>
    <w:lvl w:ilvl="5" w:tplc="041B0005">
      <w:numFmt w:val="decimal"/>
      <w:lvlText w:val=""/>
      <w:lvlJc w:val="left"/>
    </w:lvl>
    <w:lvl w:ilvl="6" w:tplc="041B0001">
      <w:numFmt w:val="decimal"/>
      <w:lvlText w:val=""/>
      <w:lvlJc w:val="left"/>
    </w:lvl>
    <w:lvl w:ilvl="7" w:tplc="041B0003">
      <w:numFmt w:val="decimal"/>
      <w:lvlText w:val=""/>
      <w:lvlJc w:val="left"/>
    </w:lvl>
    <w:lvl w:ilvl="8" w:tplc="041B0005">
      <w:numFmt w:val="decimal"/>
      <w:lvlText w:val=""/>
      <w:lvlJc w:val="left"/>
    </w:lvl>
  </w:abstractNum>
  <w:abstractNum w:abstractNumId="22" w15:restartNumberingAfterBreak="0">
    <w:nsid w:val="44787F46"/>
    <w:multiLevelType w:val="hybridMultilevel"/>
    <w:tmpl w:val="0B56308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6F854D2"/>
    <w:multiLevelType w:val="hybridMultilevel"/>
    <w:tmpl w:val="7D24375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92844EE"/>
    <w:multiLevelType w:val="multilevel"/>
    <w:tmpl w:val="2B18A7C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BA831C4"/>
    <w:multiLevelType w:val="multilevel"/>
    <w:tmpl w:val="EDD8053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F8734E7"/>
    <w:multiLevelType w:val="hybridMultilevel"/>
    <w:tmpl w:val="A03CC8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F875D0"/>
    <w:multiLevelType w:val="hybridMultilevel"/>
    <w:tmpl w:val="0450CBFE"/>
    <w:lvl w:ilvl="0" w:tplc="041B0001">
      <w:numFmt w:val="decimal"/>
      <w:lvlText w:val=""/>
      <w:lvlJc w:val="left"/>
    </w:lvl>
    <w:lvl w:ilvl="1" w:tplc="041B0003">
      <w:numFmt w:val="decimal"/>
      <w:lvlText w:val=""/>
      <w:lvlJc w:val="left"/>
    </w:lvl>
    <w:lvl w:ilvl="2" w:tplc="041B0005">
      <w:numFmt w:val="decimal"/>
      <w:lvlText w:val=""/>
      <w:lvlJc w:val="left"/>
    </w:lvl>
    <w:lvl w:ilvl="3" w:tplc="041B0001">
      <w:numFmt w:val="decimal"/>
      <w:lvlText w:val=""/>
      <w:lvlJc w:val="left"/>
    </w:lvl>
    <w:lvl w:ilvl="4" w:tplc="041B0003">
      <w:numFmt w:val="decimal"/>
      <w:lvlText w:val=""/>
      <w:lvlJc w:val="left"/>
    </w:lvl>
    <w:lvl w:ilvl="5" w:tplc="041B0005">
      <w:numFmt w:val="decimal"/>
      <w:lvlText w:val=""/>
      <w:lvlJc w:val="left"/>
    </w:lvl>
    <w:lvl w:ilvl="6" w:tplc="041B0001">
      <w:numFmt w:val="decimal"/>
      <w:lvlText w:val=""/>
      <w:lvlJc w:val="left"/>
    </w:lvl>
    <w:lvl w:ilvl="7" w:tplc="041B0003">
      <w:numFmt w:val="decimal"/>
      <w:lvlText w:val=""/>
      <w:lvlJc w:val="left"/>
    </w:lvl>
    <w:lvl w:ilvl="8" w:tplc="041B0005">
      <w:numFmt w:val="decimal"/>
      <w:lvlText w:val=""/>
      <w:lvlJc w:val="left"/>
    </w:lvl>
  </w:abstractNum>
  <w:abstractNum w:abstractNumId="28" w15:restartNumberingAfterBreak="0">
    <w:nsid w:val="51F9080F"/>
    <w:multiLevelType w:val="hybridMultilevel"/>
    <w:tmpl w:val="783055BC"/>
    <w:lvl w:ilvl="0" w:tplc="041B000F">
      <w:start w:val="1"/>
      <w:numFmt w:val="decimal"/>
      <w:lvlText w:val="%1."/>
      <w:lvlJc w:val="left"/>
      <w:pPr>
        <w:ind w:left="720" w:hanging="360"/>
      </w:pPr>
      <w:rPr>
        <w:rFont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9" w15:restartNumberingAfterBreak="0">
    <w:nsid w:val="5809083F"/>
    <w:multiLevelType w:val="multilevel"/>
    <w:tmpl w:val="FDE62544"/>
    <w:lvl w:ilvl="0">
      <w:start w:val="1"/>
      <w:numFmt w:val="decimal"/>
      <w:pStyle w:val="IW-Nadpis1"/>
      <w:lvlText w:val="%1."/>
      <w:lvlJc w:val="left"/>
      <w:pPr>
        <w:ind w:left="360" w:hanging="360"/>
      </w:pPr>
    </w:lvl>
    <w:lvl w:ilvl="1">
      <w:start w:val="1"/>
      <w:numFmt w:val="decimal"/>
      <w:pStyle w:val="IW-Nadpis2"/>
      <w:lvlText w:val="%1.%2."/>
      <w:lvlJc w:val="left"/>
      <w:pPr>
        <w:ind w:left="792" w:hanging="432"/>
      </w:pPr>
    </w:lvl>
    <w:lvl w:ilvl="2">
      <w:start w:val="1"/>
      <w:numFmt w:val="decimal"/>
      <w:pStyle w:val="IW-Nadpis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2216971"/>
    <w:multiLevelType w:val="multilevel"/>
    <w:tmpl w:val="19EAA310"/>
    <w:styleLink w:val="CurrentList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2DB3C6D"/>
    <w:multiLevelType w:val="hybridMultilevel"/>
    <w:tmpl w:val="A118C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CA7032"/>
    <w:multiLevelType w:val="hybridMultilevel"/>
    <w:tmpl w:val="0B7271E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B2E0D39"/>
    <w:multiLevelType w:val="multilevel"/>
    <w:tmpl w:val="F16E9BA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D314682"/>
    <w:multiLevelType w:val="hybridMultilevel"/>
    <w:tmpl w:val="65A4B010"/>
    <w:lvl w:ilvl="0" w:tplc="041B0001">
      <w:start w:val="1"/>
      <w:numFmt w:val="bullet"/>
      <w:lvlText w:val=""/>
      <w:lvlJc w:val="left"/>
      <w:pPr>
        <w:ind w:left="777" w:hanging="360"/>
      </w:pPr>
      <w:rPr>
        <w:rFonts w:ascii="Symbol" w:hAnsi="Symbol" w:hint="default"/>
      </w:rPr>
    </w:lvl>
    <w:lvl w:ilvl="1" w:tplc="041B0003" w:tentative="1">
      <w:start w:val="1"/>
      <w:numFmt w:val="bullet"/>
      <w:lvlText w:val="o"/>
      <w:lvlJc w:val="left"/>
      <w:pPr>
        <w:ind w:left="1497" w:hanging="360"/>
      </w:pPr>
      <w:rPr>
        <w:rFonts w:ascii="Courier New" w:hAnsi="Courier New" w:cs="Courier New" w:hint="default"/>
      </w:rPr>
    </w:lvl>
    <w:lvl w:ilvl="2" w:tplc="041B0005" w:tentative="1">
      <w:start w:val="1"/>
      <w:numFmt w:val="bullet"/>
      <w:lvlText w:val=""/>
      <w:lvlJc w:val="left"/>
      <w:pPr>
        <w:ind w:left="2217" w:hanging="360"/>
      </w:pPr>
      <w:rPr>
        <w:rFonts w:ascii="Wingdings" w:hAnsi="Wingdings" w:hint="default"/>
      </w:rPr>
    </w:lvl>
    <w:lvl w:ilvl="3" w:tplc="041B0001" w:tentative="1">
      <w:start w:val="1"/>
      <w:numFmt w:val="bullet"/>
      <w:lvlText w:val=""/>
      <w:lvlJc w:val="left"/>
      <w:pPr>
        <w:ind w:left="2937" w:hanging="360"/>
      </w:pPr>
      <w:rPr>
        <w:rFonts w:ascii="Symbol" w:hAnsi="Symbol" w:hint="default"/>
      </w:rPr>
    </w:lvl>
    <w:lvl w:ilvl="4" w:tplc="041B0003" w:tentative="1">
      <w:start w:val="1"/>
      <w:numFmt w:val="bullet"/>
      <w:lvlText w:val="o"/>
      <w:lvlJc w:val="left"/>
      <w:pPr>
        <w:ind w:left="3657" w:hanging="360"/>
      </w:pPr>
      <w:rPr>
        <w:rFonts w:ascii="Courier New" w:hAnsi="Courier New" w:cs="Courier New" w:hint="default"/>
      </w:rPr>
    </w:lvl>
    <w:lvl w:ilvl="5" w:tplc="041B0005" w:tentative="1">
      <w:start w:val="1"/>
      <w:numFmt w:val="bullet"/>
      <w:lvlText w:val=""/>
      <w:lvlJc w:val="left"/>
      <w:pPr>
        <w:ind w:left="4377" w:hanging="360"/>
      </w:pPr>
      <w:rPr>
        <w:rFonts w:ascii="Wingdings" w:hAnsi="Wingdings" w:hint="default"/>
      </w:rPr>
    </w:lvl>
    <w:lvl w:ilvl="6" w:tplc="041B0001" w:tentative="1">
      <w:start w:val="1"/>
      <w:numFmt w:val="bullet"/>
      <w:lvlText w:val=""/>
      <w:lvlJc w:val="left"/>
      <w:pPr>
        <w:ind w:left="5097" w:hanging="360"/>
      </w:pPr>
      <w:rPr>
        <w:rFonts w:ascii="Symbol" w:hAnsi="Symbol" w:hint="default"/>
      </w:rPr>
    </w:lvl>
    <w:lvl w:ilvl="7" w:tplc="041B0003" w:tentative="1">
      <w:start w:val="1"/>
      <w:numFmt w:val="bullet"/>
      <w:lvlText w:val="o"/>
      <w:lvlJc w:val="left"/>
      <w:pPr>
        <w:ind w:left="5817" w:hanging="360"/>
      </w:pPr>
      <w:rPr>
        <w:rFonts w:ascii="Courier New" w:hAnsi="Courier New" w:cs="Courier New" w:hint="default"/>
      </w:rPr>
    </w:lvl>
    <w:lvl w:ilvl="8" w:tplc="041B0005" w:tentative="1">
      <w:start w:val="1"/>
      <w:numFmt w:val="bullet"/>
      <w:lvlText w:val=""/>
      <w:lvlJc w:val="left"/>
      <w:pPr>
        <w:ind w:left="6537" w:hanging="360"/>
      </w:pPr>
      <w:rPr>
        <w:rFonts w:ascii="Wingdings" w:hAnsi="Wingdings" w:hint="default"/>
      </w:rPr>
    </w:lvl>
  </w:abstractNum>
  <w:abstractNum w:abstractNumId="35" w15:restartNumberingAfterBreak="0">
    <w:nsid w:val="6D650499"/>
    <w:multiLevelType w:val="hybridMultilevel"/>
    <w:tmpl w:val="33F22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B20656"/>
    <w:multiLevelType w:val="hybridMultilevel"/>
    <w:tmpl w:val="9BDE2C06"/>
    <w:lvl w:ilvl="0" w:tplc="041B0001">
      <w:numFmt w:val="decimal"/>
      <w:lvlText w:val=""/>
      <w:lvlJc w:val="left"/>
    </w:lvl>
    <w:lvl w:ilvl="1" w:tplc="041B0003">
      <w:numFmt w:val="decimal"/>
      <w:lvlText w:val=""/>
      <w:lvlJc w:val="left"/>
    </w:lvl>
    <w:lvl w:ilvl="2" w:tplc="041B0005">
      <w:numFmt w:val="decimal"/>
      <w:lvlText w:val=""/>
      <w:lvlJc w:val="left"/>
    </w:lvl>
    <w:lvl w:ilvl="3" w:tplc="041B0001">
      <w:numFmt w:val="decimal"/>
      <w:lvlText w:val=""/>
      <w:lvlJc w:val="left"/>
    </w:lvl>
    <w:lvl w:ilvl="4" w:tplc="041B0003">
      <w:numFmt w:val="decimal"/>
      <w:lvlText w:val=""/>
      <w:lvlJc w:val="left"/>
    </w:lvl>
    <w:lvl w:ilvl="5" w:tplc="041B0005">
      <w:numFmt w:val="decimal"/>
      <w:lvlText w:val=""/>
      <w:lvlJc w:val="left"/>
    </w:lvl>
    <w:lvl w:ilvl="6" w:tplc="041B0001">
      <w:numFmt w:val="decimal"/>
      <w:lvlText w:val=""/>
      <w:lvlJc w:val="left"/>
    </w:lvl>
    <w:lvl w:ilvl="7" w:tplc="041B0003">
      <w:numFmt w:val="decimal"/>
      <w:lvlText w:val=""/>
      <w:lvlJc w:val="left"/>
    </w:lvl>
    <w:lvl w:ilvl="8" w:tplc="041B0005">
      <w:numFmt w:val="decimal"/>
      <w:lvlText w:val=""/>
      <w:lvlJc w:val="left"/>
    </w:lvl>
  </w:abstractNum>
  <w:abstractNum w:abstractNumId="37" w15:restartNumberingAfterBreak="0">
    <w:nsid w:val="779E4A89"/>
    <w:multiLevelType w:val="hybridMultilevel"/>
    <w:tmpl w:val="61F20A92"/>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num w:numId="1" w16cid:durableId="721174497">
    <w:abstractNumId w:val="20"/>
  </w:num>
  <w:num w:numId="2" w16cid:durableId="1908148444">
    <w:abstractNumId w:val="7"/>
  </w:num>
  <w:num w:numId="3" w16cid:durableId="1283683515">
    <w:abstractNumId w:val="0"/>
  </w:num>
  <w:num w:numId="4" w16cid:durableId="884099235">
    <w:abstractNumId w:val="12"/>
  </w:num>
  <w:num w:numId="5" w16cid:durableId="1446802440">
    <w:abstractNumId w:val="17"/>
  </w:num>
  <w:num w:numId="6" w16cid:durableId="1034580281">
    <w:abstractNumId w:val="27"/>
  </w:num>
  <w:num w:numId="7" w16cid:durableId="887648118">
    <w:abstractNumId w:val="16"/>
  </w:num>
  <w:num w:numId="8" w16cid:durableId="1021978745">
    <w:abstractNumId w:val="8"/>
  </w:num>
  <w:num w:numId="9" w16cid:durableId="1092823434">
    <w:abstractNumId w:val="13"/>
  </w:num>
  <w:num w:numId="10" w16cid:durableId="162010973">
    <w:abstractNumId w:val="3"/>
  </w:num>
  <w:num w:numId="11" w16cid:durableId="312829115">
    <w:abstractNumId w:val="36"/>
  </w:num>
  <w:num w:numId="12" w16cid:durableId="589854163">
    <w:abstractNumId w:val="21"/>
  </w:num>
  <w:num w:numId="13" w16cid:durableId="572157722">
    <w:abstractNumId w:val="24"/>
  </w:num>
  <w:num w:numId="14" w16cid:durableId="1529291398">
    <w:abstractNumId w:val="33"/>
  </w:num>
  <w:num w:numId="15" w16cid:durableId="1707827521">
    <w:abstractNumId w:val="25"/>
  </w:num>
  <w:num w:numId="16" w16cid:durableId="348870319">
    <w:abstractNumId w:val="5"/>
  </w:num>
  <w:num w:numId="17" w16cid:durableId="1075591467">
    <w:abstractNumId w:val="4"/>
  </w:num>
  <w:num w:numId="18" w16cid:durableId="1684700536">
    <w:abstractNumId w:val="30"/>
  </w:num>
  <w:num w:numId="19" w16cid:durableId="1102997232">
    <w:abstractNumId w:val="29"/>
  </w:num>
  <w:num w:numId="20" w16cid:durableId="802699847">
    <w:abstractNumId w:val="1"/>
  </w:num>
  <w:num w:numId="21" w16cid:durableId="339285087">
    <w:abstractNumId w:val="18"/>
  </w:num>
  <w:num w:numId="22" w16cid:durableId="2035768456">
    <w:abstractNumId w:val="11"/>
  </w:num>
  <w:num w:numId="23" w16cid:durableId="1470632114">
    <w:abstractNumId w:val="14"/>
  </w:num>
  <w:num w:numId="24" w16cid:durableId="1594707746">
    <w:abstractNumId w:val="10"/>
  </w:num>
  <w:num w:numId="25" w16cid:durableId="1706178947">
    <w:abstractNumId w:val="9"/>
  </w:num>
  <w:num w:numId="26" w16cid:durableId="122309001">
    <w:abstractNumId w:val="32"/>
  </w:num>
  <w:num w:numId="27" w16cid:durableId="147065641">
    <w:abstractNumId w:val="23"/>
  </w:num>
  <w:num w:numId="28" w16cid:durableId="1313483621">
    <w:abstractNumId w:val="37"/>
  </w:num>
  <w:num w:numId="29" w16cid:durableId="89204122">
    <w:abstractNumId w:val="6"/>
  </w:num>
  <w:num w:numId="30" w16cid:durableId="1311665571">
    <w:abstractNumId w:val="15"/>
  </w:num>
  <w:num w:numId="31" w16cid:durableId="1424298511">
    <w:abstractNumId w:val="28"/>
  </w:num>
  <w:num w:numId="32" w16cid:durableId="2079665116">
    <w:abstractNumId w:val="34"/>
  </w:num>
  <w:num w:numId="33" w16cid:durableId="1617101716">
    <w:abstractNumId w:val="22"/>
  </w:num>
  <w:num w:numId="34" w16cid:durableId="33316821">
    <w:abstractNumId w:val="19"/>
  </w:num>
  <w:num w:numId="35" w16cid:durableId="1443458538">
    <w:abstractNumId w:val="2"/>
  </w:num>
  <w:num w:numId="36" w16cid:durableId="619647939">
    <w:abstractNumId w:val="26"/>
  </w:num>
  <w:num w:numId="37" w16cid:durableId="144443661">
    <w:abstractNumId w:val="31"/>
  </w:num>
  <w:num w:numId="38" w16cid:durableId="1709447742">
    <w:abstractNumId w:val="3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rawingGridVerticalSpacing w:val="163"/>
  <w:displayHorizontalDrawingGridEvery w:val="0"/>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DA3"/>
    <w:rsid w:val="00001326"/>
    <w:rsid w:val="00001483"/>
    <w:rsid w:val="0000178B"/>
    <w:rsid w:val="00001F8A"/>
    <w:rsid w:val="00002E2C"/>
    <w:rsid w:val="000035D2"/>
    <w:rsid w:val="00004010"/>
    <w:rsid w:val="00004DF9"/>
    <w:rsid w:val="00005188"/>
    <w:rsid w:val="00005730"/>
    <w:rsid w:val="00005965"/>
    <w:rsid w:val="00005DCF"/>
    <w:rsid w:val="000065AD"/>
    <w:rsid w:val="000070C5"/>
    <w:rsid w:val="00007F79"/>
    <w:rsid w:val="00010C16"/>
    <w:rsid w:val="00010CD0"/>
    <w:rsid w:val="0001156B"/>
    <w:rsid w:val="000133FE"/>
    <w:rsid w:val="00015337"/>
    <w:rsid w:val="00015595"/>
    <w:rsid w:val="00015BA5"/>
    <w:rsid w:val="00015EB2"/>
    <w:rsid w:val="00015FA1"/>
    <w:rsid w:val="000160AD"/>
    <w:rsid w:val="0001785B"/>
    <w:rsid w:val="000200DD"/>
    <w:rsid w:val="00020487"/>
    <w:rsid w:val="00020537"/>
    <w:rsid w:val="00020A17"/>
    <w:rsid w:val="0002180D"/>
    <w:rsid w:val="0002255A"/>
    <w:rsid w:val="00022724"/>
    <w:rsid w:val="00022812"/>
    <w:rsid w:val="00022F6E"/>
    <w:rsid w:val="0002396E"/>
    <w:rsid w:val="00024CCE"/>
    <w:rsid w:val="00025167"/>
    <w:rsid w:val="00026A19"/>
    <w:rsid w:val="00026E57"/>
    <w:rsid w:val="00027019"/>
    <w:rsid w:val="00027701"/>
    <w:rsid w:val="00027D00"/>
    <w:rsid w:val="00027F2F"/>
    <w:rsid w:val="000300C7"/>
    <w:rsid w:val="0003012B"/>
    <w:rsid w:val="0003032A"/>
    <w:rsid w:val="00030446"/>
    <w:rsid w:val="00031207"/>
    <w:rsid w:val="00031E31"/>
    <w:rsid w:val="00033BD7"/>
    <w:rsid w:val="000355A9"/>
    <w:rsid w:val="000357CF"/>
    <w:rsid w:val="000360E1"/>
    <w:rsid w:val="00036337"/>
    <w:rsid w:val="000366B3"/>
    <w:rsid w:val="000375AC"/>
    <w:rsid w:val="00041434"/>
    <w:rsid w:val="00041703"/>
    <w:rsid w:val="000429CD"/>
    <w:rsid w:val="00042F5F"/>
    <w:rsid w:val="0004538E"/>
    <w:rsid w:val="00047A20"/>
    <w:rsid w:val="00047DF6"/>
    <w:rsid w:val="00050BB6"/>
    <w:rsid w:val="00051235"/>
    <w:rsid w:val="000519CF"/>
    <w:rsid w:val="00052CF4"/>
    <w:rsid w:val="0005396F"/>
    <w:rsid w:val="00053D9B"/>
    <w:rsid w:val="00055F6F"/>
    <w:rsid w:val="0005619F"/>
    <w:rsid w:val="0005667A"/>
    <w:rsid w:val="000567CF"/>
    <w:rsid w:val="00056C95"/>
    <w:rsid w:val="00056D9F"/>
    <w:rsid w:val="00060021"/>
    <w:rsid w:val="000607D2"/>
    <w:rsid w:val="000607FD"/>
    <w:rsid w:val="00061343"/>
    <w:rsid w:val="000618FC"/>
    <w:rsid w:val="00061A9C"/>
    <w:rsid w:val="00062260"/>
    <w:rsid w:val="000631BE"/>
    <w:rsid w:val="000633D4"/>
    <w:rsid w:val="0006354B"/>
    <w:rsid w:val="00063B7B"/>
    <w:rsid w:val="00065220"/>
    <w:rsid w:val="0006564A"/>
    <w:rsid w:val="00066A77"/>
    <w:rsid w:val="00066BF8"/>
    <w:rsid w:val="000672C0"/>
    <w:rsid w:val="000702AA"/>
    <w:rsid w:val="000714A1"/>
    <w:rsid w:val="000714AF"/>
    <w:rsid w:val="000717BC"/>
    <w:rsid w:val="00071BD7"/>
    <w:rsid w:val="00071D1F"/>
    <w:rsid w:val="000729EF"/>
    <w:rsid w:val="00072A07"/>
    <w:rsid w:val="0007342C"/>
    <w:rsid w:val="000747F3"/>
    <w:rsid w:val="00074C2A"/>
    <w:rsid w:val="00074CDD"/>
    <w:rsid w:val="000754BC"/>
    <w:rsid w:val="00075996"/>
    <w:rsid w:val="00075FBA"/>
    <w:rsid w:val="00076C0B"/>
    <w:rsid w:val="00076E30"/>
    <w:rsid w:val="0007721E"/>
    <w:rsid w:val="0007731B"/>
    <w:rsid w:val="000774D3"/>
    <w:rsid w:val="0007774F"/>
    <w:rsid w:val="000778A7"/>
    <w:rsid w:val="0008099F"/>
    <w:rsid w:val="00080BD3"/>
    <w:rsid w:val="000812DF"/>
    <w:rsid w:val="0008192A"/>
    <w:rsid w:val="00083E8E"/>
    <w:rsid w:val="0008411C"/>
    <w:rsid w:val="00087EFB"/>
    <w:rsid w:val="00090C93"/>
    <w:rsid w:val="00090CA7"/>
    <w:rsid w:val="00091093"/>
    <w:rsid w:val="0009211B"/>
    <w:rsid w:val="00092EBA"/>
    <w:rsid w:val="000931EB"/>
    <w:rsid w:val="000940E6"/>
    <w:rsid w:val="00094726"/>
    <w:rsid w:val="00094F12"/>
    <w:rsid w:val="000951CD"/>
    <w:rsid w:val="000951EC"/>
    <w:rsid w:val="00095503"/>
    <w:rsid w:val="00095C7D"/>
    <w:rsid w:val="000966C3"/>
    <w:rsid w:val="00096AF5"/>
    <w:rsid w:val="000975D1"/>
    <w:rsid w:val="00097913"/>
    <w:rsid w:val="00097C26"/>
    <w:rsid w:val="000A0021"/>
    <w:rsid w:val="000A04E5"/>
    <w:rsid w:val="000A0D92"/>
    <w:rsid w:val="000A12DC"/>
    <w:rsid w:val="000A1F3C"/>
    <w:rsid w:val="000A29B2"/>
    <w:rsid w:val="000A2BDE"/>
    <w:rsid w:val="000A3686"/>
    <w:rsid w:val="000A3D92"/>
    <w:rsid w:val="000A4F3A"/>
    <w:rsid w:val="000A4F75"/>
    <w:rsid w:val="000A5352"/>
    <w:rsid w:val="000A5763"/>
    <w:rsid w:val="000A58AE"/>
    <w:rsid w:val="000A615A"/>
    <w:rsid w:val="000A67AC"/>
    <w:rsid w:val="000A6A81"/>
    <w:rsid w:val="000A7189"/>
    <w:rsid w:val="000A7EE5"/>
    <w:rsid w:val="000B219C"/>
    <w:rsid w:val="000B25EC"/>
    <w:rsid w:val="000B3B77"/>
    <w:rsid w:val="000B5908"/>
    <w:rsid w:val="000B5A09"/>
    <w:rsid w:val="000B5D15"/>
    <w:rsid w:val="000B60D1"/>
    <w:rsid w:val="000B60F5"/>
    <w:rsid w:val="000B6789"/>
    <w:rsid w:val="000B6B23"/>
    <w:rsid w:val="000B6E0C"/>
    <w:rsid w:val="000B7E8B"/>
    <w:rsid w:val="000C1BF2"/>
    <w:rsid w:val="000C324C"/>
    <w:rsid w:val="000C35EF"/>
    <w:rsid w:val="000C44BB"/>
    <w:rsid w:val="000C47D8"/>
    <w:rsid w:val="000C5698"/>
    <w:rsid w:val="000C69B5"/>
    <w:rsid w:val="000C6B84"/>
    <w:rsid w:val="000C70EA"/>
    <w:rsid w:val="000C760C"/>
    <w:rsid w:val="000C79D4"/>
    <w:rsid w:val="000C7E23"/>
    <w:rsid w:val="000D0C17"/>
    <w:rsid w:val="000D0DFC"/>
    <w:rsid w:val="000D1107"/>
    <w:rsid w:val="000D1426"/>
    <w:rsid w:val="000D1EAA"/>
    <w:rsid w:val="000D2001"/>
    <w:rsid w:val="000D2511"/>
    <w:rsid w:val="000D2989"/>
    <w:rsid w:val="000D2AD2"/>
    <w:rsid w:val="000D50B9"/>
    <w:rsid w:val="000D63B8"/>
    <w:rsid w:val="000D69C5"/>
    <w:rsid w:val="000D6B6B"/>
    <w:rsid w:val="000D6E44"/>
    <w:rsid w:val="000D71B7"/>
    <w:rsid w:val="000E0517"/>
    <w:rsid w:val="000E15B3"/>
    <w:rsid w:val="000E190D"/>
    <w:rsid w:val="000E1A64"/>
    <w:rsid w:val="000E1D3D"/>
    <w:rsid w:val="000E285C"/>
    <w:rsid w:val="000E29D1"/>
    <w:rsid w:val="000E2F5B"/>
    <w:rsid w:val="000E3544"/>
    <w:rsid w:val="000E367A"/>
    <w:rsid w:val="000E3B56"/>
    <w:rsid w:val="000E41C6"/>
    <w:rsid w:val="000E461F"/>
    <w:rsid w:val="000E467B"/>
    <w:rsid w:val="000E551E"/>
    <w:rsid w:val="000E576B"/>
    <w:rsid w:val="000E586A"/>
    <w:rsid w:val="000E6CEC"/>
    <w:rsid w:val="000E7F1D"/>
    <w:rsid w:val="000F022B"/>
    <w:rsid w:val="000F038C"/>
    <w:rsid w:val="000F0FAB"/>
    <w:rsid w:val="000F3557"/>
    <w:rsid w:val="000F394A"/>
    <w:rsid w:val="000F3E2A"/>
    <w:rsid w:val="000F3ED4"/>
    <w:rsid w:val="000F4717"/>
    <w:rsid w:val="000F4D58"/>
    <w:rsid w:val="000F5363"/>
    <w:rsid w:val="000F678F"/>
    <w:rsid w:val="000F6BF5"/>
    <w:rsid w:val="000F6FC3"/>
    <w:rsid w:val="000F7913"/>
    <w:rsid w:val="000F7BAF"/>
    <w:rsid w:val="000F7E1F"/>
    <w:rsid w:val="00100BDD"/>
    <w:rsid w:val="001016EA"/>
    <w:rsid w:val="00101855"/>
    <w:rsid w:val="00102BD2"/>
    <w:rsid w:val="00104718"/>
    <w:rsid w:val="00104F65"/>
    <w:rsid w:val="001051DC"/>
    <w:rsid w:val="001061A7"/>
    <w:rsid w:val="00106B90"/>
    <w:rsid w:val="00106FC9"/>
    <w:rsid w:val="00107522"/>
    <w:rsid w:val="0011015D"/>
    <w:rsid w:val="00110902"/>
    <w:rsid w:val="00110CB7"/>
    <w:rsid w:val="00111503"/>
    <w:rsid w:val="0011307B"/>
    <w:rsid w:val="001139E9"/>
    <w:rsid w:val="0011444C"/>
    <w:rsid w:val="00114FF5"/>
    <w:rsid w:val="0011536A"/>
    <w:rsid w:val="00115623"/>
    <w:rsid w:val="001158EC"/>
    <w:rsid w:val="00116488"/>
    <w:rsid w:val="00116861"/>
    <w:rsid w:val="00117588"/>
    <w:rsid w:val="00117C5D"/>
    <w:rsid w:val="00120B8E"/>
    <w:rsid w:val="001215AB"/>
    <w:rsid w:val="0012264A"/>
    <w:rsid w:val="00122747"/>
    <w:rsid w:val="00122D4F"/>
    <w:rsid w:val="001241CC"/>
    <w:rsid w:val="00124429"/>
    <w:rsid w:val="001249F3"/>
    <w:rsid w:val="00124F7A"/>
    <w:rsid w:val="00125320"/>
    <w:rsid w:val="001262BE"/>
    <w:rsid w:val="0012797A"/>
    <w:rsid w:val="00127A6E"/>
    <w:rsid w:val="00127BC9"/>
    <w:rsid w:val="00127DF8"/>
    <w:rsid w:val="0013014D"/>
    <w:rsid w:val="00130317"/>
    <w:rsid w:val="001308BC"/>
    <w:rsid w:val="00131303"/>
    <w:rsid w:val="00131C10"/>
    <w:rsid w:val="0013566B"/>
    <w:rsid w:val="00135BB9"/>
    <w:rsid w:val="00136B6C"/>
    <w:rsid w:val="00136CE6"/>
    <w:rsid w:val="00136D53"/>
    <w:rsid w:val="00136EBE"/>
    <w:rsid w:val="00137C52"/>
    <w:rsid w:val="00140319"/>
    <w:rsid w:val="00140E25"/>
    <w:rsid w:val="00141831"/>
    <w:rsid w:val="00141C9C"/>
    <w:rsid w:val="001424EF"/>
    <w:rsid w:val="001425BE"/>
    <w:rsid w:val="0014299E"/>
    <w:rsid w:val="00144DE9"/>
    <w:rsid w:val="00145191"/>
    <w:rsid w:val="0014581B"/>
    <w:rsid w:val="00145B57"/>
    <w:rsid w:val="00146B82"/>
    <w:rsid w:val="00147076"/>
    <w:rsid w:val="00147BD8"/>
    <w:rsid w:val="001509B3"/>
    <w:rsid w:val="00150D31"/>
    <w:rsid w:val="00151098"/>
    <w:rsid w:val="00151D82"/>
    <w:rsid w:val="00151DB4"/>
    <w:rsid w:val="00152440"/>
    <w:rsid w:val="0015313B"/>
    <w:rsid w:val="00157A55"/>
    <w:rsid w:val="00160E2B"/>
    <w:rsid w:val="00161E29"/>
    <w:rsid w:val="0016241E"/>
    <w:rsid w:val="0016270F"/>
    <w:rsid w:val="00162CEF"/>
    <w:rsid w:val="00162EEA"/>
    <w:rsid w:val="00163D02"/>
    <w:rsid w:val="00164073"/>
    <w:rsid w:val="00165641"/>
    <w:rsid w:val="00165D46"/>
    <w:rsid w:val="00166110"/>
    <w:rsid w:val="00171A52"/>
    <w:rsid w:val="00171DCA"/>
    <w:rsid w:val="001721C4"/>
    <w:rsid w:val="00172CC5"/>
    <w:rsid w:val="00172FA4"/>
    <w:rsid w:val="00173324"/>
    <w:rsid w:val="00174FFA"/>
    <w:rsid w:val="001751A3"/>
    <w:rsid w:val="00175923"/>
    <w:rsid w:val="00175BF3"/>
    <w:rsid w:val="00175EB4"/>
    <w:rsid w:val="001760A1"/>
    <w:rsid w:val="0017624C"/>
    <w:rsid w:val="0017678C"/>
    <w:rsid w:val="001767BB"/>
    <w:rsid w:val="00176B2C"/>
    <w:rsid w:val="00176BB0"/>
    <w:rsid w:val="00180218"/>
    <w:rsid w:val="001803F3"/>
    <w:rsid w:val="00180972"/>
    <w:rsid w:val="0018191D"/>
    <w:rsid w:val="00182CE4"/>
    <w:rsid w:val="00183281"/>
    <w:rsid w:val="00184335"/>
    <w:rsid w:val="00185F42"/>
    <w:rsid w:val="00187015"/>
    <w:rsid w:val="001871D0"/>
    <w:rsid w:val="00187F78"/>
    <w:rsid w:val="00187FF3"/>
    <w:rsid w:val="001931A7"/>
    <w:rsid w:val="0019352A"/>
    <w:rsid w:val="001943D7"/>
    <w:rsid w:val="00194D43"/>
    <w:rsid w:val="0019554B"/>
    <w:rsid w:val="00195678"/>
    <w:rsid w:val="001964FB"/>
    <w:rsid w:val="00196BFF"/>
    <w:rsid w:val="001A0424"/>
    <w:rsid w:val="001A0E7D"/>
    <w:rsid w:val="001A1FEB"/>
    <w:rsid w:val="001A258F"/>
    <w:rsid w:val="001A265A"/>
    <w:rsid w:val="001A2AC3"/>
    <w:rsid w:val="001A3012"/>
    <w:rsid w:val="001A63AF"/>
    <w:rsid w:val="001A74A1"/>
    <w:rsid w:val="001B0C14"/>
    <w:rsid w:val="001B133F"/>
    <w:rsid w:val="001B2E3D"/>
    <w:rsid w:val="001B31B8"/>
    <w:rsid w:val="001B37CB"/>
    <w:rsid w:val="001B3829"/>
    <w:rsid w:val="001B3B53"/>
    <w:rsid w:val="001B400B"/>
    <w:rsid w:val="001B4226"/>
    <w:rsid w:val="001B5532"/>
    <w:rsid w:val="001B6223"/>
    <w:rsid w:val="001B63F9"/>
    <w:rsid w:val="001B754C"/>
    <w:rsid w:val="001C007A"/>
    <w:rsid w:val="001C0C16"/>
    <w:rsid w:val="001C22F7"/>
    <w:rsid w:val="001C2AB8"/>
    <w:rsid w:val="001C2E0C"/>
    <w:rsid w:val="001C324C"/>
    <w:rsid w:val="001C3C9D"/>
    <w:rsid w:val="001C3D59"/>
    <w:rsid w:val="001C5570"/>
    <w:rsid w:val="001C6899"/>
    <w:rsid w:val="001C7BD7"/>
    <w:rsid w:val="001D05F6"/>
    <w:rsid w:val="001D130A"/>
    <w:rsid w:val="001D1DD4"/>
    <w:rsid w:val="001D45F8"/>
    <w:rsid w:val="001D4703"/>
    <w:rsid w:val="001D4763"/>
    <w:rsid w:val="001D4766"/>
    <w:rsid w:val="001D5B17"/>
    <w:rsid w:val="001D5DCD"/>
    <w:rsid w:val="001D5FEB"/>
    <w:rsid w:val="001D6D17"/>
    <w:rsid w:val="001E1057"/>
    <w:rsid w:val="001E1C6A"/>
    <w:rsid w:val="001E1DC4"/>
    <w:rsid w:val="001E38B1"/>
    <w:rsid w:val="001E3A11"/>
    <w:rsid w:val="001E40BF"/>
    <w:rsid w:val="001E4646"/>
    <w:rsid w:val="001F05C6"/>
    <w:rsid w:val="001F0A9C"/>
    <w:rsid w:val="001F1CCE"/>
    <w:rsid w:val="001F264E"/>
    <w:rsid w:val="001F3173"/>
    <w:rsid w:val="001F3323"/>
    <w:rsid w:val="001F3483"/>
    <w:rsid w:val="001F43AB"/>
    <w:rsid w:val="001F50BA"/>
    <w:rsid w:val="001F56CC"/>
    <w:rsid w:val="001F711A"/>
    <w:rsid w:val="001F775F"/>
    <w:rsid w:val="0020100F"/>
    <w:rsid w:val="00201088"/>
    <w:rsid w:val="00201917"/>
    <w:rsid w:val="00201ED7"/>
    <w:rsid w:val="00202764"/>
    <w:rsid w:val="00202982"/>
    <w:rsid w:val="00202F04"/>
    <w:rsid w:val="00203356"/>
    <w:rsid w:val="002046DD"/>
    <w:rsid w:val="00205D9C"/>
    <w:rsid w:val="002062EB"/>
    <w:rsid w:val="0020642B"/>
    <w:rsid w:val="00206575"/>
    <w:rsid w:val="00206A39"/>
    <w:rsid w:val="0020726F"/>
    <w:rsid w:val="0020745C"/>
    <w:rsid w:val="00207473"/>
    <w:rsid w:val="00207E61"/>
    <w:rsid w:val="002101A7"/>
    <w:rsid w:val="00210F4A"/>
    <w:rsid w:val="002119FA"/>
    <w:rsid w:val="00213EA7"/>
    <w:rsid w:val="00214990"/>
    <w:rsid w:val="00214F81"/>
    <w:rsid w:val="00215342"/>
    <w:rsid w:val="00215FDE"/>
    <w:rsid w:val="002161FA"/>
    <w:rsid w:val="00216F71"/>
    <w:rsid w:val="002173DE"/>
    <w:rsid w:val="00220EF4"/>
    <w:rsid w:val="00221A2E"/>
    <w:rsid w:val="00222C2E"/>
    <w:rsid w:val="002231D9"/>
    <w:rsid w:val="00223EEC"/>
    <w:rsid w:val="002246D3"/>
    <w:rsid w:val="00224984"/>
    <w:rsid w:val="00224F50"/>
    <w:rsid w:val="0022540E"/>
    <w:rsid w:val="002257FF"/>
    <w:rsid w:val="002259A5"/>
    <w:rsid w:val="002261C3"/>
    <w:rsid w:val="0023014C"/>
    <w:rsid w:val="002301C3"/>
    <w:rsid w:val="00230330"/>
    <w:rsid w:val="00230F98"/>
    <w:rsid w:val="0023129E"/>
    <w:rsid w:val="0023149C"/>
    <w:rsid w:val="002326F2"/>
    <w:rsid w:val="00232930"/>
    <w:rsid w:val="0023402F"/>
    <w:rsid w:val="002349B4"/>
    <w:rsid w:val="00237C4C"/>
    <w:rsid w:val="00240AD6"/>
    <w:rsid w:val="002415CF"/>
    <w:rsid w:val="0024186E"/>
    <w:rsid w:val="002429F7"/>
    <w:rsid w:val="002439BA"/>
    <w:rsid w:val="002445B3"/>
    <w:rsid w:val="002446D4"/>
    <w:rsid w:val="00244798"/>
    <w:rsid w:val="00244C4A"/>
    <w:rsid w:val="00244FAC"/>
    <w:rsid w:val="0024566C"/>
    <w:rsid w:val="002458FA"/>
    <w:rsid w:val="00245FA6"/>
    <w:rsid w:val="00246399"/>
    <w:rsid w:val="0024750D"/>
    <w:rsid w:val="00247612"/>
    <w:rsid w:val="0025017E"/>
    <w:rsid w:val="00252596"/>
    <w:rsid w:val="00252E63"/>
    <w:rsid w:val="00256907"/>
    <w:rsid w:val="00257B72"/>
    <w:rsid w:val="00257FA9"/>
    <w:rsid w:val="002603C7"/>
    <w:rsid w:val="00261046"/>
    <w:rsid w:val="00261376"/>
    <w:rsid w:val="00261EEC"/>
    <w:rsid w:val="00261F2C"/>
    <w:rsid w:val="00262351"/>
    <w:rsid w:val="00262360"/>
    <w:rsid w:val="00263869"/>
    <w:rsid w:val="00264137"/>
    <w:rsid w:val="002659A7"/>
    <w:rsid w:val="00265A8A"/>
    <w:rsid w:val="00265D8A"/>
    <w:rsid w:val="002666A1"/>
    <w:rsid w:val="00266717"/>
    <w:rsid w:val="00266A3C"/>
    <w:rsid w:val="00267614"/>
    <w:rsid w:val="002676FE"/>
    <w:rsid w:val="002701B7"/>
    <w:rsid w:val="00271641"/>
    <w:rsid w:val="0027213D"/>
    <w:rsid w:val="002723BA"/>
    <w:rsid w:val="00272654"/>
    <w:rsid w:val="002727A8"/>
    <w:rsid w:val="0027434F"/>
    <w:rsid w:val="00276BEC"/>
    <w:rsid w:val="00277C7E"/>
    <w:rsid w:val="0028000A"/>
    <w:rsid w:val="002805A6"/>
    <w:rsid w:val="00282776"/>
    <w:rsid w:val="002839D3"/>
    <w:rsid w:val="00283DC5"/>
    <w:rsid w:val="00284B33"/>
    <w:rsid w:val="00284FAB"/>
    <w:rsid w:val="002853E7"/>
    <w:rsid w:val="00285602"/>
    <w:rsid w:val="002859D3"/>
    <w:rsid w:val="00287938"/>
    <w:rsid w:val="00287C97"/>
    <w:rsid w:val="0029052F"/>
    <w:rsid w:val="00290AB3"/>
    <w:rsid w:val="0029156B"/>
    <w:rsid w:val="00291EED"/>
    <w:rsid w:val="002922E1"/>
    <w:rsid w:val="00292459"/>
    <w:rsid w:val="00292DDA"/>
    <w:rsid w:val="00293918"/>
    <w:rsid w:val="00294B36"/>
    <w:rsid w:val="00294D04"/>
    <w:rsid w:val="00294FD1"/>
    <w:rsid w:val="0029507B"/>
    <w:rsid w:val="00295334"/>
    <w:rsid w:val="002956FB"/>
    <w:rsid w:val="00295716"/>
    <w:rsid w:val="002962E0"/>
    <w:rsid w:val="0029743B"/>
    <w:rsid w:val="002A009A"/>
    <w:rsid w:val="002A0158"/>
    <w:rsid w:val="002A196E"/>
    <w:rsid w:val="002A1FEC"/>
    <w:rsid w:val="002A21FA"/>
    <w:rsid w:val="002A3128"/>
    <w:rsid w:val="002A399E"/>
    <w:rsid w:val="002A44A2"/>
    <w:rsid w:val="002A478A"/>
    <w:rsid w:val="002A4B62"/>
    <w:rsid w:val="002A4D4C"/>
    <w:rsid w:val="002A50B4"/>
    <w:rsid w:val="002A5103"/>
    <w:rsid w:val="002A6017"/>
    <w:rsid w:val="002A6444"/>
    <w:rsid w:val="002A654D"/>
    <w:rsid w:val="002A7589"/>
    <w:rsid w:val="002B08E3"/>
    <w:rsid w:val="002B14F7"/>
    <w:rsid w:val="002B1EBE"/>
    <w:rsid w:val="002B268A"/>
    <w:rsid w:val="002B2C54"/>
    <w:rsid w:val="002B3AAD"/>
    <w:rsid w:val="002B45A1"/>
    <w:rsid w:val="002B4E85"/>
    <w:rsid w:val="002B576D"/>
    <w:rsid w:val="002B6234"/>
    <w:rsid w:val="002B6DDA"/>
    <w:rsid w:val="002B7243"/>
    <w:rsid w:val="002B72EB"/>
    <w:rsid w:val="002B7641"/>
    <w:rsid w:val="002B7B97"/>
    <w:rsid w:val="002C012C"/>
    <w:rsid w:val="002C0446"/>
    <w:rsid w:val="002C2179"/>
    <w:rsid w:val="002C4AFF"/>
    <w:rsid w:val="002C5927"/>
    <w:rsid w:val="002C66BE"/>
    <w:rsid w:val="002C6F42"/>
    <w:rsid w:val="002C7C1B"/>
    <w:rsid w:val="002D0176"/>
    <w:rsid w:val="002D0655"/>
    <w:rsid w:val="002D0B02"/>
    <w:rsid w:val="002D0E88"/>
    <w:rsid w:val="002D101A"/>
    <w:rsid w:val="002D1786"/>
    <w:rsid w:val="002D1A75"/>
    <w:rsid w:val="002D290D"/>
    <w:rsid w:val="002D2A05"/>
    <w:rsid w:val="002D6512"/>
    <w:rsid w:val="002D6BDF"/>
    <w:rsid w:val="002D6C92"/>
    <w:rsid w:val="002E01BB"/>
    <w:rsid w:val="002E120E"/>
    <w:rsid w:val="002E1F03"/>
    <w:rsid w:val="002E39E5"/>
    <w:rsid w:val="002E3E30"/>
    <w:rsid w:val="002E4B45"/>
    <w:rsid w:val="002E4ECE"/>
    <w:rsid w:val="002E5BDC"/>
    <w:rsid w:val="002E5D3A"/>
    <w:rsid w:val="002E5F32"/>
    <w:rsid w:val="002E6A1F"/>
    <w:rsid w:val="002E757A"/>
    <w:rsid w:val="002F06FC"/>
    <w:rsid w:val="002F0F0C"/>
    <w:rsid w:val="002F1353"/>
    <w:rsid w:val="002F16B6"/>
    <w:rsid w:val="002F1A2A"/>
    <w:rsid w:val="002F1A76"/>
    <w:rsid w:val="002F1ACA"/>
    <w:rsid w:val="002F1CFD"/>
    <w:rsid w:val="002F2B39"/>
    <w:rsid w:val="002F44CE"/>
    <w:rsid w:val="002F51CD"/>
    <w:rsid w:val="002F6736"/>
    <w:rsid w:val="002F6A0F"/>
    <w:rsid w:val="002F7356"/>
    <w:rsid w:val="003008B1"/>
    <w:rsid w:val="00300965"/>
    <w:rsid w:val="00300E78"/>
    <w:rsid w:val="00300E8B"/>
    <w:rsid w:val="003010BF"/>
    <w:rsid w:val="00301331"/>
    <w:rsid w:val="00301BB5"/>
    <w:rsid w:val="00301CC6"/>
    <w:rsid w:val="0030224B"/>
    <w:rsid w:val="00302409"/>
    <w:rsid w:val="00302C85"/>
    <w:rsid w:val="00303DB4"/>
    <w:rsid w:val="00304081"/>
    <w:rsid w:val="003065D9"/>
    <w:rsid w:val="00306A3D"/>
    <w:rsid w:val="00307452"/>
    <w:rsid w:val="00307860"/>
    <w:rsid w:val="0030786C"/>
    <w:rsid w:val="003100BC"/>
    <w:rsid w:val="003102A5"/>
    <w:rsid w:val="00310536"/>
    <w:rsid w:val="0031166E"/>
    <w:rsid w:val="00311856"/>
    <w:rsid w:val="00312520"/>
    <w:rsid w:val="00312A79"/>
    <w:rsid w:val="003137E0"/>
    <w:rsid w:val="003149FB"/>
    <w:rsid w:val="00315373"/>
    <w:rsid w:val="003155BE"/>
    <w:rsid w:val="00315CE8"/>
    <w:rsid w:val="00315DCE"/>
    <w:rsid w:val="0031600A"/>
    <w:rsid w:val="0031607B"/>
    <w:rsid w:val="0031627A"/>
    <w:rsid w:val="0031658A"/>
    <w:rsid w:val="00316DA1"/>
    <w:rsid w:val="00317623"/>
    <w:rsid w:val="00317CA1"/>
    <w:rsid w:val="00321437"/>
    <w:rsid w:val="0032151C"/>
    <w:rsid w:val="00322B97"/>
    <w:rsid w:val="00323AA4"/>
    <w:rsid w:val="003243A9"/>
    <w:rsid w:val="00324805"/>
    <w:rsid w:val="003248E6"/>
    <w:rsid w:val="003251A9"/>
    <w:rsid w:val="00325291"/>
    <w:rsid w:val="00327515"/>
    <w:rsid w:val="003307D9"/>
    <w:rsid w:val="003313CC"/>
    <w:rsid w:val="00331496"/>
    <w:rsid w:val="00331A4C"/>
    <w:rsid w:val="0033294A"/>
    <w:rsid w:val="003329FE"/>
    <w:rsid w:val="00332A90"/>
    <w:rsid w:val="00334A3E"/>
    <w:rsid w:val="00334F79"/>
    <w:rsid w:val="00335887"/>
    <w:rsid w:val="00335EDC"/>
    <w:rsid w:val="00336370"/>
    <w:rsid w:val="00336F4A"/>
    <w:rsid w:val="003370A4"/>
    <w:rsid w:val="00337D97"/>
    <w:rsid w:val="003407E3"/>
    <w:rsid w:val="00340859"/>
    <w:rsid w:val="00341546"/>
    <w:rsid w:val="00341DB1"/>
    <w:rsid w:val="00341F38"/>
    <w:rsid w:val="0034268C"/>
    <w:rsid w:val="00342B9E"/>
    <w:rsid w:val="00342F4B"/>
    <w:rsid w:val="00343120"/>
    <w:rsid w:val="00343E6C"/>
    <w:rsid w:val="00343F5E"/>
    <w:rsid w:val="0035095B"/>
    <w:rsid w:val="00350DD5"/>
    <w:rsid w:val="0035163D"/>
    <w:rsid w:val="0035231D"/>
    <w:rsid w:val="0035376A"/>
    <w:rsid w:val="00353C8F"/>
    <w:rsid w:val="0035593D"/>
    <w:rsid w:val="00355C55"/>
    <w:rsid w:val="00356996"/>
    <w:rsid w:val="00356C90"/>
    <w:rsid w:val="00357BA6"/>
    <w:rsid w:val="00361278"/>
    <w:rsid w:val="00361BC7"/>
    <w:rsid w:val="00361D7C"/>
    <w:rsid w:val="00362EE2"/>
    <w:rsid w:val="003630CE"/>
    <w:rsid w:val="00364601"/>
    <w:rsid w:val="0036531B"/>
    <w:rsid w:val="00365A69"/>
    <w:rsid w:val="003678C4"/>
    <w:rsid w:val="00367E71"/>
    <w:rsid w:val="003703D3"/>
    <w:rsid w:val="00370EEC"/>
    <w:rsid w:val="00371FAE"/>
    <w:rsid w:val="003724B5"/>
    <w:rsid w:val="00373892"/>
    <w:rsid w:val="00373EFA"/>
    <w:rsid w:val="00375765"/>
    <w:rsid w:val="0037690A"/>
    <w:rsid w:val="00376B33"/>
    <w:rsid w:val="003775BF"/>
    <w:rsid w:val="00377B53"/>
    <w:rsid w:val="00377E06"/>
    <w:rsid w:val="00380415"/>
    <w:rsid w:val="00380624"/>
    <w:rsid w:val="003807F2"/>
    <w:rsid w:val="00381595"/>
    <w:rsid w:val="00382042"/>
    <w:rsid w:val="0038289A"/>
    <w:rsid w:val="00382E4C"/>
    <w:rsid w:val="00384481"/>
    <w:rsid w:val="0038517B"/>
    <w:rsid w:val="00385A99"/>
    <w:rsid w:val="00386488"/>
    <w:rsid w:val="00386CED"/>
    <w:rsid w:val="0039020D"/>
    <w:rsid w:val="00390544"/>
    <w:rsid w:val="0039217C"/>
    <w:rsid w:val="00392E4D"/>
    <w:rsid w:val="00393364"/>
    <w:rsid w:val="00393E31"/>
    <w:rsid w:val="003945B2"/>
    <w:rsid w:val="00394FA8"/>
    <w:rsid w:val="00396093"/>
    <w:rsid w:val="00397908"/>
    <w:rsid w:val="003979F0"/>
    <w:rsid w:val="003A009D"/>
    <w:rsid w:val="003A12D5"/>
    <w:rsid w:val="003A1B8B"/>
    <w:rsid w:val="003A24F4"/>
    <w:rsid w:val="003A2F6A"/>
    <w:rsid w:val="003A3794"/>
    <w:rsid w:val="003A4FAD"/>
    <w:rsid w:val="003A504D"/>
    <w:rsid w:val="003A5487"/>
    <w:rsid w:val="003A594B"/>
    <w:rsid w:val="003A6912"/>
    <w:rsid w:val="003A7FB6"/>
    <w:rsid w:val="003B089A"/>
    <w:rsid w:val="003B09CF"/>
    <w:rsid w:val="003B0BB9"/>
    <w:rsid w:val="003B1979"/>
    <w:rsid w:val="003B216C"/>
    <w:rsid w:val="003B2399"/>
    <w:rsid w:val="003B2ABB"/>
    <w:rsid w:val="003B444D"/>
    <w:rsid w:val="003B5238"/>
    <w:rsid w:val="003B76D3"/>
    <w:rsid w:val="003B784A"/>
    <w:rsid w:val="003C0C95"/>
    <w:rsid w:val="003C106B"/>
    <w:rsid w:val="003C3450"/>
    <w:rsid w:val="003C4360"/>
    <w:rsid w:val="003C4E0F"/>
    <w:rsid w:val="003C4EEA"/>
    <w:rsid w:val="003C6021"/>
    <w:rsid w:val="003C6E0E"/>
    <w:rsid w:val="003C7353"/>
    <w:rsid w:val="003C7E56"/>
    <w:rsid w:val="003D03D7"/>
    <w:rsid w:val="003D03EE"/>
    <w:rsid w:val="003D1E1E"/>
    <w:rsid w:val="003D23E7"/>
    <w:rsid w:val="003D2C45"/>
    <w:rsid w:val="003D3D79"/>
    <w:rsid w:val="003D3FAA"/>
    <w:rsid w:val="003D43C2"/>
    <w:rsid w:val="003D4A4D"/>
    <w:rsid w:val="003D5EEA"/>
    <w:rsid w:val="003D6BAC"/>
    <w:rsid w:val="003D7F27"/>
    <w:rsid w:val="003E06E3"/>
    <w:rsid w:val="003E0784"/>
    <w:rsid w:val="003E0E08"/>
    <w:rsid w:val="003E24F9"/>
    <w:rsid w:val="003E2F69"/>
    <w:rsid w:val="003E32A4"/>
    <w:rsid w:val="003E35D2"/>
    <w:rsid w:val="003E3EFB"/>
    <w:rsid w:val="003E4681"/>
    <w:rsid w:val="003E4960"/>
    <w:rsid w:val="003E600C"/>
    <w:rsid w:val="003E6055"/>
    <w:rsid w:val="003E7711"/>
    <w:rsid w:val="003F0D35"/>
    <w:rsid w:val="003F0EF5"/>
    <w:rsid w:val="003F1EED"/>
    <w:rsid w:val="003F2FA3"/>
    <w:rsid w:val="003F3BF0"/>
    <w:rsid w:val="003F5B8F"/>
    <w:rsid w:val="003F67EF"/>
    <w:rsid w:val="003F6912"/>
    <w:rsid w:val="0040039C"/>
    <w:rsid w:val="00402A78"/>
    <w:rsid w:val="00403C7E"/>
    <w:rsid w:val="0040415C"/>
    <w:rsid w:val="00404A05"/>
    <w:rsid w:val="0040512E"/>
    <w:rsid w:val="00406CE4"/>
    <w:rsid w:val="0040723B"/>
    <w:rsid w:val="00407B04"/>
    <w:rsid w:val="004104B2"/>
    <w:rsid w:val="00411476"/>
    <w:rsid w:val="00411523"/>
    <w:rsid w:val="0041175E"/>
    <w:rsid w:val="00412355"/>
    <w:rsid w:val="00412863"/>
    <w:rsid w:val="00412B50"/>
    <w:rsid w:val="00412F63"/>
    <w:rsid w:val="00413198"/>
    <w:rsid w:val="004136F7"/>
    <w:rsid w:val="004156AF"/>
    <w:rsid w:val="004159A7"/>
    <w:rsid w:val="00416045"/>
    <w:rsid w:val="0041697C"/>
    <w:rsid w:val="00416D9D"/>
    <w:rsid w:val="004202D1"/>
    <w:rsid w:val="0042226E"/>
    <w:rsid w:val="004225B4"/>
    <w:rsid w:val="0042339D"/>
    <w:rsid w:val="00424227"/>
    <w:rsid w:val="00424494"/>
    <w:rsid w:val="0042456F"/>
    <w:rsid w:val="0042473D"/>
    <w:rsid w:val="00424FCA"/>
    <w:rsid w:val="0042550B"/>
    <w:rsid w:val="00425EF9"/>
    <w:rsid w:val="00426C21"/>
    <w:rsid w:val="00427342"/>
    <w:rsid w:val="004279D1"/>
    <w:rsid w:val="00430558"/>
    <w:rsid w:val="00432BD4"/>
    <w:rsid w:val="00432E9D"/>
    <w:rsid w:val="00433570"/>
    <w:rsid w:val="00433D31"/>
    <w:rsid w:val="00434BD6"/>
    <w:rsid w:val="0043578F"/>
    <w:rsid w:val="0043582E"/>
    <w:rsid w:val="00437DA9"/>
    <w:rsid w:val="0044079E"/>
    <w:rsid w:val="004419BF"/>
    <w:rsid w:val="00441A1E"/>
    <w:rsid w:val="00442369"/>
    <w:rsid w:val="004426FD"/>
    <w:rsid w:val="00445625"/>
    <w:rsid w:val="00446658"/>
    <w:rsid w:val="00447542"/>
    <w:rsid w:val="00450F1A"/>
    <w:rsid w:val="00451426"/>
    <w:rsid w:val="00451EAD"/>
    <w:rsid w:val="00451FB1"/>
    <w:rsid w:val="004527F4"/>
    <w:rsid w:val="00452A13"/>
    <w:rsid w:val="00452B89"/>
    <w:rsid w:val="004537D9"/>
    <w:rsid w:val="004545EB"/>
    <w:rsid w:val="00455573"/>
    <w:rsid w:val="0045652A"/>
    <w:rsid w:val="004577AC"/>
    <w:rsid w:val="004609C3"/>
    <w:rsid w:val="00460DB7"/>
    <w:rsid w:val="00461D35"/>
    <w:rsid w:val="00462412"/>
    <w:rsid w:val="004632EA"/>
    <w:rsid w:val="00463527"/>
    <w:rsid w:val="0046605D"/>
    <w:rsid w:val="00466D43"/>
    <w:rsid w:val="00467409"/>
    <w:rsid w:val="00467441"/>
    <w:rsid w:val="00470069"/>
    <w:rsid w:val="0047055A"/>
    <w:rsid w:val="00470C9D"/>
    <w:rsid w:val="00471C0B"/>
    <w:rsid w:val="00472744"/>
    <w:rsid w:val="004742FE"/>
    <w:rsid w:val="004759B5"/>
    <w:rsid w:val="00475A5A"/>
    <w:rsid w:val="0047662F"/>
    <w:rsid w:val="004769EB"/>
    <w:rsid w:val="00482BF1"/>
    <w:rsid w:val="0048356A"/>
    <w:rsid w:val="004836D5"/>
    <w:rsid w:val="00485664"/>
    <w:rsid w:val="00485CAE"/>
    <w:rsid w:val="00485F19"/>
    <w:rsid w:val="004864FE"/>
    <w:rsid w:val="00486591"/>
    <w:rsid w:val="0048753F"/>
    <w:rsid w:val="00487646"/>
    <w:rsid w:val="00491A4A"/>
    <w:rsid w:val="004934CD"/>
    <w:rsid w:val="0049389B"/>
    <w:rsid w:val="00493B3A"/>
    <w:rsid w:val="00494146"/>
    <w:rsid w:val="0049444A"/>
    <w:rsid w:val="0049592A"/>
    <w:rsid w:val="00495A22"/>
    <w:rsid w:val="00496B62"/>
    <w:rsid w:val="004A0D8B"/>
    <w:rsid w:val="004A1C4A"/>
    <w:rsid w:val="004A37BA"/>
    <w:rsid w:val="004A52BD"/>
    <w:rsid w:val="004A6DD0"/>
    <w:rsid w:val="004A7A12"/>
    <w:rsid w:val="004B0A8E"/>
    <w:rsid w:val="004B0C9F"/>
    <w:rsid w:val="004B365B"/>
    <w:rsid w:val="004B43DC"/>
    <w:rsid w:val="004B5783"/>
    <w:rsid w:val="004B6A36"/>
    <w:rsid w:val="004B6B44"/>
    <w:rsid w:val="004B6BE3"/>
    <w:rsid w:val="004B7A98"/>
    <w:rsid w:val="004B7FAF"/>
    <w:rsid w:val="004C01A1"/>
    <w:rsid w:val="004C0F54"/>
    <w:rsid w:val="004C1320"/>
    <w:rsid w:val="004C14E6"/>
    <w:rsid w:val="004C1745"/>
    <w:rsid w:val="004C29D3"/>
    <w:rsid w:val="004C2B73"/>
    <w:rsid w:val="004C37AC"/>
    <w:rsid w:val="004C64B0"/>
    <w:rsid w:val="004C76DA"/>
    <w:rsid w:val="004D10B8"/>
    <w:rsid w:val="004D1151"/>
    <w:rsid w:val="004D1C9E"/>
    <w:rsid w:val="004D2625"/>
    <w:rsid w:val="004D3229"/>
    <w:rsid w:val="004D329E"/>
    <w:rsid w:val="004D4695"/>
    <w:rsid w:val="004D52E0"/>
    <w:rsid w:val="004D5681"/>
    <w:rsid w:val="004D57C2"/>
    <w:rsid w:val="004D59B7"/>
    <w:rsid w:val="004D6EB8"/>
    <w:rsid w:val="004D7803"/>
    <w:rsid w:val="004D7BEC"/>
    <w:rsid w:val="004E018C"/>
    <w:rsid w:val="004E16A3"/>
    <w:rsid w:val="004E1EFB"/>
    <w:rsid w:val="004E21B0"/>
    <w:rsid w:val="004E2D13"/>
    <w:rsid w:val="004E31A2"/>
    <w:rsid w:val="004E3F33"/>
    <w:rsid w:val="004E401D"/>
    <w:rsid w:val="004E40CA"/>
    <w:rsid w:val="004E5252"/>
    <w:rsid w:val="004E56F2"/>
    <w:rsid w:val="004E5EC9"/>
    <w:rsid w:val="004E6846"/>
    <w:rsid w:val="004E6BC3"/>
    <w:rsid w:val="004E6BE1"/>
    <w:rsid w:val="004E7ECA"/>
    <w:rsid w:val="004F0B46"/>
    <w:rsid w:val="004F0D10"/>
    <w:rsid w:val="004F0DEC"/>
    <w:rsid w:val="004F162E"/>
    <w:rsid w:val="004F198E"/>
    <w:rsid w:val="004F4A03"/>
    <w:rsid w:val="004F656F"/>
    <w:rsid w:val="004F7362"/>
    <w:rsid w:val="004F75A1"/>
    <w:rsid w:val="004F7950"/>
    <w:rsid w:val="00500120"/>
    <w:rsid w:val="005002BB"/>
    <w:rsid w:val="005005CF"/>
    <w:rsid w:val="00500E0D"/>
    <w:rsid w:val="00501A68"/>
    <w:rsid w:val="00501CA2"/>
    <w:rsid w:val="00503475"/>
    <w:rsid w:val="0050372E"/>
    <w:rsid w:val="005037DC"/>
    <w:rsid w:val="00503AD3"/>
    <w:rsid w:val="00503FF6"/>
    <w:rsid w:val="00504F45"/>
    <w:rsid w:val="0050593B"/>
    <w:rsid w:val="005073BF"/>
    <w:rsid w:val="00507AB3"/>
    <w:rsid w:val="00507F96"/>
    <w:rsid w:val="00510145"/>
    <w:rsid w:val="0051030E"/>
    <w:rsid w:val="00510894"/>
    <w:rsid w:val="00510C84"/>
    <w:rsid w:val="00511054"/>
    <w:rsid w:val="00511CB4"/>
    <w:rsid w:val="005131ED"/>
    <w:rsid w:val="00513489"/>
    <w:rsid w:val="00515567"/>
    <w:rsid w:val="0051610B"/>
    <w:rsid w:val="00516663"/>
    <w:rsid w:val="00520B30"/>
    <w:rsid w:val="00520BB4"/>
    <w:rsid w:val="00520F6A"/>
    <w:rsid w:val="00522EDB"/>
    <w:rsid w:val="0052332E"/>
    <w:rsid w:val="00524D4F"/>
    <w:rsid w:val="005254E6"/>
    <w:rsid w:val="00526199"/>
    <w:rsid w:val="00526642"/>
    <w:rsid w:val="005273B7"/>
    <w:rsid w:val="00530147"/>
    <w:rsid w:val="00530C10"/>
    <w:rsid w:val="00531895"/>
    <w:rsid w:val="005322DF"/>
    <w:rsid w:val="00533278"/>
    <w:rsid w:val="005336A9"/>
    <w:rsid w:val="0053443E"/>
    <w:rsid w:val="00535CCF"/>
    <w:rsid w:val="00535D78"/>
    <w:rsid w:val="0053759B"/>
    <w:rsid w:val="00541D12"/>
    <w:rsid w:val="00542142"/>
    <w:rsid w:val="00544EFA"/>
    <w:rsid w:val="00545399"/>
    <w:rsid w:val="00545469"/>
    <w:rsid w:val="00546489"/>
    <w:rsid w:val="0054732A"/>
    <w:rsid w:val="00547DCA"/>
    <w:rsid w:val="0055075E"/>
    <w:rsid w:val="00550F30"/>
    <w:rsid w:val="005519EF"/>
    <w:rsid w:val="00551A77"/>
    <w:rsid w:val="00551BCC"/>
    <w:rsid w:val="005521E6"/>
    <w:rsid w:val="005528C0"/>
    <w:rsid w:val="00552F8B"/>
    <w:rsid w:val="00553846"/>
    <w:rsid w:val="00553F7F"/>
    <w:rsid w:val="00554485"/>
    <w:rsid w:val="005554F2"/>
    <w:rsid w:val="00556A5E"/>
    <w:rsid w:val="00560310"/>
    <w:rsid w:val="00561869"/>
    <w:rsid w:val="00562415"/>
    <w:rsid w:val="005626C6"/>
    <w:rsid w:val="00565E14"/>
    <w:rsid w:val="00566AED"/>
    <w:rsid w:val="00566C9A"/>
    <w:rsid w:val="00566F5D"/>
    <w:rsid w:val="00567233"/>
    <w:rsid w:val="0056742A"/>
    <w:rsid w:val="005705B7"/>
    <w:rsid w:val="00570E48"/>
    <w:rsid w:val="00571528"/>
    <w:rsid w:val="005720A2"/>
    <w:rsid w:val="00573115"/>
    <w:rsid w:val="00574B4A"/>
    <w:rsid w:val="00575C31"/>
    <w:rsid w:val="005762F5"/>
    <w:rsid w:val="00576AAD"/>
    <w:rsid w:val="00576D45"/>
    <w:rsid w:val="00577B0E"/>
    <w:rsid w:val="0058057B"/>
    <w:rsid w:val="00580D57"/>
    <w:rsid w:val="005835AA"/>
    <w:rsid w:val="00583902"/>
    <w:rsid w:val="005844DA"/>
    <w:rsid w:val="00584656"/>
    <w:rsid w:val="00585523"/>
    <w:rsid w:val="0059109F"/>
    <w:rsid w:val="00593383"/>
    <w:rsid w:val="0059343D"/>
    <w:rsid w:val="0059434E"/>
    <w:rsid w:val="0059445C"/>
    <w:rsid w:val="005944D9"/>
    <w:rsid w:val="005945B5"/>
    <w:rsid w:val="005950A2"/>
    <w:rsid w:val="005956B1"/>
    <w:rsid w:val="005956F9"/>
    <w:rsid w:val="005971AA"/>
    <w:rsid w:val="005A015D"/>
    <w:rsid w:val="005A09D1"/>
    <w:rsid w:val="005A1191"/>
    <w:rsid w:val="005A1A69"/>
    <w:rsid w:val="005A1F9A"/>
    <w:rsid w:val="005A4037"/>
    <w:rsid w:val="005A4940"/>
    <w:rsid w:val="005A4B51"/>
    <w:rsid w:val="005A7A29"/>
    <w:rsid w:val="005A7D5E"/>
    <w:rsid w:val="005B2609"/>
    <w:rsid w:val="005B317C"/>
    <w:rsid w:val="005B35E3"/>
    <w:rsid w:val="005B3A47"/>
    <w:rsid w:val="005B41F2"/>
    <w:rsid w:val="005B428A"/>
    <w:rsid w:val="005B6876"/>
    <w:rsid w:val="005B6EFD"/>
    <w:rsid w:val="005B768D"/>
    <w:rsid w:val="005B77C4"/>
    <w:rsid w:val="005C27C5"/>
    <w:rsid w:val="005C4855"/>
    <w:rsid w:val="005C500F"/>
    <w:rsid w:val="005C6234"/>
    <w:rsid w:val="005C6E1B"/>
    <w:rsid w:val="005C727E"/>
    <w:rsid w:val="005C749B"/>
    <w:rsid w:val="005C7747"/>
    <w:rsid w:val="005C79A0"/>
    <w:rsid w:val="005C7FD7"/>
    <w:rsid w:val="005D04C1"/>
    <w:rsid w:val="005D15B4"/>
    <w:rsid w:val="005D21BC"/>
    <w:rsid w:val="005D2D2C"/>
    <w:rsid w:val="005D302C"/>
    <w:rsid w:val="005D32B1"/>
    <w:rsid w:val="005D35A3"/>
    <w:rsid w:val="005D3BF4"/>
    <w:rsid w:val="005D4C22"/>
    <w:rsid w:val="005D504D"/>
    <w:rsid w:val="005D5144"/>
    <w:rsid w:val="005D54A2"/>
    <w:rsid w:val="005D54B0"/>
    <w:rsid w:val="005D5866"/>
    <w:rsid w:val="005D6383"/>
    <w:rsid w:val="005D6C32"/>
    <w:rsid w:val="005D72BA"/>
    <w:rsid w:val="005D7F7D"/>
    <w:rsid w:val="005D7FBD"/>
    <w:rsid w:val="005E128A"/>
    <w:rsid w:val="005E1896"/>
    <w:rsid w:val="005E1F4C"/>
    <w:rsid w:val="005E2349"/>
    <w:rsid w:val="005E3700"/>
    <w:rsid w:val="005E3720"/>
    <w:rsid w:val="005E4776"/>
    <w:rsid w:val="005E6648"/>
    <w:rsid w:val="005E6A3A"/>
    <w:rsid w:val="005E6D83"/>
    <w:rsid w:val="005F0C6D"/>
    <w:rsid w:val="005F13F7"/>
    <w:rsid w:val="005F1C64"/>
    <w:rsid w:val="005F27D0"/>
    <w:rsid w:val="005F2BBA"/>
    <w:rsid w:val="005F2BCB"/>
    <w:rsid w:val="005F43C8"/>
    <w:rsid w:val="005F4A4D"/>
    <w:rsid w:val="005F4F6A"/>
    <w:rsid w:val="005F7D92"/>
    <w:rsid w:val="005F7DC8"/>
    <w:rsid w:val="00600AC2"/>
    <w:rsid w:val="00600BA1"/>
    <w:rsid w:val="0060122F"/>
    <w:rsid w:val="00601B0C"/>
    <w:rsid w:val="0060201D"/>
    <w:rsid w:val="00602AE5"/>
    <w:rsid w:val="00602F13"/>
    <w:rsid w:val="00603C2C"/>
    <w:rsid w:val="00603F28"/>
    <w:rsid w:val="00605413"/>
    <w:rsid w:val="00606280"/>
    <w:rsid w:val="006062E1"/>
    <w:rsid w:val="00606761"/>
    <w:rsid w:val="00607D9C"/>
    <w:rsid w:val="00610245"/>
    <w:rsid w:val="006103E4"/>
    <w:rsid w:val="00610A45"/>
    <w:rsid w:val="00610ED3"/>
    <w:rsid w:val="006120F5"/>
    <w:rsid w:val="0061250D"/>
    <w:rsid w:val="006126E9"/>
    <w:rsid w:val="00612C59"/>
    <w:rsid w:val="00612DE5"/>
    <w:rsid w:val="00613BBF"/>
    <w:rsid w:val="00613CC7"/>
    <w:rsid w:val="006149B0"/>
    <w:rsid w:val="00614BF9"/>
    <w:rsid w:val="00616578"/>
    <w:rsid w:val="00616978"/>
    <w:rsid w:val="00616AFE"/>
    <w:rsid w:val="00616BD1"/>
    <w:rsid w:val="00616D18"/>
    <w:rsid w:val="0061762B"/>
    <w:rsid w:val="006209F1"/>
    <w:rsid w:val="00620CC3"/>
    <w:rsid w:val="00621261"/>
    <w:rsid w:val="00621940"/>
    <w:rsid w:val="00622BF9"/>
    <w:rsid w:val="0062368E"/>
    <w:rsid w:val="006237F3"/>
    <w:rsid w:val="00623988"/>
    <w:rsid w:val="00623C38"/>
    <w:rsid w:val="00623D2F"/>
    <w:rsid w:val="006240D2"/>
    <w:rsid w:val="00624BC7"/>
    <w:rsid w:val="00625A91"/>
    <w:rsid w:val="00625B58"/>
    <w:rsid w:val="00626093"/>
    <w:rsid w:val="00626918"/>
    <w:rsid w:val="00626CEA"/>
    <w:rsid w:val="00627C08"/>
    <w:rsid w:val="00630256"/>
    <w:rsid w:val="00630257"/>
    <w:rsid w:val="0063039B"/>
    <w:rsid w:val="0063099C"/>
    <w:rsid w:val="0063167C"/>
    <w:rsid w:val="006321BE"/>
    <w:rsid w:val="0063438C"/>
    <w:rsid w:val="006346C5"/>
    <w:rsid w:val="00635143"/>
    <w:rsid w:val="0063531B"/>
    <w:rsid w:val="00635AA6"/>
    <w:rsid w:val="00635D8C"/>
    <w:rsid w:val="00635E20"/>
    <w:rsid w:val="0063694F"/>
    <w:rsid w:val="00637989"/>
    <w:rsid w:val="006400DB"/>
    <w:rsid w:val="00641436"/>
    <w:rsid w:val="0064174D"/>
    <w:rsid w:val="00642353"/>
    <w:rsid w:val="00643D65"/>
    <w:rsid w:val="006446D9"/>
    <w:rsid w:val="00644E1E"/>
    <w:rsid w:val="00646C6D"/>
    <w:rsid w:val="00646F19"/>
    <w:rsid w:val="00647392"/>
    <w:rsid w:val="00651A32"/>
    <w:rsid w:val="00651E38"/>
    <w:rsid w:val="0065287E"/>
    <w:rsid w:val="00654A3F"/>
    <w:rsid w:val="00655B72"/>
    <w:rsid w:val="00655E2E"/>
    <w:rsid w:val="00655E7E"/>
    <w:rsid w:val="00656000"/>
    <w:rsid w:val="00656730"/>
    <w:rsid w:val="006572AC"/>
    <w:rsid w:val="00660777"/>
    <w:rsid w:val="00660CC7"/>
    <w:rsid w:val="006618A8"/>
    <w:rsid w:val="0066256F"/>
    <w:rsid w:val="00664561"/>
    <w:rsid w:val="006649AD"/>
    <w:rsid w:val="00664FD7"/>
    <w:rsid w:val="006652C2"/>
    <w:rsid w:val="00665C57"/>
    <w:rsid w:val="00665EC0"/>
    <w:rsid w:val="0066603A"/>
    <w:rsid w:val="00666480"/>
    <w:rsid w:val="00666775"/>
    <w:rsid w:val="00670980"/>
    <w:rsid w:val="00670B3F"/>
    <w:rsid w:val="0067104D"/>
    <w:rsid w:val="006710E8"/>
    <w:rsid w:val="006712FE"/>
    <w:rsid w:val="006721E7"/>
    <w:rsid w:val="00672C50"/>
    <w:rsid w:val="00672EC2"/>
    <w:rsid w:val="006739CB"/>
    <w:rsid w:val="00675BE1"/>
    <w:rsid w:val="00675E10"/>
    <w:rsid w:val="00676664"/>
    <w:rsid w:val="006803E1"/>
    <w:rsid w:val="00680782"/>
    <w:rsid w:val="006808DC"/>
    <w:rsid w:val="00680EEA"/>
    <w:rsid w:val="0068157E"/>
    <w:rsid w:val="00681B4F"/>
    <w:rsid w:val="00681C18"/>
    <w:rsid w:val="00682AFC"/>
    <w:rsid w:val="00682F6F"/>
    <w:rsid w:val="00682FE4"/>
    <w:rsid w:val="00683132"/>
    <w:rsid w:val="00683470"/>
    <w:rsid w:val="006838AC"/>
    <w:rsid w:val="00684360"/>
    <w:rsid w:val="0068480F"/>
    <w:rsid w:val="00685C8B"/>
    <w:rsid w:val="00686397"/>
    <w:rsid w:val="0068711B"/>
    <w:rsid w:val="00687516"/>
    <w:rsid w:val="0068778B"/>
    <w:rsid w:val="00687A18"/>
    <w:rsid w:val="00687DB6"/>
    <w:rsid w:val="006905F8"/>
    <w:rsid w:val="0069173B"/>
    <w:rsid w:val="00692C8A"/>
    <w:rsid w:val="00692E05"/>
    <w:rsid w:val="00692E34"/>
    <w:rsid w:val="00693AF7"/>
    <w:rsid w:val="00693D64"/>
    <w:rsid w:val="00695737"/>
    <w:rsid w:val="00695AA7"/>
    <w:rsid w:val="00695C6C"/>
    <w:rsid w:val="00696204"/>
    <w:rsid w:val="006962E9"/>
    <w:rsid w:val="00696CF6"/>
    <w:rsid w:val="00696DDA"/>
    <w:rsid w:val="0069716E"/>
    <w:rsid w:val="00697BD9"/>
    <w:rsid w:val="00697F20"/>
    <w:rsid w:val="00697F3A"/>
    <w:rsid w:val="006A0AAA"/>
    <w:rsid w:val="006A2B85"/>
    <w:rsid w:val="006A30A9"/>
    <w:rsid w:val="006A3F33"/>
    <w:rsid w:val="006A4467"/>
    <w:rsid w:val="006A4ADB"/>
    <w:rsid w:val="006A554A"/>
    <w:rsid w:val="006A5AAF"/>
    <w:rsid w:val="006A5C6D"/>
    <w:rsid w:val="006A648A"/>
    <w:rsid w:val="006A7243"/>
    <w:rsid w:val="006A794B"/>
    <w:rsid w:val="006A7FF2"/>
    <w:rsid w:val="006B069A"/>
    <w:rsid w:val="006B1AE6"/>
    <w:rsid w:val="006B2E3E"/>
    <w:rsid w:val="006B2EDC"/>
    <w:rsid w:val="006B3C85"/>
    <w:rsid w:val="006B4144"/>
    <w:rsid w:val="006B4451"/>
    <w:rsid w:val="006B46EB"/>
    <w:rsid w:val="006B59A9"/>
    <w:rsid w:val="006B7482"/>
    <w:rsid w:val="006B7AEF"/>
    <w:rsid w:val="006C065A"/>
    <w:rsid w:val="006C06C5"/>
    <w:rsid w:val="006C06E2"/>
    <w:rsid w:val="006C0C53"/>
    <w:rsid w:val="006C0E12"/>
    <w:rsid w:val="006C1DF0"/>
    <w:rsid w:val="006C26B8"/>
    <w:rsid w:val="006C2F8F"/>
    <w:rsid w:val="006C33C9"/>
    <w:rsid w:val="006C38E6"/>
    <w:rsid w:val="006C3C15"/>
    <w:rsid w:val="006C4E0C"/>
    <w:rsid w:val="006C58DC"/>
    <w:rsid w:val="006C5A5A"/>
    <w:rsid w:val="006C5D5E"/>
    <w:rsid w:val="006C61AB"/>
    <w:rsid w:val="006C6FD5"/>
    <w:rsid w:val="006D0ADB"/>
    <w:rsid w:val="006D0B7D"/>
    <w:rsid w:val="006D0DB2"/>
    <w:rsid w:val="006D0EE9"/>
    <w:rsid w:val="006D1D8F"/>
    <w:rsid w:val="006D1FF9"/>
    <w:rsid w:val="006D21E8"/>
    <w:rsid w:val="006D26B6"/>
    <w:rsid w:val="006D48AC"/>
    <w:rsid w:val="006D49F8"/>
    <w:rsid w:val="006D5C9F"/>
    <w:rsid w:val="006D7085"/>
    <w:rsid w:val="006D7BDC"/>
    <w:rsid w:val="006E050A"/>
    <w:rsid w:val="006E09A5"/>
    <w:rsid w:val="006E0CC5"/>
    <w:rsid w:val="006E15B3"/>
    <w:rsid w:val="006E17FD"/>
    <w:rsid w:val="006E1CB5"/>
    <w:rsid w:val="006E1E98"/>
    <w:rsid w:val="006E3283"/>
    <w:rsid w:val="006E389F"/>
    <w:rsid w:val="006E4AF1"/>
    <w:rsid w:val="006E4EEF"/>
    <w:rsid w:val="006E57E1"/>
    <w:rsid w:val="006E5FBC"/>
    <w:rsid w:val="006E723D"/>
    <w:rsid w:val="006F0C3F"/>
    <w:rsid w:val="006F2717"/>
    <w:rsid w:val="006F2BFA"/>
    <w:rsid w:val="006F2ED0"/>
    <w:rsid w:val="006F398E"/>
    <w:rsid w:val="006F3C87"/>
    <w:rsid w:val="006F44BB"/>
    <w:rsid w:val="006F4B36"/>
    <w:rsid w:val="006F4CAE"/>
    <w:rsid w:val="006F5094"/>
    <w:rsid w:val="006F6091"/>
    <w:rsid w:val="006F62F8"/>
    <w:rsid w:val="006F6D9D"/>
    <w:rsid w:val="00700077"/>
    <w:rsid w:val="007039E3"/>
    <w:rsid w:val="00703AB0"/>
    <w:rsid w:val="00705473"/>
    <w:rsid w:val="00705B85"/>
    <w:rsid w:val="00705DBB"/>
    <w:rsid w:val="007106C9"/>
    <w:rsid w:val="00712EB1"/>
    <w:rsid w:val="00713026"/>
    <w:rsid w:val="00713033"/>
    <w:rsid w:val="00713217"/>
    <w:rsid w:val="00713D20"/>
    <w:rsid w:val="0071426B"/>
    <w:rsid w:val="00714890"/>
    <w:rsid w:val="0071569E"/>
    <w:rsid w:val="00715B50"/>
    <w:rsid w:val="00715C5F"/>
    <w:rsid w:val="007167B7"/>
    <w:rsid w:val="00716B7E"/>
    <w:rsid w:val="007179E7"/>
    <w:rsid w:val="00717BA0"/>
    <w:rsid w:val="0072003A"/>
    <w:rsid w:val="007200B8"/>
    <w:rsid w:val="0072049D"/>
    <w:rsid w:val="00721074"/>
    <w:rsid w:val="007218E7"/>
    <w:rsid w:val="00722B50"/>
    <w:rsid w:val="007232AD"/>
    <w:rsid w:val="00723863"/>
    <w:rsid w:val="00723DEF"/>
    <w:rsid w:val="007244DF"/>
    <w:rsid w:val="00724952"/>
    <w:rsid w:val="00724D89"/>
    <w:rsid w:val="007258B1"/>
    <w:rsid w:val="00725ABA"/>
    <w:rsid w:val="00726B92"/>
    <w:rsid w:val="00726E00"/>
    <w:rsid w:val="00731567"/>
    <w:rsid w:val="00731BC7"/>
    <w:rsid w:val="007350A5"/>
    <w:rsid w:val="007364B4"/>
    <w:rsid w:val="00736574"/>
    <w:rsid w:val="00736F33"/>
    <w:rsid w:val="00736F53"/>
    <w:rsid w:val="00736F92"/>
    <w:rsid w:val="00740DAF"/>
    <w:rsid w:val="00740DBA"/>
    <w:rsid w:val="00741E48"/>
    <w:rsid w:val="0074279B"/>
    <w:rsid w:val="00742E63"/>
    <w:rsid w:val="00742EA8"/>
    <w:rsid w:val="00743715"/>
    <w:rsid w:val="00744505"/>
    <w:rsid w:val="0074472E"/>
    <w:rsid w:val="007457FA"/>
    <w:rsid w:val="00746946"/>
    <w:rsid w:val="007505BA"/>
    <w:rsid w:val="00751E94"/>
    <w:rsid w:val="00751F7E"/>
    <w:rsid w:val="007520FA"/>
    <w:rsid w:val="00752283"/>
    <w:rsid w:val="00753229"/>
    <w:rsid w:val="00753384"/>
    <w:rsid w:val="00753A94"/>
    <w:rsid w:val="00756596"/>
    <w:rsid w:val="00757BCB"/>
    <w:rsid w:val="0076147E"/>
    <w:rsid w:val="0076312E"/>
    <w:rsid w:val="00763A7E"/>
    <w:rsid w:val="00763C85"/>
    <w:rsid w:val="00764F4A"/>
    <w:rsid w:val="00765898"/>
    <w:rsid w:val="00765AA5"/>
    <w:rsid w:val="007670D3"/>
    <w:rsid w:val="007676F8"/>
    <w:rsid w:val="00770361"/>
    <w:rsid w:val="00771C72"/>
    <w:rsid w:val="00773C36"/>
    <w:rsid w:val="007746BA"/>
    <w:rsid w:val="00774C40"/>
    <w:rsid w:val="0077658F"/>
    <w:rsid w:val="007770FD"/>
    <w:rsid w:val="00780574"/>
    <w:rsid w:val="00780EAE"/>
    <w:rsid w:val="007810BC"/>
    <w:rsid w:val="0078110F"/>
    <w:rsid w:val="007817AE"/>
    <w:rsid w:val="0078217D"/>
    <w:rsid w:val="00782E89"/>
    <w:rsid w:val="0078368B"/>
    <w:rsid w:val="00783728"/>
    <w:rsid w:val="0078375D"/>
    <w:rsid w:val="00783FF3"/>
    <w:rsid w:val="007848DB"/>
    <w:rsid w:val="0078539B"/>
    <w:rsid w:val="007856C7"/>
    <w:rsid w:val="00786568"/>
    <w:rsid w:val="00787424"/>
    <w:rsid w:val="007874A4"/>
    <w:rsid w:val="007874CF"/>
    <w:rsid w:val="00787FC6"/>
    <w:rsid w:val="007906B2"/>
    <w:rsid w:val="00790D3E"/>
    <w:rsid w:val="00791429"/>
    <w:rsid w:val="00792167"/>
    <w:rsid w:val="00792187"/>
    <w:rsid w:val="00792ED0"/>
    <w:rsid w:val="0079354A"/>
    <w:rsid w:val="00793736"/>
    <w:rsid w:val="00793FB2"/>
    <w:rsid w:val="00794227"/>
    <w:rsid w:val="00794584"/>
    <w:rsid w:val="00796148"/>
    <w:rsid w:val="00796C1B"/>
    <w:rsid w:val="00797E29"/>
    <w:rsid w:val="007A0771"/>
    <w:rsid w:val="007A07F4"/>
    <w:rsid w:val="007A0989"/>
    <w:rsid w:val="007A1862"/>
    <w:rsid w:val="007A1AFA"/>
    <w:rsid w:val="007A2940"/>
    <w:rsid w:val="007A3DE8"/>
    <w:rsid w:val="007A44AD"/>
    <w:rsid w:val="007A4BF8"/>
    <w:rsid w:val="007A501A"/>
    <w:rsid w:val="007A689C"/>
    <w:rsid w:val="007A7102"/>
    <w:rsid w:val="007A75CA"/>
    <w:rsid w:val="007B065D"/>
    <w:rsid w:val="007B0C63"/>
    <w:rsid w:val="007B1939"/>
    <w:rsid w:val="007B1ED5"/>
    <w:rsid w:val="007B444A"/>
    <w:rsid w:val="007B4CAA"/>
    <w:rsid w:val="007B5B31"/>
    <w:rsid w:val="007B5F5A"/>
    <w:rsid w:val="007B64A3"/>
    <w:rsid w:val="007B69EB"/>
    <w:rsid w:val="007B7161"/>
    <w:rsid w:val="007B7221"/>
    <w:rsid w:val="007B785E"/>
    <w:rsid w:val="007C059D"/>
    <w:rsid w:val="007C1D25"/>
    <w:rsid w:val="007C22FD"/>
    <w:rsid w:val="007C2FC8"/>
    <w:rsid w:val="007C3119"/>
    <w:rsid w:val="007C3D5C"/>
    <w:rsid w:val="007C4BF6"/>
    <w:rsid w:val="007C4C89"/>
    <w:rsid w:val="007C509A"/>
    <w:rsid w:val="007C644F"/>
    <w:rsid w:val="007C798F"/>
    <w:rsid w:val="007C7BA4"/>
    <w:rsid w:val="007D0744"/>
    <w:rsid w:val="007D09EE"/>
    <w:rsid w:val="007D1889"/>
    <w:rsid w:val="007D2431"/>
    <w:rsid w:val="007D5281"/>
    <w:rsid w:val="007D5469"/>
    <w:rsid w:val="007D5626"/>
    <w:rsid w:val="007D6034"/>
    <w:rsid w:val="007D6240"/>
    <w:rsid w:val="007D677E"/>
    <w:rsid w:val="007D7053"/>
    <w:rsid w:val="007D7179"/>
    <w:rsid w:val="007D766D"/>
    <w:rsid w:val="007E0107"/>
    <w:rsid w:val="007E024F"/>
    <w:rsid w:val="007E02CB"/>
    <w:rsid w:val="007E0C45"/>
    <w:rsid w:val="007E0DD9"/>
    <w:rsid w:val="007E10DC"/>
    <w:rsid w:val="007E1225"/>
    <w:rsid w:val="007E2ECB"/>
    <w:rsid w:val="007E3536"/>
    <w:rsid w:val="007E3DEB"/>
    <w:rsid w:val="007E3E26"/>
    <w:rsid w:val="007E4801"/>
    <w:rsid w:val="007E5619"/>
    <w:rsid w:val="007E5C40"/>
    <w:rsid w:val="007E5E91"/>
    <w:rsid w:val="007E6251"/>
    <w:rsid w:val="007E6B6C"/>
    <w:rsid w:val="007E6CB4"/>
    <w:rsid w:val="007E7143"/>
    <w:rsid w:val="007E74C8"/>
    <w:rsid w:val="007E7BF9"/>
    <w:rsid w:val="007F0362"/>
    <w:rsid w:val="007F0968"/>
    <w:rsid w:val="007F097D"/>
    <w:rsid w:val="007F0CE5"/>
    <w:rsid w:val="007F0D7D"/>
    <w:rsid w:val="007F1B8F"/>
    <w:rsid w:val="007F2586"/>
    <w:rsid w:val="007F283D"/>
    <w:rsid w:val="007F28F4"/>
    <w:rsid w:val="007F3BA3"/>
    <w:rsid w:val="007F432F"/>
    <w:rsid w:val="007F457F"/>
    <w:rsid w:val="007F53CE"/>
    <w:rsid w:val="007F6E0C"/>
    <w:rsid w:val="007F71DC"/>
    <w:rsid w:val="007F72C8"/>
    <w:rsid w:val="007F7F48"/>
    <w:rsid w:val="00800716"/>
    <w:rsid w:val="00801936"/>
    <w:rsid w:val="00802473"/>
    <w:rsid w:val="008054D2"/>
    <w:rsid w:val="00806BE8"/>
    <w:rsid w:val="00806C11"/>
    <w:rsid w:val="00806C7E"/>
    <w:rsid w:val="0081140F"/>
    <w:rsid w:val="008114E3"/>
    <w:rsid w:val="008122CD"/>
    <w:rsid w:val="008123FB"/>
    <w:rsid w:val="00812838"/>
    <w:rsid w:val="00812983"/>
    <w:rsid w:val="00813433"/>
    <w:rsid w:val="00813678"/>
    <w:rsid w:val="00814344"/>
    <w:rsid w:val="008144E2"/>
    <w:rsid w:val="00814AB1"/>
    <w:rsid w:val="00814BF6"/>
    <w:rsid w:val="00815A20"/>
    <w:rsid w:val="00815AB7"/>
    <w:rsid w:val="00815B83"/>
    <w:rsid w:val="008163CB"/>
    <w:rsid w:val="0081716C"/>
    <w:rsid w:val="0082115C"/>
    <w:rsid w:val="008226A7"/>
    <w:rsid w:val="008226C6"/>
    <w:rsid w:val="00822CB7"/>
    <w:rsid w:val="00823576"/>
    <w:rsid w:val="00824318"/>
    <w:rsid w:val="00826BAF"/>
    <w:rsid w:val="008279E4"/>
    <w:rsid w:val="00827C58"/>
    <w:rsid w:val="00830360"/>
    <w:rsid w:val="0083043B"/>
    <w:rsid w:val="00830C75"/>
    <w:rsid w:val="00831982"/>
    <w:rsid w:val="00833684"/>
    <w:rsid w:val="008341AC"/>
    <w:rsid w:val="0083609A"/>
    <w:rsid w:val="008366D9"/>
    <w:rsid w:val="00837272"/>
    <w:rsid w:val="00837874"/>
    <w:rsid w:val="00837BE3"/>
    <w:rsid w:val="0084029C"/>
    <w:rsid w:val="00841144"/>
    <w:rsid w:val="00841599"/>
    <w:rsid w:val="00842B26"/>
    <w:rsid w:val="00842EBC"/>
    <w:rsid w:val="00843303"/>
    <w:rsid w:val="00844532"/>
    <w:rsid w:val="008449F4"/>
    <w:rsid w:val="0084532B"/>
    <w:rsid w:val="00847035"/>
    <w:rsid w:val="008476A3"/>
    <w:rsid w:val="0085056C"/>
    <w:rsid w:val="00851AEE"/>
    <w:rsid w:val="008533A7"/>
    <w:rsid w:val="00853531"/>
    <w:rsid w:val="00853C0B"/>
    <w:rsid w:val="008543F3"/>
    <w:rsid w:val="008557C1"/>
    <w:rsid w:val="008606AB"/>
    <w:rsid w:val="00860BF5"/>
    <w:rsid w:val="0086248E"/>
    <w:rsid w:val="00862FEF"/>
    <w:rsid w:val="00863D62"/>
    <w:rsid w:val="0086477B"/>
    <w:rsid w:val="00864EE1"/>
    <w:rsid w:val="00867EC6"/>
    <w:rsid w:val="008701A3"/>
    <w:rsid w:val="00870D11"/>
    <w:rsid w:val="00871080"/>
    <w:rsid w:val="008716F3"/>
    <w:rsid w:val="008722DE"/>
    <w:rsid w:val="008728B9"/>
    <w:rsid w:val="00872D74"/>
    <w:rsid w:val="0087396C"/>
    <w:rsid w:val="00874743"/>
    <w:rsid w:val="00874792"/>
    <w:rsid w:val="00874F45"/>
    <w:rsid w:val="008754F2"/>
    <w:rsid w:val="00876E67"/>
    <w:rsid w:val="0087782B"/>
    <w:rsid w:val="008807F0"/>
    <w:rsid w:val="00880AC2"/>
    <w:rsid w:val="0088123C"/>
    <w:rsid w:val="008821F2"/>
    <w:rsid w:val="008839CF"/>
    <w:rsid w:val="0088531E"/>
    <w:rsid w:val="008864BF"/>
    <w:rsid w:val="008874BC"/>
    <w:rsid w:val="008900F9"/>
    <w:rsid w:val="00890BC7"/>
    <w:rsid w:val="0089214E"/>
    <w:rsid w:val="0089367B"/>
    <w:rsid w:val="00893B8D"/>
    <w:rsid w:val="008945E6"/>
    <w:rsid w:val="0089483A"/>
    <w:rsid w:val="008948BA"/>
    <w:rsid w:val="00894C80"/>
    <w:rsid w:val="00895E2D"/>
    <w:rsid w:val="00896371"/>
    <w:rsid w:val="00896BF3"/>
    <w:rsid w:val="00896C5A"/>
    <w:rsid w:val="008A05C9"/>
    <w:rsid w:val="008A07E1"/>
    <w:rsid w:val="008A16B7"/>
    <w:rsid w:val="008A177A"/>
    <w:rsid w:val="008A241C"/>
    <w:rsid w:val="008A2710"/>
    <w:rsid w:val="008A2755"/>
    <w:rsid w:val="008A326D"/>
    <w:rsid w:val="008A365C"/>
    <w:rsid w:val="008A427E"/>
    <w:rsid w:val="008A4B12"/>
    <w:rsid w:val="008A52A7"/>
    <w:rsid w:val="008A5C5B"/>
    <w:rsid w:val="008A604E"/>
    <w:rsid w:val="008A68C1"/>
    <w:rsid w:val="008A6AA4"/>
    <w:rsid w:val="008B0202"/>
    <w:rsid w:val="008B0F8C"/>
    <w:rsid w:val="008B12D4"/>
    <w:rsid w:val="008B1555"/>
    <w:rsid w:val="008B1902"/>
    <w:rsid w:val="008B37DE"/>
    <w:rsid w:val="008B4D5E"/>
    <w:rsid w:val="008B6279"/>
    <w:rsid w:val="008B6D5D"/>
    <w:rsid w:val="008B7995"/>
    <w:rsid w:val="008B7BA9"/>
    <w:rsid w:val="008C0F77"/>
    <w:rsid w:val="008C1F24"/>
    <w:rsid w:val="008C312F"/>
    <w:rsid w:val="008C33DB"/>
    <w:rsid w:val="008C5BE7"/>
    <w:rsid w:val="008C6E25"/>
    <w:rsid w:val="008C749A"/>
    <w:rsid w:val="008C750A"/>
    <w:rsid w:val="008C7BB3"/>
    <w:rsid w:val="008D0BA8"/>
    <w:rsid w:val="008D24D6"/>
    <w:rsid w:val="008D2502"/>
    <w:rsid w:val="008D2F46"/>
    <w:rsid w:val="008D3BD2"/>
    <w:rsid w:val="008D404D"/>
    <w:rsid w:val="008D405F"/>
    <w:rsid w:val="008D6775"/>
    <w:rsid w:val="008D6DB6"/>
    <w:rsid w:val="008D6E4E"/>
    <w:rsid w:val="008D76A8"/>
    <w:rsid w:val="008E3432"/>
    <w:rsid w:val="008E35F9"/>
    <w:rsid w:val="008E38A8"/>
    <w:rsid w:val="008E3AC8"/>
    <w:rsid w:val="008E5CF9"/>
    <w:rsid w:val="008E65AF"/>
    <w:rsid w:val="008E7F22"/>
    <w:rsid w:val="008F17B8"/>
    <w:rsid w:val="008F1DB9"/>
    <w:rsid w:val="008F2BD2"/>
    <w:rsid w:val="008F3111"/>
    <w:rsid w:val="008F3664"/>
    <w:rsid w:val="008F39AE"/>
    <w:rsid w:val="008F5542"/>
    <w:rsid w:val="008F5B74"/>
    <w:rsid w:val="008F5E77"/>
    <w:rsid w:val="008F5FDA"/>
    <w:rsid w:val="008F79FF"/>
    <w:rsid w:val="0090008C"/>
    <w:rsid w:val="009011DD"/>
    <w:rsid w:val="0090158B"/>
    <w:rsid w:val="00901799"/>
    <w:rsid w:val="00901E04"/>
    <w:rsid w:val="009021DB"/>
    <w:rsid w:val="00902872"/>
    <w:rsid w:val="00902938"/>
    <w:rsid w:val="00902BCC"/>
    <w:rsid w:val="00905035"/>
    <w:rsid w:val="00905D84"/>
    <w:rsid w:val="00907A0A"/>
    <w:rsid w:val="00907AA2"/>
    <w:rsid w:val="00907C72"/>
    <w:rsid w:val="009107A3"/>
    <w:rsid w:val="0091089E"/>
    <w:rsid w:val="00910F97"/>
    <w:rsid w:val="0091314A"/>
    <w:rsid w:val="00913151"/>
    <w:rsid w:val="009131CE"/>
    <w:rsid w:val="00913430"/>
    <w:rsid w:val="00915AEF"/>
    <w:rsid w:val="0091613F"/>
    <w:rsid w:val="00920C96"/>
    <w:rsid w:val="009235E4"/>
    <w:rsid w:val="009248CA"/>
    <w:rsid w:val="0092494F"/>
    <w:rsid w:val="009258A5"/>
    <w:rsid w:val="00926E0F"/>
    <w:rsid w:val="00927205"/>
    <w:rsid w:val="009276E5"/>
    <w:rsid w:val="00927F3D"/>
    <w:rsid w:val="0092C960"/>
    <w:rsid w:val="009318D6"/>
    <w:rsid w:val="00931BE8"/>
    <w:rsid w:val="00933BDF"/>
    <w:rsid w:val="009341D6"/>
    <w:rsid w:val="0093507A"/>
    <w:rsid w:val="00935528"/>
    <w:rsid w:val="00935A85"/>
    <w:rsid w:val="009377D4"/>
    <w:rsid w:val="009403D8"/>
    <w:rsid w:val="0094073C"/>
    <w:rsid w:val="00940D37"/>
    <w:rsid w:val="0094153D"/>
    <w:rsid w:val="009426BE"/>
    <w:rsid w:val="009436F8"/>
    <w:rsid w:val="00943821"/>
    <w:rsid w:val="009446E5"/>
    <w:rsid w:val="00944A10"/>
    <w:rsid w:val="0094552E"/>
    <w:rsid w:val="00946034"/>
    <w:rsid w:val="0094679D"/>
    <w:rsid w:val="009477F4"/>
    <w:rsid w:val="00950785"/>
    <w:rsid w:val="00950859"/>
    <w:rsid w:val="00950872"/>
    <w:rsid w:val="00951863"/>
    <w:rsid w:val="00951DEB"/>
    <w:rsid w:val="0095252B"/>
    <w:rsid w:val="00952747"/>
    <w:rsid w:val="00952C14"/>
    <w:rsid w:val="00953B2D"/>
    <w:rsid w:val="0095548A"/>
    <w:rsid w:val="00956946"/>
    <w:rsid w:val="00956DD2"/>
    <w:rsid w:val="009575DA"/>
    <w:rsid w:val="00957996"/>
    <w:rsid w:val="00957BE8"/>
    <w:rsid w:val="00957C25"/>
    <w:rsid w:val="00960566"/>
    <w:rsid w:val="00961086"/>
    <w:rsid w:val="009618D3"/>
    <w:rsid w:val="00961E70"/>
    <w:rsid w:val="00962185"/>
    <w:rsid w:val="009644D7"/>
    <w:rsid w:val="009655D9"/>
    <w:rsid w:val="00965661"/>
    <w:rsid w:val="00965804"/>
    <w:rsid w:val="0096657B"/>
    <w:rsid w:val="00967264"/>
    <w:rsid w:val="009674DB"/>
    <w:rsid w:val="009679D6"/>
    <w:rsid w:val="00967B3D"/>
    <w:rsid w:val="009707BD"/>
    <w:rsid w:val="00970DED"/>
    <w:rsid w:val="00970E62"/>
    <w:rsid w:val="00973263"/>
    <w:rsid w:val="00973685"/>
    <w:rsid w:val="009739F2"/>
    <w:rsid w:val="00974762"/>
    <w:rsid w:val="00975BF0"/>
    <w:rsid w:val="009771F3"/>
    <w:rsid w:val="0097734D"/>
    <w:rsid w:val="009805AC"/>
    <w:rsid w:val="0098103E"/>
    <w:rsid w:val="00981DA5"/>
    <w:rsid w:val="009837F7"/>
    <w:rsid w:val="00983885"/>
    <w:rsid w:val="009838AC"/>
    <w:rsid w:val="00984235"/>
    <w:rsid w:val="00985A6F"/>
    <w:rsid w:val="00985A9F"/>
    <w:rsid w:val="00985FBE"/>
    <w:rsid w:val="00986961"/>
    <w:rsid w:val="00986B1D"/>
    <w:rsid w:val="00987FF6"/>
    <w:rsid w:val="009904B6"/>
    <w:rsid w:val="00990630"/>
    <w:rsid w:val="00990824"/>
    <w:rsid w:val="00993442"/>
    <w:rsid w:val="00993A7A"/>
    <w:rsid w:val="00993BC7"/>
    <w:rsid w:val="00994CE4"/>
    <w:rsid w:val="00995294"/>
    <w:rsid w:val="00995B67"/>
    <w:rsid w:val="00995EAC"/>
    <w:rsid w:val="00996447"/>
    <w:rsid w:val="00996ACC"/>
    <w:rsid w:val="0099757F"/>
    <w:rsid w:val="009A0F72"/>
    <w:rsid w:val="009A1FDC"/>
    <w:rsid w:val="009A3185"/>
    <w:rsid w:val="009A3592"/>
    <w:rsid w:val="009A3B30"/>
    <w:rsid w:val="009A69E7"/>
    <w:rsid w:val="009A6B3D"/>
    <w:rsid w:val="009B0C79"/>
    <w:rsid w:val="009B1057"/>
    <w:rsid w:val="009B195B"/>
    <w:rsid w:val="009B31D4"/>
    <w:rsid w:val="009B3367"/>
    <w:rsid w:val="009B4019"/>
    <w:rsid w:val="009B477F"/>
    <w:rsid w:val="009B595A"/>
    <w:rsid w:val="009B642A"/>
    <w:rsid w:val="009B70F6"/>
    <w:rsid w:val="009B7840"/>
    <w:rsid w:val="009B7CAE"/>
    <w:rsid w:val="009C0459"/>
    <w:rsid w:val="009C0DA9"/>
    <w:rsid w:val="009C26AC"/>
    <w:rsid w:val="009C2BF0"/>
    <w:rsid w:val="009C36BA"/>
    <w:rsid w:val="009C3A68"/>
    <w:rsid w:val="009C42C5"/>
    <w:rsid w:val="009C4679"/>
    <w:rsid w:val="009C486B"/>
    <w:rsid w:val="009C6585"/>
    <w:rsid w:val="009C698C"/>
    <w:rsid w:val="009C789C"/>
    <w:rsid w:val="009C7C7A"/>
    <w:rsid w:val="009C7E08"/>
    <w:rsid w:val="009D1D9B"/>
    <w:rsid w:val="009D1E74"/>
    <w:rsid w:val="009D2820"/>
    <w:rsid w:val="009D4C7E"/>
    <w:rsid w:val="009D50D5"/>
    <w:rsid w:val="009D559C"/>
    <w:rsid w:val="009D639D"/>
    <w:rsid w:val="009D644A"/>
    <w:rsid w:val="009D6627"/>
    <w:rsid w:val="009D6838"/>
    <w:rsid w:val="009D736E"/>
    <w:rsid w:val="009E0C2E"/>
    <w:rsid w:val="009E1337"/>
    <w:rsid w:val="009E19CE"/>
    <w:rsid w:val="009E3CFA"/>
    <w:rsid w:val="009E47F3"/>
    <w:rsid w:val="009E6072"/>
    <w:rsid w:val="009E6C96"/>
    <w:rsid w:val="009E73CC"/>
    <w:rsid w:val="009E7A4A"/>
    <w:rsid w:val="009F02E9"/>
    <w:rsid w:val="009F0515"/>
    <w:rsid w:val="009F1B65"/>
    <w:rsid w:val="009F37F4"/>
    <w:rsid w:val="009F3D1E"/>
    <w:rsid w:val="009F40AE"/>
    <w:rsid w:val="009F4125"/>
    <w:rsid w:val="009F6420"/>
    <w:rsid w:val="009F72D5"/>
    <w:rsid w:val="00A00544"/>
    <w:rsid w:val="00A01DA9"/>
    <w:rsid w:val="00A02310"/>
    <w:rsid w:val="00A033B8"/>
    <w:rsid w:val="00A0376B"/>
    <w:rsid w:val="00A03E17"/>
    <w:rsid w:val="00A052BF"/>
    <w:rsid w:val="00A061C6"/>
    <w:rsid w:val="00A06623"/>
    <w:rsid w:val="00A067DF"/>
    <w:rsid w:val="00A073F4"/>
    <w:rsid w:val="00A0798C"/>
    <w:rsid w:val="00A07DBC"/>
    <w:rsid w:val="00A127A9"/>
    <w:rsid w:val="00A12E1D"/>
    <w:rsid w:val="00A12EF6"/>
    <w:rsid w:val="00A13077"/>
    <w:rsid w:val="00A13308"/>
    <w:rsid w:val="00A13B10"/>
    <w:rsid w:val="00A13F5D"/>
    <w:rsid w:val="00A15B0F"/>
    <w:rsid w:val="00A208A3"/>
    <w:rsid w:val="00A20AD1"/>
    <w:rsid w:val="00A21FAC"/>
    <w:rsid w:val="00A24860"/>
    <w:rsid w:val="00A248AC"/>
    <w:rsid w:val="00A24E08"/>
    <w:rsid w:val="00A273C4"/>
    <w:rsid w:val="00A2769C"/>
    <w:rsid w:val="00A30256"/>
    <w:rsid w:val="00A3120D"/>
    <w:rsid w:val="00A31FAD"/>
    <w:rsid w:val="00A32070"/>
    <w:rsid w:val="00A33403"/>
    <w:rsid w:val="00A33E99"/>
    <w:rsid w:val="00A35493"/>
    <w:rsid w:val="00A37660"/>
    <w:rsid w:val="00A4057D"/>
    <w:rsid w:val="00A407A0"/>
    <w:rsid w:val="00A4096F"/>
    <w:rsid w:val="00A455B5"/>
    <w:rsid w:val="00A45728"/>
    <w:rsid w:val="00A50B0B"/>
    <w:rsid w:val="00A50E71"/>
    <w:rsid w:val="00A51487"/>
    <w:rsid w:val="00A52010"/>
    <w:rsid w:val="00A52555"/>
    <w:rsid w:val="00A5534E"/>
    <w:rsid w:val="00A56C7C"/>
    <w:rsid w:val="00A57D05"/>
    <w:rsid w:val="00A60E28"/>
    <w:rsid w:val="00A62058"/>
    <w:rsid w:val="00A622D2"/>
    <w:rsid w:val="00A630B0"/>
    <w:rsid w:val="00A6376C"/>
    <w:rsid w:val="00A63977"/>
    <w:rsid w:val="00A63E15"/>
    <w:rsid w:val="00A63F16"/>
    <w:rsid w:val="00A64C56"/>
    <w:rsid w:val="00A64C71"/>
    <w:rsid w:val="00A663C6"/>
    <w:rsid w:val="00A667BD"/>
    <w:rsid w:val="00A6728F"/>
    <w:rsid w:val="00A70A2D"/>
    <w:rsid w:val="00A71287"/>
    <w:rsid w:val="00A72827"/>
    <w:rsid w:val="00A7282F"/>
    <w:rsid w:val="00A72914"/>
    <w:rsid w:val="00A733ED"/>
    <w:rsid w:val="00A734ED"/>
    <w:rsid w:val="00A746E1"/>
    <w:rsid w:val="00A747BF"/>
    <w:rsid w:val="00A74C98"/>
    <w:rsid w:val="00A76C3E"/>
    <w:rsid w:val="00A77508"/>
    <w:rsid w:val="00A803D8"/>
    <w:rsid w:val="00A80CA7"/>
    <w:rsid w:val="00A8298C"/>
    <w:rsid w:val="00A8393F"/>
    <w:rsid w:val="00A83E67"/>
    <w:rsid w:val="00A8404F"/>
    <w:rsid w:val="00A84316"/>
    <w:rsid w:val="00A84EA7"/>
    <w:rsid w:val="00A8584D"/>
    <w:rsid w:val="00A85B25"/>
    <w:rsid w:val="00A87819"/>
    <w:rsid w:val="00A87FB1"/>
    <w:rsid w:val="00A90558"/>
    <w:rsid w:val="00A90566"/>
    <w:rsid w:val="00A9065E"/>
    <w:rsid w:val="00A90830"/>
    <w:rsid w:val="00A90C1B"/>
    <w:rsid w:val="00A911A2"/>
    <w:rsid w:val="00A91475"/>
    <w:rsid w:val="00A91EF7"/>
    <w:rsid w:val="00A9217D"/>
    <w:rsid w:val="00A921F3"/>
    <w:rsid w:val="00A9291B"/>
    <w:rsid w:val="00A92A2C"/>
    <w:rsid w:val="00A92AB9"/>
    <w:rsid w:val="00A92D90"/>
    <w:rsid w:val="00A93130"/>
    <w:rsid w:val="00A937BA"/>
    <w:rsid w:val="00A93837"/>
    <w:rsid w:val="00A94FA9"/>
    <w:rsid w:val="00A954ED"/>
    <w:rsid w:val="00A95FE1"/>
    <w:rsid w:val="00A96497"/>
    <w:rsid w:val="00A970D2"/>
    <w:rsid w:val="00AA06F7"/>
    <w:rsid w:val="00AA0C11"/>
    <w:rsid w:val="00AA2007"/>
    <w:rsid w:val="00AA2143"/>
    <w:rsid w:val="00AA2785"/>
    <w:rsid w:val="00AA2C2E"/>
    <w:rsid w:val="00AA30C4"/>
    <w:rsid w:val="00AA5FDD"/>
    <w:rsid w:val="00AA6240"/>
    <w:rsid w:val="00AA6519"/>
    <w:rsid w:val="00AA7060"/>
    <w:rsid w:val="00AA7D23"/>
    <w:rsid w:val="00AA7F05"/>
    <w:rsid w:val="00AB0DEB"/>
    <w:rsid w:val="00AB275C"/>
    <w:rsid w:val="00AB2F96"/>
    <w:rsid w:val="00AB35C1"/>
    <w:rsid w:val="00AB367B"/>
    <w:rsid w:val="00AB3715"/>
    <w:rsid w:val="00AB3F29"/>
    <w:rsid w:val="00AB529A"/>
    <w:rsid w:val="00AB7CF3"/>
    <w:rsid w:val="00AC2CD7"/>
    <w:rsid w:val="00AC5D8B"/>
    <w:rsid w:val="00AC6634"/>
    <w:rsid w:val="00AC66DC"/>
    <w:rsid w:val="00AD0C6A"/>
    <w:rsid w:val="00AD2C22"/>
    <w:rsid w:val="00AD3746"/>
    <w:rsid w:val="00AD70A4"/>
    <w:rsid w:val="00AD724A"/>
    <w:rsid w:val="00AD7384"/>
    <w:rsid w:val="00AE19C1"/>
    <w:rsid w:val="00AE3F36"/>
    <w:rsid w:val="00AE3FB1"/>
    <w:rsid w:val="00AE423F"/>
    <w:rsid w:val="00AE691B"/>
    <w:rsid w:val="00AE7060"/>
    <w:rsid w:val="00AF03D1"/>
    <w:rsid w:val="00AF11A4"/>
    <w:rsid w:val="00AF1C23"/>
    <w:rsid w:val="00AF22E9"/>
    <w:rsid w:val="00AF2FF3"/>
    <w:rsid w:val="00AF40CA"/>
    <w:rsid w:val="00AF5487"/>
    <w:rsid w:val="00AF576D"/>
    <w:rsid w:val="00AF5E49"/>
    <w:rsid w:val="00AF6618"/>
    <w:rsid w:val="00AF6D4B"/>
    <w:rsid w:val="00AF7C1B"/>
    <w:rsid w:val="00B006DB"/>
    <w:rsid w:val="00B013AD"/>
    <w:rsid w:val="00B014CB"/>
    <w:rsid w:val="00B014D5"/>
    <w:rsid w:val="00B03633"/>
    <w:rsid w:val="00B03DA7"/>
    <w:rsid w:val="00B03E88"/>
    <w:rsid w:val="00B03EBA"/>
    <w:rsid w:val="00B06D00"/>
    <w:rsid w:val="00B06D91"/>
    <w:rsid w:val="00B108EE"/>
    <w:rsid w:val="00B10C35"/>
    <w:rsid w:val="00B11B93"/>
    <w:rsid w:val="00B11BDC"/>
    <w:rsid w:val="00B124E3"/>
    <w:rsid w:val="00B12975"/>
    <w:rsid w:val="00B14969"/>
    <w:rsid w:val="00B201AB"/>
    <w:rsid w:val="00B201BA"/>
    <w:rsid w:val="00B20C0E"/>
    <w:rsid w:val="00B20CCA"/>
    <w:rsid w:val="00B212C2"/>
    <w:rsid w:val="00B22793"/>
    <w:rsid w:val="00B22F0F"/>
    <w:rsid w:val="00B240CC"/>
    <w:rsid w:val="00B24386"/>
    <w:rsid w:val="00B2450E"/>
    <w:rsid w:val="00B24883"/>
    <w:rsid w:val="00B25703"/>
    <w:rsid w:val="00B25C1D"/>
    <w:rsid w:val="00B25C84"/>
    <w:rsid w:val="00B2675E"/>
    <w:rsid w:val="00B27A83"/>
    <w:rsid w:val="00B31212"/>
    <w:rsid w:val="00B3182B"/>
    <w:rsid w:val="00B32B0B"/>
    <w:rsid w:val="00B33722"/>
    <w:rsid w:val="00B36683"/>
    <w:rsid w:val="00B3755A"/>
    <w:rsid w:val="00B37F89"/>
    <w:rsid w:val="00B40825"/>
    <w:rsid w:val="00B40ACE"/>
    <w:rsid w:val="00B423A8"/>
    <w:rsid w:val="00B4339E"/>
    <w:rsid w:val="00B44885"/>
    <w:rsid w:val="00B458FC"/>
    <w:rsid w:val="00B53DAF"/>
    <w:rsid w:val="00B541A1"/>
    <w:rsid w:val="00B5581C"/>
    <w:rsid w:val="00B56541"/>
    <w:rsid w:val="00B61748"/>
    <w:rsid w:val="00B62DA3"/>
    <w:rsid w:val="00B63517"/>
    <w:rsid w:val="00B63759"/>
    <w:rsid w:val="00B640D7"/>
    <w:rsid w:val="00B64969"/>
    <w:rsid w:val="00B64F5C"/>
    <w:rsid w:val="00B66650"/>
    <w:rsid w:val="00B6799A"/>
    <w:rsid w:val="00B7025C"/>
    <w:rsid w:val="00B70297"/>
    <w:rsid w:val="00B7097A"/>
    <w:rsid w:val="00B70EFC"/>
    <w:rsid w:val="00B71129"/>
    <w:rsid w:val="00B71D2A"/>
    <w:rsid w:val="00B72C6F"/>
    <w:rsid w:val="00B741D2"/>
    <w:rsid w:val="00B74B1E"/>
    <w:rsid w:val="00B74CB8"/>
    <w:rsid w:val="00B7592B"/>
    <w:rsid w:val="00B77567"/>
    <w:rsid w:val="00B80DF7"/>
    <w:rsid w:val="00B813FB"/>
    <w:rsid w:val="00B8158D"/>
    <w:rsid w:val="00B82A4B"/>
    <w:rsid w:val="00B83872"/>
    <w:rsid w:val="00B85382"/>
    <w:rsid w:val="00B85B98"/>
    <w:rsid w:val="00B90314"/>
    <w:rsid w:val="00B907CA"/>
    <w:rsid w:val="00B91F44"/>
    <w:rsid w:val="00B92549"/>
    <w:rsid w:val="00B925C1"/>
    <w:rsid w:val="00B932CB"/>
    <w:rsid w:val="00B93423"/>
    <w:rsid w:val="00B935A8"/>
    <w:rsid w:val="00B93BC2"/>
    <w:rsid w:val="00B93EE1"/>
    <w:rsid w:val="00B9510C"/>
    <w:rsid w:val="00B95153"/>
    <w:rsid w:val="00B951D1"/>
    <w:rsid w:val="00B95F02"/>
    <w:rsid w:val="00B96AB3"/>
    <w:rsid w:val="00B96F42"/>
    <w:rsid w:val="00B970D3"/>
    <w:rsid w:val="00B97C2F"/>
    <w:rsid w:val="00BA033D"/>
    <w:rsid w:val="00BA148F"/>
    <w:rsid w:val="00BA2410"/>
    <w:rsid w:val="00BA302B"/>
    <w:rsid w:val="00BA35E7"/>
    <w:rsid w:val="00BA39CD"/>
    <w:rsid w:val="00BA3A24"/>
    <w:rsid w:val="00BA3E36"/>
    <w:rsid w:val="00BA3FCC"/>
    <w:rsid w:val="00BA404E"/>
    <w:rsid w:val="00BA56E1"/>
    <w:rsid w:val="00BA58FE"/>
    <w:rsid w:val="00BA5B57"/>
    <w:rsid w:val="00BA5B6C"/>
    <w:rsid w:val="00BA6295"/>
    <w:rsid w:val="00BA63EC"/>
    <w:rsid w:val="00BA6486"/>
    <w:rsid w:val="00BA6579"/>
    <w:rsid w:val="00BA6806"/>
    <w:rsid w:val="00BA7D30"/>
    <w:rsid w:val="00BB0BF1"/>
    <w:rsid w:val="00BB17E5"/>
    <w:rsid w:val="00BB2AA6"/>
    <w:rsid w:val="00BB352F"/>
    <w:rsid w:val="00BB39DF"/>
    <w:rsid w:val="00BB3E0B"/>
    <w:rsid w:val="00BB48F2"/>
    <w:rsid w:val="00BB494A"/>
    <w:rsid w:val="00BB4F79"/>
    <w:rsid w:val="00BB5C65"/>
    <w:rsid w:val="00BB7B7C"/>
    <w:rsid w:val="00BB7D6C"/>
    <w:rsid w:val="00BC0401"/>
    <w:rsid w:val="00BC0ACF"/>
    <w:rsid w:val="00BC176A"/>
    <w:rsid w:val="00BC1DD1"/>
    <w:rsid w:val="00BC24A4"/>
    <w:rsid w:val="00BC372D"/>
    <w:rsid w:val="00BC4572"/>
    <w:rsid w:val="00BC5064"/>
    <w:rsid w:val="00BC5F00"/>
    <w:rsid w:val="00BC6002"/>
    <w:rsid w:val="00BC60CA"/>
    <w:rsid w:val="00BC656B"/>
    <w:rsid w:val="00BC6C2D"/>
    <w:rsid w:val="00BD15AB"/>
    <w:rsid w:val="00BD1DAC"/>
    <w:rsid w:val="00BD2B4A"/>
    <w:rsid w:val="00BD34E8"/>
    <w:rsid w:val="00BD41E2"/>
    <w:rsid w:val="00BD5EAA"/>
    <w:rsid w:val="00BD7DFF"/>
    <w:rsid w:val="00BE0290"/>
    <w:rsid w:val="00BE0C39"/>
    <w:rsid w:val="00BE2194"/>
    <w:rsid w:val="00BE342E"/>
    <w:rsid w:val="00BE3B4D"/>
    <w:rsid w:val="00BE4440"/>
    <w:rsid w:val="00BE4963"/>
    <w:rsid w:val="00BE5692"/>
    <w:rsid w:val="00BE5764"/>
    <w:rsid w:val="00BE5DB1"/>
    <w:rsid w:val="00BF031F"/>
    <w:rsid w:val="00BF0C68"/>
    <w:rsid w:val="00BF1694"/>
    <w:rsid w:val="00BF249F"/>
    <w:rsid w:val="00BF2514"/>
    <w:rsid w:val="00BF26B1"/>
    <w:rsid w:val="00BF2A78"/>
    <w:rsid w:val="00BF3EB5"/>
    <w:rsid w:val="00BF46AA"/>
    <w:rsid w:val="00BF5B22"/>
    <w:rsid w:val="00BF5EEE"/>
    <w:rsid w:val="00BF6C82"/>
    <w:rsid w:val="00BF7375"/>
    <w:rsid w:val="00BF74CE"/>
    <w:rsid w:val="00C01045"/>
    <w:rsid w:val="00C01302"/>
    <w:rsid w:val="00C01839"/>
    <w:rsid w:val="00C02229"/>
    <w:rsid w:val="00C02613"/>
    <w:rsid w:val="00C026CD"/>
    <w:rsid w:val="00C02F49"/>
    <w:rsid w:val="00C03234"/>
    <w:rsid w:val="00C05C89"/>
    <w:rsid w:val="00C05EE3"/>
    <w:rsid w:val="00C060E0"/>
    <w:rsid w:val="00C10573"/>
    <w:rsid w:val="00C10AB7"/>
    <w:rsid w:val="00C117BE"/>
    <w:rsid w:val="00C12710"/>
    <w:rsid w:val="00C1283F"/>
    <w:rsid w:val="00C131CF"/>
    <w:rsid w:val="00C141EA"/>
    <w:rsid w:val="00C15117"/>
    <w:rsid w:val="00C1511B"/>
    <w:rsid w:val="00C15173"/>
    <w:rsid w:val="00C15703"/>
    <w:rsid w:val="00C15850"/>
    <w:rsid w:val="00C15E05"/>
    <w:rsid w:val="00C15F9E"/>
    <w:rsid w:val="00C1603F"/>
    <w:rsid w:val="00C16094"/>
    <w:rsid w:val="00C16724"/>
    <w:rsid w:val="00C16FCD"/>
    <w:rsid w:val="00C20F4F"/>
    <w:rsid w:val="00C230F6"/>
    <w:rsid w:val="00C23329"/>
    <w:rsid w:val="00C23D92"/>
    <w:rsid w:val="00C24175"/>
    <w:rsid w:val="00C244CD"/>
    <w:rsid w:val="00C24D16"/>
    <w:rsid w:val="00C260ED"/>
    <w:rsid w:val="00C264B1"/>
    <w:rsid w:val="00C26DBD"/>
    <w:rsid w:val="00C27A0F"/>
    <w:rsid w:val="00C3023E"/>
    <w:rsid w:val="00C30805"/>
    <w:rsid w:val="00C313F2"/>
    <w:rsid w:val="00C330E0"/>
    <w:rsid w:val="00C33E02"/>
    <w:rsid w:val="00C34261"/>
    <w:rsid w:val="00C342C2"/>
    <w:rsid w:val="00C35342"/>
    <w:rsid w:val="00C36690"/>
    <w:rsid w:val="00C40037"/>
    <w:rsid w:val="00C40FEC"/>
    <w:rsid w:val="00C41039"/>
    <w:rsid w:val="00C41198"/>
    <w:rsid w:val="00C41B5D"/>
    <w:rsid w:val="00C41DBE"/>
    <w:rsid w:val="00C41E5F"/>
    <w:rsid w:val="00C4483C"/>
    <w:rsid w:val="00C44F7B"/>
    <w:rsid w:val="00C45BE3"/>
    <w:rsid w:val="00C468FC"/>
    <w:rsid w:val="00C4704C"/>
    <w:rsid w:val="00C47343"/>
    <w:rsid w:val="00C47691"/>
    <w:rsid w:val="00C50329"/>
    <w:rsid w:val="00C5061D"/>
    <w:rsid w:val="00C51148"/>
    <w:rsid w:val="00C512B8"/>
    <w:rsid w:val="00C52838"/>
    <w:rsid w:val="00C54A1E"/>
    <w:rsid w:val="00C555AA"/>
    <w:rsid w:val="00C56969"/>
    <w:rsid w:val="00C6240E"/>
    <w:rsid w:val="00C62B07"/>
    <w:rsid w:val="00C62E03"/>
    <w:rsid w:val="00C63E2B"/>
    <w:rsid w:val="00C65BD0"/>
    <w:rsid w:val="00C7086C"/>
    <w:rsid w:val="00C70CF4"/>
    <w:rsid w:val="00C71078"/>
    <w:rsid w:val="00C71141"/>
    <w:rsid w:val="00C71B8A"/>
    <w:rsid w:val="00C73237"/>
    <w:rsid w:val="00C7354E"/>
    <w:rsid w:val="00C74663"/>
    <w:rsid w:val="00C7544C"/>
    <w:rsid w:val="00C75FD6"/>
    <w:rsid w:val="00C76593"/>
    <w:rsid w:val="00C76649"/>
    <w:rsid w:val="00C76EB9"/>
    <w:rsid w:val="00C77D4E"/>
    <w:rsid w:val="00C80157"/>
    <w:rsid w:val="00C80586"/>
    <w:rsid w:val="00C808ED"/>
    <w:rsid w:val="00C80F0B"/>
    <w:rsid w:val="00C81270"/>
    <w:rsid w:val="00C812B0"/>
    <w:rsid w:val="00C81D43"/>
    <w:rsid w:val="00C82A88"/>
    <w:rsid w:val="00C82B89"/>
    <w:rsid w:val="00C85E2A"/>
    <w:rsid w:val="00C874FA"/>
    <w:rsid w:val="00C87C47"/>
    <w:rsid w:val="00C87DD6"/>
    <w:rsid w:val="00C902BA"/>
    <w:rsid w:val="00C90F41"/>
    <w:rsid w:val="00C91700"/>
    <w:rsid w:val="00C91F89"/>
    <w:rsid w:val="00C938E2"/>
    <w:rsid w:val="00C94BFE"/>
    <w:rsid w:val="00C9569B"/>
    <w:rsid w:val="00C95CBD"/>
    <w:rsid w:val="00C95CE0"/>
    <w:rsid w:val="00C95E1B"/>
    <w:rsid w:val="00C96082"/>
    <w:rsid w:val="00C9647C"/>
    <w:rsid w:val="00C9676E"/>
    <w:rsid w:val="00C96F45"/>
    <w:rsid w:val="00CA03A3"/>
    <w:rsid w:val="00CA0D78"/>
    <w:rsid w:val="00CA1653"/>
    <w:rsid w:val="00CA1A9D"/>
    <w:rsid w:val="00CA2C9C"/>
    <w:rsid w:val="00CA3830"/>
    <w:rsid w:val="00CA5587"/>
    <w:rsid w:val="00CA6680"/>
    <w:rsid w:val="00CA68E1"/>
    <w:rsid w:val="00CA6BCC"/>
    <w:rsid w:val="00CA6E23"/>
    <w:rsid w:val="00CA70D5"/>
    <w:rsid w:val="00CB0384"/>
    <w:rsid w:val="00CB0597"/>
    <w:rsid w:val="00CB203A"/>
    <w:rsid w:val="00CB33FB"/>
    <w:rsid w:val="00CB631E"/>
    <w:rsid w:val="00CC0A52"/>
    <w:rsid w:val="00CC0BDE"/>
    <w:rsid w:val="00CC0FD7"/>
    <w:rsid w:val="00CC1613"/>
    <w:rsid w:val="00CC1F74"/>
    <w:rsid w:val="00CC37A1"/>
    <w:rsid w:val="00CC44BC"/>
    <w:rsid w:val="00CC6FD1"/>
    <w:rsid w:val="00CC7DD2"/>
    <w:rsid w:val="00CD0C99"/>
    <w:rsid w:val="00CD1C66"/>
    <w:rsid w:val="00CD2123"/>
    <w:rsid w:val="00CD3070"/>
    <w:rsid w:val="00CD3957"/>
    <w:rsid w:val="00CD47B2"/>
    <w:rsid w:val="00CD484D"/>
    <w:rsid w:val="00CD53BB"/>
    <w:rsid w:val="00CD675F"/>
    <w:rsid w:val="00CD67B2"/>
    <w:rsid w:val="00CD766A"/>
    <w:rsid w:val="00CD784C"/>
    <w:rsid w:val="00CD78D4"/>
    <w:rsid w:val="00CD797E"/>
    <w:rsid w:val="00CD7A18"/>
    <w:rsid w:val="00CE033B"/>
    <w:rsid w:val="00CE0489"/>
    <w:rsid w:val="00CE1809"/>
    <w:rsid w:val="00CE2D4D"/>
    <w:rsid w:val="00CE2FD7"/>
    <w:rsid w:val="00CE45B3"/>
    <w:rsid w:val="00CE469F"/>
    <w:rsid w:val="00CE490C"/>
    <w:rsid w:val="00CE5243"/>
    <w:rsid w:val="00CE53F2"/>
    <w:rsid w:val="00CE606E"/>
    <w:rsid w:val="00CE71ED"/>
    <w:rsid w:val="00CE7369"/>
    <w:rsid w:val="00CE7551"/>
    <w:rsid w:val="00CE7633"/>
    <w:rsid w:val="00CF005D"/>
    <w:rsid w:val="00CF10CC"/>
    <w:rsid w:val="00CF138B"/>
    <w:rsid w:val="00CF1664"/>
    <w:rsid w:val="00CF16F9"/>
    <w:rsid w:val="00CF2A4F"/>
    <w:rsid w:val="00CF2E36"/>
    <w:rsid w:val="00CF2E7F"/>
    <w:rsid w:val="00CF2F9C"/>
    <w:rsid w:val="00CF360A"/>
    <w:rsid w:val="00CF3D89"/>
    <w:rsid w:val="00CF4104"/>
    <w:rsid w:val="00CF4D71"/>
    <w:rsid w:val="00CF7524"/>
    <w:rsid w:val="00D00E4A"/>
    <w:rsid w:val="00D01AF5"/>
    <w:rsid w:val="00D01CBB"/>
    <w:rsid w:val="00D01F85"/>
    <w:rsid w:val="00D03491"/>
    <w:rsid w:val="00D04059"/>
    <w:rsid w:val="00D04BD5"/>
    <w:rsid w:val="00D054BE"/>
    <w:rsid w:val="00D057D6"/>
    <w:rsid w:val="00D06497"/>
    <w:rsid w:val="00D06C66"/>
    <w:rsid w:val="00D06FB7"/>
    <w:rsid w:val="00D0740D"/>
    <w:rsid w:val="00D117D9"/>
    <w:rsid w:val="00D119EA"/>
    <w:rsid w:val="00D11A22"/>
    <w:rsid w:val="00D11EEC"/>
    <w:rsid w:val="00D11F6A"/>
    <w:rsid w:val="00D13ED4"/>
    <w:rsid w:val="00D15815"/>
    <w:rsid w:val="00D15D02"/>
    <w:rsid w:val="00D16649"/>
    <w:rsid w:val="00D20182"/>
    <w:rsid w:val="00D204C0"/>
    <w:rsid w:val="00D21494"/>
    <w:rsid w:val="00D221CE"/>
    <w:rsid w:val="00D22601"/>
    <w:rsid w:val="00D22983"/>
    <w:rsid w:val="00D23366"/>
    <w:rsid w:val="00D23988"/>
    <w:rsid w:val="00D24BD4"/>
    <w:rsid w:val="00D253BB"/>
    <w:rsid w:val="00D25539"/>
    <w:rsid w:val="00D2581D"/>
    <w:rsid w:val="00D259F0"/>
    <w:rsid w:val="00D260AF"/>
    <w:rsid w:val="00D3001C"/>
    <w:rsid w:val="00D3046E"/>
    <w:rsid w:val="00D313AF"/>
    <w:rsid w:val="00D34198"/>
    <w:rsid w:val="00D34784"/>
    <w:rsid w:val="00D34F32"/>
    <w:rsid w:val="00D35E8A"/>
    <w:rsid w:val="00D36978"/>
    <w:rsid w:val="00D3698A"/>
    <w:rsid w:val="00D376B8"/>
    <w:rsid w:val="00D37BA5"/>
    <w:rsid w:val="00D401B4"/>
    <w:rsid w:val="00D40430"/>
    <w:rsid w:val="00D405DF"/>
    <w:rsid w:val="00D42236"/>
    <w:rsid w:val="00D42367"/>
    <w:rsid w:val="00D43523"/>
    <w:rsid w:val="00D43DCF"/>
    <w:rsid w:val="00D43EA2"/>
    <w:rsid w:val="00D44448"/>
    <w:rsid w:val="00D44489"/>
    <w:rsid w:val="00D455E2"/>
    <w:rsid w:val="00D45C2A"/>
    <w:rsid w:val="00D45D94"/>
    <w:rsid w:val="00D464AD"/>
    <w:rsid w:val="00D470C5"/>
    <w:rsid w:val="00D475A4"/>
    <w:rsid w:val="00D47CC7"/>
    <w:rsid w:val="00D47F62"/>
    <w:rsid w:val="00D5015C"/>
    <w:rsid w:val="00D503F6"/>
    <w:rsid w:val="00D5077B"/>
    <w:rsid w:val="00D513B1"/>
    <w:rsid w:val="00D52A6C"/>
    <w:rsid w:val="00D5340B"/>
    <w:rsid w:val="00D54AB4"/>
    <w:rsid w:val="00D54FD0"/>
    <w:rsid w:val="00D5550B"/>
    <w:rsid w:val="00D55FD7"/>
    <w:rsid w:val="00D560CF"/>
    <w:rsid w:val="00D57BA6"/>
    <w:rsid w:val="00D602EF"/>
    <w:rsid w:val="00D60D38"/>
    <w:rsid w:val="00D61042"/>
    <w:rsid w:val="00D610A9"/>
    <w:rsid w:val="00D6115C"/>
    <w:rsid w:val="00D6291C"/>
    <w:rsid w:val="00D629ED"/>
    <w:rsid w:val="00D636F0"/>
    <w:rsid w:val="00D63F3D"/>
    <w:rsid w:val="00D63F50"/>
    <w:rsid w:val="00D6423A"/>
    <w:rsid w:val="00D65331"/>
    <w:rsid w:val="00D672BA"/>
    <w:rsid w:val="00D701E6"/>
    <w:rsid w:val="00D702A8"/>
    <w:rsid w:val="00D71832"/>
    <w:rsid w:val="00D732F1"/>
    <w:rsid w:val="00D73805"/>
    <w:rsid w:val="00D74A28"/>
    <w:rsid w:val="00D75574"/>
    <w:rsid w:val="00D757B4"/>
    <w:rsid w:val="00D760F9"/>
    <w:rsid w:val="00D7669D"/>
    <w:rsid w:val="00D77150"/>
    <w:rsid w:val="00D77834"/>
    <w:rsid w:val="00D802EF"/>
    <w:rsid w:val="00D8087D"/>
    <w:rsid w:val="00D808ED"/>
    <w:rsid w:val="00D811E6"/>
    <w:rsid w:val="00D81662"/>
    <w:rsid w:val="00D81C36"/>
    <w:rsid w:val="00D82A17"/>
    <w:rsid w:val="00D84818"/>
    <w:rsid w:val="00D85347"/>
    <w:rsid w:val="00D854BE"/>
    <w:rsid w:val="00D87198"/>
    <w:rsid w:val="00D9036C"/>
    <w:rsid w:val="00D90A41"/>
    <w:rsid w:val="00D9108F"/>
    <w:rsid w:val="00D915FA"/>
    <w:rsid w:val="00D9172F"/>
    <w:rsid w:val="00D92796"/>
    <w:rsid w:val="00D92801"/>
    <w:rsid w:val="00D929DE"/>
    <w:rsid w:val="00D92E8C"/>
    <w:rsid w:val="00D931B1"/>
    <w:rsid w:val="00D93741"/>
    <w:rsid w:val="00D93E11"/>
    <w:rsid w:val="00D96194"/>
    <w:rsid w:val="00D96E3E"/>
    <w:rsid w:val="00D972D4"/>
    <w:rsid w:val="00DA03E9"/>
    <w:rsid w:val="00DA089C"/>
    <w:rsid w:val="00DA0980"/>
    <w:rsid w:val="00DA0BFC"/>
    <w:rsid w:val="00DA1C6A"/>
    <w:rsid w:val="00DA1FFA"/>
    <w:rsid w:val="00DA23F8"/>
    <w:rsid w:val="00DA2F88"/>
    <w:rsid w:val="00DA3918"/>
    <w:rsid w:val="00DA402B"/>
    <w:rsid w:val="00DA4A23"/>
    <w:rsid w:val="00DA5896"/>
    <w:rsid w:val="00DA5E1D"/>
    <w:rsid w:val="00DA7720"/>
    <w:rsid w:val="00DA7A0C"/>
    <w:rsid w:val="00DB033E"/>
    <w:rsid w:val="00DB0E55"/>
    <w:rsid w:val="00DB142D"/>
    <w:rsid w:val="00DB40D1"/>
    <w:rsid w:val="00DB478C"/>
    <w:rsid w:val="00DB5051"/>
    <w:rsid w:val="00DB54DC"/>
    <w:rsid w:val="00DB54ED"/>
    <w:rsid w:val="00DB57E8"/>
    <w:rsid w:val="00DB701F"/>
    <w:rsid w:val="00DB74CF"/>
    <w:rsid w:val="00DB7A8A"/>
    <w:rsid w:val="00DC1A56"/>
    <w:rsid w:val="00DC1EF7"/>
    <w:rsid w:val="00DC26F0"/>
    <w:rsid w:val="00DC2C89"/>
    <w:rsid w:val="00DC2FBE"/>
    <w:rsid w:val="00DC343F"/>
    <w:rsid w:val="00DC34D0"/>
    <w:rsid w:val="00DC37E5"/>
    <w:rsid w:val="00DC3A8E"/>
    <w:rsid w:val="00DC4A64"/>
    <w:rsid w:val="00DC6DF9"/>
    <w:rsid w:val="00DC7FC5"/>
    <w:rsid w:val="00DD08A8"/>
    <w:rsid w:val="00DD12C9"/>
    <w:rsid w:val="00DD14DC"/>
    <w:rsid w:val="00DD153B"/>
    <w:rsid w:val="00DD1734"/>
    <w:rsid w:val="00DD3288"/>
    <w:rsid w:val="00DD3507"/>
    <w:rsid w:val="00DD3F82"/>
    <w:rsid w:val="00DD440D"/>
    <w:rsid w:val="00DD484E"/>
    <w:rsid w:val="00DD4EC0"/>
    <w:rsid w:val="00DD5399"/>
    <w:rsid w:val="00DD70AA"/>
    <w:rsid w:val="00DD7890"/>
    <w:rsid w:val="00DE0BEE"/>
    <w:rsid w:val="00DE181D"/>
    <w:rsid w:val="00DE1B17"/>
    <w:rsid w:val="00DE1EC8"/>
    <w:rsid w:val="00DE2484"/>
    <w:rsid w:val="00DE335B"/>
    <w:rsid w:val="00DE4639"/>
    <w:rsid w:val="00DE4928"/>
    <w:rsid w:val="00DE5839"/>
    <w:rsid w:val="00DE5F79"/>
    <w:rsid w:val="00DE62F1"/>
    <w:rsid w:val="00DE6D9F"/>
    <w:rsid w:val="00DE6F05"/>
    <w:rsid w:val="00DE78F4"/>
    <w:rsid w:val="00DE7B59"/>
    <w:rsid w:val="00DE7B67"/>
    <w:rsid w:val="00DF2127"/>
    <w:rsid w:val="00DF2387"/>
    <w:rsid w:val="00DF27A0"/>
    <w:rsid w:val="00DF33DB"/>
    <w:rsid w:val="00DF3461"/>
    <w:rsid w:val="00DF427C"/>
    <w:rsid w:val="00DF523B"/>
    <w:rsid w:val="00DF545D"/>
    <w:rsid w:val="00DF55C4"/>
    <w:rsid w:val="00DF6439"/>
    <w:rsid w:val="00DF65DC"/>
    <w:rsid w:val="00DF672E"/>
    <w:rsid w:val="00DF6F89"/>
    <w:rsid w:val="00DF720C"/>
    <w:rsid w:val="00DF75BF"/>
    <w:rsid w:val="00DF77C5"/>
    <w:rsid w:val="00E00355"/>
    <w:rsid w:val="00E00B2B"/>
    <w:rsid w:val="00E01EF7"/>
    <w:rsid w:val="00E02E67"/>
    <w:rsid w:val="00E02FD6"/>
    <w:rsid w:val="00E046F9"/>
    <w:rsid w:val="00E04EA3"/>
    <w:rsid w:val="00E065DE"/>
    <w:rsid w:val="00E076B4"/>
    <w:rsid w:val="00E07DBF"/>
    <w:rsid w:val="00E10555"/>
    <w:rsid w:val="00E1223B"/>
    <w:rsid w:val="00E1314E"/>
    <w:rsid w:val="00E13413"/>
    <w:rsid w:val="00E13629"/>
    <w:rsid w:val="00E138DF"/>
    <w:rsid w:val="00E13D26"/>
    <w:rsid w:val="00E14990"/>
    <w:rsid w:val="00E15531"/>
    <w:rsid w:val="00E163F7"/>
    <w:rsid w:val="00E1731F"/>
    <w:rsid w:val="00E17758"/>
    <w:rsid w:val="00E17F33"/>
    <w:rsid w:val="00E20EE9"/>
    <w:rsid w:val="00E21684"/>
    <w:rsid w:val="00E21E95"/>
    <w:rsid w:val="00E2297B"/>
    <w:rsid w:val="00E23279"/>
    <w:rsid w:val="00E2485C"/>
    <w:rsid w:val="00E2498B"/>
    <w:rsid w:val="00E24BD0"/>
    <w:rsid w:val="00E25BC6"/>
    <w:rsid w:val="00E261ED"/>
    <w:rsid w:val="00E26626"/>
    <w:rsid w:val="00E26AA9"/>
    <w:rsid w:val="00E30075"/>
    <w:rsid w:val="00E303DF"/>
    <w:rsid w:val="00E317C7"/>
    <w:rsid w:val="00E3195E"/>
    <w:rsid w:val="00E31CE4"/>
    <w:rsid w:val="00E339E2"/>
    <w:rsid w:val="00E33A00"/>
    <w:rsid w:val="00E344FB"/>
    <w:rsid w:val="00E349AA"/>
    <w:rsid w:val="00E362BF"/>
    <w:rsid w:val="00E36C60"/>
    <w:rsid w:val="00E36D4B"/>
    <w:rsid w:val="00E378AB"/>
    <w:rsid w:val="00E37D25"/>
    <w:rsid w:val="00E402A1"/>
    <w:rsid w:val="00E40E9A"/>
    <w:rsid w:val="00E4189E"/>
    <w:rsid w:val="00E41BD8"/>
    <w:rsid w:val="00E423C8"/>
    <w:rsid w:val="00E42FC5"/>
    <w:rsid w:val="00E43383"/>
    <w:rsid w:val="00E44A9D"/>
    <w:rsid w:val="00E450D5"/>
    <w:rsid w:val="00E472D7"/>
    <w:rsid w:val="00E474EF"/>
    <w:rsid w:val="00E52ACB"/>
    <w:rsid w:val="00E53F46"/>
    <w:rsid w:val="00E54711"/>
    <w:rsid w:val="00E55254"/>
    <w:rsid w:val="00E55468"/>
    <w:rsid w:val="00E57D07"/>
    <w:rsid w:val="00E602E4"/>
    <w:rsid w:val="00E6054B"/>
    <w:rsid w:val="00E60EA5"/>
    <w:rsid w:val="00E612D3"/>
    <w:rsid w:val="00E624E0"/>
    <w:rsid w:val="00E63A7F"/>
    <w:rsid w:val="00E63ABA"/>
    <w:rsid w:val="00E63DED"/>
    <w:rsid w:val="00E644D5"/>
    <w:rsid w:val="00E647F2"/>
    <w:rsid w:val="00E65F13"/>
    <w:rsid w:val="00E66D88"/>
    <w:rsid w:val="00E673FB"/>
    <w:rsid w:val="00E6799A"/>
    <w:rsid w:val="00E70834"/>
    <w:rsid w:val="00E70D9F"/>
    <w:rsid w:val="00E70F17"/>
    <w:rsid w:val="00E72470"/>
    <w:rsid w:val="00E728AA"/>
    <w:rsid w:val="00E729C5"/>
    <w:rsid w:val="00E743DB"/>
    <w:rsid w:val="00E749E7"/>
    <w:rsid w:val="00E74C2B"/>
    <w:rsid w:val="00E7642B"/>
    <w:rsid w:val="00E76868"/>
    <w:rsid w:val="00E76DF0"/>
    <w:rsid w:val="00E77957"/>
    <w:rsid w:val="00E779B2"/>
    <w:rsid w:val="00E77EF2"/>
    <w:rsid w:val="00E80E7B"/>
    <w:rsid w:val="00E822E0"/>
    <w:rsid w:val="00E82AD3"/>
    <w:rsid w:val="00E82B81"/>
    <w:rsid w:val="00E83D86"/>
    <w:rsid w:val="00E83E3A"/>
    <w:rsid w:val="00E859BB"/>
    <w:rsid w:val="00E86048"/>
    <w:rsid w:val="00E87321"/>
    <w:rsid w:val="00E90460"/>
    <w:rsid w:val="00E907EA"/>
    <w:rsid w:val="00E913A1"/>
    <w:rsid w:val="00E91883"/>
    <w:rsid w:val="00E927DD"/>
    <w:rsid w:val="00E9384D"/>
    <w:rsid w:val="00E947F3"/>
    <w:rsid w:val="00E94A57"/>
    <w:rsid w:val="00E94F40"/>
    <w:rsid w:val="00E96692"/>
    <w:rsid w:val="00E96E4B"/>
    <w:rsid w:val="00E9751A"/>
    <w:rsid w:val="00EA08C4"/>
    <w:rsid w:val="00EA0F07"/>
    <w:rsid w:val="00EA1349"/>
    <w:rsid w:val="00EA284C"/>
    <w:rsid w:val="00EA3456"/>
    <w:rsid w:val="00EA3688"/>
    <w:rsid w:val="00EA3D4D"/>
    <w:rsid w:val="00EA47A9"/>
    <w:rsid w:val="00EA5032"/>
    <w:rsid w:val="00EA640F"/>
    <w:rsid w:val="00EA6E1A"/>
    <w:rsid w:val="00EA6EF3"/>
    <w:rsid w:val="00EB0FA3"/>
    <w:rsid w:val="00EB1A16"/>
    <w:rsid w:val="00EB1DAC"/>
    <w:rsid w:val="00EB2D14"/>
    <w:rsid w:val="00EB32C0"/>
    <w:rsid w:val="00EB3460"/>
    <w:rsid w:val="00EB3548"/>
    <w:rsid w:val="00EB4206"/>
    <w:rsid w:val="00EB46AB"/>
    <w:rsid w:val="00EB4A61"/>
    <w:rsid w:val="00EB4AB4"/>
    <w:rsid w:val="00EC00BD"/>
    <w:rsid w:val="00EC0C7F"/>
    <w:rsid w:val="00EC2869"/>
    <w:rsid w:val="00EC2F2C"/>
    <w:rsid w:val="00EC321D"/>
    <w:rsid w:val="00EC43B9"/>
    <w:rsid w:val="00EC643A"/>
    <w:rsid w:val="00EC7E97"/>
    <w:rsid w:val="00ED21B7"/>
    <w:rsid w:val="00ED3793"/>
    <w:rsid w:val="00ED3CCE"/>
    <w:rsid w:val="00ED4ADB"/>
    <w:rsid w:val="00ED691B"/>
    <w:rsid w:val="00ED75F0"/>
    <w:rsid w:val="00ED7A51"/>
    <w:rsid w:val="00ED7CD2"/>
    <w:rsid w:val="00EE028B"/>
    <w:rsid w:val="00EE0824"/>
    <w:rsid w:val="00EE0970"/>
    <w:rsid w:val="00EE406A"/>
    <w:rsid w:val="00EE426A"/>
    <w:rsid w:val="00EE4615"/>
    <w:rsid w:val="00EE54C2"/>
    <w:rsid w:val="00EE5CBE"/>
    <w:rsid w:val="00EE67FA"/>
    <w:rsid w:val="00EE6B80"/>
    <w:rsid w:val="00EE6C9F"/>
    <w:rsid w:val="00EE6CA0"/>
    <w:rsid w:val="00EE6D1C"/>
    <w:rsid w:val="00EE70C8"/>
    <w:rsid w:val="00EE7411"/>
    <w:rsid w:val="00EE7C9E"/>
    <w:rsid w:val="00EE7D90"/>
    <w:rsid w:val="00EE7F2A"/>
    <w:rsid w:val="00EF0732"/>
    <w:rsid w:val="00EF0F39"/>
    <w:rsid w:val="00EF1242"/>
    <w:rsid w:val="00EF19E5"/>
    <w:rsid w:val="00EF3747"/>
    <w:rsid w:val="00EF4278"/>
    <w:rsid w:val="00EF4706"/>
    <w:rsid w:val="00EF5FE1"/>
    <w:rsid w:val="00EF6887"/>
    <w:rsid w:val="00EF70A4"/>
    <w:rsid w:val="00F000BB"/>
    <w:rsid w:val="00F001E2"/>
    <w:rsid w:val="00F00469"/>
    <w:rsid w:val="00F00D18"/>
    <w:rsid w:val="00F024FB"/>
    <w:rsid w:val="00F037E9"/>
    <w:rsid w:val="00F04074"/>
    <w:rsid w:val="00F045E9"/>
    <w:rsid w:val="00F054B6"/>
    <w:rsid w:val="00F0564D"/>
    <w:rsid w:val="00F06709"/>
    <w:rsid w:val="00F06E39"/>
    <w:rsid w:val="00F070B2"/>
    <w:rsid w:val="00F07A82"/>
    <w:rsid w:val="00F106C2"/>
    <w:rsid w:val="00F12BF6"/>
    <w:rsid w:val="00F14621"/>
    <w:rsid w:val="00F151E1"/>
    <w:rsid w:val="00F155B1"/>
    <w:rsid w:val="00F163FC"/>
    <w:rsid w:val="00F16A12"/>
    <w:rsid w:val="00F175EA"/>
    <w:rsid w:val="00F20A26"/>
    <w:rsid w:val="00F23563"/>
    <w:rsid w:val="00F25FEB"/>
    <w:rsid w:val="00F26AF6"/>
    <w:rsid w:val="00F26BCE"/>
    <w:rsid w:val="00F31646"/>
    <w:rsid w:val="00F32076"/>
    <w:rsid w:val="00F325E8"/>
    <w:rsid w:val="00F32775"/>
    <w:rsid w:val="00F34423"/>
    <w:rsid w:val="00F35052"/>
    <w:rsid w:val="00F409FD"/>
    <w:rsid w:val="00F428CD"/>
    <w:rsid w:val="00F43AF7"/>
    <w:rsid w:val="00F43FA5"/>
    <w:rsid w:val="00F462DA"/>
    <w:rsid w:val="00F478C2"/>
    <w:rsid w:val="00F47CB3"/>
    <w:rsid w:val="00F50753"/>
    <w:rsid w:val="00F50783"/>
    <w:rsid w:val="00F509BC"/>
    <w:rsid w:val="00F53775"/>
    <w:rsid w:val="00F55254"/>
    <w:rsid w:val="00F5530B"/>
    <w:rsid w:val="00F55971"/>
    <w:rsid w:val="00F56D51"/>
    <w:rsid w:val="00F5775F"/>
    <w:rsid w:val="00F57BAC"/>
    <w:rsid w:val="00F611B8"/>
    <w:rsid w:val="00F61613"/>
    <w:rsid w:val="00F632BB"/>
    <w:rsid w:val="00F63B8E"/>
    <w:rsid w:val="00F63D98"/>
    <w:rsid w:val="00F651F1"/>
    <w:rsid w:val="00F66F95"/>
    <w:rsid w:val="00F6777E"/>
    <w:rsid w:val="00F67AAF"/>
    <w:rsid w:val="00F710A4"/>
    <w:rsid w:val="00F71191"/>
    <w:rsid w:val="00F719C8"/>
    <w:rsid w:val="00F7277B"/>
    <w:rsid w:val="00F72C94"/>
    <w:rsid w:val="00F7620F"/>
    <w:rsid w:val="00F77DD4"/>
    <w:rsid w:val="00F81252"/>
    <w:rsid w:val="00F81633"/>
    <w:rsid w:val="00F82DF5"/>
    <w:rsid w:val="00F83B9B"/>
    <w:rsid w:val="00F83E79"/>
    <w:rsid w:val="00F83EFB"/>
    <w:rsid w:val="00F84B40"/>
    <w:rsid w:val="00F84F4E"/>
    <w:rsid w:val="00F8500D"/>
    <w:rsid w:val="00F854FA"/>
    <w:rsid w:val="00F86CB8"/>
    <w:rsid w:val="00F87B21"/>
    <w:rsid w:val="00F9021E"/>
    <w:rsid w:val="00F9037B"/>
    <w:rsid w:val="00F91F84"/>
    <w:rsid w:val="00F920A8"/>
    <w:rsid w:val="00F92D54"/>
    <w:rsid w:val="00F930E4"/>
    <w:rsid w:val="00F936E4"/>
    <w:rsid w:val="00F9466B"/>
    <w:rsid w:val="00F949B3"/>
    <w:rsid w:val="00F949CB"/>
    <w:rsid w:val="00F95235"/>
    <w:rsid w:val="00F95994"/>
    <w:rsid w:val="00F96840"/>
    <w:rsid w:val="00F96B2A"/>
    <w:rsid w:val="00F97252"/>
    <w:rsid w:val="00F97274"/>
    <w:rsid w:val="00F97B42"/>
    <w:rsid w:val="00FA19CB"/>
    <w:rsid w:val="00FA3B48"/>
    <w:rsid w:val="00FA47AF"/>
    <w:rsid w:val="00FA56C6"/>
    <w:rsid w:val="00FA5D0A"/>
    <w:rsid w:val="00FA6D34"/>
    <w:rsid w:val="00FB07BA"/>
    <w:rsid w:val="00FB099D"/>
    <w:rsid w:val="00FB2509"/>
    <w:rsid w:val="00FB26F1"/>
    <w:rsid w:val="00FB2F0F"/>
    <w:rsid w:val="00FB2FF4"/>
    <w:rsid w:val="00FB3543"/>
    <w:rsid w:val="00FB44D7"/>
    <w:rsid w:val="00FB47DC"/>
    <w:rsid w:val="00FB61F8"/>
    <w:rsid w:val="00FB70A9"/>
    <w:rsid w:val="00FB789B"/>
    <w:rsid w:val="00FC1268"/>
    <w:rsid w:val="00FC13D7"/>
    <w:rsid w:val="00FC14C8"/>
    <w:rsid w:val="00FC3046"/>
    <w:rsid w:val="00FC5237"/>
    <w:rsid w:val="00FC5DA5"/>
    <w:rsid w:val="00FC64AC"/>
    <w:rsid w:val="00FC67D6"/>
    <w:rsid w:val="00FC687A"/>
    <w:rsid w:val="00FC6BA1"/>
    <w:rsid w:val="00FD01D3"/>
    <w:rsid w:val="00FD0C42"/>
    <w:rsid w:val="00FD1696"/>
    <w:rsid w:val="00FD1EC0"/>
    <w:rsid w:val="00FD2687"/>
    <w:rsid w:val="00FD390D"/>
    <w:rsid w:val="00FD3F1A"/>
    <w:rsid w:val="00FD4886"/>
    <w:rsid w:val="00FD4D04"/>
    <w:rsid w:val="00FD553C"/>
    <w:rsid w:val="00FD5D4E"/>
    <w:rsid w:val="00FD6B26"/>
    <w:rsid w:val="00FD779B"/>
    <w:rsid w:val="00FD7DBA"/>
    <w:rsid w:val="00FE0C97"/>
    <w:rsid w:val="00FE12F5"/>
    <w:rsid w:val="00FE2C92"/>
    <w:rsid w:val="00FE3770"/>
    <w:rsid w:val="00FE48CF"/>
    <w:rsid w:val="00FE51E2"/>
    <w:rsid w:val="00FE5624"/>
    <w:rsid w:val="00FE5E49"/>
    <w:rsid w:val="00FE6ECE"/>
    <w:rsid w:val="00FE798D"/>
    <w:rsid w:val="00FF1758"/>
    <w:rsid w:val="00FF1A5C"/>
    <w:rsid w:val="00FF247F"/>
    <w:rsid w:val="00FF24C8"/>
    <w:rsid w:val="00FF36A3"/>
    <w:rsid w:val="00FF3FFD"/>
    <w:rsid w:val="00FF59F0"/>
    <w:rsid w:val="00FF69C6"/>
    <w:rsid w:val="00FF7D4A"/>
    <w:rsid w:val="019D5A4C"/>
    <w:rsid w:val="02231CFF"/>
    <w:rsid w:val="02AA7311"/>
    <w:rsid w:val="02BE3E89"/>
    <w:rsid w:val="03120D1C"/>
    <w:rsid w:val="034F4464"/>
    <w:rsid w:val="0353A319"/>
    <w:rsid w:val="041CF840"/>
    <w:rsid w:val="045BEF4F"/>
    <w:rsid w:val="049F52A7"/>
    <w:rsid w:val="05A7943A"/>
    <w:rsid w:val="06C9719C"/>
    <w:rsid w:val="070CC591"/>
    <w:rsid w:val="072BA46A"/>
    <w:rsid w:val="0750F702"/>
    <w:rsid w:val="0794053A"/>
    <w:rsid w:val="084BB9F7"/>
    <w:rsid w:val="08BBD86A"/>
    <w:rsid w:val="08DA0F0E"/>
    <w:rsid w:val="09097C09"/>
    <w:rsid w:val="09108D22"/>
    <w:rsid w:val="09491D1C"/>
    <w:rsid w:val="0A66C502"/>
    <w:rsid w:val="0B897146"/>
    <w:rsid w:val="0BB0D6E8"/>
    <w:rsid w:val="0C1D7EE7"/>
    <w:rsid w:val="0CAEE64A"/>
    <w:rsid w:val="0E082D84"/>
    <w:rsid w:val="0E15B62E"/>
    <w:rsid w:val="1004B865"/>
    <w:rsid w:val="1015865B"/>
    <w:rsid w:val="1036138F"/>
    <w:rsid w:val="10DFF4D5"/>
    <w:rsid w:val="11146541"/>
    <w:rsid w:val="11C64F43"/>
    <w:rsid w:val="11D573CE"/>
    <w:rsid w:val="11D991E7"/>
    <w:rsid w:val="12A3C028"/>
    <w:rsid w:val="12B8EC76"/>
    <w:rsid w:val="12E88541"/>
    <w:rsid w:val="12F52457"/>
    <w:rsid w:val="13759988"/>
    <w:rsid w:val="158B33C7"/>
    <w:rsid w:val="1648DBB1"/>
    <w:rsid w:val="165F18FB"/>
    <w:rsid w:val="16708D18"/>
    <w:rsid w:val="16826653"/>
    <w:rsid w:val="16B35C62"/>
    <w:rsid w:val="16BFDBA4"/>
    <w:rsid w:val="16D52B8E"/>
    <w:rsid w:val="16F39D5C"/>
    <w:rsid w:val="16FAF4A7"/>
    <w:rsid w:val="17685EEC"/>
    <w:rsid w:val="17840B6C"/>
    <w:rsid w:val="17874E4A"/>
    <w:rsid w:val="1838FE8E"/>
    <w:rsid w:val="187002CD"/>
    <w:rsid w:val="1873A804"/>
    <w:rsid w:val="1A0D7238"/>
    <w:rsid w:val="1A520C48"/>
    <w:rsid w:val="1B072991"/>
    <w:rsid w:val="1B1244C3"/>
    <w:rsid w:val="1B2CF6B9"/>
    <w:rsid w:val="1B43628D"/>
    <w:rsid w:val="1CBE5D0A"/>
    <w:rsid w:val="1D0CB918"/>
    <w:rsid w:val="1D1BA915"/>
    <w:rsid w:val="1D7455EC"/>
    <w:rsid w:val="1E48934B"/>
    <w:rsid w:val="1E51122D"/>
    <w:rsid w:val="1F3D6678"/>
    <w:rsid w:val="1F618FE1"/>
    <w:rsid w:val="1F658E44"/>
    <w:rsid w:val="1F991940"/>
    <w:rsid w:val="1FC59CEE"/>
    <w:rsid w:val="2076D3E6"/>
    <w:rsid w:val="21150833"/>
    <w:rsid w:val="2119A9D7"/>
    <w:rsid w:val="215EAF6F"/>
    <w:rsid w:val="21A3AE4A"/>
    <w:rsid w:val="22794890"/>
    <w:rsid w:val="237535A9"/>
    <w:rsid w:val="237D145C"/>
    <w:rsid w:val="23C1A443"/>
    <w:rsid w:val="23CE9F78"/>
    <w:rsid w:val="23D1F51D"/>
    <w:rsid w:val="23D7E7C2"/>
    <w:rsid w:val="2403D071"/>
    <w:rsid w:val="243E8399"/>
    <w:rsid w:val="248A7CA7"/>
    <w:rsid w:val="24CE675A"/>
    <w:rsid w:val="24E2D1B4"/>
    <w:rsid w:val="257735DC"/>
    <w:rsid w:val="25EBC9B2"/>
    <w:rsid w:val="26023098"/>
    <w:rsid w:val="26136B6F"/>
    <w:rsid w:val="265A0B83"/>
    <w:rsid w:val="2669E30D"/>
    <w:rsid w:val="26D7EA43"/>
    <w:rsid w:val="26EA99E4"/>
    <w:rsid w:val="27106476"/>
    <w:rsid w:val="2718FD5E"/>
    <w:rsid w:val="2749E479"/>
    <w:rsid w:val="27BBBDAC"/>
    <w:rsid w:val="280958E6"/>
    <w:rsid w:val="2872FC25"/>
    <w:rsid w:val="289F3893"/>
    <w:rsid w:val="28C020DA"/>
    <w:rsid w:val="29090DA8"/>
    <w:rsid w:val="29336E46"/>
    <w:rsid w:val="294B367D"/>
    <w:rsid w:val="29F248C7"/>
    <w:rsid w:val="2A1C1F1B"/>
    <w:rsid w:val="2A1CCD81"/>
    <w:rsid w:val="2A7D6F32"/>
    <w:rsid w:val="2ACD825F"/>
    <w:rsid w:val="2AD9685E"/>
    <w:rsid w:val="2AE1DCAD"/>
    <w:rsid w:val="2CB1CDEF"/>
    <w:rsid w:val="2CB4C031"/>
    <w:rsid w:val="2D43E2BE"/>
    <w:rsid w:val="2E0D427D"/>
    <w:rsid w:val="2E789A6A"/>
    <w:rsid w:val="2ED3855A"/>
    <w:rsid w:val="2F1A5FA3"/>
    <w:rsid w:val="305D441C"/>
    <w:rsid w:val="3105CBBC"/>
    <w:rsid w:val="31926C7F"/>
    <w:rsid w:val="31B03B2C"/>
    <w:rsid w:val="31E26450"/>
    <w:rsid w:val="32D89444"/>
    <w:rsid w:val="32DEBE70"/>
    <w:rsid w:val="33F364D1"/>
    <w:rsid w:val="34D6FDB8"/>
    <w:rsid w:val="35A5AAB5"/>
    <w:rsid w:val="35BFCBC5"/>
    <w:rsid w:val="3685B54C"/>
    <w:rsid w:val="36C268AF"/>
    <w:rsid w:val="3729E648"/>
    <w:rsid w:val="3759583B"/>
    <w:rsid w:val="38276A36"/>
    <w:rsid w:val="38E7612F"/>
    <w:rsid w:val="39B26BA3"/>
    <w:rsid w:val="39D5C3EB"/>
    <w:rsid w:val="3A766C7D"/>
    <w:rsid w:val="3AC4018E"/>
    <w:rsid w:val="3B113A46"/>
    <w:rsid w:val="3B6148D9"/>
    <w:rsid w:val="3B713307"/>
    <w:rsid w:val="3BA20EBF"/>
    <w:rsid w:val="3C1A40C9"/>
    <w:rsid w:val="3C2BA1A9"/>
    <w:rsid w:val="3C69FB2C"/>
    <w:rsid w:val="3C966C94"/>
    <w:rsid w:val="3DA05911"/>
    <w:rsid w:val="3DAF9BAA"/>
    <w:rsid w:val="3E0191EE"/>
    <w:rsid w:val="3E354DDA"/>
    <w:rsid w:val="3E60FF9E"/>
    <w:rsid w:val="3E6F7F78"/>
    <w:rsid w:val="3E8230D3"/>
    <w:rsid w:val="3ED5FE97"/>
    <w:rsid w:val="3F618D7B"/>
    <w:rsid w:val="3F67DE85"/>
    <w:rsid w:val="3FFD16ED"/>
    <w:rsid w:val="4007953C"/>
    <w:rsid w:val="401E5521"/>
    <w:rsid w:val="40E85B51"/>
    <w:rsid w:val="4138728E"/>
    <w:rsid w:val="4141DEAC"/>
    <w:rsid w:val="41ED788E"/>
    <w:rsid w:val="42ABEF3C"/>
    <w:rsid w:val="443A450D"/>
    <w:rsid w:val="44D0AB8D"/>
    <w:rsid w:val="46680E05"/>
    <w:rsid w:val="46889542"/>
    <w:rsid w:val="469E5DF2"/>
    <w:rsid w:val="46DFF6DC"/>
    <w:rsid w:val="46F121E8"/>
    <w:rsid w:val="471A4D99"/>
    <w:rsid w:val="471B6B4B"/>
    <w:rsid w:val="47A6848E"/>
    <w:rsid w:val="47AA8E6C"/>
    <w:rsid w:val="4909028F"/>
    <w:rsid w:val="49F552C5"/>
    <w:rsid w:val="49F5D099"/>
    <w:rsid w:val="4A360E0B"/>
    <w:rsid w:val="4A6B5DC9"/>
    <w:rsid w:val="4AAA5422"/>
    <w:rsid w:val="4AFC02A8"/>
    <w:rsid w:val="4B45E324"/>
    <w:rsid w:val="4BDAADB9"/>
    <w:rsid w:val="4C114BC3"/>
    <w:rsid w:val="4CCB3551"/>
    <w:rsid w:val="4D07CAED"/>
    <w:rsid w:val="4D176051"/>
    <w:rsid w:val="4D63A482"/>
    <w:rsid w:val="4D6F4ECE"/>
    <w:rsid w:val="4D7F66C4"/>
    <w:rsid w:val="4DBE987D"/>
    <w:rsid w:val="4DDD63FE"/>
    <w:rsid w:val="4E409C8F"/>
    <w:rsid w:val="4E8DD73A"/>
    <w:rsid w:val="4EC3A083"/>
    <w:rsid w:val="4FB3E0E3"/>
    <w:rsid w:val="5046B94F"/>
    <w:rsid w:val="5097D009"/>
    <w:rsid w:val="55163717"/>
    <w:rsid w:val="563E77E6"/>
    <w:rsid w:val="56D33E72"/>
    <w:rsid w:val="57014D46"/>
    <w:rsid w:val="5724047C"/>
    <w:rsid w:val="57ACD25E"/>
    <w:rsid w:val="57CA6F31"/>
    <w:rsid w:val="57FF4563"/>
    <w:rsid w:val="5803F92B"/>
    <w:rsid w:val="5864FE49"/>
    <w:rsid w:val="5889807C"/>
    <w:rsid w:val="59EA43BB"/>
    <w:rsid w:val="59F8AE3E"/>
    <w:rsid w:val="5BAC7A46"/>
    <w:rsid w:val="5C1363B6"/>
    <w:rsid w:val="5C142BD6"/>
    <w:rsid w:val="5C175C92"/>
    <w:rsid w:val="5C701868"/>
    <w:rsid w:val="5C77D579"/>
    <w:rsid w:val="5CE0D372"/>
    <w:rsid w:val="5D081A10"/>
    <w:rsid w:val="5D816394"/>
    <w:rsid w:val="5DF15612"/>
    <w:rsid w:val="5E4FADDB"/>
    <w:rsid w:val="5E536288"/>
    <w:rsid w:val="5E76E107"/>
    <w:rsid w:val="5E950C7F"/>
    <w:rsid w:val="5EF49B7E"/>
    <w:rsid w:val="5F20D0E2"/>
    <w:rsid w:val="5F7F9896"/>
    <w:rsid w:val="5FC30BBC"/>
    <w:rsid w:val="5FED6EFE"/>
    <w:rsid w:val="5FFB341D"/>
    <w:rsid w:val="60BD5A74"/>
    <w:rsid w:val="60DA97C2"/>
    <w:rsid w:val="60F015AB"/>
    <w:rsid w:val="6122C59B"/>
    <w:rsid w:val="616E2640"/>
    <w:rsid w:val="6253FE48"/>
    <w:rsid w:val="625C84D4"/>
    <w:rsid w:val="625F5B9E"/>
    <w:rsid w:val="6267C9B3"/>
    <w:rsid w:val="6284D7AE"/>
    <w:rsid w:val="62FDD06E"/>
    <w:rsid w:val="635947F4"/>
    <w:rsid w:val="6359EF46"/>
    <w:rsid w:val="63A50710"/>
    <w:rsid w:val="63C5C28E"/>
    <w:rsid w:val="6406B6A4"/>
    <w:rsid w:val="64527EC5"/>
    <w:rsid w:val="64578B55"/>
    <w:rsid w:val="6493C865"/>
    <w:rsid w:val="64E7F6F2"/>
    <w:rsid w:val="6526A49B"/>
    <w:rsid w:val="652ABF65"/>
    <w:rsid w:val="65A8FB98"/>
    <w:rsid w:val="66BECE5B"/>
    <w:rsid w:val="67547300"/>
    <w:rsid w:val="6783C571"/>
    <w:rsid w:val="699EF901"/>
    <w:rsid w:val="69D70F14"/>
    <w:rsid w:val="6B43DDE2"/>
    <w:rsid w:val="6B700292"/>
    <w:rsid w:val="6D6FDC19"/>
    <w:rsid w:val="6DC87088"/>
    <w:rsid w:val="6E334F15"/>
    <w:rsid w:val="6E81EC59"/>
    <w:rsid w:val="6FF5BFAF"/>
    <w:rsid w:val="70B680A4"/>
    <w:rsid w:val="71DEECF8"/>
    <w:rsid w:val="71F0E4B4"/>
    <w:rsid w:val="72ACC753"/>
    <w:rsid w:val="7315F212"/>
    <w:rsid w:val="73775A3D"/>
    <w:rsid w:val="737C3551"/>
    <w:rsid w:val="73DF1563"/>
    <w:rsid w:val="73F9658A"/>
    <w:rsid w:val="7467E415"/>
    <w:rsid w:val="74E9B331"/>
    <w:rsid w:val="754BF83E"/>
    <w:rsid w:val="75941DEB"/>
    <w:rsid w:val="75EC3DCB"/>
    <w:rsid w:val="75FC4327"/>
    <w:rsid w:val="76598192"/>
    <w:rsid w:val="76FD8DC8"/>
    <w:rsid w:val="778CFAE2"/>
    <w:rsid w:val="77AD88BC"/>
    <w:rsid w:val="77BF8B86"/>
    <w:rsid w:val="786D4527"/>
    <w:rsid w:val="7949591D"/>
    <w:rsid w:val="79547D95"/>
    <w:rsid w:val="79D2D447"/>
    <w:rsid w:val="79FE196E"/>
    <w:rsid w:val="7A11B736"/>
    <w:rsid w:val="7A1DDD54"/>
    <w:rsid w:val="7AB37971"/>
    <w:rsid w:val="7AE5297E"/>
    <w:rsid w:val="7B34D2F7"/>
    <w:rsid w:val="7B6B33A4"/>
    <w:rsid w:val="7BBA0388"/>
    <w:rsid w:val="7C1BFF8E"/>
    <w:rsid w:val="7C212D7D"/>
    <w:rsid w:val="7C2B1ED2"/>
    <w:rsid w:val="7C4FF167"/>
    <w:rsid w:val="7D016F26"/>
    <w:rsid w:val="7DDE6D64"/>
    <w:rsid w:val="7E6EAE22"/>
    <w:rsid w:val="7E94C81A"/>
    <w:rsid w:val="7F4012D3"/>
    <w:rsid w:val="7F86C356"/>
  </w:rsids>
  <m:mathPr>
    <m:mathFont m:val="Cambria Math"/>
    <m:brkBin m:val="before"/>
    <m:brkBinSub m:val="--"/>
    <m:smallFrac m:val="0"/>
    <m:dispDef/>
    <m:lMargin m:val="0"/>
    <m:rMargin m:val="0"/>
    <m:defJc m:val="centerGroup"/>
    <m:wrapIndent m:val="1440"/>
    <m:intLim m:val="subSup"/>
    <m:naryLim m:val="undOvr"/>
  </m:mathPr>
  <w:themeFontLang w:val="sk-SK"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656086"/>
  <w15:chartTrackingRefBased/>
  <w15:docId w15:val="{97D1F2CF-A785-4813-A5CA-2542A88A6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 w:eastAsia="sk-SK" w:bidi="ar-SA"/>
      </w:rPr>
    </w:rPrDefault>
    <w:pPrDefault/>
  </w:docDefaults>
  <w:latentStyles w:defLockedState="0" w:defUIPriority="0" w:defSemiHidden="0" w:defUnhideWhenUsed="0" w:defQFormat="0" w:count="376">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Hyperlink" w:uiPriority="99"/>
    <w:lsdException w:name="Strong" w:uiPriority="22" w:qFormat="1"/>
    <w:lsdException w:name="Normal (Web)" w:uiPriority="99"/>
    <w:lsdException w:name="HTML Keyboard"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2231CFF"/>
    <w:pPr>
      <w:spacing w:before="120" w:after="120"/>
    </w:pPr>
    <w:rPr>
      <w:rFonts w:ascii="Calibri Light" w:hAnsi="Calibri Light"/>
      <w:sz w:val="24"/>
      <w:szCs w:val="24"/>
    </w:rPr>
  </w:style>
  <w:style w:type="paragraph" w:styleId="Heading1">
    <w:name w:val="heading 1"/>
    <w:basedOn w:val="Normal"/>
    <w:next w:val="Normal"/>
    <w:uiPriority w:val="1"/>
    <w:rsid w:val="02231CFF"/>
    <w:pPr>
      <w:keepNext/>
      <w:numPr>
        <w:numId w:val="4"/>
      </w:numPr>
      <w:spacing w:before="240" w:after="60"/>
      <w:outlineLvl w:val="0"/>
    </w:pPr>
    <w:rPr>
      <w:rFonts w:cs="Arial"/>
      <w:b/>
      <w:bCs/>
      <w:sz w:val="32"/>
      <w:szCs w:val="32"/>
    </w:rPr>
  </w:style>
  <w:style w:type="paragraph" w:styleId="Heading2">
    <w:name w:val="heading 2"/>
    <w:basedOn w:val="Normal"/>
    <w:next w:val="Normal"/>
    <w:uiPriority w:val="1"/>
    <w:rsid w:val="02231CFF"/>
    <w:pPr>
      <w:keepNext/>
      <w:numPr>
        <w:ilvl w:val="1"/>
        <w:numId w:val="4"/>
      </w:numPr>
      <w:spacing w:before="240" w:after="60"/>
      <w:outlineLvl w:val="1"/>
    </w:pPr>
    <w:rPr>
      <w:rFonts w:cs="Arial"/>
      <w:b/>
      <w:bCs/>
      <w:i/>
      <w:iCs/>
      <w:sz w:val="28"/>
      <w:szCs w:val="28"/>
    </w:rPr>
  </w:style>
  <w:style w:type="paragraph" w:styleId="Heading3">
    <w:name w:val="heading 3"/>
    <w:basedOn w:val="Normal"/>
    <w:next w:val="Normal"/>
    <w:uiPriority w:val="1"/>
    <w:rsid w:val="02231CFF"/>
    <w:pPr>
      <w:keepNext/>
      <w:numPr>
        <w:ilvl w:val="2"/>
        <w:numId w:val="4"/>
      </w:numPr>
      <w:spacing w:before="240" w:after="60"/>
      <w:outlineLvl w:val="2"/>
    </w:pPr>
    <w:rPr>
      <w:rFonts w:cs="Arial"/>
      <w:b/>
      <w:bCs/>
      <w:sz w:val="26"/>
      <w:szCs w:val="26"/>
    </w:rPr>
  </w:style>
  <w:style w:type="paragraph" w:styleId="Heading4">
    <w:name w:val="heading 4"/>
    <w:basedOn w:val="Normal"/>
    <w:next w:val="Normal"/>
    <w:uiPriority w:val="1"/>
    <w:rsid w:val="02231CFF"/>
    <w:pPr>
      <w:keepNext/>
      <w:numPr>
        <w:ilvl w:val="3"/>
        <w:numId w:val="4"/>
      </w:numPr>
      <w:spacing w:before="240" w:after="60"/>
      <w:outlineLvl w:val="3"/>
    </w:pPr>
    <w:rPr>
      <w:b/>
      <w:bCs/>
      <w:i/>
      <w:iCs/>
    </w:rPr>
  </w:style>
  <w:style w:type="paragraph" w:styleId="Heading5">
    <w:name w:val="heading 5"/>
    <w:basedOn w:val="Heading4"/>
    <w:next w:val="Normal"/>
    <w:uiPriority w:val="1"/>
    <w:rsid w:val="02231CFF"/>
    <w:pPr>
      <w:outlineLvl w:val="4"/>
    </w:pPr>
  </w:style>
  <w:style w:type="paragraph" w:styleId="Heading6">
    <w:name w:val="heading 6"/>
    <w:basedOn w:val="Normal"/>
    <w:next w:val="Normal"/>
    <w:uiPriority w:val="1"/>
    <w:rsid w:val="02231CFF"/>
    <w:pPr>
      <w:spacing w:before="240" w:after="60" w:line="360" w:lineRule="auto"/>
      <w:outlineLvl w:val="5"/>
    </w:pPr>
    <w:rPr>
      <w:b/>
      <w:bCs/>
      <w:sz w:val="22"/>
      <w:szCs w:val="22"/>
    </w:rPr>
  </w:style>
  <w:style w:type="paragraph" w:styleId="Heading7">
    <w:name w:val="heading 7"/>
    <w:basedOn w:val="Normal"/>
    <w:next w:val="Normal"/>
    <w:uiPriority w:val="1"/>
    <w:rsid w:val="02231CFF"/>
    <w:pPr>
      <w:spacing w:before="240" w:after="60" w:line="360" w:lineRule="auto"/>
      <w:outlineLvl w:val="6"/>
    </w:pPr>
  </w:style>
  <w:style w:type="paragraph" w:styleId="Heading8">
    <w:name w:val="heading 8"/>
    <w:basedOn w:val="Normal"/>
    <w:next w:val="Normal"/>
    <w:uiPriority w:val="1"/>
    <w:rsid w:val="02231CFF"/>
    <w:pPr>
      <w:spacing w:before="240" w:after="60" w:line="360" w:lineRule="auto"/>
      <w:outlineLvl w:val="7"/>
    </w:pPr>
    <w:rPr>
      <w:i/>
      <w:iCs/>
    </w:rPr>
  </w:style>
  <w:style w:type="paragraph" w:styleId="Heading9">
    <w:name w:val="heading 9"/>
    <w:basedOn w:val="Normal"/>
    <w:next w:val="Normal"/>
    <w:uiPriority w:val="1"/>
    <w:rsid w:val="02231CFF"/>
    <w:pPr>
      <w:spacing w:before="240" w:after="60" w:line="360" w:lineRule="auto"/>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rsid w:val="02231CFF"/>
  </w:style>
  <w:style w:type="paragraph" w:styleId="TOC1">
    <w:name w:val="toc 1"/>
    <w:basedOn w:val="Normal"/>
    <w:next w:val="Normal"/>
    <w:uiPriority w:val="39"/>
    <w:rsid w:val="02231CFF"/>
    <w:pPr>
      <w:tabs>
        <w:tab w:val="left" w:pos="480"/>
        <w:tab w:val="right" w:leader="dot" w:pos="9061"/>
      </w:tabs>
      <w:spacing w:line="360" w:lineRule="auto"/>
    </w:pPr>
    <w:rPr>
      <w:sz w:val="28"/>
      <w:szCs w:val="28"/>
    </w:rPr>
  </w:style>
  <w:style w:type="paragraph" w:customStyle="1" w:styleId="tl1">
    <w:name w:val="Štýl1"/>
    <w:basedOn w:val="Normal"/>
    <w:uiPriority w:val="1"/>
    <w:semiHidden/>
    <w:rsid w:val="02231CFF"/>
    <w:pPr>
      <w:numPr>
        <w:numId w:val="1"/>
      </w:numPr>
    </w:pPr>
  </w:style>
  <w:style w:type="character" w:customStyle="1" w:styleId="tlNormlnykurziva">
    <w:name w:val="Štýl Normálny + kurziva"/>
    <w:semiHidden/>
    <w:rsid w:val="0011444C"/>
    <w:rPr>
      <w:rFonts w:ascii="Times New Roman" w:hAnsi="Times New Roman"/>
      <w:sz w:val="24"/>
    </w:rPr>
  </w:style>
  <w:style w:type="numbering" w:customStyle="1" w:styleId="tlSodrkamiSymbolsymbolVavo127cmOpakovanzar">
    <w:name w:val="Štýl S odrážkami Symbol (symbol) Vľavo:  127 cm Opakovaná zará..."/>
    <w:basedOn w:val="NoList"/>
    <w:semiHidden/>
    <w:rsid w:val="008F3664"/>
    <w:pPr>
      <w:numPr>
        <w:numId w:val="2"/>
      </w:numPr>
    </w:pPr>
  </w:style>
  <w:style w:type="paragraph" w:customStyle="1" w:styleId="Vlastnnadpsi4">
    <w:name w:val="Vlastný nadpsi 4"/>
    <w:basedOn w:val="Heading4"/>
    <w:uiPriority w:val="1"/>
    <w:semiHidden/>
    <w:rsid w:val="02231CFF"/>
    <w:pPr>
      <w:tabs>
        <w:tab w:val="left" w:pos="567"/>
        <w:tab w:val="left" w:pos="1134"/>
        <w:tab w:val="left" w:pos="1701"/>
        <w:tab w:val="left" w:pos="2268"/>
        <w:tab w:val="left" w:pos="2835"/>
        <w:tab w:val="left" w:pos="3402"/>
        <w:tab w:val="left" w:pos="3969"/>
        <w:tab w:val="left" w:pos="4536"/>
        <w:tab w:val="left" w:pos="5103"/>
        <w:tab w:val="left" w:pos="5670"/>
      </w:tabs>
      <w:spacing w:before="0" w:after="120"/>
    </w:pPr>
    <w:rPr>
      <w:b w:val="0"/>
      <w:bCs w:val="0"/>
    </w:rPr>
  </w:style>
  <w:style w:type="paragraph" w:styleId="MessageHeader">
    <w:name w:val="Message Header"/>
    <w:basedOn w:val="Normal"/>
    <w:uiPriority w:val="1"/>
    <w:semiHidden/>
    <w:rsid w:val="02231CFF"/>
    <w:pPr>
      <w:spacing w:after="0" w:line="360" w:lineRule="atLeast"/>
      <w:ind w:left="1134" w:hanging="1134"/>
    </w:pPr>
    <w:rPr>
      <w:rFonts w:cs="Arial"/>
      <w:b/>
      <w:bCs/>
      <w:i/>
      <w:iCs/>
      <w:color w:val="FFFFFF" w:themeColor="background1"/>
    </w:rPr>
  </w:style>
  <w:style w:type="table" w:styleId="TableClassic1">
    <w:name w:val="Table Classic 1"/>
    <w:basedOn w:val="TableNormal"/>
    <w:semiHidden/>
    <w:rsid w:val="00841599"/>
    <w:pPr>
      <w:widowControl w:val="0"/>
      <w:autoSpaceDE w:val="0"/>
      <w:autoSpaceDN w:val="0"/>
      <w:adjustRightInd w:val="0"/>
      <w:spacing w:line="360" w:lineRule="atLeast"/>
      <w:jc w:val="both"/>
      <w:textAlignment w:val="baseline"/>
    </w:pPr>
    <w:rPr>
      <w:rFonts w:ascii="Tahoma" w:hAnsi="Tahoma"/>
      <w:b/>
      <w:i/>
      <w:color w:val="FFFFFF"/>
      <w:sz w:val="24"/>
    </w:rPr>
    <w:tblPr>
      <w:tblBorders>
        <w:top w:val="single" w:sz="12" w:space="0" w:color="000000"/>
        <w:bottom w:val="single" w:sz="12" w:space="0" w:color="000000"/>
      </w:tblBorders>
    </w:tblPr>
    <w:tcPr>
      <w:shd w:val="solid" w:color="5F5F5F" w:fill="606060"/>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edtabuka">
    <w:name w:val="Šedá tabuľka"/>
    <w:basedOn w:val="Normal"/>
    <w:uiPriority w:val="1"/>
    <w:semiHidden/>
    <w:rsid w:val="02231CFF"/>
    <w:pPr>
      <w:spacing w:after="0"/>
    </w:pPr>
    <w:rPr>
      <w:b/>
      <w:bCs/>
      <w:i/>
      <w:iCs/>
      <w:color w:val="FFFFFF" w:themeColor="background1"/>
    </w:rPr>
  </w:style>
  <w:style w:type="table" w:styleId="TableGrid">
    <w:name w:val="Table Grid"/>
    <w:basedOn w:val="TableNormal"/>
    <w:semiHidden/>
    <w:rsid w:val="00146B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iedenie">
    <w:name w:val="Triedenie"/>
    <w:basedOn w:val="Normal"/>
    <w:uiPriority w:val="1"/>
    <w:semiHidden/>
    <w:rsid w:val="02231CFF"/>
    <w:pPr>
      <w:spacing w:after="0"/>
    </w:pPr>
    <w:rPr>
      <w:rFonts w:cs="Tahoma"/>
      <w:b/>
      <w:bCs/>
      <w:i/>
      <w:iCs/>
    </w:rPr>
  </w:style>
  <w:style w:type="character" w:customStyle="1" w:styleId="tlTahomaTunKurzvaBiela">
    <w:name w:val="Štýl Tahoma Tučné Kurzíva Biela"/>
    <w:semiHidden/>
    <w:rsid w:val="00F95994"/>
    <w:rPr>
      <w:rFonts w:ascii="Tahoma" w:hAnsi="Tahoma"/>
      <w:b/>
      <w:bCs/>
      <w:i/>
      <w:iCs/>
      <w:color w:val="FFFFFF"/>
      <w:bdr w:val="single" w:sz="6" w:space="0" w:color="auto"/>
    </w:rPr>
  </w:style>
  <w:style w:type="character" w:styleId="PageNumber">
    <w:name w:val="page number"/>
    <w:rsid w:val="00146B82"/>
    <w:rPr>
      <w:rFonts w:ascii="Tahoma" w:hAnsi="Tahoma"/>
    </w:rPr>
  </w:style>
  <w:style w:type="paragraph" w:styleId="Header">
    <w:name w:val="header"/>
    <w:basedOn w:val="Normal"/>
    <w:link w:val="HeaderChar"/>
    <w:uiPriority w:val="1"/>
    <w:rsid w:val="02231CFF"/>
    <w:pPr>
      <w:tabs>
        <w:tab w:val="center" w:pos="4536"/>
        <w:tab w:val="right" w:pos="9072"/>
      </w:tabs>
    </w:pPr>
  </w:style>
  <w:style w:type="character" w:styleId="Hyperlink">
    <w:name w:val="Hyperlink"/>
    <w:uiPriority w:val="99"/>
    <w:rsid w:val="00146B82"/>
    <w:rPr>
      <w:color w:val="0000FF"/>
      <w:u w:val="single"/>
    </w:rPr>
  </w:style>
  <w:style w:type="table" w:styleId="TableSimple2">
    <w:name w:val="Table Simple 2"/>
    <w:basedOn w:val="TableNormal"/>
    <w:semiHidden/>
    <w:rsid w:val="0087396C"/>
    <w:rPr>
      <w:i/>
    </w:rPr>
    <w:tblPr/>
    <w:tcPr>
      <w:shd w:val="clear" w:color="auto" w:fill="E6E6E6"/>
    </w:tc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Classic3">
    <w:name w:val="Table Classic 3"/>
    <w:basedOn w:val="TableNormal"/>
    <w:semiHidden/>
    <w:rsid w:val="0087396C"/>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Zptenadresa">
    <w:name w:val="Zpáteční adresa"/>
    <w:basedOn w:val="Normal"/>
    <w:uiPriority w:val="1"/>
    <w:rsid w:val="02231CFF"/>
    <w:pPr>
      <w:keepLines/>
      <w:spacing w:line="200" w:lineRule="atLeast"/>
    </w:pPr>
    <w:rPr>
      <w:sz w:val="16"/>
      <w:szCs w:val="16"/>
      <w:lang w:val="cs" w:eastAsia="en-US"/>
    </w:rPr>
  </w:style>
  <w:style w:type="paragraph" w:styleId="TOC2">
    <w:name w:val="toc 2"/>
    <w:basedOn w:val="Normal"/>
    <w:next w:val="Normal"/>
    <w:uiPriority w:val="39"/>
    <w:rsid w:val="02231CFF"/>
    <w:pPr>
      <w:ind w:left="240"/>
    </w:pPr>
    <w:rPr>
      <w:sz w:val="22"/>
      <w:szCs w:val="22"/>
    </w:rPr>
  </w:style>
  <w:style w:type="paragraph" w:styleId="TOC3">
    <w:name w:val="toc 3"/>
    <w:basedOn w:val="Normal"/>
    <w:next w:val="Normal"/>
    <w:uiPriority w:val="39"/>
    <w:rsid w:val="02231CFF"/>
    <w:pPr>
      <w:ind w:left="480"/>
    </w:pPr>
    <w:rPr>
      <w:sz w:val="22"/>
      <w:szCs w:val="22"/>
    </w:rPr>
  </w:style>
  <w:style w:type="paragraph" w:styleId="TOC4">
    <w:name w:val="toc 4"/>
    <w:basedOn w:val="Normal"/>
    <w:next w:val="Normal"/>
    <w:uiPriority w:val="39"/>
    <w:rsid w:val="02231CFF"/>
    <w:pPr>
      <w:ind w:left="720"/>
    </w:pPr>
  </w:style>
  <w:style w:type="paragraph" w:styleId="TOC6">
    <w:name w:val="toc 6"/>
    <w:basedOn w:val="Normal"/>
    <w:next w:val="Normal"/>
    <w:uiPriority w:val="39"/>
    <w:rsid w:val="02231CFF"/>
    <w:pPr>
      <w:ind w:left="1200"/>
    </w:pPr>
  </w:style>
  <w:style w:type="paragraph" w:styleId="TOC7">
    <w:name w:val="toc 7"/>
    <w:basedOn w:val="Normal"/>
    <w:next w:val="Normal"/>
    <w:uiPriority w:val="39"/>
    <w:rsid w:val="02231CFF"/>
    <w:pPr>
      <w:ind w:left="1440"/>
    </w:pPr>
  </w:style>
  <w:style w:type="paragraph" w:styleId="TOC8">
    <w:name w:val="toc 8"/>
    <w:basedOn w:val="Normal"/>
    <w:next w:val="Normal"/>
    <w:uiPriority w:val="39"/>
    <w:rsid w:val="02231CFF"/>
    <w:pPr>
      <w:ind w:left="1680"/>
    </w:pPr>
  </w:style>
  <w:style w:type="paragraph" w:styleId="TOC9">
    <w:name w:val="toc 9"/>
    <w:basedOn w:val="Normal"/>
    <w:next w:val="Normal"/>
    <w:uiPriority w:val="39"/>
    <w:rsid w:val="02231CFF"/>
    <w:pPr>
      <w:ind w:left="1920"/>
    </w:pPr>
  </w:style>
  <w:style w:type="character" w:styleId="CommentReference">
    <w:name w:val="annotation reference"/>
    <w:semiHidden/>
    <w:rsid w:val="00146B82"/>
    <w:rPr>
      <w:sz w:val="16"/>
      <w:szCs w:val="16"/>
    </w:rPr>
  </w:style>
  <w:style w:type="paragraph" w:styleId="Footer">
    <w:name w:val="footer"/>
    <w:basedOn w:val="Normal"/>
    <w:link w:val="FooterChar"/>
    <w:uiPriority w:val="99"/>
    <w:rsid w:val="02231CFF"/>
    <w:pPr>
      <w:tabs>
        <w:tab w:val="center" w:pos="4536"/>
        <w:tab w:val="right" w:pos="9072"/>
      </w:tabs>
    </w:pPr>
  </w:style>
  <w:style w:type="paragraph" w:customStyle="1" w:styleId="stand">
    <w:name w:val="stand"/>
    <w:basedOn w:val="Normal"/>
    <w:uiPriority w:val="1"/>
    <w:semiHidden/>
    <w:rsid w:val="02231CFF"/>
    <w:pPr>
      <w:widowControl w:val="0"/>
      <w:tabs>
        <w:tab w:val="left" w:pos="567"/>
        <w:tab w:val="left" w:pos="1134"/>
        <w:tab w:val="left" w:pos="1701"/>
      </w:tabs>
    </w:pPr>
    <w:rPr>
      <w:noProof/>
      <w:lang w:eastAsia="en-US" w:val="cs"/>
    </w:rPr>
  </w:style>
  <w:style w:type="paragraph" w:customStyle="1" w:styleId="tlTunKurzvaBielaPodaokraja">
    <w:name w:val="Štýl Tučné Kurzíva Biela Podľa okraja"/>
    <w:basedOn w:val="Normal"/>
    <w:uiPriority w:val="1"/>
    <w:semiHidden/>
    <w:rsid w:val="02231CFF"/>
    <w:pPr>
      <w:jc w:val="both"/>
    </w:pPr>
    <w:rPr>
      <w:color w:val="FFFFFF" w:themeColor="background1"/>
    </w:rPr>
  </w:style>
  <w:style w:type="paragraph" w:customStyle="1" w:styleId="tlTunKurzvaPodaokraja">
    <w:name w:val="Štýl Tučné Kurzíva Podľa okraja"/>
    <w:basedOn w:val="Normal"/>
    <w:uiPriority w:val="1"/>
    <w:semiHidden/>
    <w:rsid w:val="02231CFF"/>
    <w:pPr>
      <w:jc w:val="both"/>
    </w:pPr>
  </w:style>
  <w:style w:type="paragraph" w:styleId="BalloonText">
    <w:name w:val="Balloon Text"/>
    <w:basedOn w:val="Normal"/>
    <w:uiPriority w:val="1"/>
    <w:semiHidden/>
    <w:rsid w:val="02231CFF"/>
    <w:rPr>
      <w:rFonts w:cs="Tahoma"/>
      <w:sz w:val="16"/>
      <w:szCs w:val="16"/>
    </w:rPr>
  </w:style>
  <w:style w:type="paragraph" w:styleId="CommentText">
    <w:name w:val="annotation text"/>
    <w:basedOn w:val="Normal"/>
    <w:uiPriority w:val="1"/>
    <w:semiHidden/>
    <w:rsid w:val="02231CFF"/>
    <w:rPr>
      <w:sz w:val="20"/>
      <w:szCs w:val="20"/>
    </w:rPr>
  </w:style>
  <w:style w:type="paragraph" w:styleId="ListBullet3">
    <w:name w:val="List Bullet 3"/>
    <w:basedOn w:val="Normal"/>
    <w:uiPriority w:val="1"/>
    <w:rsid w:val="02231CFF"/>
    <w:pPr>
      <w:numPr>
        <w:numId w:val="3"/>
      </w:numPr>
    </w:pPr>
  </w:style>
  <w:style w:type="paragraph" w:styleId="TOC5">
    <w:name w:val="toc 5"/>
    <w:basedOn w:val="Normal"/>
    <w:next w:val="Normal"/>
    <w:uiPriority w:val="39"/>
    <w:rsid w:val="02231CFF"/>
    <w:pPr>
      <w:ind w:left="960"/>
    </w:pPr>
  </w:style>
  <w:style w:type="paragraph" w:styleId="CommentSubject">
    <w:name w:val="annotation subject"/>
    <w:basedOn w:val="CommentText"/>
    <w:next w:val="CommentText"/>
    <w:uiPriority w:val="1"/>
    <w:semiHidden/>
    <w:rsid w:val="02231CFF"/>
    <w:rPr>
      <w:b/>
      <w:bCs/>
    </w:rPr>
  </w:style>
  <w:style w:type="paragraph" w:styleId="Caption">
    <w:name w:val="caption"/>
    <w:aliases w:val="Picture"/>
    <w:basedOn w:val="Normal"/>
    <w:next w:val="Normal"/>
    <w:qFormat/>
    <w:rsid w:val="02231CFF"/>
    <w:pPr>
      <w:jc w:val="center"/>
    </w:pPr>
    <w:rPr>
      <w:rFonts w:asciiTheme="majorHAnsi" w:hAnsiTheme="majorHAnsi"/>
      <w:b/>
      <w:bCs/>
      <w:sz w:val="20"/>
      <w:szCs w:val="20"/>
    </w:rPr>
  </w:style>
  <w:style w:type="paragraph" w:styleId="NormalWeb">
    <w:name w:val="Normal (Web)"/>
    <w:basedOn w:val="Normal"/>
    <w:uiPriority w:val="99"/>
    <w:unhideWhenUsed/>
    <w:rsid w:val="02231CFF"/>
    <w:pPr>
      <w:spacing w:beforeAutospacing="1" w:afterAutospacing="1"/>
    </w:pPr>
  </w:style>
  <w:style w:type="paragraph" w:styleId="ListParagraph">
    <w:name w:val="List Paragraph"/>
    <w:basedOn w:val="Normal"/>
    <w:uiPriority w:val="34"/>
    <w:rsid w:val="02231CFF"/>
    <w:pPr>
      <w:spacing w:before="0" w:after="160" w:line="259" w:lineRule="auto"/>
      <w:ind w:left="720"/>
      <w:contextualSpacing/>
    </w:pPr>
    <w:rPr>
      <w:rFonts w:asciiTheme="majorHAnsi" w:eastAsia="Calibri" w:hAnsiTheme="majorHAnsi"/>
      <w:lang w:val="cs" w:eastAsia="en-US"/>
    </w:rPr>
  </w:style>
  <w:style w:type="character" w:customStyle="1" w:styleId="FooterChar">
    <w:name w:val="Footer Char"/>
    <w:link w:val="Footer"/>
    <w:uiPriority w:val="99"/>
    <w:rsid w:val="02231CFF"/>
    <w:rPr>
      <w:rFonts w:ascii="Tahoma" w:hAnsi="Tahoma"/>
      <w:noProof w:val="0"/>
      <w:sz w:val="24"/>
      <w:szCs w:val="24"/>
    </w:rPr>
  </w:style>
  <w:style w:type="character" w:customStyle="1" w:styleId="BodyTextChar">
    <w:name w:val="Body Text Char"/>
    <w:basedOn w:val="DefaultParagraphFont"/>
    <w:link w:val="BodyText"/>
    <w:uiPriority w:val="1"/>
    <w:semiHidden/>
    <w:rsid w:val="02231CFF"/>
    <w:rPr>
      <w:rFonts w:ascii="Tahoma" w:eastAsia="Times New Roman" w:hAnsi="Tahoma" w:cs="Times New Roman"/>
      <w:noProof w:val="0"/>
      <w:sz w:val="24"/>
      <w:szCs w:val="24"/>
      <w:lang w:val="cs"/>
    </w:rPr>
  </w:style>
  <w:style w:type="paragraph" w:customStyle="1" w:styleId="IW-Nadpis1">
    <w:name w:val="IW - Nadpis 1"/>
    <w:basedOn w:val="Heading1"/>
    <w:next w:val="Normal"/>
    <w:link w:val="IW-Nadpis1Char"/>
    <w:qFormat/>
    <w:rsid w:val="02231CFF"/>
    <w:pPr>
      <w:keepLines/>
      <w:numPr>
        <w:numId w:val="19"/>
      </w:numPr>
      <w:spacing w:after="120"/>
    </w:pPr>
    <w:rPr>
      <w:rFonts w:eastAsiaTheme="majorEastAsia" w:cstheme="majorBidi"/>
      <w:color w:val="2E74B5" w:themeColor="accent1" w:themeShade="BF"/>
      <w:sz w:val="36"/>
      <w:szCs w:val="36"/>
      <w:lang w:eastAsia="en-US" w:val="cs"/>
    </w:rPr>
  </w:style>
  <w:style w:type="character" w:customStyle="1" w:styleId="IW-Nadpis1Char">
    <w:name w:val="IW - Nadpis 1 Char"/>
    <w:basedOn w:val="DefaultParagraphFont"/>
    <w:link w:val="IW-Nadpis1"/>
    <w:rsid w:val="02231CFF"/>
    <w:rPr>
      <w:rFonts w:ascii="Calibri Light" w:eastAsiaTheme="majorEastAsia" w:hAnsi="Calibri Light" w:cstheme="majorBidi"/>
      <w:b/>
      <w:bCs/>
      <w:color w:val="2E74B5" w:themeColor="accent1" w:themeShade="BF"/>
      <w:sz w:val="36"/>
      <w:szCs w:val="36"/>
      <w:lang w:eastAsia="en-US" w:val="cs"/>
    </w:rPr>
  </w:style>
  <w:style w:type="paragraph" w:customStyle="1" w:styleId="IW-Nadpis2">
    <w:name w:val="IW - Nadpis 2"/>
    <w:basedOn w:val="Heading2"/>
    <w:next w:val="Normal"/>
    <w:link w:val="IW-Nadpis2Char"/>
    <w:qFormat/>
    <w:rsid w:val="02231CFF"/>
    <w:pPr>
      <w:keepLines/>
      <w:numPr>
        <w:numId w:val="19"/>
      </w:numPr>
      <w:spacing w:before="200" w:after="120"/>
    </w:pPr>
    <w:rPr>
      <w:rFonts w:ascii="Calibri" w:eastAsia="Calibri" w:hAnsi="Calibri" w:cs="Calibri Light"/>
      <w:b w:val="0"/>
      <w:bCs w:val="0"/>
      <w:i w:val="0"/>
      <w:iCs w:val="0"/>
      <w:color w:val="5B9BD5" w:themeColor="accent1"/>
      <w:sz w:val="26"/>
      <w:szCs w:val="26"/>
      <w:lang w:eastAsia="en-US" w:val="cs"/>
    </w:rPr>
  </w:style>
  <w:style w:type="character" w:customStyle="1" w:styleId="IW-Nadpis2Char">
    <w:name w:val="IW - Nadpis 2 Char"/>
    <w:basedOn w:val="DefaultParagraphFont"/>
    <w:link w:val="IW-Nadpis2"/>
    <w:rsid w:val="02231CFF"/>
    <w:rPr>
      <w:rFonts w:ascii="Calibri" w:eastAsia="Calibri" w:hAnsi="Calibri" w:cs="Calibri Light"/>
      <w:color w:val="5B9BD5" w:themeColor="accent1"/>
      <w:sz w:val="26"/>
      <w:szCs w:val="26"/>
      <w:lang w:eastAsia="en-US" w:val="cs"/>
    </w:rPr>
  </w:style>
  <w:style w:type="paragraph" w:customStyle="1" w:styleId="IW-Nadpis3">
    <w:name w:val="IW - Nadpis 3"/>
    <w:basedOn w:val="Heading3"/>
    <w:next w:val="Normal"/>
    <w:link w:val="IW-Nadpis3Char"/>
    <w:qFormat/>
    <w:rsid w:val="02231CFF"/>
    <w:pPr>
      <w:keepLines/>
      <w:numPr>
        <w:numId w:val="19"/>
      </w:numPr>
      <w:spacing w:before="200" w:after="120"/>
    </w:pPr>
    <w:rPr>
      <w:rFonts w:eastAsiaTheme="majorEastAsia" w:cstheme="majorBidi"/>
      <w:color w:val="5B9BD5" w:themeColor="accent1"/>
      <w:sz w:val="28"/>
      <w:szCs w:val="28"/>
      <w:lang w:eastAsia="en-US" w:val="cs"/>
    </w:rPr>
  </w:style>
  <w:style w:type="character" w:customStyle="1" w:styleId="IW-Nadpis3Char">
    <w:name w:val="IW - Nadpis 3 Char"/>
    <w:basedOn w:val="DefaultParagraphFont"/>
    <w:link w:val="IW-Nadpis3"/>
    <w:rsid w:val="02231CFF"/>
    <w:rPr>
      <w:rFonts w:ascii="Calibri Light" w:eastAsiaTheme="majorEastAsia" w:hAnsi="Calibri Light" w:cstheme="majorBidi"/>
      <w:b/>
      <w:bCs/>
      <w:color w:val="5B9BD5" w:themeColor="accent1"/>
      <w:sz w:val="28"/>
      <w:szCs w:val="28"/>
      <w:lang w:eastAsia="en-US" w:val="cs"/>
    </w:rPr>
  </w:style>
  <w:style w:type="paragraph" w:customStyle="1" w:styleId="IW-Nadpis4">
    <w:name w:val="IW - Nadpis 4"/>
    <w:basedOn w:val="Heading4"/>
    <w:next w:val="IW-Norml"/>
    <w:link w:val="IW-Nadpis4Char"/>
    <w:qFormat/>
    <w:rsid w:val="02231CFF"/>
    <w:pPr>
      <w:keepLines/>
      <w:spacing w:before="200" w:after="0"/>
    </w:pPr>
    <w:rPr>
      <w:rFonts w:eastAsiaTheme="majorEastAsia" w:cstheme="majorBidi"/>
      <w:i w:val="0"/>
      <w:iCs w:val="0"/>
      <w:color w:val="808080" w:themeColor="background1" w:themeShade="80"/>
      <w:lang w:eastAsia="en-US" w:val="cs"/>
    </w:rPr>
  </w:style>
  <w:style w:type="character" w:customStyle="1" w:styleId="IW-Nadpis4Char">
    <w:name w:val="IW - Nadpis 4 Char"/>
    <w:basedOn w:val="DefaultParagraphFont"/>
    <w:link w:val="IW-Nadpis4"/>
    <w:rsid w:val="02231CFF"/>
    <w:rPr>
      <w:rFonts w:ascii="Calibri Light" w:eastAsiaTheme="majorEastAsia" w:hAnsi="Calibri Light" w:cstheme="majorBidi"/>
      <w:b/>
      <w:bCs/>
      <w:color w:val="808080" w:themeColor="background1" w:themeShade="80"/>
      <w:sz w:val="24"/>
      <w:szCs w:val="24"/>
      <w:lang w:eastAsia="en-US" w:val="cs"/>
    </w:rPr>
  </w:style>
  <w:style w:type="paragraph" w:customStyle="1" w:styleId="IW-Nazov">
    <w:name w:val="IW - Nazov"/>
    <w:basedOn w:val="Title"/>
    <w:next w:val="Normal"/>
    <w:link w:val="IW-NazovChar"/>
    <w:uiPriority w:val="1"/>
    <w:rsid w:val="02231CFF"/>
    <w:pPr>
      <w:spacing w:after="300"/>
      <w:jc w:val="center"/>
    </w:pPr>
    <w:rPr>
      <w:color w:val="323E4F" w:themeColor="text2" w:themeShade="BF"/>
      <w:sz w:val="52"/>
      <w:szCs w:val="52"/>
      <w:lang w:eastAsia="en-US" w:val="cs"/>
    </w:rPr>
  </w:style>
  <w:style w:type="character" w:customStyle="1" w:styleId="IW-NazovChar">
    <w:name w:val="IW - Nazov Char"/>
    <w:basedOn w:val="TitleChar"/>
    <w:link w:val="IW-Nazov"/>
    <w:uiPriority w:val="1"/>
    <w:rsid w:val="02231CFF"/>
    <w:rPr>
      <w:rFonts w:asciiTheme="majorHAnsi" w:eastAsiaTheme="majorEastAsia" w:hAnsiTheme="majorHAnsi" w:cstheme="majorBidi"/>
      <w:noProof w:val="0"/>
      <w:color w:val="323E4F" w:themeColor="text2" w:themeShade="BF"/>
      <w:sz w:val="52"/>
      <w:szCs w:val="52"/>
      <w:lang w:val="cs" w:eastAsia="en-US"/>
    </w:rPr>
  </w:style>
  <w:style w:type="paragraph" w:styleId="Title">
    <w:name w:val="Title"/>
    <w:basedOn w:val="Normal"/>
    <w:next w:val="Normal"/>
    <w:link w:val="TitleChar"/>
    <w:uiPriority w:val="1"/>
    <w:rsid w:val="02231CFF"/>
    <w:pPr>
      <w:spacing w:before="0" w:after="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2231CFF"/>
    <w:rPr>
      <w:rFonts w:asciiTheme="majorHAnsi" w:eastAsiaTheme="majorEastAsia" w:hAnsiTheme="majorHAnsi" w:cstheme="majorBidi"/>
      <w:noProof w:val="0"/>
      <w:sz w:val="56"/>
      <w:szCs w:val="56"/>
      <w:lang w:val="cs"/>
    </w:rPr>
  </w:style>
  <w:style w:type="paragraph" w:customStyle="1" w:styleId="IW-Norml">
    <w:name w:val="IW - Normál"/>
    <w:basedOn w:val="TOC1"/>
    <w:link w:val="IW-NormlChar"/>
    <w:qFormat/>
    <w:rsid w:val="02231CFF"/>
    <w:pPr>
      <w:tabs>
        <w:tab w:val="clear" w:pos="480"/>
        <w:tab w:val="clear" w:pos="9061"/>
        <w:tab w:val="right" w:leader="dot" w:pos="9062"/>
        <w:tab w:val="left" w:pos="480"/>
        <w:tab w:val="right" w:leader="dot" w:pos="9061"/>
      </w:tabs>
      <w:spacing w:before="0" w:after="100"/>
      <w:jc w:val="both"/>
    </w:pPr>
    <w:rPr>
      <w:rFonts w:eastAsiaTheme="minorEastAsia" w:cstheme="minorBidi"/>
      <w:noProof/>
      <w:sz w:val="24"/>
      <w:szCs w:val="24"/>
      <w:lang w:eastAsia="en-US" w:val="cs"/>
    </w:rPr>
  </w:style>
  <w:style w:type="character" w:customStyle="1" w:styleId="IW-NormlChar">
    <w:name w:val="IW - Normál Char"/>
    <w:basedOn w:val="DefaultParagraphFont"/>
    <w:link w:val="IW-Norml"/>
    <w:rsid w:val="02231CFF"/>
    <w:rPr>
      <w:rFonts w:ascii="Calibri Light" w:eastAsiaTheme="minorEastAsia" w:hAnsi="Calibri Light" w:cstheme="minorBidi"/>
      <w:noProof/>
      <w:sz w:val="24"/>
      <w:szCs w:val="24"/>
      <w:lang w:val="cs" w:eastAsia="en-US"/>
    </w:rPr>
  </w:style>
  <w:style w:type="paragraph" w:customStyle="1" w:styleId="IW-Podtitul">
    <w:name w:val="IW - Podtitul"/>
    <w:basedOn w:val="Subtitle"/>
    <w:next w:val="Normal"/>
    <w:link w:val="IW-PodtitulChar"/>
    <w:uiPriority w:val="1"/>
    <w:rsid w:val="02231CFF"/>
    <w:pPr>
      <w:spacing w:before="0" w:after="0"/>
      <w:jc w:val="center"/>
    </w:pPr>
    <w:rPr>
      <w:rFonts w:ascii="Calibri Light" w:eastAsiaTheme="majorEastAsia" w:hAnsi="Calibri Light" w:cstheme="majorBidi"/>
      <w:i/>
      <w:iCs/>
      <w:color w:val="5B9BD5" w:themeColor="accent1"/>
      <w:sz w:val="28"/>
      <w:szCs w:val="28"/>
      <w:lang w:eastAsia="en-US" w:val="cs"/>
    </w:rPr>
  </w:style>
  <w:style w:type="character" w:customStyle="1" w:styleId="IW-PodtitulChar">
    <w:name w:val="IW - Podtitul Char"/>
    <w:basedOn w:val="SubtitleChar"/>
    <w:link w:val="IW-Podtitul"/>
    <w:uiPriority w:val="1"/>
    <w:rsid w:val="02231CFF"/>
    <w:rPr>
      <w:rFonts w:ascii="Calibri Light" w:eastAsiaTheme="majorEastAsia" w:hAnsi="Calibri Light" w:cstheme="majorBidi"/>
      <w:i/>
      <w:iCs/>
      <w:noProof w:val="0"/>
      <w:color w:val="5B9BD5" w:themeColor="accent1"/>
      <w:sz w:val="28"/>
      <w:szCs w:val="28"/>
      <w:lang w:val="cs" w:eastAsia="en-US"/>
    </w:rPr>
  </w:style>
  <w:style w:type="paragraph" w:styleId="Subtitle">
    <w:name w:val="Subtitle"/>
    <w:basedOn w:val="Normal"/>
    <w:next w:val="Normal"/>
    <w:link w:val="SubtitleChar"/>
    <w:uiPriority w:val="1"/>
    <w:rsid w:val="02231CFF"/>
    <w:pPr>
      <w:spacing w:after="160"/>
    </w:pPr>
    <w:rPr>
      <w:rFonts w:asciiTheme="minorHAnsi" w:eastAsiaTheme="minorEastAsia" w:hAnsiTheme="minorHAnsi" w:cstheme="minorBidi"/>
      <w:color w:val="5A5A5A"/>
      <w:sz w:val="22"/>
      <w:szCs w:val="22"/>
    </w:rPr>
  </w:style>
  <w:style w:type="character" w:customStyle="1" w:styleId="SubtitleChar">
    <w:name w:val="Subtitle Char"/>
    <w:basedOn w:val="DefaultParagraphFont"/>
    <w:link w:val="Subtitle"/>
    <w:uiPriority w:val="1"/>
    <w:rsid w:val="02231CFF"/>
    <w:rPr>
      <w:rFonts w:asciiTheme="minorHAnsi" w:eastAsiaTheme="minorEastAsia" w:hAnsiTheme="minorHAnsi" w:cstheme="minorBidi"/>
      <w:noProof w:val="0"/>
      <w:color w:val="5A5A5A"/>
      <w:sz w:val="22"/>
      <w:szCs w:val="22"/>
      <w:lang w:val="cs"/>
    </w:rPr>
  </w:style>
  <w:style w:type="character" w:customStyle="1" w:styleId="HeaderChar">
    <w:name w:val="Header Char"/>
    <w:basedOn w:val="DefaultParagraphFont"/>
    <w:link w:val="Header"/>
    <w:uiPriority w:val="1"/>
    <w:rsid w:val="02231CFF"/>
    <w:rPr>
      <w:rFonts w:ascii="Tahoma" w:eastAsia="Times New Roman" w:hAnsi="Tahoma" w:cs="Times New Roman"/>
      <w:noProof w:val="0"/>
      <w:sz w:val="24"/>
      <w:szCs w:val="24"/>
      <w:lang w:val="cs"/>
    </w:rPr>
  </w:style>
  <w:style w:type="paragraph" w:styleId="TOCHeading">
    <w:name w:val="TOC Heading"/>
    <w:basedOn w:val="Heading1"/>
    <w:next w:val="Normal"/>
    <w:uiPriority w:val="39"/>
    <w:unhideWhenUsed/>
    <w:rsid w:val="02231CFF"/>
    <w:pPr>
      <w:keepLines/>
      <w:spacing w:before="0" w:after="0" w:line="276" w:lineRule="auto"/>
    </w:pPr>
    <w:rPr>
      <w:rFonts w:asciiTheme="majorHAnsi" w:eastAsiaTheme="majorEastAsia" w:hAnsiTheme="majorHAnsi" w:cstheme="majorBidi"/>
      <w:b w:val="0"/>
      <w:bCs w:val="0"/>
      <w:sz w:val="24"/>
      <w:szCs w:val="24"/>
      <w:lang w:eastAsia="en-US" w:val="cs"/>
    </w:rPr>
  </w:style>
  <w:style w:type="paragraph" w:customStyle="1" w:styleId="Podobrazkom">
    <w:name w:val="Pod obrazkom"/>
    <w:basedOn w:val="Normal"/>
    <w:uiPriority w:val="1"/>
    <w:rsid w:val="02231CFF"/>
    <w:pPr>
      <w:spacing w:before="0" w:after="240" w:line="312" w:lineRule="auto"/>
      <w:jc w:val="center"/>
    </w:pPr>
    <w:rPr>
      <w:rFonts w:ascii="Arial" w:hAnsi="Arial"/>
      <w:noProof/>
      <w:color w:val="080808"/>
      <w:sz w:val="16"/>
      <w:szCs w:val="16"/>
    </w:rPr>
  </w:style>
  <w:style w:type="paragraph" w:customStyle="1" w:styleId="Obrzok">
    <w:name w:val="Obrázok"/>
    <w:basedOn w:val="Normal"/>
    <w:next w:val="Podobrazkom"/>
    <w:qFormat/>
    <w:rsid w:val="02231CFF"/>
    <w:pPr>
      <w:keepNext/>
      <w:spacing w:before="0" w:after="0" w:line="312" w:lineRule="auto"/>
      <w:jc w:val="center"/>
    </w:pPr>
    <w:rPr>
      <w:rFonts w:ascii="Arial" w:hAnsi="Arial"/>
      <w:noProof/>
      <w:color w:val="080808"/>
      <w:sz w:val="20"/>
      <w:szCs w:val="20"/>
    </w:rPr>
  </w:style>
  <w:style w:type="paragraph" w:customStyle="1" w:styleId="Odrazkyinterway">
    <w:name w:val="Odrazky interway"/>
    <w:basedOn w:val="Normal"/>
    <w:qFormat/>
    <w:rsid w:val="02231CFF"/>
    <w:pPr>
      <w:numPr>
        <w:numId w:val="10"/>
      </w:numPr>
      <w:spacing w:before="0" w:after="240"/>
    </w:pPr>
    <w:rPr>
      <w:rFonts w:ascii="Calibri" w:eastAsiaTheme="minorEastAsia" w:hAnsi="Calibri" w:cstheme="minorBidi"/>
      <w:noProof/>
      <w:color w:val="009FDF"/>
      <w:lang w:eastAsia="en-US" w:val="cs"/>
    </w:rPr>
  </w:style>
  <w:style w:type="paragraph" w:customStyle="1" w:styleId="Beznytextponukyodseky">
    <w:name w:val="Bezny_text_ponuky_odseky"/>
    <w:basedOn w:val="Normal"/>
    <w:qFormat/>
    <w:rsid w:val="02231CFF"/>
    <w:pPr>
      <w:spacing w:before="0" w:after="240"/>
      <w:jc w:val="both"/>
    </w:pPr>
    <w:rPr>
      <w:rFonts w:asciiTheme="minorHAnsi" w:eastAsiaTheme="minorEastAsia" w:hAnsiTheme="minorHAnsi" w:cstheme="minorBidi"/>
      <w:noProof/>
      <w:lang w:eastAsia="en-US" w:val="cs"/>
    </w:rPr>
  </w:style>
  <w:style w:type="character" w:styleId="FollowedHyperlink">
    <w:name w:val="FollowedHyperlink"/>
    <w:basedOn w:val="DefaultParagraphFont"/>
    <w:rsid w:val="005F0C6D"/>
    <w:rPr>
      <w:color w:val="954F72" w:themeColor="followedHyperlink"/>
      <w:u w:val="single"/>
    </w:rPr>
  </w:style>
  <w:style w:type="character" w:styleId="Strong">
    <w:name w:val="Strong"/>
    <w:basedOn w:val="DefaultParagraphFont"/>
    <w:uiPriority w:val="22"/>
    <w:qFormat/>
    <w:rsid w:val="00026A19"/>
    <w:rPr>
      <w:b/>
      <w:bCs/>
    </w:rPr>
  </w:style>
  <w:style w:type="character" w:customStyle="1" w:styleId="normaltextrun">
    <w:name w:val="normaltextrun"/>
    <w:basedOn w:val="DefaultParagraphFont"/>
    <w:rsid w:val="000E29D1"/>
  </w:style>
  <w:style w:type="character" w:customStyle="1" w:styleId="eop">
    <w:name w:val="eop"/>
    <w:basedOn w:val="DefaultParagraphFont"/>
    <w:rsid w:val="000E29D1"/>
  </w:style>
  <w:style w:type="paragraph" w:customStyle="1" w:styleId="paragraph">
    <w:name w:val="paragraph"/>
    <w:basedOn w:val="Normal"/>
    <w:rsid w:val="02231CFF"/>
    <w:pPr>
      <w:spacing w:beforeAutospacing="1" w:afterAutospacing="1"/>
    </w:pPr>
  </w:style>
  <w:style w:type="character" w:customStyle="1" w:styleId="bcx9">
    <w:name w:val="bcx9"/>
    <w:basedOn w:val="DefaultParagraphFont"/>
    <w:rsid w:val="00172CC5"/>
  </w:style>
  <w:style w:type="character" w:customStyle="1" w:styleId="pagebreaktextspan">
    <w:name w:val="pagebreaktextspan"/>
    <w:basedOn w:val="DefaultParagraphFont"/>
    <w:rsid w:val="00172CC5"/>
  </w:style>
  <w:style w:type="character" w:styleId="UnresolvedMention">
    <w:name w:val="Unresolved Mention"/>
    <w:basedOn w:val="DefaultParagraphFont"/>
    <w:uiPriority w:val="99"/>
    <w:semiHidden/>
    <w:unhideWhenUsed/>
    <w:rsid w:val="000360E1"/>
    <w:rPr>
      <w:color w:val="605E5C"/>
      <w:shd w:val="clear" w:color="auto" w:fill="E1DFDD"/>
    </w:rPr>
  </w:style>
  <w:style w:type="paragraph" w:customStyle="1" w:styleId="IW-WEBEJCTCMSbutton">
    <w:name w:val="IW - WEBEJCT CMS button"/>
    <w:basedOn w:val="Normal"/>
    <w:next w:val="Normal"/>
    <w:uiPriority w:val="1"/>
    <w:qFormat/>
    <w:rsid w:val="02231CFF"/>
    <w:rPr>
      <w:rFonts w:ascii="Asap Medium" w:hAnsi="Asap Medium"/>
      <w:color w:val="3366FF"/>
    </w:rPr>
  </w:style>
  <w:style w:type="paragraph" w:styleId="Index7">
    <w:name w:val="index 7"/>
    <w:basedOn w:val="Normal"/>
    <w:next w:val="Normal"/>
    <w:uiPriority w:val="1"/>
    <w:rsid w:val="02231CFF"/>
    <w:pPr>
      <w:spacing w:before="0" w:after="0"/>
      <w:ind w:left="1680" w:hanging="240"/>
    </w:pPr>
  </w:style>
  <w:style w:type="character" w:styleId="Mention">
    <w:name w:val="Mention"/>
    <w:basedOn w:val="DefaultParagraphFont"/>
    <w:uiPriority w:val="99"/>
    <w:unhideWhenUsed/>
    <w:rsid w:val="00AD70A4"/>
    <w:rPr>
      <w:color w:val="2B579A"/>
      <w:shd w:val="clear" w:color="auto" w:fill="E1DFDD"/>
    </w:rPr>
  </w:style>
  <w:style w:type="paragraph" w:styleId="Revision">
    <w:name w:val="Revision"/>
    <w:hidden/>
    <w:uiPriority w:val="99"/>
    <w:semiHidden/>
    <w:rsid w:val="009B3367"/>
    <w:rPr>
      <w:rFonts w:ascii="Calibri Light" w:hAnsi="Calibri Light"/>
      <w:sz w:val="24"/>
      <w:szCs w:val="24"/>
    </w:rPr>
  </w:style>
  <w:style w:type="paragraph" w:customStyle="1" w:styleId="WJprvok">
    <w:name w:val="WJ prvok"/>
    <w:basedOn w:val="Normal"/>
    <w:uiPriority w:val="1"/>
    <w:qFormat/>
    <w:rsid w:val="02231CFF"/>
    <w:pPr>
      <w:ind w:firstLine="360"/>
    </w:pPr>
    <w:rPr>
      <w:rFonts w:ascii="Asap Medium" w:hAnsi="Asap Medium"/>
      <w:sz w:val="22"/>
      <w:szCs w:val="22"/>
      <w:lang w:eastAsia="en-US" w:val="cs"/>
    </w:rPr>
  </w:style>
  <w:style w:type="numbering" w:customStyle="1" w:styleId="CurrentList1">
    <w:name w:val="Current List1"/>
    <w:uiPriority w:val="99"/>
    <w:rsid w:val="00731BC7"/>
    <w:pPr>
      <w:numPr>
        <w:numId w:val="18"/>
      </w:numPr>
    </w:pPr>
  </w:style>
  <w:style w:type="paragraph" w:styleId="Quote">
    <w:name w:val="Quote"/>
    <w:basedOn w:val="Normal"/>
    <w:next w:val="Normal"/>
    <w:link w:val="QuoteChar"/>
    <w:uiPriority w:val="29"/>
    <w:qFormat/>
    <w:rsid w:val="02231CFF"/>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2231CFF"/>
    <w:pPr>
      <w:spacing w:before="360" w:after="360"/>
      <w:ind w:left="864" w:right="864"/>
      <w:jc w:val="center"/>
    </w:pPr>
    <w:rPr>
      <w:i/>
      <w:iCs/>
      <w:color w:val="5B9BD5" w:themeColor="accent1"/>
    </w:rPr>
  </w:style>
  <w:style w:type="character" w:customStyle="1" w:styleId="QuoteChar">
    <w:name w:val="Quote Char"/>
    <w:basedOn w:val="DefaultParagraphFont"/>
    <w:link w:val="Quote"/>
    <w:uiPriority w:val="29"/>
    <w:rsid w:val="02231CFF"/>
    <w:rPr>
      <w:i/>
      <w:iCs/>
      <w:noProof w:val="0"/>
      <w:color w:val="404040" w:themeColor="text1" w:themeTint="BF"/>
      <w:lang w:val="cs"/>
    </w:rPr>
  </w:style>
  <w:style w:type="character" w:customStyle="1" w:styleId="IntenseQuoteChar">
    <w:name w:val="Intense Quote Char"/>
    <w:basedOn w:val="DefaultParagraphFont"/>
    <w:link w:val="IntenseQuote"/>
    <w:uiPriority w:val="30"/>
    <w:rsid w:val="02231CFF"/>
    <w:rPr>
      <w:i/>
      <w:iCs/>
      <w:noProof w:val="0"/>
      <w:color w:val="5B9BD5" w:themeColor="accent1"/>
      <w:lang w:val="cs"/>
    </w:rPr>
  </w:style>
  <w:style w:type="paragraph" w:styleId="EndnoteText">
    <w:name w:val="endnote text"/>
    <w:basedOn w:val="Normal"/>
    <w:link w:val="EndnoteTextChar"/>
    <w:uiPriority w:val="99"/>
    <w:semiHidden/>
    <w:unhideWhenUsed/>
    <w:rsid w:val="02231CFF"/>
    <w:pPr>
      <w:spacing w:after="0"/>
    </w:pPr>
    <w:rPr>
      <w:sz w:val="20"/>
      <w:szCs w:val="20"/>
    </w:rPr>
  </w:style>
  <w:style w:type="character" w:customStyle="1" w:styleId="EndnoteTextChar">
    <w:name w:val="Endnote Text Char"/>
    <w:basedOn w:val="DefaultParagraphFont"/>
    <w:link w:val="EndnoteText"/>
    <w:uiPriority w:val="99"/>
    <w:semiHidden/>
    <w:rsid w:val="02231CFF"/>
    <w:rPr>
      <w:noProof w:val="0"/>
      <w:sz w:val="20"/>
      <w:szCs w:val="20"/>
      <w:lang w:val="cs"/>
    </w:rPr>
  </w:style>
  <w:style w:type="paragraph" w:styleId="FootnoteText">
    <w:name w:val="footnote text"/>
    <w:basedOn w:val="Normal"/>
    <w:link w:val="FootnoteTextChar"/>
    <w:uiPriority w:val="99"/>
    <w:semiHidden/>
    <w:unhideWhenUsed/>
    <w:rsid w:val="02231CFF"/>
    <w:pPr>
      <w:spacing w:after="0"/>
    </w:pPr>
    <w:rPr>
      <w:sz w:val="20"/>
      <w:szCs w:val="20"/>
    </w:rPr>
  </w:style>
  <w:style w:type="character" w:customStyle="1" w:styleId="FootnoteTextChar">
    <w:name w:val="Footnote Text Char"/>
    <w:basedOn w:val="DefaultParagraphFont"/>
    <w:link w:val="FootnoteText"/>
    <w:uiPriority w:val="99"/>
    <w:semiHidden/>
    <w:rsid w:val="02231CFF"/>
    <w:rPr>
      <w:noProof w:val="0"/>
      <w:sz w:val="20"/>
      <w:szCs w:val="20"/>
      <w:lang w:val="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014">
      <w:bodyDiv w:val="1"/>
      <w:marLeft w:val="0"/>
      <w:marRight w:val="0"/>
      <w:marTop w:val="0"/>
      <w:marBottom w:val="0"/>
      <w:divBdr>
        <w:top w:val="none" w:sz="0" w:space="0" w:color="auto"/>
        <w:left w:val="none" w:sz="0" w:space="0" w:color="auto"/>
        <w:bottom w:val="none" w:sz="0" w:space="0" w:color="auto"/>
        <w:right w:val="none" w:sz="0" w:space="0" w:color="auto"/>
      </w:divBdr>
    </w:div>
    <w:div w:id="252205974">
      <w:bodyDiv w:val="1"/>
      <w:marLeft w:val="0"/>
      <w:marRight w:val="0"/>
      <w:marTop w:val="0"/>
      <w:marBottom w:val="0"/>
      <w:divBdr>
        <w:top w:val="none" w:sz="0" w:space="0" w:color="auto"/>
        <w:left w:val="none" w:sz="0" w:space="0" w:color="auto"/>
        <w:bottom w:val="none" w:sz="0" w:space="0" w:color="auto"/>
        <w:right w:val="none" w:sz="0" w:space="0" w:color="auto"/>
      </w:divBdr>
    </w:div>
    <w:div w:id="302740307">
      <w:bodyDiv w:val="1"/>
      <w:marLeft w:val="0"/>
      <w:marRight w:val="0"/>
      <w:marTop w:val="0"/>
      <w:marBottom w:val="0"/>
      <w:divBdr>
        <w:top w:val="none" w:sz="0" w:space="0" w:color="auto"/>
        <w:left w:val="none" w:sz="0" w:space="0" w:color="auto"/>
        <w:bottom w:val="none" w:sz="0" w:space="0" w:color="auto"/>
        <w:right w:val="none" w:sz="0" w:space="0" w:color="auto"/>
      </w:divBdr>
    </w:div>
    <w:div w:id="372314657">
      <w:bodyDiv w:val="1"/>
      <w:marLeft w:val="0"/>
      <w:marRight w:val="0"/>
      <w:marTop w:val="0"/>
      <w:marBottom w:val="0"/>
      <w:divBdr>
        <w:top w:val="none" w:sz="0" w:space="0" w:color="auto"/>
        <w:left w:val="none" w:sz="0" w:space="0" w:color="auto"/>
        <w:bottom w:val="none" w:sz="0" w:space="0" w:color="auto"/>
        <w:right w:val="none" w:sz="0" w:space="0" w:color="auto"/>
      </w:divBdr>
    </w:div>
    <w:div w:id="394011825">
      <w:bodyDiv w:val="1"/>
      <w:marLeft w:val="0"/>
      <w:marRight w:val="0"/>
      <w:marTop w:val="0"/>
      <w:marBottom w:val="0"/>
      <w:divBdr>
        <w:top w:val="none" w:sz="0" w:space="0" w:color="auto"/>
        <w:left w:val="none" w:sz="0" w:space="0" w:color="auto"/>
        <w:bottom w:val="none" w:sz="0" w:space="0" w:color="auto"/>
        <w:right w:val="none" w:sz="0" w:space="0" w:color="auto"/>
      </w:divBdr>
    </w:div>
    <w:div w:id="400372999">
      <w:bodyDiv w:val="1"/>
      <w:marLeft w:val="0"/>
      <w:marRight w:val="0"/>
      <w:marTop w:val="0"/>
      <w:marBottom w:val="0"/>
      <w:divBdr>
        <w:top w:val="none" w:sz="0" w:space="0" w:color="auto"/>
        <w:left w:val="none" w:sz="0" w:space="0" w:color="auto"/>
        <w:bottom w:val="none" w:sz="0" w:space="0" w:color="auto"/>
        <w:right w:val="none" w:sz="0" w:space="0" w:color="auto"/>
      </w:divBdr>
    </w:div>
    <w:div w:id="478544223">
      <w:bodyDiv w:val="1"/>
      <w:marLeft w:val="0"/>
      <w:marRight w:val="0"/>
      <w:marTop w:val="0"/>
      <w:marBottom w:val="0"/>
      <w:divBdr>
        <w:top w:val="none" w:sz="0" w:space="0" w:color="auto"/>
        <w:left w:val="none" w:sz="0" w:space="0" w:color="auto"/>
        <w:bottom w:val="none" w:sz="0" w:space="0" w:color="auto"/>
        <w:right w:val="none" w:sz="0" w:space="0" w:color="auto"/>
      </w:divBdr>
    </w:div>
    <w:div w:id="527917582">
      <w:bodyDiv w:val="1"/>
      <w:marLeft w:val="0"/>
      <w:marRight w:val="0"/>
      <w:marTop w:val="0"/>
      <w:marBottom w:val="0"/>
      <w:divBdr>
        <w:top w:val="none" w:sz="0" w:space="0" w:color="auto"/>
        <w:left w:val="none" w:sz="0" w:space="0" w:color="auto"/>
        <w:bottom w:val="none" w:sz="0" w:space="0" w:color="auto"/>
        <w:right w:val="none" w:sz="0" w:space="0" w:color="auto"/>
      </w:divBdr>
      <w:divsChild>
        <w:div w:id="292298878">
          <w:marLeft w:val="0"/>
          <w:marRight w:val="0"/>
          <w:marTop w:val="0"/>
          <w:marBottom w:val="0"/>
          <w:divBdr>
            <w:top w:val="none" w:sz="0" w:space="0" w:color="auto"/>
            <w:left w:val="none" w:sz="0" w:space="0" w:color="auto"/>
            <w:bottom w:val="none" w:sz="0" w:space="0" w:color="auto"/>
            <w:right w:val="none" w:sz="0" w:space="0" w:color="auto"/>
          </w:divBdr>
        </w:div>
        <w:div w:id="1292908361">
          <w:marLeft w:val="0"/>
          <w:marRight w:val="0"/>
          <w:marTop w:val="0"/>
          <w:marBottom w:val="0"/>
          <w:divBdr>
            <w:top w:val="none" w:sz="0" w:space="0" w:color="auto"/>
            <w:left w:val="none" w:sz="0" w:space="0" w:color="auto"/>
            <w:bottom w:val="none" w:sz="0" w:space="0" w:color="auto"/>
            <w:right w:val="none" w:sz="0" w:space="0" w:color="auto"/>
          </w:divBdr>
        </w:div>
      </w:divsChild>
    </w:div>
    <w:div w:id="663700457">
      <w:bodyDiv w:val="1"/>
      <w:marLeft w:val="0"/>
      <w:marRight w:val="0"/>
      <w:marTop w:val="0"/>
      <w:marBottom w:val="0"/>
      <w:divBdr>
        <w:top w:val="none" w:sz="0" w:space="0" w:color="auto"/>
        <w:left w:val="none" w:sz="0" w:space="0" w:color="auto"/>
        <w:bottom w:val="none" w:sz="0" w:space="0" w:color="auto"/>
        <w:right w:val="none" w:sz="0" w:space="0" w:color="auto"/>
      </w:divBdr>
    </w:div>
    <w:div w:id="702562097">
      <w:bodyDiv w:val="1"/>
      <w:marLeft w:val="0"/>
      <w:marRight w:val="0"/>
      <w:marTop w:val="0"/>
      <w:marBottom w:val="0"/>
      <w:divBdr>
        <w:top w:val="none" w:sz="0" w:space="0" w:color="auto"/>
        <w:left w:val="none" w:sz="0" w:space="0" w:color="auto"/>
        <w:bottom w:val="none" w:sz="0" w:space="0" w:color="auto"/>
        <w:right w:val="none" w:sz="0" w:space="0" w:color="auto"/>
      </w:divBdr>
      <w:divsChild>
        <w:div w:id="173765151">
          <w:marLeft w:val="0"/>
          <w:marRight w:val="0"/>
          <w:marTop w:val="0"/>
          <w:marBottom w:val="0"/>
          <w:divBdr>
            <w:top w:val="none" w:sz="0" w:space="0" w:color="auto"/>
            <w:left w:val="none" w:sz="0" w:space="0" w:color="auto"/>
            <w:bottom w:val="none" w:sz="0" w:space="0" w:color="auto"/>
            <w:right w:val="none" w:sz="0" w:space="0" w:color="auto"/>
          </w:divBdr>
        </w:div>
      </w:divsChild>
    </w:div>
    <w:div w:id="925500448">
      <w:bodyDiv w:val="1"/>
      <w:marLeft w:val="0"/>
      <w:marRight w:val="0"/>
      <w:marTop w:val="0"/>
      <w:marBottom w:val="0"/>
      <w:divBdr>
        <w:top w:val="none" w:sz="0" w:space="0" w:color="auto"/>
        <w:left w:val="none" w:sz="0" w:space="0" w:color="auto"/>
        <w:bottom w:val="none" w:sz="0" w:space="0" w:color="auto"/>
        <w:right w:val="none" w:sz="0" w:space="0" w:color="auto"/>
      </w:divBdr>
    </w:div>
    <w:div w:id="939071591">
      <w:bodyDiv w:val="1"/>
      <w:marLeft w:val="0"/>
      <w:marRight w:val="0"/>
      <w:marTop w:val="0"/>
      <w:marBottom w:val="0"/>
      <w:divBdr>
        <w:top w:val="none" w:sz="0" w:space="0" w:color="auto"/>
        <w:left w:val="none" w:sz="0" w:space="0" w:color="auto"/>
        <w:bottom w:val="none" w:sz="0" w:space="0" w:color="auto"/>
        <w:right w:val="none" w:sz="0" w:space="0" w:color="auto"/>
      </w:divBdr>
    </w:div>
    <w:div w:id="1077435036">
      <w:bodyDiv w:val="1"/>
      <w:marLeft w:val="0"/>
      <w:marRight w:val="0"/>
      <w:marTop w:val="0"/>
      <w:marBottom w:val="0"/>
      <w:divBdr>
        <w:top w:val="none" w:sz="0" w:space="0" w:color="auto"/>
        <w:left w:val="none" w:sz="0" w:space="0" w:color="auto"/>
        <w:bottom w:val="none" w:sz="0" w:space="0" w:color="auto"/>
        <w:right w:val="none" w:sz="0" w:space="0" w:color="auto"/>
      </w:divBdr>
    </w:div>
    <w:div w:id="1088304489">
      <w:bodyDiv w:val="1"/>
      <w:marLeft w:val="0"/>
      <w:marRight w:val="0"/>
      <w:marTop w:val="0"/>
      <w:marBottom w:val="0"/>
      <w:divBdr>
        <w:top w:val="none" w:sz="0" w:space="0" w:color="auto"/>
        <w:left w:val="none" w:sz="0" w:space="0" w:color="auto"/>
        <w:bottom w:val="none" w:sz="0" w:space="0" w:color="auto"/>
        <w:right w:val="none" w:sz="0" w:space="0" w:color="auto"/>
      </w:divBdr>
      <w:divsChild>
        <w:div w:id="21423839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92727273">
              <w:marLeft w:val="0"/>
              <w:marRight w:val="0"/>
              <w:marTop w:val="0"/>
              <w:marBottom w:val="0"/>
              <w:divBdr>
                <w:top w:val="none" w:sz="0" w:space="0" w:color="auto"/>
                <w:left w:val="none" w:sz="0" w:space="0" w:color="auto"/>
                <w:bottom w:val="none" w:sz="0" w:space="0" w:color="auto"/>
                <w:right w:val="none" w:sz="0" w:space="0" w:color="auto"/>
              </w:divBdr>
              <w:divsChild>
                <w:div w:id="1168787997">
                  <w:marLeft w:val="0"/>
                  <w:marRight w:val="0"/>
                  <w:marTop w:val="0"/>
                  <w:marBottom w:val="0"/>
                  <w:divBdr>
                    <w:top w:val="none" w:sz="0" w:space="0" w:color="auto"/>
                    <w:left w:val="none" w:sz="0" w:space="0" w:color="auto"/>
                    <w:bottom w:val="none" w:sz="0" w:space="0" w:color="auto"/>
                    <w:right w:val="none" w:sz="0" w:space="0" w:color="auto"/>
                  </w:divBdr>
                  <w:divsChild>
                    <w:div w:id="279845785">
                      <w:marLeft w:val="0"/>
                      <w:marRight w:val="0"/>
                      <w:marTop w:val="0"/>
                      <w:marBottom w:val="0"/>
                      <w:divBdr>
                        <w:top w:val="none" w:sz="0" w:space="0" w:color="auto"/>
                        <w:left w:val="none" w:sz="0" w:space="0" w:color="auto"/>
                        <w:bottom w:val="none" w:sz="0" w:space="0" w:color="auto"/>
                        <w:right w:val="none" w:sz="0" w:space="0" w:color="auto"/>
                      </w:divBdr>
                      <w:divsChild>
                        <w:div w:id="626816435">
                          <w:marLeft w:val="0"/>
                          <w:marRight w:val="0"/>
                          <w:marTop w:val="0"/>
                          <w:marBottom w:val="0"/>
                          <w:divBdr>
                            <w:top w:val="none" w:sz="0" w:space="0" w:color="auto"/>
                            <w:left w:val="none" w:sz="0" w:space="0" w:color="auto"/>
                            <w:bottom w:val="none" w:sz="0" w:space="0" w:color="auto"/>
                            <w:right w:val="none" w:sz="0" w:space="0" w:color="auto"/>
                          </w:divBdr>
                          <w:divsChild>
                            <w:div w:id="40591287">
                              <w:marLeft w:val="0"/>
                              <w:marRight w:val="0"/>
                              <w:marTop w:val="0"/>
                              <w:marBottom w:val="0"/>
                              <w:divBdr>
                                <w:top w:val="none" w:sz="0" w:space="0" w:color="auto"/>
                                <w:left w:val="none" w:sz="0" w:space="0" w:color="auto"/>
                                <w:bottom w:val="none" w:sz="0" w:space="0" w:color="auto"/>
                                <w:right w:val="none" w:sz="0" w:space="0" w:color="auto"/>
                              </w:divBdr>
                            </w:div>
                            <w:div w:id="286090562">
                              <w:marLeft w:val="0"/>
                              <w:marRight w:val="0"/>
                              <w:marTop w:val="0"/>
                              <w:marBottom w:val="0"/>
                              <w:divBdr>
                                <w:top w:val="none" w:sz="0" w:space="0" w:color="auto"/>
                                <w:left w:val="none" w:sz="0" w:space="0" w:color="auto"/>
                                <w:bottom w:val="none" w:sz="0" w:space="0" w:color="auto"/>
                                <w:right w:val="none" w:sz="0" w:space="0" w:color="auto"/>
                              </w:divBdr>
                            </w:div>
                            <w:div w:id="303892137">
                              <w:marLeft w:val="0"/>
                              <w:marRight w:val="0"/>
                              <w:marTop w:val="0"/>
                              <w:marBottom w:val="0"/>
                              <w:divBdr>
                                <w:top w:val="none" w:sz="0" w:space="0" w:color="auto"/>
                                <w:left w:val="none" w:sz="0" w:space="0" w:color="auto"/>
                                <w:bottom w:val="none" w:sz="0" w:space="0" w:color="auto"/>
                                <w:right w:val="none" w:sz="0" w:space="0" w:color="auto"/>
                              </w:divBdr>
                            </w:div>
                            <w:div w:id="314379096">
                              <w:marLeft w:val="0"/>
                              <w:marRight w:val="0"/>
                              <w:marTop w:val="0"/>
                              <w:marBottom w:val="0"/>
                              <w:divBdr>
                                <w:top w:val="none" w:sz="0" w:space="0" w:color="auto"/>
                                <w:left w:val="none" w:sz="0" w:space="0" w:color="auto"/>
                                <w:bottom w:val="none" w:sz="0" w:space="0" w:color="auto"/>
                                <w:right w:val="none" w:sz="0" w:space="0" w:color="auto"/>
                              </w:divBdr>
                            </w:div>
                            <w:div w:id="665323207">
                              <w:marLeft w:val="0"/>
                              <w:marRight w:val="0"/>
                              <w:marTop w:val="0"/>
                              <w:marBottom w:val="0"/>
                              <w:divBdr>
                                <w:top w:val="none" w:sz="0" w:space="0" w:color="auto"/>
                                <w:left w:val="none" w:sz="0" w:space="0" w:color="auto"/>
                                <w:bottom w:val="none" w:sz="0" w:space="0" w:color="auto"/>
                                <w:right w:val="none" w:sz="0" w:space="0" w:color="auto"/>
                              </w:divBdr>
                            </w:div>
                            <w:div w:id="692540279">
                              <w:marLeft w:val="0"/>
                              <w:marRight w:val="0"/>
                              <w:marTop w:val="0"/>
                              <w:marBottom w:val="0"/>
                              <w:divBdr>
                                <w:top w:val="none" w:sz="0" w:space="0" w:color="auto"/>
                                <w:left w:val="none" w:sz="0" w:space="0" w:color="auto"/>
                                <w:bottom w:val="none" w:sz="0" w:space="0" w:color="auto"/>
                                <w:right w:val="none" w:sz="0" w:space="0" w:color="auto"/>
                              </w:divBdr>
                            </w:div>
                            <w:div w:id="867991422">
                              <w:marLeft w:val="0"/>
                              <w:marRight w:val="0"/>
                              <w:marTop w:val="0"/>
                              <w:marBottom w:val="0"/>
                              <w:divBdr>
                                <w:top w:val="none" w:sz="0" w:space="0" w:color="auto"/>
                                <w:left w:val="none" w:sz="0" w:space="0" w:color="auto"/>
                                <w:bottom w:val="none" w:sz="0" w:space="0" w:color="auto"/>
                                <w:right w:val="none" w:sz="0" w:space="0" w:color="auto"/>
                              </w:divBdr>
                            </w:div>
                            <w:div w:id="911431737">
                              <w:marLeft w:val="0"/>
                              <w:marRight w:val="0"/>
                              <w:marTop w:val="0"/>
                              <w:marBottom w:val="0"/>
                              <w:divBdr>
                                <w:top w:val="none" w:sz="0" w:space="0" w:color="auto"/>
                                <w:left w:val="none" w:sz="0" w:space="0" w:color="auto"/>
                                <w:bottom w:val="none" w:sz="0" w:space="0" w:color="auto"/>
                                <w:right w:val="none" w:sz="0" w:space="0" w:color="auto"/>
                              </w:divBdr>
                            </w:div>
                            <w:div w:id="965502114">
                              <w:marLeft w:val="0"/>
                              <w:marRight w:val="0"/>
                              <w:marTop w:val="0"/>
                              <w:marBottom w:val="0"/>
                              <w:divBdr>
                                <w:top w:val="none" w:sz="0" w:space="0" w:color="auto"/>
                                <w:left w:val="none" w:sz="0" w:space="0" w:color="auto"/>
                                <w:bottom w:val="none" w:sz="0" w:space="0" w:color="auto"/>
                                <w:right w:val="none" w:sz="0" w:space="0" w:color="auto"/>
                              </w:divBdr>
                            </w:div>
                            <w:div w:id="100258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065970">
      <w:bodyDiv w:val="1"/>
      <w:marLeft w:val="0"/>
      <w:marRight w:val="0"/>
      <w:marTop w:val="0"/>
      <w:marBottom w:val="0"/>
      <w:divBdr>
        <w:top w:val="none" w:sz="0" w:space="0" w:color="auto"/>
        <w:left w:val="none" w:sz="0" w:space="0" w:color="auto"/>
        <w:bottom w:val="none" w:sz="0" w:space="0" w:color="auto"/>
        <w:right w:val="none" w:sz="0" w:space="0" w:color="auto"/>
      </w:divBdr>
    </w:div>
    <w:div w:id="1198083140">
      <w:bodyDiv w:val="1"/>
      <w:marLeft w:val="0"/>
      <w:marRight w:val="0"/>
      <w:marTop w:val="0"/>
      <w:marBottom w:val="0"/>
      <w:divBdr>
        <w:top w:val="none" w:sz="0" w:space="0" w:color="auto"/>
        <w:left w:val="none" w:sz="0" w:space="0" w:color="auto"/>
        <w:bottom w:val="none" w:sz="0" w:space="0" w:color="auto"/>
        <w:right w:val="none" w:sz="0" w:space="0" w:color="auto"/>
      </w:divBdr>
    </w:div>
    <w:div w:id="1247885128">
      <w:bodyDiv w:val="1"/>
      <w:marLeft w:val="0"/>
      <w:marRight w:val="0"/>
      <w:marTop w:val="0"/>
      <w:marBottom w:val="0"/>
      <w:divBdr>
        <w:top w:val="none" w:sz="0" w:space="0" w:color="auto"/>
        <w:left w:val="none" w:sz="0" w:space="0" w:color="auto"/>
        <w:bottom w:val="none" w:sz="0" w:space="0" w:color="auto"/>
        <w:right w:val="none" w:sz="0" w:space="0" w:color="auto"/>
      </w:divBdr>
      <w:divsChild>
        <w:div w:id="1090273149">
          <w:marLeft w:val="0"/>
          <w:marRight w:val="0"/>
          <w:marTop w:val="0"/>
          <w:marBottom w:val="0"/>
          <w:divBdr>
            <w:top w:val="none" w:sz="0" w:space="0" w:color="auto"/>
            <w:left w:val="none" w:sz="0" w:space="0" w:color="auto"/>
            <w:bottom w:val="none" w:sz="0" w:space="0" w:color="auto"/>
            <w:right w:val="none" w:sz="0" w:space="0" w:color="auto"/>
          </w:divBdr>
        </w:div>
        <w:div w:id="1224290713">
          <w:marLeft w:val="0"/>
          <w:marRight w:val="0"/>
          <w:marTop w:val="0"/>
          <w:marBottom w:val="0"/>
          <w:divBdr>
            <w:top w:val="none" w:sz="0" w:space="0" w:color="auto"/>
            <w:left w:val="none" w:sz="0" w:space="0" w:color="auto"/>
            <w:bottom w:val="none" w:sz="0" w:space="0" w:color="auto"/>
            <w:right w:val="none" w:sz="0" w:space="0" w:color="auto"/>
          </w:divBdr>
        </w:div>
      </w:divsChild>
    </w:div>
    <w:div w:id="1536308219">
      <w:bodyDiv w:val="1"/>
      <w:marLeft w:val="0"/>
      <w:marRight w:val="0"/>
      <w:marTop w:val="0"/>
      <w:marBottom w:val="0"/>
      <w:divBdr>
        <w:top w:val="none" w:sz="0" w:space="0" w:color="auto"/>
        <w:left w:val="none" w:sz="0" w:space="0" w:color="auto"/>
        <w:bottom w:val="none" w:sz="0" w:space="0" w:color="auto"/>
        <w:right w:val="none" w:sz="0" w:space="0" w:color="auto"/>
      </w:divBdr>
      <w:divsChild>
        <w:div w:id="555973969">
          <w:marLeft w:val="0"/>
          <w:marRight w:val="0"/>
          <w:marTop w:val="0"/>
          <w:marBottom w:val="0"/>
          <w:divBdr>
            <w:top w:val="none" w:sz="0" w:space="0" w:color="auto"/>
            <w:left w:val="none" w:sz="0" w:space="0" w:color="auto"/>
            <w:bottom w:val="none" w:sz="0" w:space="0" w:color="auto"/>
            <w:right w:val="none" w:sz="0" w:space="0" w:color="auto"/>
          </w:divBdr>
          <w:divsChild>
            <w:div w:id="889464073">
              <w:marLeft w:val="0"/>
              <w:marRight w:val="0"/>
              <w:marTop w:val="0"/>
              <w:marBottom w:val="0"/>
              <w:divBdr>
                <w:top w:val="none" w:sz="0" w:space="0" w:color="auto"/>
                <w:left w:val="none" w:sz="0" w:space="0" w:color="auto"/>
                <w:bottom w:val="none" w:sz="0" w:space="0" w:color="auto"/>
                <w:right w:val="none" w:sz="0" w:space="0" w:color="auto"/>
              </w:divBdr>
            </w:div>
            <w:div w:id="1333528304">
              <w:marLeft w:val="0"/>
              <w:marRight w:val="0"/>
              <w:marTop w:val="0"/>
              <w:marBottom w:val="0"/>
              <w:divBdr>
                <w:top w:val="none" w:sz="0" w:space="0" w:color="auto"/>
                <w:left w:val="none" w:sz="0" w:space="0" w:color="auto"/>
                <w:bottom w:val="none" w:sz="0" w:space="0" w:color="auto"/>
                <w:right w:val="none" w:sz="0" w:space="0" w:color="auto"/>
              </w:divBdr>
            </w:div>
          </w:divsChild>
        </w:div>
        <w:div w:id="748580885">
          <w:marLeft w:val="0"/>
          <w:marRight w:val="0"/>
          <w:marTop w:val="0"/>
          <w:marBottom w:val="0"/>
          <w:divBdr>
            <w:top w:val="none" w:sz="0" w:space="0" w:color="auto"/>
            <w:left w:val="none" w:sz="0" w:space="0" w:color="auto"/>
            <w:bottom w:val="none" w:sz="0" w:space="0" w:color="auto"/>
            <w:right w:val="none" w:sz="0" w:space="0" w:color="auto"/>
          </w:divBdr>
          <w:divsChild>
            <w:div w:id="233316778">
              <w:marLeft w:val="0"/>
              <w:marRight w:val="0"/>
              <w:marTop w:val="0"/>
              <w:marBottom w:val="0"/>
              <w:divBdr>
                <w:top w:val="none" w:sz="0" w:space="0" w:color="auto"/>
                <w:left w:val="none" w:sz="0" w:space="0" w:color="auto"/>
                <w:bottom w:val="none" w:sz="0" w:space="0" w:color="auto"/>
                <w:right w:val="none" w:sz="0" w:space="0" w:color="auto"/>
              </w:divBdr>
            </w:div>
            <w:div w:id="568002131">
              <w:marLeft w:val="0"/>
              <w:marRight w:val="0"/>
              <w:marTop w:val="0"/>
              <w:marBottom w:val="0"/>
              <w:divBdr>
                <w:top w:val="none" w:sz="0" w:space="0" w:color="auto"/>
                <w:left w:val="none" w:sz="0" w:space="0" w:color="auto"/>
                <w:bottom w:val="none" w:sz="0" w:space="0" w:color="auto"/>
                <w:right w:val="none" w:sz="0" w:space="0" w:color="auto"/>
              </w:divBdr>
            </w:div>
            <w:div w:id="1047755337">
              <w:marLeft w:val="0"/>
              <w:marRight w:val="0"/>
              <w:marTop w:val="0"/>
              <w:marBottom w:val="0"/>
              <w:divBdr>
                <w:top w:val="none" w:sz="0" w:space="0" w:color="auto"/>
                <w:left w:val="none" w:sz="0" w:space="0" w:color="auto"/>
                <w:bottom w:val="none" w:sz="0" w:space="0" w:color="auto"/>
                <w:right w:val="none" w:sz="0" w:space="0" w:color="auto"/>
              </w:divBdr>
            </w:div>
            <w:div w:id="1166048953">
              <w:marLeft w:val="0"/>
              <w:marRight w:val="0"/>
              <w:marTop w:val="0"/>
              <w:marBottom w:val="0"/>
              <w:divBdr>
                <w:top w:val="none" w:sz="0" w:space="0" w:color="auto"/>
                <w:left w:val="none" w:sz="0" w:space="0" w:color="auto"/>
                <w:bottom w:val="none" w:sz="0" w:space="0" w:color="auto"/>
                <w:right w:val="none" w:sz="0" w:space="0" w:color="auto"/>
              </w:divBdr>
            </w:div>
            <w:div w:id="1612660160">
              <w:marLeft w:val="0"/>
              <w:marRight w:val="0"/>
              <w:marTop w:val="0"/>
              <w:marBottom w:val="0"/>
              <w:divBdr>
                <w:top w:val="none" w:sz="0" w:space="0" w:color="auto"/>
                <w:left w:val="none" w:sz="0" w:space="0" w:color="auto"/>
                <w:bottom w:val="none" w:sz="0" w:space="0" w:color="auto"/>
                <w:right w:val="none" w:sz="0" w:space="0" w:color="auto"/>
              </w:divBdr>
            </w:div>
          </w:divsChild>
        </w:div>
        <w:div w:id="767583869">
          <w:marLeft w:val="0"/>
          <w:marRight w:val="0"/>
          <w:marTop w:val="0"/>
          <w:marBottom w:val="0"/>
          <w:divBdr>
            <w:top w:val="none" w:sz="0" w:space="0" w:color="auto"/>
            <w:left w:val="none" w:sz="0" w:space="0" w:color="auto"/>
            <w:bottom w:val="none" w:sz="0" w:space="0" w:color="auto"/>
            <w:right w:val="none" w:sz="0" w:space="0" w:color="auto"/>
          </w:divBdr>
          <w:divsChild>
            <w:div w:id="237593284">
              <w:marLeft w:val="0"/>
              <w:marRight w:val="0"/>
              <w:marTop w:val="0"/>
              <w:marBottom w:val="0"/>
              <w:divBdr>
                <w:top w:val="none" w:sz="0" w:space="0" w:color="auto"/>
                <w:left w:val="none" w:sz="0" w:space="0" w:color="auto"/>
                <w:bottom w:val="none" w:sz="0" w:space="0" w:color="auto"/>
                <w:right w:val="none" w:sz="0" w:space="0" w:color="auto"/>
              </w:divBdr>
            </w:div>
            <w:div w:id="1229534850">
              <w:marLeft w:val="0"/>
              <w:marRight w:val="0"/>
              <w:marTop w:val="0"/>
              <w:marBottom w:val="0"/>
              <w:divBdr>
                <w:top w:val="none" w:sz="0" w:space="0" w:color="auto"/>
                <w:left w:val="none" w:sz="0" w:space="0" w:color="auto"/>
                <w:bottom w:val="none" w:sz="0" w:space="0" w:color="auto"/>
                <w:right w:val="none" w:sz="0" w:space="0" w:color="auto"/>
              </w:divBdr>
            </w:div>
            <w:div w:id="1525679171">
              <w:marLeft w:val="0"/>
              <w:marRight w:val="0"/>
              <w:marTop w:val="0"/>
              <w:marBottom w:val="0"/>
              <w:divBdr>
                <w:top w:val="none" w:sz="0" w:space="0" w:color="auto"/>
                <w:left w:val="none" w:sz="0" w:space="0" w:color="auto"/>
                <w:bottom w:val="none" w:sz="0" w:space="0" w:color="auto"/>
                <w:right w:val="none" w:sz="0" w:space="0" w:color="auto"/>
              </w:divBdr>
            </w:div>
            <w:div w:id="1970743192">
              <w:marLeft w:val="0"/>
              <w:marRight w:val="0"/>
              <w:marTop w:val="0"/>
              <w:marBottom w:val="0"/>
              <w:divBdr>
                <w:top w:val="none" w:sz="0" w:space="0" w:color="auto"/>
                <w:left w:val="none" w:sz="0" w:space="0" w:color="auto"/>
                <w:bottom w:val="none" w:sz="0" w:space="0" w:color="auto"/>
                <w:right w:val="none" w:sz="0" w:space="0" w:color="auto"/>
              </w:divBdr>
            </w:div>
          </w:divsChild>
        </w:div>
        <w:div w:id="809830772">
          <w:marLeft w:val="0"/>
          <w:marRight w:val="0"/>
          <w:marTop w:val="0"/>
          <w:marBottom w:val="0"/>
          <w:divBdr>
            <w:top w:val="none" w:sz="0" w:space="0" w:color="auto"/>
            <w:left w:val="none" w:sz="0" w:space="0" w:color="auto"/>
            <w:bottom w:val="none" w:sz="0" w:space="0" w:color="auto"/>
            <w:right w:val="none" w:sz="0" w:space="0" w:color="auto"/>
          </w:divBdr>
          <w:divsChild>
            <w:div w:id="841235732">
              <w:marLeft w:val="0"/>
              <w:marRight w:val="0"/>
              <w:marTop w:val="0"/>
              <w:marBottom w:val="0"/>
              <w:divBdr>
                <w:top w:val="none" w:sz="0" w:space="0" w:color="auto"/>
                <w:left w:val="none" w:sz="0" w:space="0" w:color="auto"/>
                <w:bottom w:val="none" w:sz="0" w:space="0" w:color="auto"/>
                <w:right w:val="none" w:sz="0" w:space="0" w:color="auto"/>
              </w:divBdr>
            </w:div>
            <w:div w:id="1804469573">
              <w:marLeft w:val="0"/>
              <w:marRight w:val="0"/>
              <w:marTop w:val="0"/>
              <w:marBottom w:val="0"/>
              <w:divBdr>
                <w:top w:val="none" w:sz="0" w:space="0" w:color="auto"/>
                <w:left w:val="none" w:sz="0" w:space="0" w:color="auto"/>
                <w:bottom w:val="none" w:sz="0" w:space="0" w:color="auto"/>
                <w:right w:val="none" w:sz="0" w:space="0" w:color="auto"/>
              </w:divBdr>
            </w:div>
            <w:div w:id="1851216736">
              <w:marLeft w:val="0"/>
              <w:marRight w:val="0"/>
              <w:marTop w:val="0"/>
              <w:marBottom w:val="0"/>
              <w:divBdr>
                <w:top w:val="none" w:sz="0" w:space="0" w:color="auto"/>
                <w:left w:val="none" w:sz="0" w:space="0" w:color="auto"/>
                <w:bottom w:val="none" w:sz="0" w:space="0" w:color="auto"/>
                <w:right w:val="none" w:sz="0" w:space="0" w:color="auto"/>
              </w:divBdr>
            </w:div>
          </w:divsChild>
        </w:div>
        <w:div w:id="835875587">
          <w:marLeft w:val="0"/>
          <w:marRight w:val="0"/>
          <w:marTop w:val="0"/>
          <w:marBottom w:val="0"/>
          <w:divBdr>
            <w:top w:val="none" w:sz="0" w:space="0" w:color="auto"/>
            <w:left w:val="none" w:sz="0" w:space="0" w:color="auto"/>
            <w:bottom w:val="none" w:sz="0" w:space="0" w:color="auto"/>
            <w:right w:val="none" w:sz="0" w:space="0" w:color="auto"/>
          </w:divBdr>
          <w:divsChild>
            <w:div w:id="485098477">
              <w:marLeft w:val="0"/>
              <w:marRight w:val="0"/>
              <w:marTop w:val="0"/>
              <w:marBottom w:val="0"/>
              <w:divBdr>
                <w:top w:val="none" w:sz="0" w:space="0" w:color="auto"/>
                <w:left w:val="none" w:sz="0" w:space="0" w:color="auto"/>
                <w:bottom w:val="none" w:sz="0" w:space="0" w:color="auto"/>
                <w:right w:val="none" w:sz="0" w:space="0" w:color="auto"/>
              </w:divBdr>
            </w:div>
            <w:div w:id="634262946">
              <w:marLeft w:val="0"/>
              <w:marRight w:val="0"/>
              <w:marTop w:val="0"/>
              <w:marBottom w:val="0"/>
              <w:divBdr>
                <w:top w:val="none" w:sz="0" w:space="0" w:color="auto"/>
                <w:left w:val="none" w:sz="0" w:space="0" w:color="auto"/>
                <w:bottom w:val="none" w:sz="0" w:space="0" w:color="auto"/>
                <w:right w:val="none" w:sz="0" w:space="0" w:color="auto"/>
              </w:divBdr>
            </w:div>
            <w:div w:id="1179272031">
              <w:marLeft w:val="0"/>
              <w:marRight w:val="0"/>
              <w:marTop w:val="0"/>
              <w:marBottom w:val="0"/>
              <w:divBdr>
                <w:top w:val="none" w:sz="0" w:space="0" w:color="auto"/>
                <w:left w:val="none" w:sz="0" w:space="0" w:color="auto"/>
                <w:bottom w:val="none" w:sz="0" w:space="0" w:color="auto"/>
                <w:right w:val="none" w:sz="0" w:space="0" w:color="auto"/>
              </w:divBdr>
            </w:div>
            <w:div w:id="1734037716">
              <w:marLeft w:val="0"/>
              <w:marRight w:val="0"/>
              <w:marTop w:val="0"/>
              <w:marBottom w:val="0"/>
              <w:divBdr>
                <w:top w:val="none" w:sz="0" w:space="0" w:color="auto"/>
                <w:left w:val="none" w:sz="0" w:space="0" w:color="auto"/>
                <w:bottom w:val="none" w:sz="0" w:space="0" w:color="auto"/>
                <w:right w:val="none" w:sz="0" w:space="0" w:color="auto"/>
              </w:divBdr>
            </w:div>
            <w:div w:id="1828549635">
              <w:marLeft w:val="0"/>
              <w:marRight w:val="0"/>
              <w:marTop w:val="0"/>
              <w:marBottom w:val="0"/>
              <w:divBdr>
                <w:top w:val="none" w:sz="0" w:space="0" w:color="auto"/>
                <w:left w:val="none" w:sz="0" w:space="0" w:color="auto"/>
                <w:bottom w:val="none" w:sz="0" w:space="0" w:color="auto"/>
                <w:right w:val="none" w:sz="0" w:space="0" w:color="auto"/>
              </w:divBdr>
            </w:div>
          </w:divsChild>
        </w:div>
        <w:div w:id="1214346205">
          <w:marLeft w:val="0"/>
          <w:marRight w:val="0"/>
          <w:marTop w:val="0"/>
          <w:marBottom w:val="0"/>
          <w:divBdr>
            <w:top w:val="none" w:sz="0" w:space="0" w:color="auto"/>
            <w:left w:val="none" w:sz="0" w:space="0" w:color="auto"/>
            <w:bottom w:val="none" w:sz="0" w:space="0" w:color="auto"/>
            <w:right w:val="none" w:sz="0" w:space="0" w:color="auto"/>
          </w:divBdr>
          <w:divsChild>
            <w:div w:id="49813808">
              <w:marLeft w:val="0"/>
              <w:marRight w:val="0"/>
              <w:marTop w:val="0"/>
              <w:marBottom w:val="0"/>
              <w:divBdr>
                <w:top w:val="none" w:sz="0" w:space="0" w:color="auto"/>
                <w:left w:val="none" w:sz="0" w:space="0" w:color="auto"/>
                <w:bottom w:val="none" w:sz="0" w:space="0" w:color="auto"/>
                <w:right w:val="none" w:sz="0" w:space="0" w:color="auto"/>
              </w:divBdr>
            </w:div>
            <w:div w:id="158735457">
              <w:marLeft w:val="0"/>
              <w:marRight w:val="0"/>
              <w:marTop w:val="0"/>
              <w:marBottom w:val="0"/>
              <w:divBdr>
                <w:top w:val="none" w:sz="0" w:space="0" w:color="auto"/>
                <w:left w:val="none" w:sz="0" w:space="0" w:color="auto"/>
                <w:bottom w:val="none" w:sz="0" w:space="0" w:color="auto"/>
                <w:right w:val="none" w:sz="0" w:space="0" w:color="auto"/>
              </w:divBdr>
            </w:div>
            <w:div w:id="319964471">
              <w:marLeft w:val="0"/>
              <w:marRight w:val="0"/>
              <w:marTop w:val="0"/>
              <w:marBottom w:val="0"/>
              <w:divBdr>
                <w:top w:val="none" w:sz="0" w:space="0" w:color="auto"/>
                <w:left w:val="none" w:sz="0" w:space="0" w:color="auto"/>
                <w:bottom w:val="none" w:sz="0" w:space="0" w:color="auto"/>
                <w:right w:val="none" w:sz="0" w:space="0" w:color="auto"/>
              </w:divBdr>
            </w:div>
            <w:div w:id="1486386554">
              <w:marLeft w:val="0"/>
              <w:marRight w:val="0"/>
              <w:marTop w:val="0"/>
              <w:marBottom w:val="0"/>
              <w:divBdr>
                <w:top w:val="none" w:sz="0" w:space="0" w:color="auto"/>
                <w:left w:val="none" w:sz="0" w:space="0" w:color="auto"/>
                <w:bottom w:val="none" w:sz="0" w:space="0" w:color="auto"/>
                <w:right w:val="none" w:sz="0" w:space="0" w:color="auto"/>
              </w:divBdr>
            </w:div>
            <w:div w:id="2007320298">
              <w:marLeft w:val="0"/>
              <w:marRight w:val="0"/>
              <w:marTop w:val="0"/>
              <w:marBottom w:val="0"/>
              <w:divBdr>
                <w:top w:val="none" w:sz="0" w:space="0" w:color="auto"/>
                <w:left w:val="none" w:sz="0" w:space="0" w:color="auto"/>
                <w:bottom w:val="none" w:sz="0" w:space="0" w:color="auto"/>
                <w:right w:val="none" w:sz="0" w:space="0" w:color="auto"/>
              </w:divBdr>
            </w:div>
          </w:divsChild>
        </w:div>
        <w:div w:id="1548830919">
          <w:marLeft w:val="0"/>
          <w:marRight w:val="0"/>
          <w:marTop w:val="0"/>
          <w:marBottom w:val="0"/>
          <w:divBdr>
            <w:top w:val="none" w:sz="0" w:space="0" w:color="auto"/>
            <w:left w:val="none" w:sz="0" w:space="0" w:color="auto"/>
            <w:bottom w:val="none" w:sz="0" w:space="0" w:color="auto"/>
            <w:right w:val="none" w:sz="0" w:space="0" w:color="auto"/>
          </w:divBdr>
          <w:divsChild>
            <w:div w:id="760832737">
              <w:marLeft w:val="0"/>
              <w:marRight w:val="0"/>
              <w:marTop w:val="0"/>
              <w:marBottom w:val="0"/>
              <w:divBdr>
                <w:top w:val="none" w:sz="0" w:space="0" w:color="auto"/>
                <w:left w:val="none" w:sz="0" w:space="0" w:color="auto"/>
                <w:bottom w:val="none" w:sz="0" w:space="0" w:color="auto"/>
                <w:right w:val="none" w:sz="0" w:space="0" w:color="auto"/>
              </w:divBdr>
            </w:div>
            <w:div w:id="1149324804">
              <w:marLeft w:val="0"/>
              <w:marRight w:val="0"/>
              <w:marTop w:val="0"/>
              <w:marBottom w:val="0"/>
              <w:divBdr>
                <w:top w:val="none" w:sz="0" w:space="0" w:color="auto"/>
                <w:left w:val="none" w:sz="0" w:space="0" w:color="auto"/>
                <w:bottom w:val="none" w:sz="0" w:space="0" w:color="auto"/>
                <w:right w:val="none" w:sz="0" w:space="0" w:color="auto"/>
              </w:divBdr>
            </w:div>
            <w:div w:id="1202127464">
              <w:marLeft w:val="0"/>
              <w:marRight w:val="0"/>
              <w:marTop w:val="0"/>
              <w:marBottom w:val="0"/>
              <w:divBdr>
                <w:top w:val="none" w:sz="0" w:space="0" w:color="auto"/>
                <w:left w:val="none" w:sz="0" w:space="0" w:color="auto"/>
                <w:bottom w:val="none" w:sz="0" w:space="0" w:color="auto"/>
                <w:right w:val="none" w:sz="0" w:space="0" w:color="auto"/>
              </w:divBdr>
            </w:div>
            <w:div w:id="1884057396">
              <w:marLeft w:val="0"/>
              <w:marRight w:val="0"/>
              <w:marTop w:val="0"/>
              <w:marBottom w:val="0"/>
              <w:divBdr>
                <w:top w:val="none" w:sz="0" w:space="0" w:color="auto"/>
                <w:left w:val="none" w:sz="0" w:space="0" w:color="auto"/>
                <w:bottom w:val="none" w:sz="0" w:space="0" w:color="auto"/>
                <w:right w:val="none" w:sz="0" w:space="0" w:color="auto"/>
              </w:divBdr>
            </w:div>
            <w:div w:id="1942641279">
              <w:marLeft w:val="0"/>
              <w:marRight w:val="0"/>
              <w:marTop w:val="0"/>
              <w:marBottom w:val="0"/>
              <w:divBdr>
                <w:top w:val="none" w:sz="0" w:space="0" w:color="auto"/>
                <w:left w:val="none" w:sz="0" w:space="0" w:color="auto"/>
                <w:bottom w:val="none" w:sz="0" w:space="0" w:color="auto"/>
                <w:right w:val="none" w:sz="0" w:space="0" w:color="auto"/>
              </w:divBdr>
            </w:div>
          </w:divsChild>
        </w:div>
        <w:div w:id="1754011891">
          <w:marLeft w:val="0"/>
          <w:marRight w:val="0"/>
          <w:marTop w:val="0"/>
          <w:marBottom w:val="0"/>
          <w:divBdr>
            <w:top w:val="none" w:sz="0" w:space="0" w:color="auto"/>
            <w:left w:val="none" w:sz="0" w:space="0" w:color="auto"/>
            <w:bottom w:val="none" w:sz="0" w:space="0" w:color="auto"/>
            <w:right w:val="none" w:sz="0" w:space="0" w:color="auto"/>
          </w:divBdr>
          <w:divsChild>
            <w:div w:id="303047636">
              <w:marLeft w:val="0"/>
              <w:marRight w:val="0"/>
              <w:marTop w:val="0"/>
              <w:marBottom w:val="0"/>
              <w:divBdr>
                <w:top w:val="none" w:sz="0" w:space="0" w:color="auto"/>
                <w:left w:val="none" w:sz="0" w:space="0" w:color="auto"/>
                <w:bottom w:val="none" w:sz="0" w:space="0" w:color="auto"/>
                <w:right w:val="none" w:sz="0" w:space="0" w:color="auto"/>
              </w:divBdr>
            </w:div>
            <w:div w:id="1193571846">
              <w:marLeft w:val="0"/>
              <w:marRight w:val="0"/>
              <w:marTop w:val="0"/>
              <w:marBottom w:val="0"/>
              <w:divBdr>
                <w:top w:val="none" w:sz="0" w:space="0" w:color="auto"/>
                <w:left w:val="none" w:sz="0" w:space="0" w:color="auto"/>
                <w:bottom w:val="none" w:sz="0" w:space="0" w:color="auto"/>
                <w:right w:val="none" w:sz="0" w:space="0" w:color="auto"/>
              </w:divBdr>
            </w:div>
            <w:div w:id="1543712776">
              <w:marLeft w:val="0"/>
              <w:marRight w:val="0"/>
              <w:marTop w:val="0"/>
              <w:marBottom w:val="0"/>
              <w:divBdr>
                <w:top w:val="none" w:sz="0" w:space="0" w:color="auto"/>
                <w:left w:val="none" w:sz="0" w:space="0" w:color="auto"/>
                <w:bottom w:val="none" w:sz="0" w:space="0" w:color="auto"/>
                <w:right w:val="none" w:sz="0" w:space="0" w:color="auto"/>
              </w:divBdr>
            </w:div>
          </w:divsChild>
        </w:div>
        <w:div w:id="1887910539">
          <w:marLeft w:val="0"/>
          <w:marRight w:val="0"/>
          <w:marTop w:val="0"/>
          <w:marBottom w:val="0"/>
          <w:divBdr>
            <w:top w:val="none" w:sz="0" w:space="0" w:color="auto"/>
            <w:left w:val="none" w:sz="0" w:space="0" w:color="auto"/>
            <w:bottom w:val="none" w:sz="0" w:space="0" w:color="auto"/>
            <w:right w:val="none" w:sz="0" w:space="0" w:color="auto"/>
          </w:divBdr>
          <w:divsChild>
            <w:div w:id="193931255">
              <w:marLeft w:val="0"/>
              <w:marRight w:val="0"/>
              <w:marTop w:val="0"/>
              <w:marBottom w:val="0"/>
              <w:divBdr>
                <w:top w:val="none" w:sz="0" w:space="0" w:color="auto"/>
                <w:left w:val="none" w:sz="0" w:space="0" w:color="auto"/>
                <w:bottom w:val="none" w:sz="0" w:space="0" w:color="auto"/>
                <w:right w:val="none" w:sz="0" w:space="0" w:color="auto"/>
              </w:divBdr>
            </w:div>
            <w:div w:id="876696854">
              <w:marLeft w:val="0"/>
              <w:marRight w:val="0"/>
              <w:marTop w:val="0"/>
              <w:marBottom w:val="0"/>
              <w:divBdr>
                <w:top w:val="none" w:sz="0" w:space="0" w:color="auto"/>
                <w:left w:val="none" w:sz="0" w:space="0" w:color="auto"/>
                <w:bottom w:val="none" w:sz="0" w:space="0" w:color="auto"/>
                <w:right w:val="none" w:sz="0" w:space="0" w:color="auto"/>
              </w:divBdr>
            </w:div>
            <w:div w:id="1513840102">
              <w:marLeft w:val="0"/>
              <w:marRight w:val="0"/>
              <w:marTop w:val="0"/>
              <w:marBottom w:val="0"/>
              <w:divBdr>
                <w:top w:val="none" w:sz="0" w:space="0" w:color="auto"/>
                <w:left w:val="none" w:sz="0" w:space="0" w:color="auto"/>
                <w:bottom w:val="none" w:sz="0" w:space="0" w:color="auto"/>
                <w:right w:val="none" w:sz="0" w:space="0" w:color="auto"/>
              </w:divBdr>
            </w:div>
            <w:div w:id="1679307431">
              <w:marLeft w:val="0"/>
              <w:marRight w:val="0"/>
              <w:marTop w:val="0"/>
              <w:marBottom w:val="0"/>
              <w:divBdr>
                <w:top w:val="none" w:sz="0" w:space="0" w:color="auto"/>
                <w:left w:val="none" w:sz="0" w:space="0" w:color="auto"/>
                <w:bottom w:val="none" w:sz="0" w:space="0" w:color="auto"/>
                <w:right w:val="none" w:sz="0" w:space="0" w:color="auto"/>
              </w:divBdr>
            </w:div>
          </w:divsChild>
        </w:div>
        <w:div w:id="2110351459">
          <w:marLeft w:val="0"/>
          <w:marRight w:val="0"/>
          <w:marTop w:val="0"/>
          <w:marBottom w:val="0"/>
          <w:divBdr>
            <w:top w:val="none" w:sz="0" w:space="0" w:color="auto"/>
            <w:left w:val="none" w:sz="0" w:space="0" w:color="auto"/>
            <w:bottom w:val="none" w:sz="0" w:space="0" w:color="auto"/>
            <w:right w:val="none" w:sz="0" w:space="0" w:color="auto"/>
          </w:divBdr>
          <w:divsChild>
            <w:div w:id="673455111">
              <w:marLeft w:val="0"/>
              <w:marRight w:val="0"/>
              <w:marTop w:val="0"/>
              <w:marBottom w:val="0"/>
              <w:divBdr>
                <w:top w:val="none" w:sz="0" w:space="0" w:color="auto"/>
                <w:left w:val="none" w:sz="0" w:space="0" w:color="auto"/>
                <w:bottom w:val="none" w:sz="0" w:space="0" w:color="auto"/>
                <w:right w:val="none" w:sz="0" w:space="0" w:color="auto"/>
              </w:divBdr>
            </w:div>
            <w:div w:id="1144391731">
              <w:marLeft w:val="0"/>
              <w:marRight w:val="0"/>
              <w:marTop w:val="0"/>
              <w:marBottom w:val="0"/>
              <w:divBdr>
                <w:top w:val="none" w:sz="0" w:space="0" w:color="auto"/>
                <w:left w:val="none" w:sz="0" w:space="0" w:color="auto"/>
                <w:bottom w:val="none" w:sz="0" w:space="0" w:color="auto"/>
                <w:right w:val="none" w:sz="0" w:space="0" w:color="auto"/>
              </w:divBdr>
            </w:div>
            <w:div w:id="1264418164">
              <w:marLeft w:val="0"/>
              <w:marRight w:val="0"/>
              <w:marTop w:val="0"/>
              <w:marBottom w:val="0"/>
              <w:divBdr>
                <w:top w:val="none" w:sz="0" w:space="0" w:color="auto"/>
                <w:left w:val="none" w:sz="0" w:space="0" w:color="auto"/>
                <w:bottom w:val="none" w:sz="0" w:space="0" w:color="auto"/>
                <w:right w:val="none" w:sz="0" w:space="0" w:color="auto"/>
              </w:divBdr>
            </w:div>
            <w:div w:id="1514605657">
              <w:marLeft w:val="0"/>
              <w:marRight w:val="0"/>
              <w:marTop w:val="0"/>
              <w:marBottom w:val="0"/>
              <w:divBdr>
                <w:top w:val="none" w:sz="0" w:space="0" w:color="auto"/>
                <w:left w:val="none" w:sz="0" w:space="0" w:color="auto"/>
                <w:bottom w:val="none" w:sz="0" w:space="0" w:color="auto"/>
                <w:right w:val="none" w:sz="0" w:space="0" w:color="auto"/>
              </w:divBdr>
            </w:div>
            <w:div w:id="1842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3611">
      <w:bodyDiv w:val="1"/>
      <w:marLeft w:val="0"/>
      <w:marRight w:val="0"/>
      <w:marTop w:val="0"/>
      <w:marBottom w:val="0"/>
      <w:divBdr>
        <w:top w:val="none" w:sz="0" w:space="0" w:color="auto"/>
        <w:left w:val="none" w:sz="0" w:space="0" w:color="auto"/>
        <w:bottom w:val="none" w:sz="0" w:space="0" w:color="auto"/>
        <w:right w:val="none" w:sz="0" w:space="0" w:color="auto"/>
      </w:divBdr>
    </w:div>
    <w:div w:id="1610117618">
      <w:bodyDiv w:val="1"/>
      <w:marLeft w:val="0"/>
      <w:marRight w:val="0"/>
      <w:marTop w:val="0"/>
      <w:marBottom w:val="0"/>
      <w:divBdr>
        <w:top w:val="none" w:sz="0" w:space="0" w:color="auto"/>
        <w:left w:val="none" w:sz="0" w:space="0" w:color="auto"/>
        <w:bottom w:val="none" w:sz="0" w:space="0" w:color="auto"/>
        <w:right w:val="none" w:sz="0" w:space="0" w:color="auto"/>
      </w:divBdr>
    </w:div>
    <w:div w:id="1697195778">
      <w:bodyDiv w:val="1"/>
      <w:marLeft w:val="0"/>
      <w:marRight w:val="0"/>
      <w:marTop w:val="0"/>
      <w:marBottom w:val="0"/>
      <w:divBdr>
        <w:top w:val="none" w:sz="0" w:space="0" w:color="auto"/>
        <w:left w:val="none" w:sz="0" w:space="0" w:color="auto"/>
        <w:bottom w:val="none" w:sz="0" w:space="0" w:color="auto"/>
        <w:right w:val="none" w:sz="0" w:space="0" w:color="auto"/>
      </w:divBdr>
    </w:div>
    <w:div w:id="1825775091">
      <w:bodyDiv w:val="1"/>
      <w:marLeft w:val="0"/>
      <w:marRight w:val="0"/>
      <w:marTop w:val="0"/>
      <w:marBottom w:val="0"/>
      <w:divBdr>
        <w:top w:val="none" w:sz="0" w:space="0" w:color="auto"/>
        <w:left w:val="none" w:sz="0" w:space="0" w:color="auto"/>
        <w:bottom w:val="none" w:sz="0" w:space="0" w:color="auto"/>
        <w:right w:val="none" w:sz="0" w:space="0" w:color="auto"/>
      </w:divBdr>
      <w:divsChild>
        <w:div w:id="800272515">
          <w:marLeft w:val="0"/>
          <w:marRight w:val="0"/>
          <w:marTop w:val="0"/>
          <w:marBottom w:val="0"/>
          <w:divBdr>
            <w:top w:val="none" w:sz="0" w:space="0" w:color="auto"/>
            <w:left w:val="none" w:sz="0" w:space="0" w:color="auto"/>
            <w:bottom w:val="none" w:sz="0" w:space="0" w:color="auto"/>
            <w:right w:val="none" w:sz="0" w:space="0" w:color="auto"/>
          </w:divBdr>
        </w:div>
        <w:div w:id="816073619">
          <w:marLeft w:val="0"/>
          <w:marRight w:val="0"/>
          <w:marTop w:val="0"/>
          <w:marBottom w:val="0"/>
          <w:divBdr>
            <w:top w:val="none" w:sz="0" w:space="0" w:color="auto"/>
            <w:left w:val="none" w:sz="0" w:space="0" w:color="auto"/>
            <w:bottom w:val="none" w:sz="0" w:space="0" w:color="auto"/>
            <w:right w:val="none" w:sz="0" w:space="0" w:color="auto"/>
          </w:divBdr>
        </w:div>
      </w:divsChild>
    </w:div>
    <w:div w:id="1847286154">
      <w:bodyDiv w:val="1"/>
      <w:marLeft w:val="0"/>
      <w:marRight w:val="0"/>
      <w:marTop w:val="0"/>
      <w:marBottom w:val="0"/>
      <w:divBdr>
        <w:top w:val="none" w:sz="0" w:space="0" w:color="auto"/>
        <w:left w:val="none" w:sz="0" w:space="0" w:color="auto"/>
        <w:bottom w:val="none" w:sz="0" w:space="0" w:color="auto"/>
        <w:right w:val="none" w:sz="0" w:space="0" w:color="auto"/>
      </w:divBdr>
    </w:div>
    <w:div w:id="1971011225">
      <w:bodyDiv w:val="1"/>
      <w:marLeft w:val="0"/>
      <w:marRight w:val="0"/>
      <w:marTop w:val="0"/>
      <w:marBottom w:val="0"/>
      <w:divBdr>
        <w:top w:val="none" w:sz="0" w:space="0" w:color="auto"/>
        <w:left w:val="none" w:sz="0" w:space="0" w:color="auto"/>
        <w:bottom w:val="none" w:sz="0" w:space="0" w:color="auto"/>
        <w:right w:val="none" w:sz="0" w:space="0" w:color="auto"/>
      </w:divBdr>
    </w:div>
    <w:div w:id="1979338577">
      <w:bodyDiv w:val="1"/>
      <w:marLeft w:val="0"/>
      <w:marRight w:val="0"/>
      <w:marTop w:val="0"/>
      <w:marBottom w:val="0"/>
      <w:divBdr>
        <w:top w:val="none" w:sz="0" w:space="0" w:color="auto"/>
        <w:left w:val="none" w:sz="0" w:space="0" w:color="auto"/>
        <w:bottom w:val="none" w:sz="0" w:space="0" w:color="auto"/>
        <w:right w:val="none" w:sz="0" w:space="0" w:color="auto"/>
      </w:divBdr>
    </w:div>
    <w:div w:id="2030140686">
      <w:bodyDiv w:val="1"/>
      <w:marLeft w:val="0"/>
      <w:marRight w:val="0"/>
      <w:marTop w:val="0"/>
      <w:marBottom w:val="0"/>
      <w:divBdr>
        <w:top w:val="none" w:sz="0" w:space="0" w:color="auto"/>
        <w:left w:val="none" w:sz="0" w:space="0" w:color="auto"/>
        <w:bottom w:val="none" w:sz="0" w:space="0" w:color="auto"/>
        <w:right w:val="none" w:sz="0" w:space="0" w:color="auto"/>
      </w:divBdr>
      <w:divsChild>
        <w:div w:id="810750593">
          <w:marLeft w:val="0"/>
          <w:marRight w:val="0"/>
          <w:marTop w:val="0"/>
          <w:marBottom w:val="0"/>
          <w:divBdr>
            <w:top w:val="none" w:sz="0" w:space="0" w:color="auto"/>
            <w:left w:val="none" w:sz="0" w:space="0" w:color="auto"/>
            <w:bottom w:val="none" w:sz="0" w:space="0" w:color="auto"/>
            <w:right w:val="none" w:sz="0" w:space="0" w:color="auto"/>
          </w:divBdr>
        </w:div>
      </w:divsChild>
    </w:div>
    <w:div w:id="2058432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eader" Target="header1.xml"/><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sv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sv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sv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svg"/><Relationship Id="rId148" Type="http://schemas.openxmlformats.org/officeDocument/2006/relationships/hyperlink" Target="http://docs.webjetcms.sk/v2023/#/"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_rels/footer2.xml.rels><?xml version="1.0" encoding="UTF-8" standalone="yes"?>
<Relationships xmlns="http://schemas.openxmlformats.org/package/2006/relationships"><Relationship Id="rId2" Type="http://schemas.openxmlformats.org/officeDocument/2006/relationships/image" Target="media/image139.png"/><Relationship Id="rId1" Type="http://schemas.openxmlformats.org/officeDocument/2006/relationships/image" Target="media/image138.png"/></Relationships>
</file>

<file path=word/_rels/footer3.xml.rels><?xml version="1.0" encoding="UTF-8" standalone="yes"?>
<Relationships xmlns="http://schemas.openxmlformats.org/package/2006/relationships"><Relationship Id="rId1" Type="http://schemas.openxmlformats.org/officeDocument/2006/relationships/image" Target="media/image14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41.png"/><Relationship Id="rId1"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jellusova\Documents\Custom%20Office%20Templates\I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4E708D89A74C14B939D8C332BE20A18" ma:contentTypeVersion="19" ma:contentTypeDescription="Create a new document." ma:contentTypeScope="" ma:versionID="675ea84deb39b42da6181461363d4e95">
  <xsd:schema xmlns:xsd="http://www.w3.org/2001/XMLSchema" xmlns:xs="http://www.w3.org/2001/XMLSchema" xmlns:p="http://schemas.microsoft.com/office/2006/metadata/properties" xmlns:ns2="c80718ed-c208-4d33-b0e5-7972dbf820c2" xmlns:ns3="5f59e9a4-1230-41be-9dce-83ef45f81a5e" targetNamespace="http://schemas.microsoft.com/office/2006/metadata/properties" ma:root="true" ma:fieldsID="1df404b23c6aba4fa6d3feba9ca696ea" ns2:_="" ns3:_="">
    <xsd:import namespace="c80718ed-c208-4d33-b0e5-7972dbf820c2"/>
    <xsd:import namespace="5f59e9a4-1230-41be-9dce-83ef45f81a5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Pozn_x00e1_mk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SLA" minOccurs="0"/>
                <xsd:element ref="ns3:d_x00e1_tum"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0718ed-c208-4d33-b0e5-7972dbf820c2"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23" nillable="true" ma:displayName="Taxonomy Catch All Column" ma:hidden="true" ma:list="{f4ebc45a-e4d0-412f-bb0f-e40442150f60}" ma:internalName="TaxCatchAll" ma:showField="CatchAllData" ma:web="c80718ed-c208-4d33-b0e5-7972dbf82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f59e9a4-1230-41be-9dce-83ef45f81a5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Pozn_x00e1_mka" ma:index="12" nillable="true" ma:displayName="Poznámka" ma:internalName="Pozn_x00e1_mka">
      <xsd:simpleType>
        <xsd:restriction base="dms:Text">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9ca39ee-c0e8-4c4d-94c2-aa3860bbdc5d" ma:termSetId="09814cd3-568e-fe90-9814-8d621ff8fb84" ma:anchorId="fba54fb3-c3e1-fe81-a776-ca4b69148c4d" ma:open="true" ma:isKeyword="false">
      <xsd:complexType>
        <xsd:sequence>
          <xsd:element ref="pc:Terms" minOccurs="0" maxOccurs="1"/>
        </xsd:sequence>
      </xsd:complexType>
    </xsd:element>
    <xsd:element name="SLA" ma:index="24" nillable="true" ma:displayName="SLA" ma:default="0" ma:format="Dropdown" ma:internalName="SLA">
      <xsd:simpleType>
        <xsd:restriction base="dms:Boolean"/>
      </xsd:simpleType>
    </xsd:element>
    <xsd:element name="d_x00e1_tum" ma:index="25" nillable="true" ma:displayName="dátum" ma:format="DateOnly" ma:internalName="d_x00e1_tum">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f59e9a4-1230-41be-9dce-83ef45f81a5e">
      <Terms xmlns="http://schemas.microsoft.com/office/infopath/2007/PartnerControls"/>
    </lcf76f155ced4ddcb4097134ff3c332f>
    <Pozn_x00e1_mka xmlns="5f59e9a4-1230-41be-9dce-83ef45f81a5e" xsi:nil="true"/>
    <TaxCatchAll xmlns="c80718ed-c208-4d33-b0e5-7972dbf820c2" xsi:nil="true"/>
    <SLA xmlns="5f59e9a4-1230-41be-9dce-83ef45f81a5e">false</SLA>
    <d_x00e1_tum xmlns="5f59e9a4-1230-41be-9dce-83ef45f81a5e" xsi:nil="true"/>
  </documentManagement>
</p:properties>
</file>

<file path=customXml/itemProps1.xml><?xml version="1.0" encoding="utf-8"?>
<ds:datastoreItem xmlns:ds="http://schemas.openxmlformats.org/officeDocument/2006/customXml" ds:itemID="{A5F927E3-D884-4A5B-BC7C-12D6FFC9E204}">
  <ds:schemaRefs>
    <ds:schemaRef ds:uri="http://schemas.microsoft.com/sharepoint/v3/contenttype/forms"/>
  </ds:schemaRefs>
</ds:datastoreItem>
</file>

<file path=customXml/itemProps2.xml><?xml version="1.0" encoding="utf-8"?>
<ds:datastoreItem xmlns:ds="http://schemas.openxmlformats.org/officeDocument/2006/customXml" ds:itemID="{F33970E4-9EF9-4EC2-BD04-9CDEEF87E469}">
  <ds:schemaRefs>
    <ds:schemaRef ds:uri="http://schemas.openxmlformats.org/officeDocument/2006/bibliography"/>
  </ds:schemaRefs>
</ds:datastoreItem>
</file>

<file path=customXml/itemProps3.xml><?xml version="1.0" encoding="utf-8"?>
<ds:datastoreItem xmlns:ds="http://schemas.openxmlformats.org/officeDocument/2006/customXml" ds:itemID="{6912F19E-735A-4B35-9E18-E6E0274DAC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0718ed-c208-4d33-b0e5-7972dbf820c2"/>
    <ds:schemaRef ds:uri="5f59e9a4-1230-41be-9dce-83ef45f81a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DEED5D-6414-431D-AE12-A46B40D2ED1F}">
  <ds:schemaRefs>
    <ds:schemaRef ds:uri="http://schemas.microsoft.com/office/2006/metadata/properties"/>
    <ds:schemaRef ds:uri="http://schemas.microsoft.com/office/infopath/2007/PartnerControls"/>
    <ds:schemaRef ds:uri="5f59e9a4-1230-41be-9dce-83ef45f81a5e"/>
    <ds:schemaRef ds:uri="c80718ed-c208-4d33-b0e5-7972dbf820c2"/>
  </ds:schemaRefs>
</ds:datastoreItem>
</file>

<file path=docProps/app.xml><?xml version="1.0" encoding="utf-8"?>
<Properties xmlns="http://schemas.openxmlformats.org/officeDocument/2006/extended-properties" xmlns:vt="http://schemas.openxmlformats.org/officeDocument/2006/docPropsVTypes">
  <Template>C:\Users\mjellusova\Documents\Custom Office Templates\IW-Template.dotx</Template>
  <TotalTime>122</TotalTime>
  <Pages>66</Pages>
  <Words>7940</Words>
  <Characters>45264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Manuál pre prácu a editáciu stránok v prostredí WebJET</vt:lpstr>
    </vt:vector>
  </TitlesOfParts>
  <Company>InterWay, s.r.o.</Company>
  <LinksUpToDate>false</LinksUpToDate>
  <CharactersWithSpaces>53098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Manuál pre prácu a editáciu stránok v prostredí WebJET</dc:title>
  <dc:subject/>
  <dc:creator>Ing. Juraj Maták</dc:creator>
  <cp:keywords/>
  <dc:description/>
  <cp:lastModifiedBy>Michal Metke</cp:lastModifiedBy>
  <cp:revision>171</cp:revision>
  <cp:lastPrinted>2021-02-22T22:54:00Z</cp:lastPrinted>
  <dcterms:created xsi:type="dcterms:W3CDTF">2022-09-27T07:48:00Z</dcterms:created>
  <dcterms:modified xsi:type="dcterms:W3CDTF">2023-08-14T09:15:00Z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0x01010074E708D89A74C14B939D8C332BE20A18</vt:lpwstr>
  </property>
  <property fmtid="{D5CDD505-2E9C-101B-9397-08002B2CF9AE}" pid="3" name="MediaServiceImageTags">
    <vt:lpwstr/>
  </property>
</Properties>
</file>