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42943" w14:textId="13304CF4" w:rsidR="007B69EB" w:rsidRPr="003E35D2" w:rsidRDefault="007B69EB" w:rsidP="02231CFF">
      <w:pPr>
        <w:rPr>
          <w:rFonts w:asciiTheme="majorHAnsi" w:hAnsiTheme="majorHAnsi" w:cstheme="majorBidi"/>
          <w:lang w:val="en-US"/>
        </w:rPr>
      </w:pPr>
    </w:p>
    <w:p w14:paraId="723FF1CA" w14:textId="0A283813" w:rsidR="007B69EB" w:rsidRPr="0047055A" w:rsidRDefault="007B69EB" w:rsidP="02231CFF">
      <w:pPr>
        <w:rPr>
          <w:rFonts w:asciiTheme="majorHAnsi" w:hAnsiTheme="majorHAnsi" w:cstheme="majorBidi"/>
        </w:rPr>
      </w:pPr>
    </w:p>
    <w:p w14:paraId="1A2BB55E" w14:textId="7AD51E53" w:rsidR="007B69EB" w:rsidRPr="0047055A" w:rsidRDefault="007B69EB" w:rsidP="02231CFF">
      <w:pPr>
        <w:rPr>
          <w:rFonts w:asciiTheme="majorHAnsi" w:hAnsiTheme="majorHAnsi" w:cstheme="majorBidi"/>
        </w:rPr>
      </w:pPr>
    </w:p>
    <w:p w14:paraId="19D988AE" w14:textId="77777777" w:rsidR="007B69EB" w:rsidRPr="0047055A" w:rsidRDefault="007B69EB" w:rsidP="02231CFF">
      <w:pPr>
        <w:rPr>
          <w:rFonts w:asciiTheme="majorHAnsi" w:hAnsiTheme="majorHAnsi" w:cstheme="majorBidi"/>
        </w:rPr>
      </w:pPr>
    </w:p>
    <w:p w14:paraId="495D3129" w14:textId="77777777" w:rsidR="007B69EB" w:rsidRPr="0047055A" w:rsidRDefault="007B69EB" w:rsidP="02231CFF">
      <w:pPr>
        <w:rPr>
          <w:rFonts w:asciiTheme="majorHAnsi" w:hAnsiTheme="majorHAnsi" w:cstheme="majorBidi"/>
        </w:rPr>
      </w:pPr>
    </w:p>
    <w:p w14:paraId="1733C358" w14:textId="77777777" w:rsidR="007B69EB" w:rsidRPr="0047055A" w:rsidRDefault="007B69EB" w:rsidP="02231CFF">
      <w:pPr>
        <w:rPr>
          <w:rFonts w:asciiTheme="majorHAnsi" w:hAnsiTheme="majorHAnsi" w:cstheme="majorBidi"/>
        </w:rPr>
      </w:pPr>
    </w:p>
    <w:p w14:paraId="37D9CB74" w14:textId="77777777" w:rsidR="00090CA7" w:rsidRPr="0047055A" w:rsidRDefault="00090CA7" w:rsidP="02231CFF">
      <w:pPr>
        <w:rPr>
          <w:rFonts w:asciiTheme="majorHAnsi" w:hAnsiTheme="majorHAnsi" w:cstheme="majorBidi"/>
        </w:rPr>
      </w:pPr>
    </w:p>
    <w:p w14:paraId="395EFBBB" w14:textId="77777777" w:rsidR="007B69EB" w:rsidRPr="0047055A" w:rsidRDefault="007B69EB" w:rsidP="02231CFF">
      <w:pPr>
        <w:rPr>
          <w:rFonts w:asciiTheme="majorHAnsi" w:hAnsiTheme="majorHAnsi" w:cstheme="majorBidi"/>
        </w:rPr>
      </w:pPr>
    </w:p>
    <w:p w14:paraId="0BEBFF91" w14:textId="66C17C86" w:rsidR="007B69EB" w:rsidRPr="0047055A" w:rsidRDefault="007B69EB" w:rsidP="22794890">
      <w:pPr>
        <w:jc w:val="center"/>
        <w:rPr>
          <w:rFonts w:asciiTheme="majorHAnsi" w:hAnsiTheme="majorHAnsi" w:cstheme="majorBidi"/>
        </w:rPr>
      </w:pPr>
    </w:p>
    <w:p w14:paraId="3582E572" w14:textId="166C5ACA" w:rsidR="005945B5" w:rsidRDefault="008E35F9" w:rsidP="02231CFF">
      <w:pPr>
        <w:pStyle w:val="IW-Nazov"/>
      </w:pPr>
      <w:r>
        <w:t>Používateľská príručka</w:t>
      </w:r>
      <w:r w:rsidR="002B3AAD">
        <w:t xml:space="preserve"> pre </w:t>
      </w:r>
      <w:r w:rsidR="003A009D">
        <w:t>Redaktora</w:t>
      </w:r>
      <w:r w:rsidR="000F022B">
        <w:t xml:space="preserve"> webovéh</w:t>
      </w:r>
      <w:r w:rsidR="63A50710">
        <w:t>o</w:t>
      </w:r>
      <w:r w:rsidR="000F022B">
        <w:t xml:space="preserve"> sídla </w:t>
      </w:r>
      <w:r w:rsidR="003A009D">
        <w:t xml:space="preserve">na </w:t>
      </w:r>
      <w:r w:rsidR="002B3AAD">
        <w:t xml:space="preserve">prácu a editáciu </w:t>
      </w:r>
      <w:r w:rsidR="003A009D">
        <w:t xml:space="preserve">modulov a aplikácií </w:t>
      </w:r>
      <w:r w:rsidR="009C26AC">
        <w:t xml:space="preserve"> v</w:t>
      </w:r>
      <w:r w:rsidR="000F022B">
        <w:t> </w:t>
      </w:r>
      <w:r w:rsidR="009C26AC">
        <w:t>prostredí</w:t>
      </w:r>
    </w:p>
    <w:p w14:paraId="0A74397C" w14:textId="77777777" w:rsidR="000F022B" w:rsidRPr="000F022B" w:rsidRDefault="000F022B" w:rsidP="000F022B">
      <w:pPr>
        <w:rPr>
          <w:lang w:eastAsia="en-US"/>
        </w:rPr>
      </w:pPr>
    </w:p>
    <w:p w14:paraId="37A4BBA3" w14:textId="04D3341D" w:rsidR="005945B5" w:rsidRPr="005945B5" w:rsidRDefault="005945B5" w:rsidP="02231CFF">
      <w:pPr>
        <w:pStyle w:val="IW-Nazov"/>
      </w:pPr>
      <w:r>
        <w:rPr>
          <w:noProof/>
        </w:rPr>
        <w:drawing>
          <wp:anchor distT="0" distB="0" distL="114300" distR="114300" simplePos="0" relativeHeight="251658293" behindDoc="0" locked="0" layoutInCell="1" allowOverlap="1" wp14:anchorId="09BC67AA" wp14:editId="4D1EA3BD">
            <wp:simplePos x="0" y="0"/>
            <wp:positionH relativeFrom="margin">
              <wp:align>center</wp:align>
            </wp:positionH>
            <wp:positionV relativeFrom="paragraph">
              <wp:posOffset>202070</wp:posOffset>
            </wp:positionV>
            <wp:extent cx="2800494" cy="558829"/>
            <wp:effectExtent l="0" t="0" r="0" b="0"/>
            <wp:wrapSquare wrapText="bothSides"/>
            <wp:docPr id="58"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sha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0494" cy="558829"/>
                    </a:xfrm>
                    <a:prstGeom prst="rect">
                      <a:avLst/>
                    </a:prstGeom>
                  </pic:spPr>
                </pic:pic>
              </a:graphicData>
            </a:graphic>
          </wp:anchor>
        </w:drawing>
      </w:r>
    </w:p>
    <w:p w14:paraId="00E5834E" w14:textId="77777777" w:rsidR="005945B5" w:rsidRDefault="009C26AC" w:rsidP="02231CFF">
      <w:pPr>
        <w:pStyle w:val="IW-Podtitul"/>
        <w:rPr>
          <w:rFonts w:asciiTheme="majorHAnsi" w:hAnsiTheme="majorHAnsi"/>
        </w:rPr>
      </w:pPr>
      <w:r w:rsidRPr="02231CFF">
        <w:rPr>
          <w:rFonts w:asciiTheme="majorHAnsi" w:hAnsiTheme="majorHAnsi"/>
        </w:rPr>
        <w:t xml:space="preserve"> </w:t>
      </w:r>
    </w:p>
    <w:p w14:paraId="765F7B51" w14:textId="77777777" w:rsidR="005945B5" w:rsidRDefault="005945B5" w:rsidP="02231CFF">
      <w:pPr>
        <w:pStyle w:val="IW-Podtitul"/>
        <w:rPr>
          <w:rFonts w:asciiTheme="majorHAnsi" w:hAnsiTheme="majorHAnsi"/>
        </w:rPr>
      </w:pPr>
    </w:p>
    <w:p w14:paraId="60390041" w14:textId="77777777" w:rsidR="00090CA7" w:rsidRPr="0047055A" w:rsidRDefault="00090CA7" w:rsidP="02231CFF">
      <w:pPr>
        <w:rPr>
          <w:rFonts w:asciiTheme="majorHAnsi" w:hAnsiTheme="majorHAnsi" w:cstheme="majorBidi"/>
        </w:rPr>
      </w:pPr>
    </w:p>
    <w:p w14:paraId="05CBAFF5" w14:textId="77777777" w:rsidR="00090CA7" w:rsidRPr="0047055A" w:rsidRDefault="00090CA7" w:rsidP="02231CFF">
      <w:pPr>
        <w:rPr>
          <w:rFonts w:asciiTheme="majorHAnsi" w:hAnsiTheme="majorHAnsi" w:cstheme="majorBidi"/>
        </w:rPr>
      </w:pPr>
    </w:p>
    <w:p w14:paraId="722A0485" w14:textId="4D51B454" w:rsidR="005D4C22" w:rsidRDefault="005D4C22" w:rsidP="02231CFF">
      <w:pPr>
        <w:spacing w:before="0" w:after="0"/>
        <w:rPr>
          <w:rFonts w:asciiTheme="majorHAnsi" w:hAnsiTheme="majorHAnsi" w:cstheme="majorBidi"/>
        </w:rPr>
      </w:pPr>
      <w:r w:rsidRPr="02231CFF">
        <w:rPr>
          <w:rFonts w:asciiTheme="majorHAnsi" w:hAnsiTheme="majorHAnsi" w:cstheme="majorBidi"/>
        </w:rPr>
        <w:br w:type="page"/>
      </w:r>
    </w:p>
    <w:bookmarkStart w:id="0" w:name="_Toc422924432" w:displacedByCustomXml="next"/>
    <w:bookmarkStart w:id="1" w:name="_Toc422926370" w:displacedByCustomXml="next"/>
    <w:sdt>
      <w:sdtPr>
        <w:rPr>
          <w:rFonts w:ascii="Tahoma" w:hAnsi="Tahoma" w:cstheme="majorHAnsi"/>
          <w:sz w:val="24"/>
          <w:szCs w:val="24"/>
        </w:rPr>
        <w:id w:val="1740044131"/>
        <w:docPartObj>
          <w:docPartGallery w:val="Table of Contents"/>
          <w:docPartUnique/>
        </w:docPartObj>
      </w:sdtPr>
      <w:sdtEndPr>
        <w:rPr>
          <w:rFonts w:ascii="Calibri Light" w:hAnsi="Calibri Light"/>
          <w:b/>
          <w:noProof/>
        </w:rPr>
      </w:sdtEndPr>
      <w:sdtContent>
        <w:p w14:paraId="75A72B17" w14:textId="26D88916" w:rsidR="006126E9" w:rsidRDefault="00C6240E">
          <w:pPr>
            <w:pStyle w:val="TOC1"/>
            <w:rPr>
              <w:rFonts w:asciiTheme="minorHAnsi" w:eastAsiaTheme="minorEastAsia" w:hAnsiTheme="minorHAnsi" w:cstheme="minorBidi"/>
              <w:noProof/>
              <w:kern w:val="2"/>
              <w:sz w:val="24"/>
              <w:szCs w:val="24"/>
              <w:lang w:val="en-SK" w:eastAsia="en-GB"/>
              <w14:ligatures w14:val="standardContextual"/>
            </w:rPr>
          </w:pPr>
          <w:r w:rsidRPr="02231CFF">
            <w:rPr>
              <w:rFonts w:asciiTheme="majorHAnsi" w:hAnsiTheme="majorHAnsi" w:cstheme="majorBidi"/>
            </w:rPr>
            <w:fldChar w:fldCharType="begin"/>
          </w:r>
          <w:r w:rsidRPr="02231CFF">
            <w:rPr>
              <w:rFonts w:asciiTheme="majorHAnsi" w:hAnsiTheme="majorHAnsi" w:cstheme="majorBidi"/>
            </w:rPr>
            <w:instrText xml:space="preserve"> TOC \o "1-3" \h \z \u </w:instrText>
          </w:r>
          <w:r w:rsidRPr="02231CFF">
            <w:rPr>
              <w:rFonts w:asciiTheme="majorHAnsi" w:hAnsiTheme="majorHAnsi" w:cstheme="majorBidi"/>
            </w:rPr>
            <w:fldChar w:fldCharType="separate"/>
          </w:r>
          <w:hyperlink w:anchor="_Toc142904132" w:history="1">
            <w:r w:rsidR="006126E9" w:rsidRPr="007B4479">
              <w:rPr>
                <w:rStyle w:val="Hyperlink"/>
                <w:noProof/>
              </w:rPr>
              <w:t>1.</w:t>
            </w:r>
            <w:r w:rsidR="006126E9">
              <w:rPr>
                <w:rFonts w:asciiTheme="minorHAnsi" w:eastAsiaTheme="minorEastAsia" w:hAnsiTheme="minorHAnsi" w:cstheme="minorBidi"/>
                <w:noProof/>
                <w:kern w:val="2"/>
                <w:sz w:val="24"/>
                <w:szCs w:val="24"/>
                <w:lang w:val="en-SK" w:eastAsia="en-GB"/>
                <w14:ligatures w14:val="standardContextual"/>
              </w:rPr>
              <w:tab/>
            </w:r>
            <w:r w:rsidR="006126E9" w:rsidRPr="007B4479">
              <w:rPr>
                <w:rStyle w:val="Hyperlink"/>
                <w:noProof/>
              </w:rPr>
              <w:t>Úvod</w:t>
            </w:r>
            <w:r w:rsidR="006126E9">
              <w:rPr>
                <w:noProof/>
                <w:webHidden/>
              </w:rPr>
              <w:tab/>
            </w:r>
            <w:r w:rsidR="006126E9">
              <w:rPr>
                <w:noProof/>
                <w:webHidden/>
              </w:rPr>
              <w:fldChar w:fldCharType="begin"/>
            </w:r>
            <w:r w:rsidR="006126E9">
              <w:rPr>
                <w:noProof/>
                <w:webHidden/>
              </w:rPr>
              <w:instrText xml:space="preserve"> PAGEREF _Toc142904132 \h </w:instrText>
            </w:r>
            <w:r w:rsidR="006126E9">
              <w:rPr>
                <w:noProof/>
                <w:webHidden/>
              </w:rPr>
            </w:r>
            <w:r w:rsidR="006126E9">
              <w:rPr>
                <w:noProof/>
                <w:webHidden/>
              </w:rPr>
              <w:fldChar w:fldCharType="separate"/>
            </w:r>
            <w:r w:rsidR="006126E9">
              <w:rPr>
                <w:noProof/>
                <w:webHidden/>
              </w:rPr>
              <w:t>3</w:t>
            </w:r>
            <w:r w:rsidR="006126E9">
              <w:rPr>
                <w:noProof/>
                <w:webHidden/>
              </w:rPr>
              <w:fldChar w:fldCharType="end"/>
            </w:r>
          </w:hyperlink>
        </w:p>
        <w:p w14:paraId="292CF935" w14:textId="3F7DFC08" w:rsidR="006126E9" w:rsidRDefault="006126E9">
          <w:pPr>
            <w:pStyle w:val="TOC1"/>
            <w:rPr>
              <w:rFonts w:asciiTheme="minorHAnsi" w:eastAsiaTheme="minorEastAsia" w:hAnsiTheme="minorHAnsi" w:cstheme="minorBidi"/>
              <w:noProof/>
              <w:kern w:val="2"/>
              <w:sz w:val="24"/>
              <w:szCs w:val="24"/>
              <w:lang w:val="en-SK" w:eastAsia="en-GB"/>
              <w14:ligatures w14:val="standardContextual"/>
            </w:rPr>
          </w:pPr>
          <w:hyperlink w:anchor="_Toc142904133" w:history="1">
            <w:r w:rsidRPr="007B4479">
              <w:rPr>
                <w:rStyle w:val="Hyperlink"/>
                <w:noProof/>
              </w:rPr>
              <w:t>2.</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Prihlásenie do WebJET CMS</w:t>
            </w:r>
            <w:r>
              <w:rPr>
                <w:noProof/>
                <w:webHidden/>
              </w:rPr>
              <w:tab/>
            </w:r>
            <w:r>
              <w:rPr>
                <w:noProof/>
                <w:webHidden/>
              </w:rPr>
              <w:fldChar w:fldCharType="begin"/>
            </w:r>
            <w:r>
              <w:rPr>
                <w:noProof/>
                <w:webHidden/>
              </w:rPr>
              <w:instrText xml:space="preserve"> PAGEREF _Toc142904133 \h </w:instrText>
            </w:r>
            <w:r>
              <w:rPr>
                <w:noProof/>
                <w:webHidden/>
              </w:rPr>
            </w:r>
            <w:r>
              <w:rPr>
                <w:noProof/>
                <w:webHidden/>
              </w:rPr>
              <w:fldChar w:fldCharType="separate"/>
            </w:r>
            <w:r>
              <w:rPr>
                <w:noProof/>
                <w:webHidden/>
              </w:rPr>
              <w:t>4</w:t>
            </w:r>
            <w:r>
              <w:rPr>
                <w:noProof/>
                <w:webHidden/>
              </w:rPr>
              <w:fldChar w:fldCharType="end"/>
            </w:r>
          </w:hyperlink>
        </w:p>
        <w:p w14:paraId="3D6136A7" w14:textId="18FC497B"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34" w:history="1">
            <w:r w:rsidRPr="007B4479">
              <w:rPr>
                <w:rStyle w:val="Hyperlink"/>
                <w:noProof/>
              </w:rPr>
              <w:t>2.1.</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Orientácia v CMS WebJET</w:t>
            </w:r>
            <w:r>
              <w:rPr>
                <w:noProof/>
                <w:webHidden/>
              </w:rPr>
              <w:tab/>
            </w:r>
            <w:r>
              <w:rPr>
                <w:noProof/>
                <w:webHidden/>
              </w:rPr>
              <w:fldChar w:fldCharType="begin"/>
            </w:r>
            <w:r>
              <w:rPr>
                <w:noProof/>
                <w:webHidden/>
              </w:rPr>
              <w:instrText xml:space="preserve"> PAGEREF _Toc142904134 \h </w:instrText>
            </w:r>
            <w:r>
              <w:rPr>
                <w:noProof/>
                <w:webHidden/>
              </w:rPr>
            </w:r>
            <w:r>
              <w:rPr>
                <w:noProof/>
                <w:webHidden/>
              </w:rPr>
              <w:fldChar w:fldCharType="separate"/>
            </w:r>
            <w:r>
              <w:rPr>
                <w:noProof/>
                <w:webHidden/>
              </w:rPr>
              <w:t>4</w:t>
            </w:r>
            <w:r>
              <w:rPr>
                <w:noProof/>
                <w:webHidden/>
              </w:rPr>
              <w:fldChar w:fldCharType="end"/>
            </w:r>
          </w:hyperlink>
        </w:p>
        <w:p w14:paraId="557A7AAF" w14:textId="219BB63C" w:rsidR="006126E9" w:rsidRDefault="006126E9">
          <w:pPr>
            <w:pStyle w:val="TOC3"/>
            <w:tabs>
              <w:tab w:val="left" w:pos="144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35" w:history="1">
            <w:r w:rsidRPr="007B4479">
              <w:rPr>
                <w:rStyle w:val="Hyperlink"/>
                <w:noProof/>
              </w:rPr>
              <w:t>2.1.1.</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Dashboard boxy</w:t>
            </w:r>
            <w:r>
              <w:rPr>
                <w:noProof/>
                <w:webHidden/>
              </w:rPr>
              <w:tab/>
            </w:r>
            <w:r>
              <w:rPr>
                <w:noProof/>
                <w:webHidden/>
              </w:rPr>
              <w:fldChar w:fldCharType="begin"/>
            </w:r>
            <w:r>
              <w:rPr>
                <w:noProof/>
                <w:webHidden/>
              </w:rPr>
              <w:instrText xml:space="preserve"> PAGEREF _Toc142904135 \h </w:instrText>
            </w:r>
            <w:r>
              <w:rPr>
                <w:noProof/>
                <w:webHidden/>
              </w:rPr>
            </w:r>
            <w:r>
              <w:rPr>
                <w:noProof/>
                <w:webHidden/>
              </w:rPr>
              <w:fldChar w:fldCharType="separate"/>
            </w:r>
            <w:r>
              <w:rPr>
                <w:noProof/>
                <w:webHidden/>
              </w:rPr>
              <w:t>6</w:t>
            </w:r>
            <w:r>
              <w:rPr>
                <w:noProof/>
                <w:webHidden/>
              </w:rPr>
              <w:fldChar w:fldCharType="end"/>
            </w:r>
          </w:hyperlink>
        </w:p>
        <w:p w14:paraId="56C1797E" w14:textId="7F01EF77" w:rsidR="006126E9" w:rsidRDefault="006126E9">
          <w:pPr>
            <w:pStyle w:val="TOC1"/>
            <w:rPr>
              <w:rFonts w:asciiTheme="minorHAnsi" w:eastAsiaTheme="minorEastAsia" w:hAnsiTheme="minorHAnsi" w:cstheme="minorBidi"/>
              <w:noProof/>
              <w:kern w:val="2"/>
              <w:sz w:val="24"/>
              <w:szCs w:val="24"/>
              <w:lang w:val="en-SK" w:eastAsia="en-GB"/>
              <w14:ligatures w14:val="standardContextual"/>
            </w:rPr>
          </w:pPr>
          <w:hyperlink w:anchor="_Toc142904136" w:history="1">
            <w:r w:rsidRPr="007B4479">
              <w:rPr>
                <w:rStyle w:val="Hyperlink"/>
                <w:rFonts w:cs="Calibri Light"/>
                <w:noProof/>
              </w:rPr>
              <w:t>3.</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rFonts w:cs="Calibri Light"/>
                <w:noProof/>
              </w:rPr>
              <w:t>Používatelia</w:t>
            </w:r>
            <w:r>
              <w:rPr>
                <w:noProof/>
                <w:webHidden/>
              </w:rPr>
              <w:tab/>
            </w:r>
            <w:r>
              <w:rPr>
                <w:noProof/>
                <w:webHidden/>
              </w:rPr>
              <w:fldChar w:fldCharType="begin"/>
            </w:r>
            <w:r>
              <w:rPr>
                <w:noProof/>
                <w:webHidden/>
              </w:rPr>
              <w:instrText xml:space="preserve"> PAGEREF _Toc142904136 \h </w:instrText>
            </w:r>
            <w:r>
              <w:rPr>
                <w:noProof/>
                <w:webHidden/>
              </w:rPr>
            </w:r>
            <w:r>
              <w:rPr>
                <w:noProof/>
                <w:webHidden/>
              </w:rPr>
              <w:fldChar w:fldCharType="separate"/>
            </w:r>
            <w:r>
              <w:rPr>
                <w:noProof/>
                <w:webHidden/>
              </w:rPr>
              <w:t>8</w:t>
            </w:r>
            <w:r>
              <w:rPr>
                <w:noProof/>
                <w:webHidden/>
              </w:rPr>
              <w:fldChar w:fldCharType="end"/>
            </w:r>
          </w:hyperlink>
        </w:p>
        <w:p w14:paraId="575EC285" w14:textId="18F5E31B"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37" w:history="1">
            <w:r w:rsidRPr="007B4479">
              <w:rPr>
                <w:rStyle w:val="Hyperlink"/>
                <w:noProof/>
              </w:rPr>
              <w:t>3.1.</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Zoznam používateľov</w:t>
            </w:r>
            <w:r>
              <w:rPr>
                <w:noProof/>
                <w:webHidden/>
              </w:rPr>
              <w:tab/>
            </w:r>
            <w:r>
              <w:rPr>
                <w:noProof/>
                <w:webHidden/>
              </w:rPr>
              <w:fldChar w:fldCharType="begin"/>
            </w:r>
            <w:r>
              <w:rPr>
                <w:noProof/>
                <w:webHidden/>
              </w:rPr>
              <w:instrText xml:space="preserve"> PAGEREF _Toc142904137 \h </w:instrText>
            </w:r>
            <w:r>
              <w:rPr>
                <w:noProof/>
                <w:webHidden/>
              </w:rPr>
            </w:r>
            <w:r>
              <w:rPr>
                <w:noProof/>
                <w:webHidden/>
              </w:rPr>
              <w:fldChar w:fldCharType="separate"/>
            </w:r>
            <w:r>
              <w:rPr>
                <w:noProof/>
                <w:webHidden/>
              </w:rPr>
              <w:t>8</w:t>
            </w:r>
            <w:r>
              <w:rPr>
                <w:noProof/>
                <w:webHidden/>
              </w:rPr>
              <w:fldChar w:fldCharType="end"/>
            </w:r>
          </w:hyperlink>
        </w:p>
        <w:p w14:paraId="695949CC" w14:textId="22E0708C"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38" w:history="1">
            <w:r w:rsidRPr="007B4479">
              <w:rPr>
                <w:rStyle w:val="Hyperlink"/>
                <w:noProof/>
              </w:rPr>
              <w:t>3.2.</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Obmedzenia a práva používateľov</w:t>
            </w:r>
            <w:r>
              <w:rPr>
                <w:noProof/>
                <w:webHidden/>
              </w:rPr>
              <w:tab/>
            </w:r>
            <w:r>
              <w:rPr>
                <w:noProof/>
                <w:webHidden/>
              </w:rPr>
              <w:fldChar w:fldCharType="begin"/>
            </w:r>
            <w:r>
              <w:rPr>
                <w:noProof/>
                <w:webHidden/>
              </w:rPr>
              <w:instrText xml:space="preserve"> PAGEREF _Toc142904138 \h </w:instrText>
            </w:r>
            <w:r>
              <w:rPr>
                <w:noProof/>
                <w:webHidden/>
              </w:rPr>
            </w:r>
            <w:r>
              <w:rPr>
                <w:noProof/>
                <w:webHidden/>
              </w:rPr>
              <w:fldChar w:fldCharType="separate"/>
            </w:r>
            <w:r>
              <w:rPr>
                <w:noProof/>
                <w:webHidden/>
              </w:rPr>
              <w:t>9</w:t>
            </w:r>
            <w:r>
              <w:rPr>
                <w:noProof/>
                <w:webHidden/>
              </w:rPr>
              <w:fldChar w:fldCharType="end"/>
            </w:r>
          </w:hyperlink>
        </w:p>
        <w:p w14:paraId="2170FD04" w14:textId="7356B5F6"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39" w:history="1">
            <w:r w:rsidRPr="007B4479">
              <w:rPr>
                <w:rStyle w:val="Hyperlink"/>
                <w:noProof/>
              </w:rPr>
              <w:t>3.3.</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Práva používateľa</w:t>
            </w:r>
            <w:r>
              <w:rPr>
                <w:noProof/>
                <w:webHidden/>
              </w:rPr>
              <w:tab/>
            </w:r>
            <w:r>
              <w:rPr>
                <w:noProof/>
                <w:webHidden/>
              </w:rPr>
              <w:fldChar w:fldCharType="begin"/>
            </w:r>
            <w:r>
              <w:rPr>
                <w:noProof/>
                <w:webHidden/>
              </w:rPr>
              <w:instrText xml:space="preserve"> PAGEREF _Toc142904139 \h </w:instrText>
            </w:r>
            <w:r>
              <w:rPr>
                <w:noProof/>
                <w:webHidden/>
              </w:rPr>
            </w:r>
            <w:r>
              <w:rPr>
                <w:noProof/>
                <w:webHidden/>
              </w:rPr>
              <w:fldChar w:fldCharType="separate"/>
            </w:r>
            <w:r>
              <w:rPr>
                <w:noProof/>
                <w:webHidden/>
              </w:rPr>
              <w:t>10</w:t>
            </w:r>
            <w:r>
              <w:rPr>
                <w:noProof/>
                <w:webHidden/>
              </w:rPr>
              <w:fldChar w:fldCharType="end"/>
            </w:r>
          </w:hyperlink>
        </w:p>
        <w:p w14:paraId="06A73722" w14:textId="53AAF245"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40" w:history="1">
            <w:r w:rsidRPr="007B4479">
              <w:rPr>
                <w:rStyle w:val="Hyperlink"/>
                <w:noProof/>
              </w:rPr>
              <w:t>3.4.</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Správa skupín používateľov</w:t>
            </w:r>
            <w:r>
              <w:rPr>
                <w:noProof/>
                <w:webHidden/>
              </w:rPr>
              <w:tab/>
            </w:r>
            <w:r>
              <w:rPr>
                <w:noProof/>
                <w:webHidden/>
              </w:rPr>
              <w:fldChar w:fldCharType="begin"/>
            </w:r>
            <w:r>
              <w:rPr>
                <w:noProof/>
                <w:webHidden/>
              </w:rPr>
              <w:instrText xml:space="preserve"> PAGEREF _Toc142904140 \h </w:instrText>
            </w:r>
            <w:r>
              <w:rPr>
                <w:noProof/>
                <w:webHidden/>
              </w:rPr>
            </w:r>
            <w:r>
              <w:rPr>
                <w:noProof/>
                <w:webHidden/>
              </w:rPr>
              <w:fldChar w:fldCharType="separate"/>
            </w:r>
            <w:r>
              <w:rPr>
                <w:noProof/>
                <w:webHidden/>
              </w:rPr>
              <w:t>12</w:t>
            </w:r>
            <w:r>
              <w:rPr>
                <w:noProof/>
                <w:webHidden/>
              </w:rPr>
              <w:fldChar w:fldCharType="end"/>
            </w:r>
          </w:hyperlink>
        </w:p>
        <w:p w14:paraId="57FABB10" w14:textId="1AECF20A"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41" w:history="1">
            <w:r w:rsidRPr="007B4479">
              <w:rPr>
                <w:rStyle w:val="Hyperlink"/>
                <w:noProof/>
              </w:rPr>
              <w:t>3.5.</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Skupiny práv</w:t>
            </w:r>
            <w:r>
              <w:rPr>
                <w:noProof/>
                <w:webHidden/>
              </w:rPr>
              <w:tab/>
            </w:r>
            <w:r>
              <w:rPr>
                <w:noProof/>
                <w:webHidden/>
              </w:rPr>
              <w:fldChar w:fldCharType="begin"/>
            </w:r>
            <w:r>
              <w:rPr>
                <w:noProof/>
                <w:webHidden/>
              </w:rPr>
              <w:instrText xml:space="preserve"> PAGEREF _Toc142904141 \h </w:instrText>
            </w:r>
            <w:r>
              <w:rPr>
                <w:noProof/>
                <w:webHidden/>
              </w:rPr>
            </w:r>
            <w:r>
              <w:rPr>
                <w:noProof/>
                <w:webHidden/>
              </w:rPr>
              <w:fldChar w:fldCharType="separate"/>
            </w:r>
            <w:r>
              <w:rPr>
                <w:noProof/>
                <w:webHidden/>
              </w:rPr>
              <w:t>12</w:t>
            </w:r>
            <w:r>
              <w:rPr>
                <w:noProof/>
                <w:webHidden/>
              </w:rPr>
              <w:fldChar w:fldCharType="end"/>
            </w:r>
          </w:hyperlink>
        </w:p>
        <w:p w14:paraId="48E738FE" w14:textId="70811D1D"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42" w:history="1">
            <w:r w:rsidRPr="007B4479">
              <w:rPr>
                <w:rStyle w:val="Hyperlink"/>
                <w:noProof/>
              </w:rPr>
              <w:t>3.6.</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Práva na adresáre a stránky</w:t>
            </w:r>
            <w:r>
              <w:rPr>
                <w:noProof/>
                <w:webHidden/>
              </w:rPr>
              <w:tab/>
            </w:r>
            <w:r>
              <w:rPr>
                <w:noProof/>
                <w:webHidden/>
              </w:rPr>
              <w:fldChar w:fldCharType="begin"/>
            </w:r>
            <w:r>
              <w:rPr>
                <w:noProof/>
                <w:webHidden/>
              </w:rPr>
              <w:instrText xml:space="preserve"> PAGEREF _Toc142904142 \h </w:instrText>
            </w:r>
            <w:r>
              <w:rPr>
                <w:noProof/>
                <w:webHidden/>
              </w:rPr>
            </w:r>
            <w:r>
              <w:rPr>
                <w:noProof/>
                <w:webHidden/>
              </w:rPr>
              <w:fldChar w:fldCharType="separate"/>
            </w:r>
            <w:r>
              <w:rPr>
                <w:noProof/>
                <w:webHidden/>
              </w:rPr>
              <w:t>13</w:t>
            </w:r>
            <w:r>
              <w:rPr>
                <w:noProof/>
                <w:webHidden/>
              </w:rPr>
              <w:fldChar w:fldCharType="end"/>
            </w:r>
          </w:hyperlink>
        </w:p>
        <w:p w14:paraId="69823C7E" w14:textId="62EBD477"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43" w:history="1">
            <w:r w:rsidRPr="007B4479">
              <w:rPr>
                <w:rStyle w:val="Hyperlink"/>
                <w:noProof/>
              </w:rPr>
              <w:t>3.7.</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Nahrávanie súborov do adresárov</w:t>
            </w:r>
            <w:r>
              <w:rPr>
                <w:noProof/>
                <w:webHidden/>
              </w:rPr>
              <w:tab/>
            </w:r>
            <w:r>
              <w:rPr>
                <w:noProof/>
                <w:webHidden/>
              </w:rPr>
              <w:fldChar w:fldCharType="begin"/>
            </w:r>
            <w:r>
              <w:rPr>
                <w:noProof/>
                <w:webHidden/>
              </w:rPr>
              <w:instrText xml:space="preserve"> PAGEREF _Toc142904143 \h </w:instrText>
            </w:r>
            <w:r>
              <w:rPr>
                <w:noProof/>
                <w:webHidden/>
              </w:rPr>
            </w:r>
            <w:r>
              <w:rPr>
                <w:noProof/>
                <w:webHidden/>
              </w:rPr>
              <w:fldChar w:fldCharType="separate"/>
            </w:r>
            <w:r>
              <w:rPr>
                <w:noProof/>
                <w:webHidden/>
              </w:rPr>
              <w:t>13</w:t>
            </w:r>
            <w:r>
              <w:rPr>
                <w:noProof/>
                <w:webHidden/>
              </w:rPr>
              <w:fldChar w:fldCharType="end"/>
            </w:r>
          </w:hyperlink>
        </w:p>
        <w:p w14:paraId="44578DE8" w14:textId="1CB168FC"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44" w:history="1">
            <w:r w:rsidRPr="007B4479">
              <w:rPr>
                <w:rStyle w:val="Hyperlink"/>
                <w:noProof/>
              </w:rPr>
              <w:t>3.8.</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Práva na nástroje redakčného systému</w:t>
            </w:r>
            <w:r>
              <w:rPr>
                <w:noProof/>
                <w:webHidden/>
              </w:rPr>
              <w:tab/>
            </w:r>
            <w:r>
              <w:rPr>
                <w:noProof/>
                <w:webHidden/>
              </w:rPr>
              <w:fldChar w:fldCharType="begin"/>
            </w:r>
            <w:r>
              <w:rPr>
                <w:noProof/>
                <w:webHidden/>
              </w:rPr>
              <w:instrText xml:space="preserve"> PAGEREF _Toc142904144 \h </w:instrText>
            </w:r>
            <w:r>
              <w:rPr>
                <w:noProof/>
                <w:webHidden/>
              </w:rPr>
            </w:r>
            <w:r>
              <w:rPr>
                <w:noProof/>
                <w:webHidden/>
              </w:rPr>
              <w:fldChar w:fldCharType="separate"/>
            </w:r>
            <w:r>
              <w:rPr>
                <w:noProof/>
                <w:webHidden/>
              </w:rPr>
              <w:t>14</w:t>
            </w:r>
            <w:r>
              <w:rPr>
                <w:noProof/>
                <w:webHidden/>
              </w:rPr>
              <w:fldChar w:fldCharType="end"/>
            </w:r>
          </w:hyperlink>
        </w:p>
        <w:p w14:paraId="6DEBD8D7" w14:textId="1EA0D848" w:rsidR="006126E9" w:rsidRDefault="006126E9">
          <w:pPr>
            <w:pStyle w:val="TOC1"/>
            <w:rPr>
              <w:rFonts w:asciiTheme="minorHAnsi" w:eastAsiaTheme="minorEastAsia" w:hAnsiTheme="minorHAnsi" w:cstheme="minorBidi"/>
              <w:noProof/>
              <w:kern w:val="2"/>
              <w:sz w:val="24"/>
              <w:szCs w:val="24"/>
              <w:lang w:val="en-SK" w:eastAsia="en-GB"/>
              <w14:ligatures w14:val="standardContextual"/>
            </w:rPr>
          </w:pPr>
          <w:hyperlink w:anchor="_Toc142904145" w:history="1">
            <w:r w:rsidRPr="007B4479">
              <w:rPr>
                <w:rStyle w:val="Hyperlink"/>
                <w:noProof/>
              </w:rPr>
              <w:t>4.</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WEB STRÁNKY</w:t>
            </w:r>
            <w:r>
              <w:rPr>
                <w:noProof/>
                <w:webHidden/>
              </w:rPr>
              <w:tab/>
            </w:r>
            <w:r>
              <w:rPr>
                <w:noProof/>
                <w:webHidden/>
              </w:rPr>
              <w:fldChar w:fldCharType="begin"/>
            </w:r>
            <w:r>
              <w:rPr>
                <w:noProof/>
                <w:webHidden/>
              </w:rPr>
              <w:instrText xml:space="preserve"> PAGEREF _Toc142904145 \h </w:instrText>
            </w:r>
            <w:r>
              <w:rPr>
                <w:noProof/>
                <w:webHidden/>
              </w:rPr>
            </w:r>
            <w:r>
              <w:rPr>
                <w:noProof/>
                <w:webHidden/>
              </w:rPr>
              <w:fldChar w:fldCharType="separate"/>
            </w:r>
            <w:r>
              <w:rPr>
                <w:noProof/>
                <w:webHidden/>
              </w:rPr>
              <w:t>14</w:t>
            </w:r>
            <w:r>
              <w:rPr>
                <w:noProof/>
                <w:webHidden/>
              </w:rPr>
              <w:fldChar w:fldCharType="end"/>
            </w:r>
          </w:hyperlink>
        </w:p>
        <w:p w14:paraId="0BEAAEF6" w14:textId="31E10679"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46" w:history="1">
            <w:r w:rsidRPr="007B4479">
              <w:rPr>
                <w:rStyle w:val="Hyperlink"/>
                <w:noProof/>
              </w:rPr>
              <w:t>4.1.</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Vyhľadanie adresára</w:t>
            </w:r>
            <w:r>
              <w:rPr>
                <w:noProof/>
                <w:webHidden/>
              </w:rPr>
              <w:tab/>
            </w:r>
            <w:r>
              <w:rPr>
                <w:noProof/>
                <w:webHidden/>
              </w:rPr>
              <w:fldChar w:fldCharType="begin"/>
            </w:r>
            <w:r>
              <w:rPr>
                <w:noProof/>
                <w:webHidden/>
              </w:rPr>
              <w:instrText xml:space="preserve"> PAGEREF _Toc142904146 \h </w:instrText>
            </w:r>
            <w:r>
              <w:rPr>
                <w:noProof/>
                <w:webHidden/>
              </w:rPr>
            </w:r>
            <w:r>
              <w:rPr>
                <w:noProof/>
                <w:webHidden/>
              </w:rPr>
              <w:fldChar w:fldCharType="separate"/>
            </w:r>
            <w:r>
              <w:rPr>
                <w:noProof/>
                <w:webHidden/>
              </w:rPr>
              <w:t>14</w:t>
            </w:r>
            <w:r>
              <w:rPr>
                <w:noProof/>
                <w:webHidden/>
              </w:rPr>
              <w:fldChar w:fldCharType="end"/>
            </w:r>
          </w:hyperlink>
        </w:p>
        <w:p w14:paraId="4546DAC6" w14:textId="72B195F4"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47" w:history="1">
            <w:r w:rsidRPr="007B4479">
              <w:rPr>
                <w:rStyle w:val="Hyperlink"/>
                <w:noProof/>
              </w:rPr>
              <w:t>4.2.</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Vyhľadanie web stránky</w:t>
            </w:r>
            <w:r>
              <w:rPr>
                <w:noProof/>
                <w:webHidden/>
              </w:rPr>
              <w:tab/>
            </w:r>
            <w:r>
              <w:rPr>
                <w:noProof/>
                <w:webHidden/>
              </w:rPr>
              <w:fldChar w:fldCharType="begin"/>
            </w:r>
            <w:r>
              <w:rPr>
                <w:noProof/>
                <w:webHidden/>
              </w:rPr>
              <w:instrText xml:space="preserve"> PAGEREF _Toc142904147 \h </w:instrText>
            </w:r>
            <w:r>
              <w:rPr>
                <w:noProof/>
                <w:webHidden/>
              </w:rPr>
            </w:r>
            <w:r>
              <w:rPr>
                <w:noProof/>
                <w:webHidden/>
              </w:rPr>
              <w:fldChar w:fldCharType="separate"/>
            </w:r>
            <w:r>
              <w:rPr>
                <w:noProof/>
                <w:webHidden/>
              </w:rPr>
              <w:t>15</w:t>
            </w:r>
            <w:r>
              <w:rPr>
                <w:noProof/>
                <w:webHidden/>
              </w:rPr>
              <w:fldChar w:fldCharType="end"/>
            </w:r>
          </w:hyperlink>
        </w:p>
        <w:p w14:paraId="4A43BBBD" w14:textId="6A05CDF0"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48" w:history="1">
            <w:r w:rsidRPr="007B4479">
              <w:rPr>
                <w:rStyle w:val="Hyperlink"/>
                <w:noProof/>
              </w:rPr>
              <w:t>4.3.</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Stromová štruktúra stránok</w:t>
            </w:r>
            <w:r>
              <w:rPr>
                <w:noProof/>
                <w:webHidden/>
              </w:rPr>
              <w:tab/>
            </w:r>
            <w:r>
              <w:rPr>
                <w:noProof/>
                <w:webHidden/>
              </w:rPr>
              <w:fldChar w:fldCharType="begin"/>
            </w:r>
            <w:r>
              <w:rPr>
                <w:noProof/>
                <w:webHidden/>
              </w:rPr>
              <w:instrText xml:space="preserve"> PAGEREF _Toc142904148 \h </w:instrText>
            </w:r>
            <w:r>
              <w:rPr>
                <w:noProof/>
                <w:webHidden/>
              </w:rPr>
            </w:r>
            <w:r>
              <w:rPr>
                <w:noProof/>
                <w:webHidden/>
              </w:rPr>
              <w:fldChar w:fldCharType="separate"/>
            </w:r>
            <w:r>
              <w:rPr>
                <w:noProof/>
                <w:webHidden/>
              </w:rPr>
              <w:t>18</w:t>
            </w:r>
            <w:r>
              <w:rPr>
                <w:noProof/>
                <w:webHidden/>
              </w:rPr>
              <w:fldChar w:fldCharType="end"/>
            </w:r>
          </w:hyperlink>
        </w:p>
        <w:p w14:paraId="23862B63" w14:textId="22319AC3" w:rsidR="006126E9" w:rsidRDefault="006126E9">
          <w:pPr>
            <w:pStyle w:val="TOC1"/>
            <w:rPr>
              <w:rFonts w:asciiTheme="minorHAnsi" w:eastAsiaTheme="minorEastAsia" w:hAnsiTheme="minorHAnsi" w:cstheme="minorBidi"/>
              <w:noProof/>
              <w:kern w:val="2"/>
              <w:sz w:val="24"/>
              <w:szCs w:val="24"/>
              <w:lang w:val="en-SK" w:eastAsia="en-GB"/>
              <w14:ligatures w14:val="standardContextual"/>
            </w:rPr>
          </w:pPr>
          <w:hyperlink w:anchor="_Toc142904149" w:history="1">
            <w:r w:rsidRPr="007B4479">
              <w:rPr>
                <w:rStyle w:val="Hyperlink"/>
                <w:noProof/>
              </w:rPr>
              <w:t>5.</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Tvorba a úprava Web stránok</w:t>
            </w:r>
            <w:r>
              <w:rPr>
                <w:noProof/>
                <w:webHidden/>
              </w:rPr>
              <w:tab/>
            </w:r>
            <w:r>
              <w:rPr>
                <w:noProof/>
                <w:webHidden/>
              </w:rPr>
              <w:fldChar w:fldCharType="begin"/>
            </w:r>
            <w:r>
              <w:rPr>
                <w:noProof/>
                <w:webHidden/>
              </w:rPr>
              <w:instrText xml:space="preserve"> PAGEREF _Toc142904149 \h </w:instrText>
            </w:r>
            <w:r>
              <w:rPr>
                <w:noProof/>
                <w:webHidden/>
              </w:rPr>
            </w:r>
            <w:r>
              <w:rPr>
                <w:noProof/>
                <w:webHidden/>
              </w:rPr>
              <w:fldChar w:fldCharType="separate"/>
            </w:r>
            <w:r>
              <w:rPr>
                <w:noProof/>
                <w:webHidden/>
              </w:rPr>
              <w:t>19</w:t>
            </w:r>
            <w:r>
              <w:rPr>
                <w:noProof/>
                <w:webHidden/>
              </w:rPr>
              <w:fldChar w:fldCharType="end"/>
            </w:r>
          </w:hyperlink>
        </w:p>
        <w:p w14:paraId="6D3B33C1" w14:textId="31EC4350"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0" w:history="1">
            <w:r w:rsidRPr="007B4479">
              <w:rPr>
                <w:rStyle w:val="Hyperlink"/>
                <w:noProof/>
              </w:rPr>
              <w:t>5.1.</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Práca v editore</w:t>
            </w:r>
            <w:r>
              <w:rPr>
                <w:noProof/>
                <w:webHidden/>
              </w:rPr>
              <w:tab/>
            </w:r>
            <w:r>
              <w:rPr>
                <w:noProof/>
                <w:webHidden/>
              </w:rPr>
              <w:fldChar w:fldCharType="begin"/>
            </w:r>
            <w:r>
              <w:rPr>
                <w:noProof/>
                <w:webHidden/>
              </w:rPr>
              <w:instrText xml:space="preserve"> PAGEREF _Toc142904150 \h </w:instrText>
            </w:r>
            <w:r>
              <w:rPr>
                <w:noProof/>
                <w:webHidden/>
              </w:rPr>
            </w:r>
            <w:r>
              <w:rPr>
                <w:noProof/>
                <w:webHidden/>
              </w:rPr>
              <w:fldChar w:fldCharType="separate"/>
            </w:r>
            <w:r>
              <w:rPr>
                <w:noProof/>
                <w:webHidden/>
              </w:rPr>
              <w:t>19</w:t>
            </w:r>
            <w:r>
              <w:rPr>
                <w:noProof/>
                <w:webHidden/>
              </w:rPr>
              <w:fldChar w:fldCharType="end"/>
            </w:r>
          </w:hyperlink>
        </w:p>
        <w:p w14:paraId="133D5533" w14:textId="56267857" w:rsidR="006126E9" w:rsidRDefault="006126E9">
          <w:pPr>
            <w:pStyle w:val="TOC3"/>
            <w:tabs>
              <w:tab w:val="left" w:pos="144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1" w:history="1">
            <w:r w:rsidRPr="007B4479">
              <w:rPr>
                <w:rStyle w:val="Hyperlink"/>
                <w:noProof/>
              </w:rPr>
              <w:t>5.1.1.</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Hlavné parametre web stránky</w:t>
            </w:r>
            <w:r>
              <w:rPr>
                <w:noProof/>
                <w:webHidden/>
              </w:rPr>
              <w:tab/>
            </w:r>
            <w:r>
              <w:rPr>
                <w:noProof/>
                <w:webHidden/>
              </w:rPr>
              <w:fldChar w:fldCharType="begin"/>
            </w:r>
            <w:r>
              <w:rPr>
                <w:noProof/>
                <w:webHidden/>
              </w:rPr>
              <w:instrText xml:space="preserve"> PAGEREF _Toc142904151 \h </w:instrText>
            </w:r>
            <w:r>
              <w:rPr>
                <w:noProof/>
                <w:webHidden/>
              </w:rPr>
            </w:r>
            <w:r>
              <w:rPr>
                <w:noProof/>
                <w:webHidden/>
              </w:rPr>
              <w:fldChar w:fldCharType="separate"/>
            </w:r>
            <w:r>
              <w:rPr>
                <w:noProof/>
                <w:webHidden/>
              </w:rPr>
              <w:t>19</w:t>
            </w:r>
            <w:r>
              <w:rPr>
                <w:noProof/>
                <w:webHidden/>
              </w:rPr>
              <w:fldChar w:fldCharType="end"/>
            </w:r>
          </w:hyperlink>
        </w:p>
        <w:p w14:paraId="32FA302A" w14:textId="544334CF"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2" w:history="1">
            <w:r w:rsidRPr="007B4479">
              <w:rPr>
                <w:rStyle w:val="Hyperlink"/>
                <w:noProof/>
              </w:rPr>
              <w:t>5.2.</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História stránky a jej ukladanie</w:t>
            </w:r>
            <w:r>
              <w:rPr>
                <w:noProof/>
                <w:webHidden/>
              </w:rPr>
              <w:tab/>
            </w:r>
            <w:r>
              <w:rPr>
                <w:noProof/>
                <w:webHidden/>
              </w:rPr>
              <w:fldChar w:fldCharType="begin"/>
            </w:r>
            <w:r>
              <w:rPr>
                <w:noProof/>
                <w:webHidden/>
              </w:rPr>
              <w:instrText xml:space="preserve"> PAGEREF _Toc142904152 \h </w:instrText>
            </w:r>
            <w:r>
              <w:rPr>
                <w:noProof/>
                <w:webHidden/>
              </w:rPr>
            </w:r>
            <w:r>
              <w:rPr>
                <w:noProof/>
                <w:webHidden/>
              </w:rPr>
              <w:fldChar w:fldCharType="separate"/>
            </w:r>
            <w:r>
              <w:rPr>
                <w:noProof/>
                <w:webHidden/>
              </w:rPr>
              <w:t>27</w:t>
            </w:r>
            <w:r>
              <w:rPr>
                <w:noProof/>
                <w:webHidden/>
              </w:rPr>
              <w:fldChar w:fldCharType="end"/>
            </w:r>
          </w:hyperlink>
        </w:p>
        <w:p w14:paraId="43167C4C" w14:textId="0A0903CA"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3" w:history="1">
            <w:r w:rsidRPr="007B4479">
              <w:rPr>
                <w:rStyle w:val="Hyperlink"/>
                <w:noProof/>
              </w:rPr>
              <w:t>5.3.</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Porovnanie verzií stránky</w:t>
            </w:r>
            <w:r>
              <w:rPr>
                <w:noProof/>
                <w:webHidden/>
              </w:rPr>
              <w:tab/>
            </w:r>
            <w:r>
              <w:rPr>
                <w:noProof/>
                <w:webHidden/>
              </w:rPr>
              <w:fldChar w:fldCharType="begin"/>
            </w:r>
            <w:r>
              <w:rPr>
                <w:noProof/>
                <w:webHidden/>
              </w:rPr>
              <w:instrText xml:space="preserve"> PAGEREF _Toc142904153 \h </w:instrText>
            </w:r>
            <w:r>
              <w:rPr>
                <w:noProof/>
                <w:webHidden/>
              </w:rPr>
            </w:r>
            <w:r>
              <w:rPr>
                <w:noProof/>
                <w:webHidden/>
              </w:rPr>
              <w:fldChar w:fldCharType="separate"/>
            </w:r>
            <w:r>
              <w:rPr>
                <w:noProof/>
                <w:webHidden/>
              </w:rPr>
              <w:t>28</w:t>
            </w:r>
            <w:r>
              <w:rPr>
                <w:noProof/>
                <w:webHidden/>
              </w:rPr>
              <w:fldChar w:fldCharType="end"/>
            </w:r>
          </w:hyperlink>
        </w:p>
        <w:p w14:paraId="50AB3C8F" w14:textId="33A0D1DF"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4" w:history="1">
            <w:r w:rsidRPr="007B4479">
              <w:rPr>
                <w:rStyle w:val="Hyperlink"/>
                <w:noProof/>
              </w:rPr>
              <w:t>5.4.</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Kolaborácia viacerých používateľov na jednej stránke</w:t>
            </w:r>
            <w:r>
              <w:rPr>
                <w:noProof/>
                <w:webHidden/>
              </w:rPr>
              <w:tab/>
            </w:r>
            <w:r>
              <w:rPr>
                <w:noProof/>
                <w:webHidden/>
              </w:rPr>
              <w:fldChar w:fldCharType="begin"/>
            </w:r>
            <w:r>
              <w:rPr>
                <w:noProof/>
                <w:webHidden/>
              </w:rPr>
              <w:instrText xml:space="preserve"> PAGEREF _Toc142904154 \h </w:instrText>
            </w:r>
            <w:r>
              <w:rPr>
                <w:noProof/>
                <w:webHidden/>
              </w:rPr>
            </w:r>
            <w:r>
              <w:rPr>
                <w:noProof/>
                <w:webHidden/>
              </w:rPr>
              <w:fldChar w:fldCharType="separate"/>
            </w:r>
            <w:r>
              <w:rPr>
                <w:noProof/>
                <w:webHidden/>
              </w:rPr>
              <w:t>29</w:t>
            </w:r>
            <w:r>
              <w:rPr>
                <w:noProof/>
                <w:webHidden/>
              </w:rPr>
              <w:fldChar w:fldCharType="end"/>
            </w:r>
          </w:hyperlink>
        </w:p>
        <w:p w14:paraId="543F28B1" w14:textId="4F9A4850"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5" w:history="1">
            <w:r w:rsidRPr="007B4479">
              <w:rPr>
                <w:rStyle w:val="Hyperlink"/>
                <w:noProof/>
              </w:rPr>
              <w:t>Zobrazenie náhľadu</w:t>
            </w:r>
            <w:r>
              <w:rPr>
                <w:noProof/>
                <w:webHidden/>
              </w:rPr>
              <w:tab/>
            </w:r>
            <w:r>
              <w:rPr>
                <w:noProof/>
                <w:webHidden/>
              </w:rPr>
              <w:fldChar w:fldCharType="begin"/>
            </w:r>
            <w:r>
              <w:rPr>
                <w:noProof/>
                <w:webHidden/>
              </w:rPr>
              <w:instrText xml:space="preserve"> PAGEREF _Toc142904155 \h </w:instrText>
            </w:r>
            <w:r>
              <w:rPr>
                <w:noProof/>
                <w:webHidden/>
              </w:rPr>
            </w:r>
            <w:r>
              <w:rPr>
                <w:noProof/>
                <w:webHidden/>
              </w:rPr>
              <w:fldChar w:fldCharType="separate"/>
            </w:r>
            <w:r>
              <w:rPr>
                <w:noProof/>
                <w:webHidden/>
              </w:rPr>
              <w:t>30</w:t>
            </w:r>
            <w:r>
              <w:rPr>
                <w:noProof/>
                <w:webHidden/>
              </w:rPr>
              <w:fldChar w:fldCharType="end"/>
            </w:r>
          </w:hyperlink>
        </w:p>
        <w:p w14:paraId="1608F9FA" w14:textId="4254E8AF"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6" w:history="1">
            <w:r w:rsidRPr="007B4479">
              <w:rPr>
                <w:rStyle w:val="Hyperlink"/>
                <w:noProof/>
              </w:rPr>
              <w:t>5.5.</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Publikovanie stránky</w:t>
            </w:r>
            <w:r>
              <w:rPr>
                <w:noProof/>
                <w:webHidden/>
              </w:rPr>
              <w:tab/>
            </w:r>
            <w:r>
              <w:rPr>
                <w:noProof/>
                <w:webHidden/>
              </w:rPr>
              <w:fldChar w:fldCharType="begin"/>
            </w:r>
            <w:r>
              <w:rPr>
                <w:noProof/>
                <w:webHidden/>
              </w:rPr>
              <w:instrText xml:space="preserve"> PAGEREF _Toc142904156 \h </w:instrText>
            </w:r>
            <w:r>
              <w:rPr>
                <w:noProof/>
                <w:webHidden/>
              </w:rPr>
            </w:r>
            <w:r>
              <w:rPr>
                <w:noProof/>
                <w:webHidden/>
              </w:rPr>
              <w:fldChar w:fldCharType="separate"/>
            </w:r>
            <w:r>
              <w:rPr>
                <w:noProof/>
                <w:webHidden/>
              </w:rPr>
              <w:t>31</w:t>
            </w:r>
            <w:r>
              <w:rPr>
                <w:noProof/>
                <w:webHidden/>
              </w:rPr>
              <w:fldChar w:fldCharType="end"/>
            </w:r>
          </w:hyperlink>
        </w:p>
        <w:p w14:paraId="716A9FF8" w14:textId="4C9A8AAC" w:rsidR="006126E9" w:rsidRDefault="006126E9">
          <w:pPr>
            <w:pStyle w:val="TOC3"/>
            <w:tabs>
              <w:tab w:val="left" w:pos="144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7" w:history="1">
            <w:r w:rsidRPr="007B4479">
              <w:rPr>
                <w:rStyle w:val="Hyperlink"/>
                <w:noProof/>
              </w:rPr>
              <w:t>5.5.1.</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Nastavenie schvaľovateľa</w:t>
            </w:r>
            <w:r>
              <w:rPr>
                <w:noProof/>
                <w:webHidden/>
              </w:rPr>
              <w:tab/>
            </w:r>
            <w:r>
              <w:rPr>
                <w:noProof/>
                <w:webHidden/>
              </w:rPr>
              <w:fldChar w:fldCharType="begin"/>
            </w:r>
            <w:r>
              <w:rPr>
                <w:noProof/>
                <w:webHidden/>
              </w:rPr>
              <w:instrText xml:space="preserve"> PAGEREF _Toc142904157 \h </w:instrText>
            </w:r>
            <w:r>
              <w:rPr>
                <w:noProof/>
                <w:webHidden/>
              </w:rPr>
            </w:r>
            <w:r>
              <w:rPr>
                <w:noProof/>
                <w:webHidden/>
              </w:rPr>
              <w:fldChar w:fldCharType="separate"/>
            </w:r>
            <w:r>
              <w:rPr>
                <w:noProof/>
                <w:webHidden/>
              </w:rPr>
              <w:t>31</w:t>
            </w:r>
            <w:r>
              <w:rPr>
                <w:noProof/>
                <w:webHidden/>
              </w:rPr>
              <w:fldChar w:fldCharType="end"/>
            </w:r>
          </w:hyperlink>
        </w:p>
        <w:p w14:paraId="2287D71F" w14:textId="2E20A5E3"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8" w:history="1">
            <w:r w:rsidRPr="007B4479">
              <w:rPr>
                <w:rStyle w:val="Hyperlink"/>
                <w:noProof/>
              </w:rPr>
              <w:t>5.6.</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Šablóny web stránok</w:t>
            </w:r>
            <w:r>
              <w:rPr>
                <w:noProof/>
                <w:webHidden/>
              </w:rPr>
              <w:tab/>
            </w:r>
            <w:r>
              <w:rPr>
                <w:noProof/>
                <w:webHidden/>
              </w:rPr>
              <w:fldChar w:fldCharType="begin"/>
            </w:r>
            <w:r>
              <w:rPr>
                <w:noProof/>
                <w:webHidden/>
              </w:rPr>
              <w:instrText xml:space="preserve"> PAGEREF _Toc142904158 \h </w:instrText>
            </w:r>
            <w:r>
              <w:rPr>
                <w:noProof/>
                <w:webHidden/>
              </w:rPr>
            </w:r>
            <w:r>
              <w:rPr>
                <w:noProof/>
                <w:webHidden/>
              </w:rPr>
              <w:fldChar w:fldCharType="separate"/>
            </w:r>
            <w:r>
              <w:rPr>
                <w:noProof/>
                <w:webHidden/>
              </w:rPr>
              <w:t>33</w:t>
            </w:r>
            <w:r>
              <w:rPr>
                <w:noProof/>
                <w:webHidden/>
              </w:rPr>
              <w:fldChar w:fldCharType="end"/>
            </w:r>
          </w:hyperlink>
        </w:p>
        <w:p w14:paraId="505474A3" w14:textId="4C1A0447"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59" w:history="1">
            <w:r w:rsidRPr="007B4479">
              <w:rPr>
                <w:rStyle w:val="Hyperlink"/>
                <w:noProof/>
              </w:rPr>
              <w:t>5.7.</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Administrácia adresárov a stromovej štruktúry webstránok</w:t>
            </w:r>
            <w:r>
              <w:rPr>
                <w:noProof/>
                <w:webHidden/>
              </w:rPr>
              <w:tab/>
            </w:r>
            <w:r>
              <w:rPr>
                <w:noProof/>
                <w:webHidden/>
              </w:rPr>
              <w:fldChar w:fldCharType="begin"/>
            </w:r>
            <w:r>
              <w:rPr>
                <w:noProof/>
                <w:webHidden/>
              </w:rPr>
              <w:instrText xml:space="preserve"> PAGEREF _Toc142904159 \h </w:instrText>
            </w:r>
            <w:r>
              <w:rPr>
                <w:noProof/>
                <w:webHidden/>
              </w:rPr>
            </w:r>
            <w:r>
              <w:rPr>
                <w:noProof/>
                <w:webHidden/>
              </w:rPr>
              <w:fldChar w:fldCharType="separate"/>
            </w:r>
            <w:r>
              <w:rPr>
                <w:noProof/>
                <w:webHidden/>
              </w:rPr>
              <w:t>34</w:t>
            </w:r>
            <w:r>
              <w:rPr>
                <w:noProof/>
                <w:webHidden/>
              </w:rPr>
              <w:fldChar w:fldCharType="end"/>
            </w:r>
          </w:hyperlink>
        </w:p>
        <w:p w14:paraId="530B69C7" w14:textId="006CABE2"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0" w:history="1">
            <w:r w:rsidRPr="007B4479">
              <w:rPr>
                <w:rStyle w:val="Hyperlink"/>
                <w:noProof/>
              </w:rPr>
              <w:t>Nový adresár/priečinok webstránok a editácia jeho parametrov</w:t>
            </w:r>
            <w:r>
              <w:rPr>
                <w:noProof/>
                <w:webHidden/>
              </w:rPr>
              <w:tab/>
            </w:r>
            <w:r>
              <w:rPr>
                <w:noProof/>
                <w:webHidden/>
              </w:rPr>
              <w:fldChar w:fldCharType="begin"/>
            </w:r>
            <w:r>
              <w:rPr>
                <w:noProof/>
                <w:webHidden/>
              </w:rPr>
              <w:instrText xml:space="preserve"> PAGEREF _Toc142904160 \h </w:instrText>
            </w:r>
            <w:r>
              <w:rPr>
                <w:noProof/>
                <w:webHidden/>
              </w:rPr>
            </w:r>
            <w:r>
              <w:rPr>
                <w:noProof/>
                <w:webHidden/>
              </w:rPr>
              <w:fldChar w:fldCharType="separate"/>
            </w:r>
            <w:r>
              <w:rPr>
                <w:noProof/>
                <w:webHidden/>
              </w:rPr>
              <w:t>34</w:t>
            </w:r>
            <w:r>
              <w:rPr>
                <w:noProof/>
                <w:webHidden/>
              </w:rPr>
              <w:fldChar w:fldCharType="end"/>
            </w:r>
          </w:hyperlink>
        </w:p>
        <w:p w14:paraId="77E5EBF4" w14:textId="6CB12B8F"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1" w:history="1">
            <w:r w:rsidRPr="007B4479">
              <w:rPr>
                <w:rStyle w:val="Hyperlink"/>
                <w:noProof/>
              </w:rPr>
              <w:t>5.8.</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Pridávanie textových blokov a základného obsahu stránky</w:t>
            </w:r>
            <w:r>
              <w:rPr>
                <w:noProof/>
                <w:webHidden/>
              </w:rPr>
              <w:tab/>
            </w:r>
            <w:r>
              <w:rPr>
                <w:noProof/>
                <w:webHidden/>
              </w:rPr>
              <w:fldChar w:fldCharType="begin"/>
            </w:r>
            <w:r>
              <w:rPr>
                <w:noProof/>
                <w:webHidden/>
              </w:rPr>
              <w:instrText xml:space="preserve"> PAGEREF _Toc142904161 \h </w:instrText>
            </w:r>
            <w:r>
              <w:rPr>
                <w:noProof/>
                <w:webHidden/>
              </w:rPr>
            </w:r>
            <w:r>
              <w:rPr>
                <w:noProof/>
                <w:webHidden/>
              </w:rPr>
              <w:fldChar w:fldCharType="separate"/>
            </w:r>
            <w:r>
              <w:rPr>
                <w:noProof/>
                <w:webHidden/>
              </w:rPr>
              <w:t>36</w:t>
            </w:r>
            <w:r>
              <w:rPr>
                <w:noProof/>
                <w:webHidden/>
              </w:rPr>
              <w:fldChar w:fldCharType="end"/>
            </w:r>
          </w:hyperlink>
        </w:p>
        <w:p w14:paraId="4A99E8B9" w14:textId="24DBDB3A"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2" w:history="1">
            <w:r w:rsidRPr="007B4479">
              <w:rPr>
                <w:rStyle w:val="Hyperlink"/>
                <w:noProof/>
              </w:rPr>
              <w:t>5.9.</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Duplikácia stránok</w:t>
            </w:r>
            <w:r>
              <w:rPr>
                <w:noProof/>
                <w:webHidden/>
              </w:rPr>
              <w:tab/>
            </w:r>
            <w:r>
              <w:rPr>
                <w:noProof/>
                <w:webHidden/>
              </w:rPr>
              <w:fldChar w:fldCharType="begin"/>
            </w:r>
            <w:r>
              <w:rPr>
                <w:noProof/>
                <w:webHidden/>
              </w:rPr>
              <w:instrText xml:space="preserve"> PAGEREF _Toc142904162 \h </w:instrText>
            </w:r>
            <w:r>
              <w:rPr>
                <w:noProof/>
                <w:webHidden/>
              </w:rPr>
            </w:r>
            <w:r>
              <w:rPr>
                <w:noProof/>
                <w:webHidden/>
              </w:rPr>
              <w:fldChar w:fldCharType="separate"/>
            </w:r>
            <w:r>
              <w:rPr>
                <w:noProof/>
                <w:webHidden/>
              </w:rPr>
              <w:t>37</w:t>
            </w:r>
            <w:r>
              <w:rPr>
                <w:noProof/>
                <w:webHidden/>
              </w:rPr>
              <w:fldChar w:fldCharType="end"/>
            </w:r>
          </w:hyperlink>
        </w:p>
        <w:p w14:paraId="0D81EF6E" w14:textId="46528370"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3" w:history="1">
            <w:r w:rsidRPr="007B4479">
              <w:rPr>
                <w:rStyle w:val="Hyperlink"/>
                <w:noProof/>
              </w:rPr>
              <w:t>5.10.</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Hromadné operácie</w:t>
            </w:r>
            <w:r>
              <w:rPr>
                <w:noProof/>
                <w:webHidden/>
              </w:rPr>
              <w:tab/>
            </w:r>
            <w:r>
              <w:rPr>
                <w:noProof/>
                <w:webHidden/>
              </w:rPr>
              <w:fldChar w:fldCharType="begin"/>
            </w:r>
            <w:r>
              <w:rPr>
                <w:noProof/>
                <w:webHidden/>
              </w:rPr>
              <w:instrText xml:space="preserve"> PAGEREF _Toc142904163 \h </w:instrText>
            </w:r>
            <w:r>
              <w:rPr>
                <w:noProof/>
                <w:webHidden/>
              </w:rPr>
            </w:r>
            <w:r>
              <w:rPr>
                <w:noProof/>
                <w:webHidden/>
              </w:rPr>
              <w:fldChar w:fldCharType="separate"/>
            </w:r>
            <w:r>
              <w:rPr>
                <w:noProof/>
                <w:webHidden/>
              </w:rPr>
              <w:t>37</w:t>
            </w:r>
            <w:r>
              <w:rPr>
                <w:noProof/>
                <w:webHidden/>
              </w:rPr>
              <w:fldChar w:fldCharType="end"/>
            </w:r>
          </w:hyperlink>
        </w:p>
        <w:p w14:paraId="4CCB09DB" w14:textId="74F00DF1"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4" w:history="1">
            <w:r w:rsidRPr="007B4479">
              <w:rPr>
                <w:rStyle w:val="Hyperlink"/>
                <w:noProof/>
              </w:rPr>
              <w:t>5.11.</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Presúvanie v zozname Priečinkov</w:t>
            </w:r>
            <w:r>
              <w:rPr>
                <w:noProof/>
                <w:webHidden/>
              </w:rPr>
              <w:tab/>
            </w:r>
            <w:r>
              <w:rPr>
                <w:noProof/>
                <w:webHidden/>
              </w:rPr>
              <w:fldChar w:fldCharType="begin"/>
            </w:r>
            <w:r>
              <w:rPr>
                <w:noProof/>
                <w:webHidden/>
              </w:rPr>
              <w:instrText xml:space="preserve"> PAGEREF _Toc142904164 \h </w:instrText>
            </w:r>
            <w:r>
              <w:rPr>
                <w:noProof/>
                <w:webHidden/>
              </w:rPr>
            </w:r>
            <w:r>
              <w:rPr>
                <w:noProof/>
                <w:webHidden/>
              </w:rPr>
              <w:fldChar w:fldCharType="separate"/>
            </w:r>
            <w:r>
              <w:rPr>
                <w:noProof/>
                <w:webHidden/>
              </w:rPr>
              <w:t>38</w:t>
            </w:r>
            <w:r>
              <w:rPr>
                <w:noProof/>
                <w:webHidden/>
              </w:rPr>
              <w:fldChar w:fldCharType="end"/>
            </w:r>
          </w:hyperlink>
        </w:p>
        <w:p w14:paraId="2445E78F" w14:textId="7842899E"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5" w:history="1">
            <w:r w:rsidRPr="007B4479">
              <w:rPr>
                <w:rStyle w:val="Hyperlink"/>
                <w:noProof/>
              </w:rPr>
              <w:t>PRÁCA S TEXTOM vo webstránkach</w:t>
            </w:r>
            <w:r>
              <w:rPr>
                <w:noProof/>
                <w:webHidden/>
              </w:rPr>
              <w:tab/>
            </w:r>
            <w:r>
              <w:rPr>
                <w:noProof/>
                <w:webHidden/>
              </w:rPr>
              <w:fldChar w:fldCharType="begin"/>
            </w:r>
            <w:r>
              <w:rPr>
                <w:noProof/>
                <w:webHidden/>
              </w:rPr>
              <w:instrText xml:space="preserve"> PAGEREF _Toc142904165 \h </w:instrText>
            </w:r>
            <w:r>
              <w:rPr>
                <w:noProof/>
                <w:webHidden/>
              </w:rPr>
            </w:r>
            <w:r>
              <w:rPr>
                <w:noProof/>
                <w:webHidden/>
              </w:rPr>
              <w:fldChar w:fldCharType="separate"/>
            </w:r>
            <w:r>
              <w:rPr>
                <w:noProof/>
                <w:webHidden/>
              </w:rPr>
              <w:t>39</w:t>
            </w:r>
            <w:r>
              <w:rPr>
                <w:noProof/>
                <w:webHidden/>
              </w:rPr>
              <w:fldChar w:fldCharType="end"/>
            </w:r>
          </w:hyperlink>
        </w:p>
        <w:p w14:paraId="28D119FD" w14:textId="2FC5A8C6"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6" w:history="1">
            <w:r w:rsidRPr="007B4479">
              <w:rPr>
                <w:rStyle w:val="Hyperlink"/>
                <w:noProof/>
              </w:rPr>
              <w:t>Práca so štýlmi a formátovanie textu</w:t>
            </w:r>
            <w:r>
              <w:rPr>
                <w:noProof/>
                <w:webHidden/>
              </w:rPr>
              <w:tab/>
            </w:r>
            <w:r>
              <w:rPr>
                <w:noProof/>
                <w:webHidden/>
              </w:rPr>
              <w:fldChar w:fldCharType="begin"/>
            </w:r>
            <w:r>
              <w:rPr>
                <w:noProof/>
                <w:webHidden/>
              </w:rPr>
              <w:instrText xml:space="preserve"> PAGEREF _Toc142904166 \h </w:instrText>
            </w:r>
            <w:r>
              <w:rPr>
                <w:noProof/>
                <w:webHidden/>
              </w:rPr>
            </w:r>
            <w:r>
              <w:rPr>
                <w:noProof/>
                <w:webHidden/>
              </w:rPr>
              <w:fldChar w:fldCharType="separate"/>
            </w:r>
            <w:r>
              <w:rPr>
                <w:noProof/>
                <w:webHidden/>
              </w:rPr>
              <w:t>40</w:t>
            </w:r>
            <w:r>
              <w:rPr>
                <w:noProof/>
                <w:webHidden/>
              </w:rPr>
              <w:fldChar w:fldCharType="end"/>
            </w:r>
          </w:hyperlink>
        </w:p>
        <w:p w14:paraId="78DECBDC" w14:textId="58F68EBC"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7" w:history="1">
            <w:r w:rsidRPr="007B4479">
              <w:rPr>
                <w:rStyle w:val="Hyperlink"/>
                <w:noProof/>
              </w:rPr>
              <w:t>Odstraňovanie formátovania</w:t>
            </w:r>
            <w:r>
              <w:rPr>
                <w:noProof/>
                <w:webHidden/>
              </w:rPr>
              <w:tab/>
            </w:r>
            <w:r>
              <w:rPr>
                <w:noProof/>
                <w:webHidden/>
              </w:rPr>
              <w:fldChar w:fldCharType="begin"/>
            </w:r>
            <w:r>
              <w:rPr>
                <w:noProof/>
                <w:webHidden/>
              </w:rPr>
              <w:instrText xml:space="preserve"> PAGEREF _Toc142904167 \h </w:instrText>
            </w:r>
            <w:r>
              <w:rPr>
                <w:noProof/>
                <w:webHidden/>
              </w:rPr>
            </w:r>
            <w:r>
              <w:rPr>
                <w:noProof/>
                <w:webHidden/>
              </w:rPr>
              <w:fldChar w:fldCharType="separate"/>
            </w:r>
            <w:r>
              <w:rPr>
                <w:noProof/>
                <w:webHidden/>
              </w:rPr>
              <w:t>42</w:t>
            </w:r>
            <w:r>
              <w:rPr>
                <w:noProof/>
                <w:webHidden/>
              </w:rPr>
              <w:fldChar w:fldCharType="end"/>
            </w:r>
          </w:hyperlink>
        </w:p>
        <w:p w14:paraId="163FA5AB" w14:textId="781BEC3D"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8" w:history="1">
            <w:r w:rsidRPr="007B4479">
              <w:rPr>
                <w:rStyle w:val="Hyperlink"/>
                <w:noProof/>
              </w:rPr>
              <w:t>Zoznamy (odrážkové / číslované) a odsadenie textu</w:t>
            </w:r>
            <w:r>
              <w:rPr>
                <w:noProof/>
                <w:webHidden/>
              </w:rPr>
              <w:tab/>
            </w:r>
            <w:r>
              <w:rPr>
                <w:noProof/>
                <w:webHidden/>
              </w:rPr>
              <w:fldChar w:fldCharType="begin"/>
            </w:r>
            <w:r>
              <w:rPr>
                <w:noProof/>
                <w:webHidden/>
              </w:rPr>
              <w:instrText xml:space="preserve"> PAGEREF _Toc142904168 \h </w:instrText>
            </w:r>
            <w:r>
              <w:rPr>
                <w:noProof/>
                <w:webHidden/>
              </w:rPr>
            </w:r>
            <w:r>
              <w:rPr>
                <w:noProof/>
                <w:webHidden/>
              </w:rPr>
              <w:fldChar w:fldCharType="separate"/>
            </w:r>
            <w:r>
              <w:rPr>
                <w:noProof/>
                <w:webHidden/>
              </w:rPr>
              <w:t>43</w:t>
            </w:r>
            <w:r>
              <w:rPr>
                <w:noProof/>
                <w:webHidden/>
              </w:rPr>
              <w:fldChar w:fldCharType="end"/>
            </w:r>
          </w:hyperlink>
        </w:p>
        <w:p w14:paraId="22C3566F" w14:textId="29EE9E2C"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69" w:history="1">
            <w:r w:rsidRPr="007B4479">
              <w:rPr>
                <w:rStyle w:val="Hyperlink"/>
                <w:noProof/>
              </w:rPr>
              <w:t>Odkazy na dokumenty a nahrávanie dokumentov</w:t>
            </w:r>
            <w:r>
              <w:rPr>
                <w:noProof/>
                <w:webHidden/>
              </w:rPr>
              <w:tab/>
            </w:r>
            <w:r>
              <w:rPr>
                <w:noProof/>
                <w:webHidden/>
              </w:rPr>
              <w:fldChar w:fldCharType="begin"/>
            </w:r>
            <w:r>
              <w:rPr>
                <w:noProof/>
                <w:webHidden/>
              </w:rPr>
              <w:instrText xml:space="preserve"> PAGEREF _Toc142904169 \h </w:instrText>
            </w:r>
            <w:r>
              <w:rPr>
                <w:noProof/>
                <w:webHidden/>
              </w:rPr>
            </w:r>
            <w:r>
              <w:rPr>
                <w:noProof/>
                <w:webHidden/>
              </w:rPr>
              <w:fldChar w:fldCharType="separate"/>
            </w:r>
            <w:r>
              <w:rPr>
                <w:noProof/>
                <w:webHidden/>
              </w:rPr>
              <w:t>43</w:t>
            </w:r>
            <w:r>
              <w:rPr>
                <w:noProof/>
                <w:webHidden/>
              </w:rPr>
              <w:fldChar w:fldCharType="end"/>
            </w:r>
          </w:hyperlink>
        </w:p>
        <w:p w14:paraId="3AD7947A" w14:textId="75A7C88A"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70" w:history="1">
            <w:r w:rsidRPr="007B4479">
              <w:rPr>
                <w:rStyle w:val="Hyperlink"/>
                <w:noProof/>
              </w:rPr>
              <w:t>Vkladanie a úprava odkazov</w:t>
            </w:r>
            <w:r>
              <w:rPr>
                <w:noProof/>
                <w:webHidden/>
              </w:rPr>
              <w:tab/>
            </w:r>
            <w:r>
              <w:rPr>
                <w:noProof/>
                <w:webHidden/>
              </w:rPr>
              <w:fldChar w:fldCharType="begin"/>
            </w:r>
            <w:r>
              <w:rPr>
                <w:noProof/>
                <w:webHidden/>
              </w:rPr>
              <w:instrText xml:space="preserve"> PAGEREF _Toc142904170 \h </w:instrText>
            </w:r>
            <w:r>
              <w:rPr>
                <w:noProof/>
                <w:webHidden/>
              </w:rPr>
            </w:r>
            <w:r>
              <w:rPr>
                <w:noProof/>
                <w:webHidden/>
              </w:rPr>
              <w:fldChar w:fldCharType="separate"/>
            </w:r>
            <w:r>
              <w:rPr>
                <w:noProof/>
                <w:webHidden/>
              </w:rPr>
              <w:t>45</w:t>
            </w:r>
            <w:r>
              <w:rPr>
                <w:noProof/>
                <w:webHidden/>
              </w:rPr>
              <w:fldChar w:fldCharType="end"/>
            </w:r>
          </w:hyperlink>
        </w:p>
        <w:p w14:paraId="7B67CFFA" w14:textId="350AB758"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71" w:history="1">
            <w:r w:rsidRPr="007B4479">
              <w:rPr>
                <w:rStyle w:val="Hyperlink"/>
                <w:noProof/>
              </w:rPr>
              <w:t>Vkladanie obrázkov</w:t>
            </w:r>
            <w:r>
              <w:rPr>
                <w:noProof/>
                <w:webHidden/>
              </w:rPr>
              <w:tab/>
            </w:r>
            <w:r>
              <w:rPr>
                <w:noProof/>
                <w:webHidden/>
              </w:rPr>
              <w:fldChar w:fldCharType="begin"/>
            </w:r>
            <w:r>
              <w:rPr>
                <w:noProof/>
                <w:webHidden/>
              </w:rPr>
              <w:instrText xml:space="preserve"> PAGEREF _Toc142904171 \h </w:instrText>
            </w:r>
            <w:r>
              <w:rPr>
                <w:noProof/>
                <w:webHidden/>
              </w:rPr>
            </w:r>
            <w:r>
              <w:rPr>
                <w:noProof/>
                <w:webHidden/>
              </w:rPr>
              <w:fldChar w:fldCharType="separate"/>
            </w:r>
            <w:r>
              <w:rPr>
                <w:noProof/>
                <w:webHidden/>
              </w:rPr>
              <w:t>46</w:t>
            </w:r>
            <w:r>
              <w:rPr>
                <w:noProof/>
                <w:webHidden/>
              </w:rPr>
              <w:fldChar w:fldCharType="end"/>
            </w:r>
          </w:hyperlink>
        </w:p>
        <w:p w14:paraId="58A2AAD8" w14:textId="6DFD881F"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72" w:history="1">
            <w:r w:rsidRPr="007B4479">
              <w:rPr>
                <w:rStyle w:val="Hyperlink"/>
                <w:noProof/>
              </w:rPr>
              <w:t>Vkladanie a úprava tabuliek</w:t>
            </w:r>
            <w:r>
              <w:rPr>
                <w:noProof/>
                <w:webHidden/>
              </w:rPr>
              <w:tab/>
            </w:r>
            <w:r>
              <w:rPr>
                <w:noProof/>
                <w:webHidden/>
              </w:rPr>
              <w:fldChar w:fldCharType="begin"/>
            </w:r>
            <w:r>
              <w:rPr>
                <w:noProof/>
                <w:webHidden/>
              </w:rPr>
              <w:instrText xml:space="preserve"> PAGEREF _Toc142904172 \h </w:instrText>
            </w:r>
            <w:r>
              <w:rPr>
                <w:noProof/>
                <w:webHidden/>
              </w:rPr>
            </w:r>
            <w:r>
              <w:rPr>
                <w:noProof/>
                <w:webHidden/>
              </w:rPr>
              <w:fldChar w:fldCharType="separate"/>
            </w:r>
            <w:r>
              <w:rPr>
                <w:noProof/>
                <w:webHidden/>
              </w:rPr>
              <w:t>49</w:t>
            </w:r>
            <w:r>
              <w:rPr>
                <w:noProof/>
                <w:webHidden/>
              </w:rPr>
              <w:fldChar w:fldCharType="end"/>
            </w:r>
          </w:hyperlink>
        </w:p>
        <w:p w14:paraId="7381186D" w14:textId="58A57DD8" w:rsidR="006126E9" w:rsidRDefault="006126E9">
          <w:pPr>
            <w:pStyle w:val="TOC3"/>
            <w:tabs>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73" w:history="1">
            <w:r w:rsidRPr="007B4479">
              <w:rPr>
                <w:rStyle w:val="Hyperlink"/>
                <w:noProof/>
              </w:rPr>
              <w:t>Vkladanie špeciálnych znakov</w:t>
            </w:r>
            <w:r>
              <w:rPr>
                <w:noProof/>
                <w:webHidden/>
              </w:rPr>
              <w:tab/>
            </w:r>
            <w:r>
              <w:rPr>
                <w:noProof/>
                <w:webHidden/>
              </w:rPr>
              <w:fldChar w:fldCharType="begin"/>
            </w:r>
            <w:r>
              <w:rPr>
                <w:noProof/>
                <w:webHidden/>
              </w:rPr>
              <w:instrText xml:space="preserve"> PAGEREF _Toc142904173 \h </w:instrText>
            </w:r>
            <w:r>
              <w:rPr>
                <w:noProof/>
                <w:webHidden/>
              </w:rPr>
            </w:r>
            <w:r>
              <w:rPr>
                <w:noProof/>
                <w:webHidden/>
              </w:rPr>
              <w:fldChar w:fldCharType="separate"/>
            </w:r>
            <w:r>
              <w:rPr>
                <w:noProof/>
                <w:webHidden/>
              </w:rPr>
              <w:t>56</w:t>
            </w:r>
            <w:r>
              <w:rPr>
                <w:noProof/>
                <w:webHidden/>
              </w:rPr>
              <w:fldChar w:fldCharType="end"/>
            </w:r>
          </w:hyperlink>
        </w:p>
        <w:p w14:paraId="3A930662" w14:textId="3DA8539B"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74" w:history="1">
            <w:r w:rsidRPr="007B4479">
              <w:rPr>
                <w:rStyle w:val="Hyperlink"/>
                <w:noProof/>
              </w:rPr>
              <w:t>5.12.</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Modul Tooltip</w:t>
            </w:r>
            <w:r>
              <w:rPr>
                <w:noProof/>
                <w:webHidden/>
              </w:rPr>
              <w:tab/>
            </w:r>
            <w:r>
              <w:rPr>
                <w:noProof/>
                <w:webHidden/>
              </w:rPr>
              <w:fldChar w:fldCharType="begin"/>
            </w:r>
            <w:r>
              <w:rPr>
                <w:noProof/>
                <w:webHidden/>
              </w:rPr>
              <w:instrText xml:space="preserve"> PAGEREF _Toc142904174 \h </w:instrText>
            </w:r>
            <w:r>
              <w:rPr>
                <w:noProof/>
                <w:webHidden/>
              </w:rPr>
            </w:r>
            <w:r>
              <w:rPr>
                <w:noProof/>
                <w:webHidden/>
              </w:rPr>
              <w:fldChar w:fldCharType="separate"/>
            </w:r>
            <w:r>
              <w:rPr>
                <w:noProof/>
                <w:webHidden/>
              </w:rPr>
              <w:t>56</w:t>
            </w:r>
            <w:r>
              <w:rPr>
                <w:noProof/>
                <w:webHidden/>
              </w:rPr>
              <w:fldChar w:fldCharType="end"/>
            </w:r>
          </w:hyperlink>
        </w:p>
        <w:p w14:paraId="3568AFF3" w14:textId="1D2DCE2B" w:rsidR="006126E9" w:rsidRDefault="006126E9">
          <w:pPr>
            <w:pStyle w:val="TOC1"/>
            <w:rPr>
              <w:rFonts w:asciiTheme="minorHAnsi" w:eastAsiaTheme="minorEastAsia" w:hAnsiTheme="minorHAnsi" w:cstheme="minorBidi"/>
              <w:noProof/>
              <w:kern w:val="2"/>
              <w:sz w:val="24"/>
              <w:szCs w:val="24"/>
              <w:lang w:val="en-SK" w:eastAsia="en-GB"/>
              <w14:ligatures w14:val="standardContextual"/>
            </w:rPr>
          </w:pPr>
          <w:hyperlink w:anchor="_Toc142904175" w:history="1">
            <w:r w:rsidRPr="007B4479">
              <w:rPr>
                <w:rStyle w:val="Hyperlink"/>
                <w:noProof/>
              </w:rPr>
              <w:t>6.</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Archív súborov</w:t>
            </w:r>
            <w:r>
              <w:rPr>
                <w:noProof/>
                <w:webHidden/>
              </w:rPr>
              <w:tab/>
            </w:r>
            <w:r>
              <w:rPr>
                <w:noProof/>
                <w:webHidden/>
              </w:rPr>
              <w:fldChar w:fldCharType="begin"/>
            </w:r>
            <w:r>
              <w:rPr>
                <w:noProof/>
                <w:webHidden/>
              </w:rPr>
              <w:instrText xml:space="preserve"> PAGEREF _Toc142904175 \h </w:instrText>
            </w:r>
            <w:r>
              <w:rPr>
                <w:noProof/>
                <w:webHidden/>
              </w:rPr>
            </w:r>
            <w:r>
              <w:rPr>
                <w:noProof/>
                <w:webHidden/>
              </w:rPr>
              <w:fldChar w:fldCharType="separate"/>
            </w:r>
            <w:r>
              <w:rPr>
                <w:noProof/>
                <w:webHidden/>
              </w:rPr>
              <w:t>58</w:t>
            </w:r>
            <w:r>
              <w:rPr>
                <w:noProof/>
                <w:webHidden/>
              </w:rPr>
              <w:fldChar w:fldCharType="end"/>
            </w:r>
          </w:hyperlink>
        </w:p>
        <w:p w14:paraId="0C32C8A9" w14:textId="1CC11125"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76" w:history="1">
            <w:r w:rsidRPr="007B4479">
              <w:rPr>
                <w:rStyle w:val="Hyperlink"/>
                <w:noProof/>
              </w:rPr>
              <w:t>6.1.</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Vloženie nového súboru do archívu</w:t>
            </w:r>
            <w:r>
              <w:rPr>
                <w:noProof/>
                <w:webHidden/>
              </w:rPr>
              <w:tab/>
            </w:r>
            <w:r>
              <w:rPr>
                <w:noProof/>
                <w:webHidden/>
              </w:rPr>
              <w:fldChar w:fldCharType="begin"/>
            </w:r>
            <w:r>
              <w:rPr>
                <w:noProof/>
                <w:webHidden/>
              </w:rPr>
              <w:instrText xml:space="preserve"> PAGEREF _Toc142904176 \h </w:instrText>
            </w:r>
            <w:r>
              <w:rPr>
                <w:noProof/>
                <w:webHidden/>
              </w:rPr>
            </w:r>
            <w:r>
              <w:rPr>
                <w:noProof/>
                <w:webHidden/>
              </w:rPr>
              <w:fldChar w:fldCharType="separate"/>
            </w:r>
            <w:r>
              <w:rPr>
                <w:noProof/>
                <w:webHidden/>
              </w:rPr>
              <w:t>61</w:t>
            </w:r>
            <w:r>
              <w:rPr>
                <w:noProof/>
                <w:webHidden/>
              </w:rPr>
              <w:fldChar w:fldCharType="end"/>
            </w:r>
          </w:hyperlink>
        </w:p>
        <w:p w14:paraId="1348A489" w14:textId="5C0E26BD" w:rsidR="006126E9" w:rsidRDefault="006126E9">
          <w:pPr>
            <w:pStyle w:val="TOC2"/>
            <w:tabs>
              <w:tab w:val="left" w:pos="960"/>
              <w:tab w:val="right" w:leader="dot" w:pos="9012"/>
            </w:tabs>
            <w:rPr>
              <w:rFonts w:asciiTheme="minorHAnsi" w:eastAsiaTheme="minorEastAsia" w:hAnsiTheme="minorHAnsi" w:cstheme="minorBidi"/>
              <w:noProof/>
              <w:kern w:val="2"/>
              <w:sz w:val="24"/>
              <w:szCs w:val="24"/>
              <w:lang w:val="en-SK" w:eastAsia="en-GB"/>
              <w14:ligatures w14:val="standardContextual"/>
            </w:rPr>
          </w:pPr>
          <w:hyperlink w:anchor="_Toc142904177" w:history="1">
            <w:r w:rsidRPr="007B4479">
              <w:rPr>
                <w:rStyle w:val="Hyperlink"/>
                <w:noProof/>
              </w:rPr>
              <w:t>6.2.</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Vloženie súboru z archívu do webstránky</w:t>
            </w:r>
            <w:r>
              <w:rPr>
                <w:noProof/>
                <w:webHidden/>
              </w:rPr>
              <w:tab/>
            </w:r>
            <w:r>
              <w:rPr>
                <w:noProof/>
                <w:webHidden/>
              </w:rPr>
              <w:fldChar w:fldCharType="begin"/>
            </w:r>
            <w:r>
              <w:rPr>
                <w:noProof/>
                <w:webHidden/>
              </w:rPr>
              <w:instrText xml:space="preserve"> PAGEREF _Toc142904177 \h </w:instrText>
            </w:r>
            <w:r>
              <w:rPr>
                <w:noProof/>
                <w:webHidden/>
              </w:rPr>
            </w:r>
            <w:r>
              <w:rPr>
                <w:noProof/>
                <w:webHidden/>
              </w:rPr>
              <w:fldChar w:fldCharType="separate"/>
            </w:r>
            <w:r>
              <w:rPr>
                <w:noProof/>
                <w:webHidden/>
              </w:rPr>
              <w:t>62</w:t>
            </w:r>
            <w:r>
              <w:rPr>
                <w:noProof/>
                <w:webHidden/>
              </w:rPr>
              <w:fldChar w:fldCharType="end"/>
            </w:r>
          </w:hyperlink>
        </w:p>
        <w:p w14:paraId="64DCC487" w14:textId="4AC854F1" w:rsidR="006126E9" w:rsidRDefault="006126E9">
          <w:pPr>
            <w:pStyle w:val="TOC1"/>
            <w:rPr>
              <w:rFonts w:asciiTheme="minorHAnsi" w:eastAsiaTheme="minorEastAsia" w:hAnsiTheme="minorHAnsi" w:cstheme="minorBidi"/>
              <w:noProof/>
              <w:kern w:val="2"/>
              <w:sz w:val="24"/>
              <w:szCs w:val="24"/>
              <w:lang w:val="en-SK" w:eastAsia="en-GB"/>
              <w14:ligatures w14:val="standardContextual"/>
            </w:rPr>
          </w:pPr>
          <w:hyperlink w:anchor="_Toc142904178" w:history="1">
            <w:r w:rsidRPr="007B4479">
              <w:rPr>
                <w:rStyle w:val="Hyperlink"/>
                <w:noProof/>
              </w:rPr>
              <w:t>8.</w:t>
            </w:r>
            <w:r>
              <w:rPr>
                <w:rFonts w:asciiTheme="minorHAnsi" w:eastAsiaTheme="minorEastAsia" w:hAnsiTheme="minorHAnsi" w:cstheme="minorBidi"/>
                <w:noProof/>
                <w:kern w:val="2"/>
                <w:sz w:val="24"/>
                <w:szCs w:val="24"/>
                <w:lang w:val="en-SK" w:eastAsia="en-GB"/>
                <w14:ligatures w14:val="standardContextual"/>
              </w:rPr>
              <w:tab/>
            </w:r>
            <w:r w:rsidRPr="007B4479">
              <w:rPr>
                <w:rStyle w:val="Hyperlink"/>
                <w:noProof/>
              </w:rPr>
              <w:t>Pomocník</w:t>
            </w:r>
            <w:r>
              <w:rPr>
                <w:noProof/>
                <w:webHidden/>
              </w:rPr>
              <w:tab/>
            </w:r>
            <w:r>
              <w:rPr>
                <w:noProof/>
                <w:webHidden/>
              </w:rPr>
              <w:fldChar w:fldCharType="begin"/>
            </w:r>
            <w:r>
              <w:rPr>
                <w:noProof/>
                <w:webHidden/>
              </w:rPr>
              <w:instrText xml:space="preserve"> PAGEREF _Toc142904178 \h </w:instrText>
            </w:r>
            <w:r>
              <w:rPr>
                <w:noProof/>
                <w:webHidden/>
              </w:rPr>
            </w:r>
            <w:r>
              <w:rPr>
                <w:noProof/>
                <w:webHidden/>
              </w:rPr>
              <w:fldChar w:fldCharType="separate"/>
            </w:r>
            <w:r>
              <w:rPr>
                <w:noProof/>
                <w:webHidden/>
              </w:rPr>
              <w:t>65</w:t>
            </w:r>
            <w:r>
              <w:rPr>
                <w:noProof/>
                <w:webHidden/>
              </w:rPr>
              <w:fldChar w:fldCharType="end"/>
            </w:r>
          </w:hyperlink>
        </w:p>
        <w:p w14:paraId="7D066226" w14:textId="046C680E" w:rsidR="00D117D9" w:rsidRPr="0047055A" w:rsidRDefault="00C6240E" w:rsidP="02231CFF">
          <w:pPr>
            <w:rPr>
              <w:rFonts w:asciiTheme="majorHAnsi" w:hAnsiTheme="majorHAnsi" w:cstheme="majorBidi"/>
            </w:rPr>
          </w:pPr>
          <w:r w:rsidRPr="02231CFF">
            <w:rPr>
              <w:rFonts w:asciiTheme="majorHAnsi" w:hAnsiTheme="majorHAnsi" w:cstheme="majorBidi"/>
            </w:rPr>
            <w:fldChar w:fldCharType="end"/>
          </w:r>
        </w:p>
      </w:sdtContent>
    </w:sdt>
    <w:p w14:paraId="35DD17AF" w14:textId="791849EC" w:rsidR="006B46EB" w:rsidRPr="0047055A" w:rsidRDefault="00BF031F" w:rsidP="00871080">
      <w:pPr>
        <w:pStyle w:val="IW-Nadpis1"/>
      </w:pPr>
      <w:r w:rsidRPr="02231CFF">
        <w:rPr>
          <w:rFonts w:asciiTheme="majorHAnsi" w:hAnsiTheme="majorHAnsi"/>
        </w:rPr>
        <w:br w:type="page"/>
      </w:r>
      <w:bookmarkStart w:id="2" w:name="_Toc108790783"/>
      <w:bookmarkStart w:id="3" w:name="_Toc112239869"/>
      <w:bookmarkStart w:id="4" w:name="_Toc142904132"/>
      <w:bookmarkEnd w:id="1"/>
      <w:bookmarkEnd w:id="0"/>
      <w:r w:rsidR="00547DCA">
        <w:lastRenderedPageBreak/>
        <w:t>Úvod</w:t>
      </w:r>
      <w:bookmarkEnd w:id="2"/>
      <w:bookmarkEnd w:id="3"/>
      <w:bookmarkEnd w:id="4"/>
    </w:p>
    <w:p w14:paraId="0878FBE8" w14:textId="77777777" w:rsidR="00A63F16" w:rsidRDefault="00E13D26" w:rsidP="02231CFF">
      <w:pPr>
        <w:pStyle w:val="IW-Norml"/>
        <w:rPr>
          <w:rFonts w:asciiTheme="majorHAnsi" w:hAnsiTheme="majorHAnsi" w:cstheme="majorBidi"/>
        </w:rPr>
      </w:pPr>
      <w:r w:rsidRPr="02231CFF">
        <w:rPr>
          <w:rFonts w:asciiTheme="majorHAnsi" w:hAnsiTheme="majorHAnsi" w:cstheme="majorBidi"/>
        </w:rPr>
        <w:t>Vytvorením nov</w:t>
      </w:r>
      <w:r w:rsidR="00E07DBF" w:rsidRPr="02231CFF">
        <w:rPr>
          <w:rFonts w:asciiTheme="majorHAnsi" w:hAnsiTheme="majorHAnsi" w:cstheme="majorBidi"/>
        </w:rPr>
        <w:t>ého</w:t>
      </w:r>
      <w:r w:rsidRPr="02231CFF">
        <w:rPr>
          <w:rFonts w:asciiTheme="majorHAnsi" w:hAnsiTheme="majorHAnsi" w:cstheme="majorBidi"/>
        </w:rPr>
        <w:t xml:space="preserve"> web sídl</w:t>
      </w:r>
      <w:r w:rsidR="00E07DBF" w:rsidRPr="02231CFF">
        <w:rPr>
          <w:rFonts w:asciiTheme="majorHAnsi" w:hAnsiTheme="majorHAnsi" w:cstheme="majorBidi"/>
        </w:rPr>
        <w:t>a</w:t>
      </w:r>
      <w:r w:rsidRPr="02231CFF">
        <w:rPr>
          <w:rFonts w:asciiTheme="majorHAnsi" w:hAnsiTheme="majorHAnsi" w:cstheme="majorBidi"/>
        </w:rPr>
        <w:t xml:space="preserve"> pomocou systému</w:t>
      </w:r>
      <w:r w:rsidR="002C2179" w:rsidRPr="02231CFF">
        <w:rPr>
          <w:rFonts w:asciiTheme="majorHAnsi" w:hAnsiTheme="majorHAnsi" w:cstheme="majorBidi"/>
        </w:rPr>
        <w:t xml:space="preserve"> CMS</w:t>
      </w:r>
      <w:r w:rsidRPr="02231CFF">
        <w:rPr>
          <w:rFonts w:asciiTheme="majorHAnsi" w:hAnsiTheme="majorHAnsi" w:cstheme="majorBidi"/>
        </w:rPr>
        <w:t xml:space="preserve"> WebJET ste dostali možnosť rýchlo a jednoducho spravovať a aktualizovať obsah vašich stránok. Tento manuál vám pomôže so základnými úkonmi, ktoré budete pri </w:t>
      </w:r>
      <w:r w:rsidR="00337D97" w:rsidRPr="02231CFF">
        <w:rPr>
          <w:rFonts w:asciiTheme="majorHAnsi" w:hAnsiTheme="majorHAnsi" w:cstheme="majorBidi"/>
        </w:rPr>
        <w:t xml:space="preserve">správe a </w:t>
      </w:r>
      <w:r w:rsidRPr="02231CFF">
        <w:rPr>
          <w:rFonts w:asciiTheme="majorHAnsi" w:hAnsiTheme="majorHAnsi" w:cstheme="majorBidi"/>
        </w:rPr>
        <w:t xml:space="preserve">aktualizácií stránok a dopĺňaní nového obsahu potrebovať. </w:t>
      </w:r>
    </w:p>
    <w:p w14:paraId="19B0ABE5" w14:textId="18B4FEBF" w:rsidR="002D0E88" w:rsidRPr="00BE5DB1" w:rsidRDefault="002D0E88" w:rsidP="02231CFF">
      <w:pPr>
        <w:rPr>
          <w:rFonts w:eastAsiaTheme="minorEastAsia"/>
        </w:rPr>
      </w:pPr>
      <w:r w:rsidRPr="02231CFF">
        <w:rPr>
          <w:rFonts w:eastAsiaTheme="minorEastAsia"/>
        </w:rPr>
        <w:t>Jednoduchá, spoľahlivá, rýchla - taká je práca s </w:t>
      </w:r>
      <w:proofErr w:type="spellStart"/>
      <w:r w:rsidRPr="02231CFF">
        <w:rPr>
          <w:rFonts w:eastAsiaTheme="minorEastAsia"/>
        </w:rPr>
        <w:t>WebJET</w:t>
      </w:r>
      <w:proofErr w:type="spellEnd"/>
      <w:r w:rsidRPr="02231CFF">
        <w:rPr>
          <w:rFonts w:eastAsiaTheme="minorEastAsia"/>
        </w:rPr>
        <w:t> CMS.</w:t>
      </w:r>
      <w:r>
        <w:br/>
      </w:r>
      <w:r w:rsidRPr="02231CFF">
        <w:rPr>
          <w:rFonts w:eastAsiaTheme="minorEastAsia"/>
        </w:rPr>
        <w:t>O Váš web sa teraz postaráte aj bez technických zručností. Intuitívne ovládanie vám v tom pomôže.</w:t>
      </w:r>
    </w:p>
    <w:p w14:paraId="4D2301EB" w14:textId="55C7178D" w:rsidR="00A63F16" w:rsidRPr="00A63F16" w:rsidRDefault="00A63F16" w:rsidP="02231CFF">
      <w:pPr>
        <w:pStyle w:val="IW-Norml"/>
        <w:rPr>
          <w:rFonts w:asciiTheme="majorHAnsi" w:hAnsiTheme="majorHAnsi" w:cstheme="majorBidi"/>
        </w:rPr>
      </w:pPr>
      <w:r w:rsidRPr="02231CFF">
        <w:rPr>
          <w:rFonts w:asciiTheme="majorHAnsi" w:hAnsiTheme="majorHAnsi" w:cstheme="majorBidi"/>
        </w:rPr>
        <w:t>V tomto návode sa nachádza dokumentácia pre verziu 202</w:t>
      </w:r>
      <w:r w:rsidR="007B7161">
        <w:rPr>
          <w:rFonts w:asciiTheme="majorHAnsi" w:hAnsiTheme="majorHAnsi" w:cstheme="majorBidi"/>
        </w:rPr>
        <w:t>3</w:t>
      </w:r>
      <w:r w:rsidRPr="02231CFF">
        <w:rPr>
          <w:rFonts w:asciiTheme="majorHAnsi" w:hAnsiTheme="majorHAnsi" w:cstheme="majorBidi"/>
        </w:rPr>
        <w:t xml:space="preserve">. </w:t>
      </w:r>
    </w:p>
    <w:p w14:paraId="712BBBC4" w14:textId="55BEBBF2" w:rsidR="00E13D26" w:rsidRPr="0047055A" w:rsidRDefault="00353C8F" w:rsidP="00741E48">
      <w:pPr>
        <w:pStyle w:val="IW-Nadpis1"/>
      </w:pPr>
      <w:r>
        <w:br w:type="page"/>
      </w:r>
      <w:bookmarkStart w:id="5" w:name="_Toc422924433"/>
      <w:bookmarkStart w:id="6" w:name="_Toc422926371"/>
      <w:bookmarkStart w:id="7" w:name="_Toc112239870"/>
      <w:bookmarkStart w:id="8" w:name="_Toc142904133"/>
      <w:r w:rsidR="00BA3A24">
        <w:lastRenderedPageBreak/>
        <w:t xml:space="preserve">Prihlásenie do </w:t>
      </w:r>
      <w:bookmarkEnd w:id="5"/>
      <w:bookmarkEnd w:id="6"/>
      <w:proofErr w:type="spellStart"/>
      <w:r w:rsidR="00E33A00">
        <w:t>WebJET</w:t>
      </w:r>
      <w:proofErr w:type="spellEnd"/>
      <w:r w:rsidR="00E33A00">
        <w:t xml:space="preserve"> </w:t>
      </w:r>
      <w:r w:rsidR="00BA3A24">
        <w:t>CMS</w:t>
      </w:r>
      <w:bookmarkEnd w:id="7"/>
      <w:bookmarkEnd w:id="8"/>
    </w:p>
    <w:p w14:paraId="35CF3F1F" w14:textId="603A74CB" w:rsidR="00BA3A24" w:rsidRDefault="00905D84" w:rsidP="02231CFF">
      <w:pPr>
        <w:pStyle w:val="IW-Norml"/>
        <w:rPr>
          <w:rFonts w:asciiTheme="majorHAnsi" w:hAnsiTheme="majorHAnsi" w:cstheme="majorBidi"/>
        </w:rPr>
      </w:pPr>
      <w:r w:rsidRPr="02231CFF">
        <w:rPr>
          <w:rFonts w:asciiTheme="majorHAnsi" w:hAnsiTheme="majorHAnsi" w:cstheme="majorBidi"/>
        </w:rPr>
        <w:t xml:space="preserve">Pred </w:t>
      </w:r>
      <w:r w:rsidR="004279D1" w:rsidRPr="02231CFF">
        <w:rPr>
          <w:rFonts w:asciiTheme="majorHAnsi" w:hAnsiTheme="majorHAnsi" w:cstheme="majorBidi"/>
        </w:rPr>
        <w:t xml:space="preserve">prácou nad Vašou </w:t>
      </w:r>
      <w:r w:rsidRPr="02231CFF">
        <w:rPr>
          <w:rFonts w:asciiTheme="majorHAnsi" w:hAnsiTheme="majorHAnsi" w:cstheme="majorBidi"/>
        </w:rPr>
        <w:t>stránk</w:t>
      </w:r>
      <w:r w:rsidR="004279D1" w:rsidRPr="02231CFF">
        <w:rPr>
          <w:rFonts w:asciiTheme="majorHAnsi" w:hAnsiTheme="majorHAnsi" w:cstheme="majorBidi"/>
        </w:rPr>
        <w:t>ou</w:t>
      </w:r>
      <w:r w:rsidRPr="02231CFF">
        <w:rPr>
          <w:rFonts w:asciiTheme="majorHAnsi" w:hAnsiTheme="majorHAnsi" w:cstheme="majorBidi"/>
        </w:rPr>
        <w:t xml:space="preserve"> </w:t>
      </w:r>
      <w:r w:rsidR="00201088" w:rsidRPr="02231CFF">
        <w:rPr>
          <w:rFonts w:asciiTheme="majorHAnsi" w:hAnsiTheme="majorHAnsi" w:cstheme="majorBidi"/>
        </w:rPr>
        <w:t>musíte najprv</w:t>
      </w:r>
      <w:r w:rsidRPr="02231CFF">
        <w:rPr>
          <w:rFonts w:asciiTheme="majorHAnsi" w:hAnsiTheme="majorHAnsi" w:cstheme="majorBidi"/>
        </w:rPr>
        <w:t xml:space="preserve"> vstúpiť do </w:t>
      </w:r>
      <w:r w:rsidR="00764F4A" w:rsidRPr="02231CFF">
        <w:rPr>
          <w:rFonts w:asciiTheme="majorHAnsi" w:hAnsiTheme="majorHAnsi" w:cstheme="majorBidi"/>
        </w:rPr>
        <w:t xml:space="preserve">administračnej časti </w:t>
      </w:r>
      <w:r w:rsidRPr="02231CFF">
        <w:rPr>
          <w:rFonts w:asciiTheme="majorHAnsi" w:hAnsiTheme="majorHAnsi" w:cstheme="majorBidi"/>
        </w:rPr>
        <w:t>systému</w:t>
      </w:r>
      <w:r w:rsidR="00764F4A" w:rsidRPr="02231CFF">
        <w:rPr>
          <w:rFonts w:asciiTheme="majorHAnsi" w:hAnsiTheme="majorHAnsi" w:cstheme="majorBidi"/>
        </w:rPr>
        <w:t xml:space="preserve"> </w:t>
      </w:r>
      <w:r w:rsidRPr="02231CFF">
        <w:rPr>
          <w:rFonts w:asciiTheme="majorHAnsi" w:hAnsiTheme="majorHAnsi" w:cstheme="majorBidi"/>
        </w:rPr>
        <w:t xml:space="preserve">WebJET. </w:t>
      </w:r>
      <w:r w:rsidR="00B95F02" w:rsidRPr="02231CFF">
        <w:rPr>
          <w:rFonts w:asciiTheme="majorHAnsi" w:hAnsiTheme="majorHAnsi" w:cstheme="majorBidi"/>
        </w:rPr>
        <w:t xml:space="preserve">Pre </w:t>
      </w:r>
      <w:r w:rsidR="00655E2E" w:rsidRPr="02231CFF">
        <w:rPr>
          <w:rFonts w:asciiTheme="majorHAnsi" w:hAnsiTheme="majorHAnsi" w:cstheme="majorBidi"/>
        </w:rPr>
        <w:t xml:space="preserve">prístup do </w:t>
      </w:r>
      <w:r w:rsidR="00B95F02" w:rsidRPr="02231CFF">
        <w:rPr>
          <w:rFonts w:asciiTheme="majorHAnsi" w:hAnsiTheme="majorHAnsi" w:cstheme="majorBidi"/>
        </w:rPr>
        <w:t>administráci</w:t>
      </w:r>
      <w:r w:rsidR="00655E2E" w:rsidRPr="02231CFF">
        <w:rPr>
          <w:rFonts w:asciiTheme="majorHAnsi" w:hAnsiTheme="majorHAnsi" w:cstheme="majorBidi"/>
        </w:rPr>
        <w:t>e</w:t>
      </w:r>
      <w:r w:rsidR="00B95F02" w:rsidRPr="02231CFF">
        <w:rPr>
          <w:rFonts w:asciiTheme="majorHAnsi" w:hAnsiTheme="majorHAnsi" w:cstheme="majorBidi"/>
        </w:rPr>
        <w:t xml:space="preserve"> web sídla je potrebné mať nainštalovaný </w:t>
      </w:r>
      <w:r w:rsidR="00547DCA" w:rsidRPr="02231CFF">
        <w:rPr>
          <w:rFonts w:asciiTheme="majorHAnsi" w:hAnsiTheme="majorHAnsi" w:cstheme="majorBidi"/>
        </w:rPr>
        <w:t>aktuálnu verziu</w:t>
      </w:r>
      <w:r w:rsidR="00655E2E" w:rsidRPr="02231CFF">
        <w:rPr>
          <w:rFonts w:asciiTheme="majorHAnsi" w:hAnsiTheme="majorHAnsi" w:cstheme="majorBidi"/>
        </w:rPr>
        <w:t xml:space="preserve"> </w:t>
      </w:r>
      <w:r w:rsidR="00B95F02" w:rsidRPr="02231CFF">
        <w:rPr>
          <w:rFonts w:asciiTheme="majorHAnsi" w:hAnsiTheme="majorHAnsi" w:cstheme="majorBidi"/>
        </w:rPr>
        <w:t>internetov</w:t>
      </w:r>
      <w:r w:rsidR="00547DCA" w:rsidRPr="02231CFF">
        <w:rPr>
          <w:rFonts w:asciiTheme="majorHAnsi" w:hAnsiTheme="majorHAnsi" w:cstheme="majorBidi"/>
        </w:rPr>
        <w:t>ého</w:t>
      </w:r>
      <w:r w:rsidR="00655E2E" w:rsidRPr="02231CFF">
        <w:rPr>
          <w:rFonts w:asciiTheme="majorHAnsi" w:hAnsiTheme="majorHAnsi" w:cstheme="majorBidi"/>
        </w:rPr>
        <w:t xml:space="preserve"> prehliadač</w:t>
      </w:r>
      <w:r w:rsidR="00547DCA" w:rsidRPr="02231CFF">
        <w:rPr>
          <w:rFonts w:asciiTheme="majorHAnsi" w:hAnsiTheme="majorHAnsi" w:cstheme="majorBidi"/>
        </w:rPr>
        <w:t>a</w:t>
      </w:r>
      <w:r w:rsidR="00655E2E" w:rsidRPr="02231CFF">
        <w:rPr>
          <w:rFonts w:asciiTheme="majorHAnsi" w:hAnsiTheme="majorHAnsi" w:cstheme="majorBidi"/>
        </w:rPr>
        <w:t xml:space="preserve">. </w:t>
      </w:r>
      <w:r w:rsidR="00B95F02" w:rsidRPr="02231CFF">
        <w:rPr>
          <w:rFonts w:asciiTheme="majorHAnsi" w:hAnsiTheme="majorHAnsi" w:cstheme="majorBidi"/>
        </w:rPr>
        <w:t>Do prehliadača napíšte adresu</w:t>
      </w:r>
      <w:r w:rsidR="00364601" w:rsidRPr="02231CFF">
        <w:rPr>
          <w:rFonts w:asciiTheme="majorHAnsi" w:hAnsiTheme="majorHAnsi" w:cstheme="majorBidi"/>
        </w:rPr>
        <w:t xml:space="preserve"> </w:t>
      </w:r>
      <w:r w:rsidR="00547DCA" w:rsidRPr="02231CFF">
        <w:rPr>
          <w:rFonts w:asciiTheme="majorHAnsi" w:hAnsiTheme="majorHAnsi" w:cstheme="majorBidi"/>
        </w:rPr>
        <w:t>WebJET CMS administrácie, ktorú ste obd</w:t>
      </w:r>
      <w:r w:rsidR="006240D2" w:rsidRPr="02231CFF">
        <w:rPr>
          <w:rFonts w:asciiTheme="majorHAnsi" w:hAnsiTheme="majorHAnsi" w:cstheme="majorBidi"/>
        </w:rPr>
        <w:t>r</w:t>
      </w:r>
      <w:r w:rsidR="00547DCA" w:rsidRPr="02231CFF">
        <w:rPr>
          <w:rFonts w:asciiTheme="majorHAnsi" w:hAnsiTheme="majorHAnsi" w:cstheme="majorBidi"/>
        </w:rPr>
        <w:t>žali.</w:t>
      </w:r>
    </w:p>
    <w:p w14:paraId="6AB557E9" w14:textId="1C40D4DE" w:rsidR="00895E2D" w:rsidRDefault="006D1FF9" w:rsidP="00895E2D">
      <w:pPr>
        <w:pStyle w:val="Obrzok"/>
      </w:pPr>
      <w:r>
        <w:drawing>
          <wp:inline distT="0" distB="0" distL="0" distR="0" wp14:anchorId="7E331C57" wp14:editId="2648778E">
            <wp:extent cx="5728972" cy="2315845"/>
            <wp:effectExtent l="0" t="0" r="5080" b="8255"/>
            <wp:docPr id="14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28972" cy="2315845"/>
                    </a:xfrm>
                    <a:prstGeom prst="rect">
                      <a:avLst/>
                    </a:prstGeom>
                  </pic:spPr>
                </pic:pic>
              </a:graphicData>
            </a:graphic>
          </wp:inline>
        </w:drawing>
      </w:r>
    </w:p>
    <w:p w14:paraId="49FA62B5" w14:textId="3FEEDAB8" w:rsidR="007D7179" w:rsidRPr="0047055A" w:rsidRDefault="00895E2D" w:rsidP="02231CFF">
      <w:pPr>
        <w:pStyle w:val="Caption"/>
        <w:rPr>
          <w:rFonts w:cstheme="majorBidi"/>
        </w:rPr>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1</w:t>
      </w:r>
      <w:r w:rsidRPr="02231CFF">
        <w:rPr>
          <w:noProof/>
        </w:rPr>
        <w:fldChar w:fldCharType="end"/>
      </w:r>
      <w:r>
        <w:t xml:space="preserve"> Prihlasovací formulár</w:t>
      </w:r>
    </w:p>
    <w:p w14:paraId="67A9F788" w14:textId="55E3BA5E" w:rsidR="006D1FF9" w:rsidRDefault="00547DCA" w:rsidP="02231CFF">
      <w:pPr>
        <w:jc w:val="both"/>
        <w:rPr>
          <w:rFonts w:asciiTheme="majorHAnsi" w:hAnsiTheme="majorHAnsi" w:cstheme="majorBidi"/>
        </w:rPr>
      </w:pPr>
      <w:r w:rsidRPr="02231CFF">
        <w:rPr>
          <w:rFonts w:asciiTheme="majorHAnsi" w:hAnsiTheme="majorHAnsi" w:cstheme="majorBidi"/>
        </w:rPr>
        <w:t>Na prihlasovacej obrazovke z</w:t>
      </w:r>
      <w:r w:rsidR="00655E2E" w:rsidRPr="02231CFF">
        <w:rPr>
          <w:rFonts w:asciiTheme="majorHAnsi" w:hAnsiTheme="majorHAnsi" w:cstheme="majorBidi"/>
        </w:rPr>
        <w:t xml:space="preserve">adajte svoje prihlasovacie údaje a potvrďte zadanie tlačidlom </w:t>
      </w:r>
      <w:r w:rsidR="00655E2E" w:rsidRPr="02231CFF">
        <w:rPr>
          <w:rFonts w:ascii="Asap" w:hAnsi="Asap" w:cstheme="majorBidi"/>
          <w:sz w:val="20"/>
          <w:szCs w:val="20"/>
        </w:rPr>
        <w:t>P</w:t>
      </w:r>
      <w:r w:rsidR="006D1FF9" w:rsidRPr="02231CFF">
        <w:rPr>
          <w:rFonts w:ascii="Asap" w:hAnsi="Asap" w:cstheme="majorBidi"/>
          <w:sz w:val="20"/>
          <w:szCs w:val="20"/>
        </w:rPr>
        <w:t>rihlásiť sa</w:t>
      </w:r>
      <w:r w:rsidR="00655E2E" w:rsidRPr="02231CFF">
        <w:rPr>
          <w:rFonts w:asciiTheme="majorHAnsi" w:hAnsiTheme="majorHAnsi" w:cstheme="majorBidi"/>
        </w:rPr>
        <w:t xml:space="preserve">. </w:t>
      </w:r>
    </w:p>
    <w:p w14:paraId="40661ED5" w14:textId="77777777" w:rsidR="004632EA" w:rsidRDefault="004632EA" w:rsidP="02231CFF">
      <w:pPr>
        <w:jc w:val="both"/>
        <w:rPr>
          <w:rFonts w:asciiTheme="majorHAnsi" w:hAnsiTheme="majorHAnsi" w:cstheme="majorBidi"/>
        </w:rPr>
      </w:pPr>
    </w:p>
    <w:p w14:paraId="4A4E5AF2" w14:textId="77777777" w:rsidR="004632EA" w:rsidRPr="00547DCA" w:rsidRDefault="004632EA" w:rsidP="00741E48">
      <w:pPr>
        <w:pStyle w:val="IW-Nadpis2"/>
      </w:pPr>
      <w:bookmarkStart w:id="9" w:name="_Toc422924435"/>
      <w:bookmarkStart w:id="10" w:name="_Toc422926373"/>
      <w:bookmarkStart w:id="11" w:name="_Toc112239871"/>
      <w:bookmarkStart w:id="12" w:name="_Toc142904134"/>
      <w:r>
        <w:t xml:space="preserve">Orientácia v CMS </w:t>
      </w:r>
      <w:proofErr w:type="spellStart"/>
      <w:r>
        <w:t>WebJET</w:t>
      </w:r>
      <w:bookmarkEnd w:id="9"/>
      <w:bookmarkEnd w:id="10"/>
      <w:bookmarkEnd w:id="11"/>
      <w:bookmarkEnd w:id="12"/>
      <w:proofErr w:type="spellEnd"/>
    </w:p>
    <w:p w14:paraId="1F1D3011" w14:textId="77777777" w:rsidR="004632EA" w:rsidRDefault="004632EA" w:rsidP="02231CFF">
      <w:pPr>
        <w:pStyle w:val="IW-Norml"/>
        <w:rPr>
          <w:rFonts w:asciiTheme="majorHAnsi" w:hAnsiTheme="majorHAnsi" w:cstheme="majorBidi"/>
        </w:rPr>
      </w:pPr>
      <w:r w:rsidRPr="02231CFF">
        <w:rPr>
          <w:rFonts w:asciiTheme="majorHAnsi" w:hAnsiTheme="majorHAnsi" w:cstheme="majorBidi"/>
        </w:rPr>
        <w:t>Po prvom otvorení a prihlásení sa do administrácie systému WebJET CMS Vás uvíta hlavná admin stránka „Prehľad“. V admin časti systému WebJET CMS máte vždy v ľavej časti dostupné hlavné kontextové menu s hlavnými prvkami a súčasťami CMS systému po ktorých rozkliknutí sa Vám zobrazia dalšie možnosti čo môžeme v rámci WebJETu robiť a kam sa dostať.</w:t>
      </w:r>
    </w:p>
    <w:p w14:paraId="3DC9CEBF" w14:textId="6F21D104" w:rsidR="004632EA" w:rsidRDefault="00851AEE" w:rsidP="00D054BE">
      <w:pPr>
        <w:pStyle w:val="Obrzok"/>
      </w:pPr>
      <w:r w:rsidRPr="00851AEE">
        <w:lastRenderedPageBreak/>
        <w:drawing>
          <wp:inline distT="0" distB="0" distL="0" distR="0" wp14:anchorId="338B6DC3" wp14:editId="429E194E">
            <wp:extent cx="1505243" cy="2530792"/>
            <wp:effectExtent l="0" t="0" r="6350" b="0"/>
            <wp:docPr id="2679871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7157" name="Picture 1" descr="Graphical user interface, application&#10;&#10;Description automatically generated"/>
                    <pic:cNvPicPr/>
                  </pic:nvPicPr>
                  <pic:blipFill>
                    <a:blip r:embed="rId13"/>
                    <a:stretch>
                      <a:fillRect/>
                    </a:stretch>
                  </pic:blipFill>
                  <pic:spPr>
                    <a:xfrm>
                      <a:off x="0" y="0"/>
                      <a:ext cx="1522384" cy="2559612"/>
                    </a:xfrm>
                    <a:prstGeom prst="rect">
                      <a:avLst/>
                    </a:prstGeom>
                  </pic:spPr>
                </pic:pic>
              </a:graphicData>
            </a:graphic>
          </wp:inline>
        </w:drawing>
      </w:r>
    </w:p>
    <w:p w14:paraId="020D55AC" w14:textId="77777777" w:rsidR="004632EA" w:rsidRDefault="004632EA" w:rsidP="004632EA">
      <w:pPr>
        <w:pStyle w:val="Caption"/>
      </w:pPr>
    </w:p>
    <w:p w14:paraId="549C6A9F" w14:textId="56852D76" w:rsidR="004632EA" w:rsidRDefault="004632EA" w:rsidP="004632EA">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2</w:t>
      </w:r>
      <w:r w:rsidRPr="02231CFF">
        <w:rPr>
          <w:noProof/>
        </w:rPr>
        <w:fldChar w:fldCharType="end"/>
      </w:r>
      <w:r>
        <w:t xml:space="preserve"> Hlavné Kontextové menu</w:t>
      </w:r>
    </w:p>
    <w:p w14:paraId="79101D5D" w14:textId="77777777" w:rsidR="00C34261" w:rsidRDefault="00C34261" w:rsidP="00C34261"/>
    <w:p w14:paraId="1AFF6405" w14:textId="77777777" w:rsidR="00C34261" w:rsidRDefault="00C34261" w:rsidP="00C34261">
      <w:pPr>
        <w:pStyle w:val="Obrzok"/>
      </w:pPr>
      <w:r w:rsidRPr="00C34261">
        <w:drawing>
          <wp:inline distT="0" distB="0" distL="0" distR="0" wp14:anchorId="7228C060" wp14:editId="266BE113">
            <wp:extent cx="5728970" cy="2110740"/>
            <wp:effectExtent l="0" t="0" r="0" b="0"/>
            <wp:docPr id="1625724657"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4657" name="Picture 1" descr="Logo, company name&#10;&#10;Description automatically generated"/>
                    <pic:cNvPicPr/>
                  </pic:nvPicPr>
                  <pic:blipFill>
                    <a:blip r:embed="rId14"/>
                    <a:stretch>
                      <a:fillRect/>
                    </a:stretch>
                  </pic:blipFill>
                  <pic:spPr>
                    <a:xfrm>
                      <a:off x="0" y="0"/>
                      <a:ext cx="5728970" cy="2110740"/>
                    </a:xfrm>
                    <a:prstGeom prst="rect">
                      <a:avLst/>
                    </a:prstGeom>
                  </pic:spPr>
                </pic:pic>
              </a:graphicData>
            </a:graphic>
          </wp:inline>
        </w:drawing>
      </w:r>
    </w:p>
    <w:p w14:paraId="09B63163" w14:textId="5D3E4675" w:rsidR="00C34261" w:rsidRPr="00C34261" w:rsidRDefault="00C34261" w:rsidP="00C34261">
      <w:pPr>
        <w:pStyle w:val="Caption"/>
      </w:pPr>
      <w:r>
        <w:t xml:space="preserve">Obrázok </w:t>
      </w:r>
      <w:fldSimple w:instr=" SEQ Obrázok \* ARABIC ">
        <w:r w:rsidR="0023014C">
          <w:rPr>
            <w:noProof/>
          </w:rPr>
          <w:t>3</w:t>
        </w:r>
      </w:fldSimple>
      <w:r>
        <w:t xml:space="preserve"> </w:t>
      </w:r>
      <w:r w:rsidRPr="00F87A53">
        <w:t>Prvky Hlavného Kontextového menu</w:t>
      </w:r>
    </w:p>
    <w:p w14:paraId="46B09204" w14:textId="77777777" w:rsidR="004632EA" w:rsidRDefault="004632EA" w:rsidP="02231CFF">
      <w:pPr>
        <w:jc w:val="both"/>
        <w:rPr>
          <w:rFonts w:asciiTheme="majorHAnsi" w:hAnsiTheme="majorHAnsi" w:cstheme="majorBidi"/>
        </w:rPr>
      </w:pPr>
    </w:p>
    <w:p w14:paraId="25A98429" w14:textId="5D99AD25" w:rsidR="00AA06F7" w:rsidRPr="0047055A" w:rsidRDefault="001D05F6" w:rsidP="02231CFF">
      <w:pPr>
        <w:jc w:val="both"/>
        <w:rPr>
          <w:rFonts w:asciiTheme="majorHAnsi" w:hAnsiTheme="majorHAnsi" w:cstheme="majorBidi"/>
        </w:rPr>
      </w:pPr>
      <w:r w:rsidRPr="02231CFF">
        <w:rPr>
          <w:rFonts w:asciiTheme="majorHAnsi" w:hAnsiTheme="majorHAnsi" w:cstheme="majorBidi"/>
        </w:rPr>
        <w:t>V rámci hlavnej stránky „Prehľadu“ môžete vidieť aj</w:t>
      </w:r>
      <w:r w:rsidR="00124F7A" w:rsidRPr="02231CFF">
        <w:rPr>
          <w:rFonts w:asciiTheme="majorHAnsi" w:hAnsiTheme="majorHAnsi" w:cstheme="majorBidi"/>
        </w:rPr>
        <w:t xml:space="preserve"> </w:t>
      </w:r>
      <w:proofErr w:type="spellStart"/>
      <w:r w:rsidR="007D7179" w:rsidRPr="02231CFF">
        <w:rPr>
          <w:rFonts w:asciiTheme="majorHAnsi" w:hAnsiTheme="majorHAnsi" w:cstheme="majorBidi"/>
        </w:rPr>
        <w:t>Dashboard</w:t>
      </w:r>
      <w:proofErr w:type="spellEnd"/>
      <w:r w:rsidR="00151D82" w:rsidRPr="02231CFF">
        <w:rPr>
          <w:rFonts w:asciiTheme="majorHAnsi" w:hAnsiTheme="majorHAnsi" w:cstheme="majorBidi"/>
        </w:rPr>
        <w:t xml:space="preserve">, ktorý </w:t>
      </w:r>
      <w:r w:rsidR="00AA06F7" w:rsidRPr="02231CFF">
        <w:rPr>
          <w:rFonts w:asciiTheme="majorHAnsi" w:hAnsiTheme="majorHAnsi" w:cstheme="majorBidi"/>
        </w:rPr>
        <w:t xml:space="preserve">zhromažďuje pre Vás všetky najdôležitejšie informácie. </w:t>
      </w:r>
    </w:p>
    <w:p w14:paraId="73AF71BD" w14:textId="150F361C" w:rsidR="00895E2D" w:rsidRDefault="00D054BE" w:rsidP="00D054BE">
      <w:pPr>
        <w:pStyle w:val="Obrzok"/>
      </w:pPr>
      <w:r w:rsidRPr="00D054BE">
        <w:lastRenderedPageBreak/>
        <w:drawing>
          <wp:inline distT="0" distB="0" distL="0" distR="0" wp14:anchorId="039B89CC" wp14:editId="778747C4">
            <wp:extent cx="4747846" cy="2257096"/>
            <wp:effectExtent l="0" t="0" r="2540" b="3810"/>
            <wp:docPr id="119968368"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8368" name="Picture 1" descr="Graphical user interface, application, Teams&#10;&#10;Description automatically generated"/>
                    <pic:cNvPicPr/>
                  </pic:nvPicPr>
                  <pic:blipFill>
                    <a:blip r:embed="rId15"/>
                    <a:stretch>
                      <a:fillRect/>
                    </a:stretch>
                  </pic:blipFill>
                  <pic:spPr>
                    <a:xfrm>
                      <a:off x="0" y="0"/>
                      <a:ext cx="4784204" cy="2274380"/>
                    </a:xfrm>
                    <a:prstGeom prst="rect">
                      <a:avLst/>
                    </a:prstGeom>
                  </pic:spPr>
                </pic:pic>
              </a:graphicData>
            </a:graphic>
          </wp:inline>
        </w:drawing>
      </w:r>
    </w:p>
    <w:p w14:paraId="2CAB53E0" w14:textId="0E23A269" w:rsidR="007D7179" w:rsidRPr="0047055A" w:rsidRDefault="00895E2D" w:rsidP="02231CFF">
      <w:pPr>
        <w:pStyle w:val="Caption"/>
        <w:rPr>
          <w:rFonts w:cstheme="majorBidi"/>
        </w:rPr>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w:t>
      </w:r>
      <w:r w:rsidRPr="02231CFF">
        <w:rPr>
          <w:noProof/>
        </w:rPr>
        <w:fldChar w:fldCharType="end"/>
      </w:r>
      <w:r>
        <w:t xml:space="preserve"> </w:t>
      </w:r>
      <w:proofErr w:type="spellStart"/>
      <w:r>
        <w:t>Dashboard</w:t>
      </w:r>
      <w:proofErr w:type="spellEnd"/>
    </w:p>
    <w:p w14:paraId="43BD87B9" w14:textId="5FB58423" w:rsidR="002B72EB" w:rsidRPr="0047055A" w:rsidRDefault="002B72EB" w:rsidP="00741E48">
      <w:pPr>
        <w:pStyle w:val="IW-Nadpis3"/>
      </w:pPr>
      <w:bookmarkStart w:id="13" w:name="_Toc142904135"/>
      <w:proofErr w:type="spellStart"/>
      <w:r>
        <w:t>Dashboard</w:t>
      </w:r>
      <w:proofErr w:type="spellEnd"/>
      <w:r>
        <w:t xml:space="preserve"> boxy</w:t>
      </w:r>
      <w:bookmarkEnd w:id="13"/>
    </w:p>
    <w:p w14:paraId="590CABC2" w14:textId="77777777" w:rsidR="002B72EB" w:rsidRPr="0047055A" w:rsidRDefault="002B72EB" w:rsidP="02231CFF">
      <w:pPr>
        <w:pStyle w:val="IW-Norml"/>
        <w:rPr>
          <w:rFonts w:asciiTheme="majorHAnsi" w:hAnsiTheme="majorHAnsi" w:cstheme="majorBidi"/>
        </w:rPr>
      </w:pPr>
      <w:r w:rsidRPr="02231CFF">
        <w:rPr>
          <w:rFonts w:asciiTheme="majorHAnsi" w:hAnsiTheme="majorHAnsi" w:cstheme="majorBidi"/>
        </w:rPr>
        <w:t>Dashboard boxy ukazujú najaktuálnejšie informácie zo štyroch oblastí:</w:t>
      </w:r>
    </w:p>
    <w:p w14:paraId="56260C5D" w14:textId="0203A27A" w:rsidR="002B72EB" w:rsidRPr="0047055A" w:rsidRDefault="002B72EB">
      <w:pPr>
        <w:pStyle w:val="IW-Norml"/>
        <w:numPr>
          <w:ilvl w:val="0"/>
          <w:numId w:val="5"/>
        </w:numPr>
        <w:rPr>
          <w:rFonts w:asciiTheme="majorHAnsi" w:hAnsiTheme="majorHAnsi" w:cstheme="majorBidi"/>
        </w:rPr>
      </w:pPr>
      <w:r w:rsidRPr="02231CFF">
        <w:rPr>
          <w:rFonts w:asciiTheme="majorHAnsi" w:hAnsiTheme="majorHAnsi" w:cstheme="majorBidi"/>
        </w:rPr>
        <w:t>Štatistik</w:t>
      </w:r>
      <w:r w:rsidR="001B3B53" w:rsidRPr="02231CFF">
        <w:rPr>
          <w:rFonts w:asciiTheme="majorHAnsi" w:hAnsiTheme="majorHAnsi" w:cstheme="majorBidi"/>
        </w:rPr>
        <w:t>a návštevnosti</w:t>
      </w:r>
      <w:r w:rsidRPr="02231CFF">
        <w:rPr>
          <w:rFonts w:asciiTheme="majorHAnsi" w:hAnsiTheme="majorHAnsi" w:cstheme="majorBidi"/>
        </w:rPr>
        <w:t xml:space="preserve"> –</w:t>
      </w:r>
      <w:r w:rsidR="00A9217D" w:rsidRPr="02231CFF">
        <w:rPr>
          <w:rFonts w:asciiTheme="majorHAnsi" w:hAnsiTheme="majorHAnsi" w:cstheme="majorBidi"/>
        </w:rPr>
        <w:t xml:space="preserve"> Ž</w:t>
      </w:r>
      <w:r w:rsidRPr="02231CFF">
        <w:rPr>
          <w:rFonts w:asciiTheme="majorHAnsi" w:hAnsiTheme="majorHAnsi" w:cstheme="majorBidi"/>
        </w:rPr>
        <w:t>ltý box hovorí o tom, koľko návštev za posledných 7 dní ste na stránke mali. C</w:t>
      </w:r>
      <w:r w:rsidR="00FD390D" w:rsidRPr="02231CFF">
        <w:rPr>
          <w:rFonts w:asciiTheme="majorHAnsi" w:hAnsiTheme="majorHAnsi" w:cstheme="majorBidi"/>
        </w:rPr>
        <w:t>ez odkaz „V</w:t>
      </w:r>
      <w:r w:rsidRPr="02231CFF">
        <w:rPr>
          <w:rFonts w:asciiTheme="majorHAnsi" w:hAnsiTheme="majorHAnsi" w:cstheme="majorBidi"/>
        </w:rPr>
        <w:t>iac</w:t>
      </w:r>
      <w:r w:rsidR="00FD390D" w:rsidRPr="02231CFF">
        <w:rPr>
          <w:rFonts w:asciiTheme="majorHAnsi" w:hAnsiTheme="majorHAnsi" w:cstheme="majorBidi"/>
        </w:rPr>
        <w:t>“</w:t>
      </w:r>
      <w:r w:rsidRPr="02231CFF">
        <w:rPr>
          <w:rFonts w:asciiTheme="majorHAnsi" w:hAnsiTheme="majorHAnsi" w:cstheme="majorBidi"/>
        </w:rPr>
        <w:t xml:space="preserve"> sa dostanete do časti Štatistiky, kde si môžete pozrieť viac detailov.</w:t>
      </w:r>
    </w:p>
    <w:p w14:paraId="0CB5324A" w14:textId="77777777" w:rsidR="002B72EB" w:rsidRPr="0047055A" w:rsidRDefault="002B72EB">
      <w:pPr>
        <w:pStyle w:val="IW-Norml"/>
        <w:numPr>
          <w:ilvl w:val="0"/>
          <w:numId w:val="5"/>
        </w:numPr>
        <w:rPr>
          <w:rFonts w:asciiTheme="majorHAnsi" w:hAnsiTheme="majorHAnsi" w:cstheme="majorBidi"/>
        </w:rPr>
      </w:pPr>
      <w:r w:rsidRPr="02231CFF">
        <w:rPr>
          <w:rFonts w:asciiTheme="majorHAnsi" w:hAnsiTheme="majorHAnsi" w:cstheme="majorBidi"/>
        </w:rPr>
        <w:t>Formuláre –</w:t>
      </w:r>
      <w:r w:rsidR="00A9217D" w:rsidRPr="02231CFF">
        <w:rPr>
          <w:rFonts w:asciiTheme="majorHAnsi" w:hAnsiTheme="majorHAnsi" w:cstheme="majorBidi"/>
        </w:rPr>
        <w:t xml:space="preserve"> Z</w:t>
      </w:r>
      <w:r w:rsidRPr="02231CFF">
        <w:rPr>
          <w:rFonts w:asciiTheme="majorHAnsi" w:hAnsiTheme="majorHAnsi" w:cstheme="majorBidi"/>
        </w:rPr>
        <w:t xml:space="preserve">elený box ukazuje množstvo novopridaných </w:t>
      </w:r>
      <w:r w:rsidR="00FD390D" w:rsidRPr="02231CFF">
        <w:rPr>
          <w:rFonts w:asciiTheme="majorHAnsi" w:hAnsiTheme="majorHAnsi" w:cstheme="majorBidi"/>
        </w:rPr>
        <w:t>formulárov. Ak máte teda na stránke niekde formulár, tu nájdete koľko ľudí za posledný týždeň tento formulár vyplnilo. A cez odkaz „Viac“ sa prekliknete do sekcie Formuláre, kde si môžete pozrieť jednotlivé vyplnené formuláre.</w:t>
      </w:r>
    </w:p>
    <w:p w14:paraId="1E5706F1" w14:textId="77777777" w:rsidR="00A9217D" w:rsidRPr="0047055A" w:rsidRDefault="00A9217D">
      <w:pPr>
        <w:pStyle w:val="IW-Norml"/>
        <w:numPr>
          <w:ilvl w:val="0"/>
          <w:numId w:val="5"/>
        </w:numPr>
        <w:rPr>
          <w:rFonts w:asciiTheme="majorHAnsi" w:hAnsiTheme="majorHAnsi" w:cstheme="majorBidi"/>
        </w:rPr>
      </w:pPr>
      <w:r w:rsidRPr="02231CFF">
        <w:rPr>
          <w:rFonts w:asciiTheme="majorHAnsi" w:hAnsiTheme="majorHAnsi" w:cstheme="majorBidi"/>
        </w:rPr>
        <w:t xml:space="preserve">Diskusia – Ak máte na stránke zverejnené diskusiu, modrý box Vám ukáže, koľko príspevkov pribudlo počas posledného týždňa. Cez odkaz „Viac“ sa dostanete do sekcie Diskusia, kde si môžete pozrieť jednotlivé témy. </w:t>
      </w:r>
    </w:p>
    <w:p w14:paraId="0BB21F06" w14:textId="308CA48E" w:rsidR="00A9217D" w:rsidRPr="0047055A" w:rsidRDefault="001B3B53">
      <w:pPr>
        <w:pStyle w:val="IW-Norml"/>
        <w:numPr>
          <w:ilvl w:val="0"/>
          <w:numId w:val="5"/>
        </w:numPr>
        <w:rPr>
          <w:rFonts w:asciiTheme="majorHAnsi" w:hAnsiTheme="majorHAnsi" w:cstheme="majorBidi"/>
        </w:rPr>
      </w:pPr>
      <w:r>
        <w:drawing>
          <wp:anchor distT="0" distB="0" distL="114300" distR="114300" simplePos="0" relativeHeight="251658296" behindDoc="0" locked="0" layoutInCell="1" allowOverlap="1" wp14:anchorId="2E724AB8" wp14:editId="30F5BDF0">
            <wp:simplePos x="0" y="0"/>
            <wp:positionH relativeFrom="page">
              <wp:align>center</wp:align>
            </wp:positionH>
            <wp:positionV relativeFrom="paragraph">
              <wp:posOffset>707034</wp:posOffset>
            </wp:positionV>
            <wp:extent cx="6632448" cy="1243584"/>
            <wp:effectExtent l="0" t="0" r="0" b="0"/>
            <wp:wrapSquare wrapText="bothSides"/>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6632448" cy="1243584"/>
                    </a:xfrm>
                    <a:prstGeom prst="rect">
                      <a:avLst/>
                    </a:prstGeom>
                  </pic:spPr>
                </pic:pic>
              </a:graphicData>
            </a:graphic>
            <wp14:sizeRelH relativeFrom="margin">
              <wp14:pctWidth>0</wp14:pctWidth>
            </wp14:sizeRelH>
            <wp14:sizeRelV relativeFrom="margin">
              <wp14:pctHeight>0</wp14:pctHeight>
            </wp14:sizeRelV>
          </wp:anchor>
        </w:drawing>
      </w:r>
      <w:r w:rsidR="00A9217D" w:rsidRPr="02231CFF">
        <w:rPr>
          <w:rFonts w:asciiTheme="majorHAnsi" w:hAnsiTheme="majorHAnsi" w:cstheme="majorBidi"/>
        </w:rPr>
        <w:t>Chybné stránky – Ružový box Vám hneď pri načítaní stránky ukáže počet chybných stránok. To sú tie stránky, pri ktorých zavolaní nastala chyba. Kliknite na odkaz „Viac“ a môžete si skontrolovať zaznamenané chyby a prípadne rovno rozhodnúť, čo s nimi.</w:t>
      </w:r>
    </w:p>
    <w:p w14:paraId="26F37552" w14:textId="3B5FACB4" w:rsidR="002B72EB" w:rsidRPr="0047055A" w:rsidRDefault="00895E2D" w:rsidP="02231CFF">
      <w:pPr>
        <w:pStyle w:val="Caption"/>
        <w:rPr>
          <w:rFonts w:cstheme="majorBidi"/>
        </w:rPr>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5</w:t>
      </w:r>
      <w:r w:rsidRPr="02231CFF">
        <w:rPr>
          <w:noProof/>
        </w:rPr>
        <w:fldChar w:fldCharType="end"/>
      </w:r>
      <w:r>
        <w:t xml:space="preserve"> </w:t>
      </w:r>
      <w:proofErr w:type="spellStart"/>
      <w:r>
        <w:t>Dashboard</w:t>
      </w:r>
      <w:proofErr w:type="spellEnd"/>
      <w:r>
        <w:t xml:space="preserve"> boxy</w:t>
      </w:r>
    </w:p>
    <w:p w14:paraId="1D8C5B80" w14:textId="546C0CE2" w:rsidR="00895E2D" w:rsidRDefault="00224F50" w:rsidP="00895E2D">
      <w:pPr>
        <w:pStyle w:val="Obrzok"/>
      </w:pPr>
      <w:r>
        <w:lastRenderedPageBreak/>
        <w:drawing>
          <wp:anchor distT="0" distB="0" distL="114300" distR="114300" simplePos="0" relativeHeight="251658297" behindDoc="0" locked="0" layoutInCell="1" allowOverlap="1" wp14:anchorId="40EF7448" wp14:editId="5E84662B">
            <wp:simplePos x="0" y="0"/>
            <wp:positionH relativeFrom="margin">
              <wp:align>left</wp:align>
            </wp:positionH>
            <wp:positionV relativeFrom="paragraph">
              <wp:posOffset>173660</wp:posOffset>
            </wp:positionV>
            <wp:extent cx="5727701" cy="2252416"/>
            <wp:effectExtent l="0" t="0" r="6350" b="0"/>
            <wp:wrapSquare wrapText="bothSides"/>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7">
                      <a:extLst>
                        <a:ext uri="{28A0092B-C50C-407E-A947-70E740481C1C}">
                          <a14:useLocalDpi xmlns:a14="http://schemas.microsoft.com/office/drawing/2010/main" val="0"/>
                        </a:ext>
                      </a:extLst>
                    </a:blip>
                    <a:stretch>
                      <a:fillRect/>
                    </a:stretch>
                  </pic:blipFill>
                  <pic:spPr>
                    <a:xfrm>
                      <a:off x="0" y="0"/>
                      <a:ext cx="5727701" cy="2252416"/>
                    </a:xfrm>
                    <a:prstGeom prst="rect">
                      <a:avLst/>
                    </a:prstGeom>
                  </pic:spPr>
                </pic:pic>
              </a:graphicData>
            </a:graphic>
          </wp:anchor>
        </w:drawing>
      </w:r>
    </w:p>
    <w:p w14:paraId="2C9F1218" w14:textId="54A2D895" w:rsidR="00A45728" w:rsidRPr="0047055A" w:rsidRDefault="00895E2D" w:rsidP="02231CFF">
      <w:pPr>
        <w:pStyle w:val="Caption"/>
        <w:rPr>
          <w:rFonts w:cstheme="majorBidi"/>
        </w:rPr>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6</w:t>
      </w:r>
      <w:r w:rsidRPr="02231CFF">
        <w:rPr>
          <w:noProof/>
        </w:rPr>
        <w:fldChar w:fldCharType="end"/>
      </w:r>
      <w:r>
        <w:t xml:space="preserve"> </w:t>
      </w:r>
      <w:proofErr w:type="spellStart"/>
      <w:r>
        <w:t>Widget</w:t>
      </w:r>
      <w:proofErr w:type="spellEnd"/>
      <w:r>
        <w:t xml:space="preserve"> "Stránky"</w:t>
      </w:r>
    </w:p>
    <w:p w14:paraId="077620B8" w14:textId="77777777" w:rsidR="00726B92" w:rsidRDefault="00726B92" w:rsidP="02231CFF">
      <w:pPr>
        <w:pStyle w:val="IW-Norml"/>
        <w:rPr>
          <w:rFonts w:asciiTheme="majorHAnsi" w:hAnsiTheme="majorHAnsi" w:cstheme="majorBidi"/>
        </w:rPr>
      </w:pPr>
    </w:p>
    <w:p w14:paraId="6D85FF54" w14:textId="701241E0" w:rsidR="00DD14DC" w:rsidRPr="0047055A" w:rsidRDefault="00A45728" w:rsidP="02231CFF">
      <w:pPr>
        <w:pStyle w:val="IW-Norml"/>
        <w:rPr>
          <w:rFonts w:asciiTheme="majorHAnsi" w:hAnsiTheme="majorHAnsi" w:cstheme="majorBidi"/>
        </w:rPr>
      </w:pPr>
      <w:r w:rsidRPr="02231CFF">
        <w:rPr>
          <w:rFonts w:asciiTheme="majorHAnsi" w:hAnsiTheme="majorHAnsi" w:cstheme="majorBidi"/>
        </w:rPr>
        <w:t xml:space="preserve">Po kliknutí na názov stránky </w:t>
      </w:r>
      <w:r w:rsidR="00336F4A" w:rsidRPr="02231CFF">
        <w:rPr>
          <w:rFonts w:asciiTheme="majorHAnsi" w:hAnsiTheme="majorHAnsi" w:cstheme="majorBidi"/>
        </w:rPr>
        <w:t>Vás systém okamžite presmeruje na danú stránku a</w:t>
      </w:r>
      <w:r w:rsidR="008900F9" w:rsidRPr="02231CFF">
        <w:rPr>
          <w:rFonts w:asciiTheme="majorHAnsi" w:hAnsiTheme="majorHAnsi" w:cstheme="majorBidi"/>
        </w:rPr>
        <w:t xml:space="preserve"> okno </w:t>
      </w:r>
      <w:r w:rsidRPr="02231CFF">
        <w:rPr>
          <w:rFonts w:asciiTheme="majorHAnsi" w:hAnsiTheme="majorHAnsi" w:cstheme="majorBidi"/>
        </w:rPr>
        <w:t xml:space="preserve">pre </w:t>
      </w:r>
      <w:r w:rsidR="008900F9" w:rsidRPr="02231CFF">
        <w:rPr>
          <w:rFonts w:asciiTheme="majorHAnsi" w:hAnsiTheme="majorHAnsi" w:cstheme="majorBidi"/>
        </w:rPr>
        <w:t xml:space="preserve">jej </w:t>
      </w:r>
      <w:r w:rsidRPr="02231CFF">
        <w:rPr>
          <w:rFonts w:asciiTheme="majorHAnsi" w:hAnsiTheme="majorHAnsi" w:cstheme="majorBidi"/>
        </w:rPr>
        <w:t xml:space="preserve">editáciu. </w:t>
      </w:r>
    </w:p>
    <w:p w14:paraId="7F0259C3" w14:textId="0FAADD3D" w:rsidR="00AA06F7" w:rsidRPr="0047055A" w:rsidRDefault="00B93BC2" w:rsidP="02231CFF">
      <w:pPr>
        <w:pStyle w:val="IW-Norml"/>
        <w:rPr>
          <w:rFonts w:asciiTheme="majorHAnsi" w:hAnsiTheme="majorHAnsi" w:cstheme="majorBidi"/>
        </w:rPr>
      </w:pPr>
      <w:r>
        <w:drawing>
          <wp:anchor distT="0" distB="0" distL="114300" distR="114300" simplePos="0" relativeHeight="251658298" behindDoc="0" locked="0" layoutInCell="1" allowOverlap="1" wp14:anchorId="402AC87A" wp14:editId="6144EA58">
            <wp:simplePos x="0" y="0"/>
            <wp:positionH relativeFrom="page">
              <wp:align>center</wp:align>
            </wp:positionH>
            <wp:positionV relativeFrom="paragraph">
              <wp:posOffset>460096</wp:posOffset>
            </wp:positionV>
            <wp:extent cx="6329045" cy="2486660"/>
            <wp:effectExtent l="0" t="0" r="0" b="8890"/>
            <wp:wrapSquare wrapText="bothSides"/>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6329045" cy="2486660"/>
                    </a:xfrm>
                    <a:prstGeom prst="rect">
                      <a:avLst/>
                    </a:prstGeom>
                  </pic:spPr>
                </pic:pic>
              </a:graphicData>
            </a:graphic>
            <wp14:sizeRelH relativeFrom="margin">
              <wp14:pctWidth>0</wp14:pctWidth>
            </wp14:sizeRelH>
            <wp14:sizeRelV relativeFrom="margin">
              <wp14:pctHeight>0</wp14:pctHeight>
            </wp14:sizeRelV>
          </wp:anchor>
        </w:drawing>
      </w:r>
      <w:r w:rsidR="00AA06F7" w:rsidRPr="02231CFF">
        <w:rPr>
          <w:rFonts w:asciiTheme="majorHAnsi" w:hAnsiTheme="majorHAnsi" w:cstheme="majorBidi"/>
        </w:rPr>
        <w:t>Ďalšou možnosťou je widget „</w:t>
      </w:r>
      <w:r w:rsidR="00AA06F7" w:rsidRPr="02231CFF">
        <w:rPr>
          <w:rFonts w:ascii="Asap" w:hAnsi="Asap" w:cstheme="majorBidi"/>
          <w:sz w:val="20"/>
          <w:szCs w:val="20"/>
        </w:rPr>
        <w:t>Audit</w:t>
      </w:r>
      <w:r w:rsidR="00AA06F7" w:rsidRPr="02231CFF">
        <w:rPr>
          <w:rFonts w:asciiTheme="majorHAnsi" w:hAnsiTheme="majorHAnsi" w:cstheme="majorBidi"/>
        </w:rPr>
        <w:t>“.  Ten ukazuje</w:t>
      </w:r>
      <w:r w:rsidR="00201917" w:rsidRPr="02231CFF">
        <w:rPr>
          <w:rFonts w:asciiTheme="majorHAnsi" w:hAnsiTheme="majorHAnsi" w:cstheme="majorBidi"/>
        </w:rPr>
        <w:t xml:space="preserve"> zoznam dôležitých zaauditovaných udalosti redakčného systému. </w:t>
      </w:r>
    </w:p>
    <w:p w14:paraId="578AC4CB" w14:textId="77777777" w:rsidR="006D1D8F" w:rsidRDefault="006D1D8F" w:rsidP="02231CFF">
      <w:pPr>
        <w:pStyle w:val="IW-Norml"/>
        <w:rPr>
          <w:rFonts w:asciiTheme="majorHAnsi" w:hAnsiTheme="majorHAnsi" w:cstheme="majorBidi"/>
        </w:rPr>
      </w:pPr>
    </w:p>
    <w:p w14:paraId="3070643D" w14:textId="0A749CCF" w:rsidR="00935528" w:rsidRPr="0047055A" w:rsidRDefault="000B6E0C" w:rsidP="02231CFF">
      <w:pPr>
        <w:pStyle w:val="IW-Norml"/>
        <w:rPr>
          <w:rFonts w:asciiTheme="majorHAnsi" w:hAnsiTheme="majorHAnsi" w:cstheme="majorBidi"/>
        </w:rPr>
      </w:pPr>
      <w:r w:rsidRPr="02231CFF">
        <w:rPr>
          <w:rFonts w:asciiTheme="majorHAnsi" w:hAnsiTheme="majorHAnsi" w:cstheme="majorBidi"/>
        </w:rPr>
        <w:t>Widget „</w:t>
      </w:r>
      <w:r w:rsidRPr="02231CFF">
        <w:rPr>
          <w:rFonts w:ascii="Asap" w:hAnsi="Asap" w:cstheme="majorBidi"/>
          <w:sz w:val="20"/>
          <w:szCs w:val="20"/>
        </w:rPr>
        <w:t>Monitorovanie servera</w:t>
      </w:r>
      <w:r w:rsidRPr="02231CFF">
        <w:rPr>
          <w:rFonts w:asciiTheme="majorHAnsi" w:hAnsiTheme="majorHAnsi" w:cstheme="majorBidi"/>
        </w:rPr>
        <w:t xml:space="preserve">“ zobrazuje informácie o voľnej, celkovej a použitej pamäti servera. Widget „Návštevnosť web sídla“ zobrazuje inforámcie o videní, návštevnosti </w:t>
      </w:r>
      <w:r w:rsidR="00DB54ED" w:rsidRPr="02231CFF">
        <w:rPr>
          <w:rFonts w:asciiTheme="majorHAnsi" w:hAnsiTheme="majorHAnsi" w:cstheme="majorBidi"/>
        </w:rPr>
        <w:t xml:space="preserve">a počte používateľov web sídla </w:t>
      </w:r>
      <w:r w:rsidRPr="02231CFF">
        <w:rPr>
          <w:rFonts w:asciiTheme="majorHAnsi" w:hAnsiTheme="majorHAnsi" w:cstheme="majorBidi"/>
        </w:rPr>
        <w:t xml:space="preserve">za posledné obdobie. </w:t>
      </w:r>
      <w:r w:rsidR="00DB54ED" w:rsidRPr="02231CFF">
        <w:rPr>
          <w:rFonts w:asciiTheme="majorHAnsi" w:hAnsiTheme="majorHAnsi" w:cstheme="majorBidi"/>
        </w:rPr>
        <w:t xml:space="preserve">V prípade potreby, redaktor nájde detailnejšie informácie v časti Aplikácie – Štatisktika.   </w:t>
      </w:r>
    </w:p>
    <w:p w14:paraId="62C2420A" w14:textId="389A561D" w:rsidR="000375AC" w:rsidRPr="0047055A" w:rsidRDefault="00625B58" w:rsidP="02231CFF">
      <w:pPr>
        <w:pStyle w:val="IW-Norml"/>
        <w:rPr>
          <w:rFonts w:asciiTheme="majorHAnsi" w:hAnsiTheme="majorHAnsi" w:cstheme="majorBidi"/>
        </w:rPr>
      </w:pPr>
      <w:r>
        <w:lastRenderedPageBreak/>
        <w:drawing>
          <wp:anchor distT="0" distB="0" distL="114300" distR="114300" simplePos="0" relativeHeight="251658240" behindDoc="0" locked="0" layoutInCell="1" allowOverlap="1" wp14:anchorId="70076F23" wp14:editId="2775CEA1">
            <wp:simplePos x="0" y="0"/>
            <wp:positionH relativeFrom="page">
              <wp:align>center</wp:align>
            </wp:positionH>
            <wp:positionV relativeFrom="paragraph">
              <wp:posOffset>217754</wp:posOffset>
            </wp:positionV>
            <wp:extent cx="6407785" cy="1463040"/>
            <wp:effectExtent l="0" t="0" r="0" b="3810"/>
            <wp:wrapSquare wrapText="bothSides"/>
            <wp:docPr id="126" name="Obrázo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Obrázok 1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7785" cy="1463040"/>
                    </a:xfrm>
                    <a:prstGeom prst="rect">
                      <a:avLst/>
                    </a:prstGeom>
                  </pic:spPr>
                </pic:pic>
              </a:graphicData>
            </a:graphic>
            <wp14:sizeRelH relativeFrom="margin">
              <wp14:pctWidth>0</wp14:pctWidth>
            </wp14:sizeRelH>
            <wp14:sizeRelV relativeFrom="margin">
              <wp14:pctHeight>0</wp14:pctHeight>
            </wp14:sizeRelV>
          </wp:anchor>
        </w:drawing>
      </w:r>
    </w:p>
    <w:p w14:paraId="445AD42A" w14:textId="23B23308" w:rsidR="000375AC" w:rsidRPr="0047055A" w:rsidRDefault="00895E2D" w:rsidP="00895E2D">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7</w:t>
      </w:r>
      <w:r w:rsidRPr="02231CFF">
        <w:rPr>
          <w:noProof/>
        </w:rPr>
        <w:fldChar w:fldCharType="end"/>
      </w:r>
      <w:r>
        <w:t xml:space="preserve"> </w:t>
      </w:r>
      <w:proofErr w:type="spellStart"/>
      <w:r>
        <w:t>Widget</w:t>
      </w:r>
      <w:proofErr w:type="spellEnd"/>
      <w:r>
        <w:t xml:space="preserve"> "Monitorovanie servera" a "Návštevnosť web sídla"</w:t>
      </w:r>
    </w:p>
    <w:p w14:paraId="548C3C61" w14:textId="3DC3FEDE" w:rsidR="009C486B" w:rsidRDefault="009C486B">
      <w:pPr>
        <w:spacing w:before="0" w:after="0"/>
        <w:rPr>
          <w:rFonts w:ascii="Calibri" w:eastAsia="Calibri" w:hAnsi="Calibri" w:cs="Calibri Light"/>
          <w:color w:val="5B9BD5"/>
          <w:sz w:val="26"/>
          <w:szCs w:val="26"/>
          <w:shd w:val="clear" w:color="auto" w:fill="FFFFFF"/>
          <w:lang w:eastAsia="en-US"/>
        </w:rPr>
      </w:pPr>
    </w:p>
    <w:p w14:paraId="22F536F2" w14:textId="77777777" w:rsidR="009C486B" w:rsidRPr="00172CC5" w:rsidRDefault="009C486B" w:rsidP="00741E48">
      <w:pPr>
        <w:pStyle w:val="IW-Nadpis1"/>
        <w:rPr>
          <w:rStyle w:val="normaltextrun"/>
          <w:rFonts w:cs="Calibri Light"/>
          <w:sz w:val="30"/>
          <w:szCs w:val="30"/>
        </w:rPr>
      </w:pPr>
      <w:bookmarkStart w:id="14" w:name="_Toc112239872"/>
      <w:bookmarkStart w:id="15" w:name="_Toc142904136"/>
      <w:r w:rsidRPr="02231CFF">
        <w:rPr>
          <w:rStyle w:val="normaltextrun"/>
          <w:rFonts w:cs="Calibri Light"/>
          <w:sz w:val="30"/>
          <w:szCs w:val="30"/>
        </w:rPr>
        <w:t>Používatelia</w:t>
      </w:r>
      <w:bookmarkEnd w:id="14"/>
      <w:bookmarkEnd w:id="15"/>
    </w:p>
    <w:p w14:paraId="3449B65C"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r w:rsidRPr="02231CFF">
        <w:rPr>
          <w:rStyle w:val="normaltextrun"/>
          <w:rFonts w:cs="Calibri Light"/>
        </w:rPr>
        <w:t>Ako napovedá názov sekcie, spravuje sa tu všetko ohľadom používateľov redakčného systému.</w:t>
      </w:r>
      <w:r w:rsidRPr="02231CFF">
        <w:rPr>
          <w:rStyle w:val="bcx9"/>
          <w:rFonts w:cs="Calibri Light"/>
        </w:rPr>
        <w:t> </w:t>
      </w:r>
      <w:r>
        <w:br/>
      </w:r>
      <w:r w:rsidRPr="02231CFF">
        <w:rPr>
          <w:rStyle w:val="normaltextrun"/>
          <w:rFonts w:cs="Calibri Light"/>
        </w:rPr>
        <w:t>Do sekcie sa preklikneme z ľavého menu redakčného systému. Sekcia sa skladá zo:</w:t>
      </w:r>
      <w:r w:rsidRPr="02231CFF">
        <w:rPr>
          <w:rStyle w:val="eop"/>
          <w:rFonts w:cs="Calibri Light"/>
        </w:rPr>
        <w:t> </w:t>
      </w:r>
    </w:p>
    <w:p w14:paraId="0AE5B61A" w14:textId="77777777" w:rsidR="009C486B" w:rsidRDefault="009C486B">
      <w:pPr>
        <w:pStyle w:val="paragraph"/>
        <w:numPr>
          <w:ilvl w:val="0"/>
          <w:numId w:val="13"/>
        </w:numPr>
        <w:spacing w:before="0" w:beforeAutospacing="0" w:after="0" w:afterAutospacing="0"/>
        <w:ind w:left="1080"/>
        <w:jc w:val="both"/>
        <w:textAlignment w:val="baseline"/>
        <w:rPr>
          <w:rFonts w:cs="Calibri Light"/>
        </w:rPr>
      </w:pPr>
      <w:r w:rsidRPr="02231CFF">
        <w:rPr>
          <w:rStyle w:val="normaltextrun"/>
          <w:rFonts w:cs="Calibri Light"/>
        </w:rPr>
        <w:t>Zoznam používateľov</w:t>
      </w:r>
      <w:r w:rsidRPr="02231CFF">
        <w:rPr>
          <w:rStyle w:val="eop"/>
          <w:rFonts w:cs="Calibri Light"/>
        </w:rPr>
        <w:t> </w:t>
      </w:r>
    </w:p>
    <w:p w14:paraId="2987AC48" w14:textId="77777777" w:rsidR="009C486B" w:rsidRDefault="009C486B">
      <w:pPr>
        <w:pStyle w:val="paragraph"/>
        <w:numPr>
          <w:ilvl w:val="0"/>
          <w:numId w:val="13"/>
        </w:numPr>
        <w:spacing w:before="0" w:beforeAutospacing="0" w:after="0" w:afterAutospacing="0"/>
        <w:ind w:left="1080"/>
        <w:jc w:val="both"/>
        <w:textAlignment w:val="baseline"/>
        <w:rPr>
          <w:rFonts w:cs="Calibri Light"/>
        </w:rPr>
      </w:pPr>
      <w:r w:rsidRPr="02231CFF">
        <w:rPr>
          <w:rStyle w:val="normaltextrun"/>
          <w:rFonts w:cs="Calibri Light"/>
        </w:rPr>
        <w:t>Skupiny</w:t>
      </w:r>
      <w:r w:rsidRPr="02231CFF">
        <w:rPr>
          <w:rStyle w:val="eop"/>
          <w:rFonts w:cs="Calibri Light"/>
        </w:rPr>
        <w:t> používateľov</w:t>
      </w:r>
    </w:p>
    <w:p w14:paraId="54E91FC5" w14:textId="77777777" w:rsidR="009C486B" w:rsidRDefault="009C486B">
      <w:pPr>
        <w:pStyle w:val="paragraph"/>
        <w:numPr>
          <w:ilvl w:val="0"/>
          <w:numId w:val="13"/>
        </w:numPr>
        <w:spacing w:before="0" w:beforeAutospacing="0" w:after="0" w:afterAutospacing="0"/>
        <w:ind w:left="1080"/>
        <w:jc w:val="both"/>
        <w:textAlignment w:val="baseline"/>
        <w:rPr>
          <w:rStyle w:val="eop"/>
          <w:rFonts w:cs="Calibri Light"/>
        </w:rPr>
      </w:pPr>
      <w:r w:rsidRPr="02231CFF">
        <w:rPr>
          <w:rStyle w:val="normaltextrun"/>
          <w:rFonts w:cs="Calibri Light"/>
        </w:rPr>
        <w:t>Skupiny práv</w:t>
      </w:r>
      <w:r w:rsidRPr="02231CFF">
        <w:rPr>
          <w:rStyle w:val="eop"/>
          <w:rFonts w:cs="Calibri Light"/>
        </w:rPr>
        <w:t> </w:t>
      </w:r>
    </w:p>
    <w:p w14:paraId="0E74ABB3" w14:textId="77777777" w:rsidR="009C486B" w:rsidRDefault="009C486B" w:rsidP="02231CFF">
      <w:pPr>
        <w:pStyle w:val="paragraph"/>
        <w:spacing w:before="0" w:beforeAutospacing="0" w:after="0" w:afterAutospacing="0"/>
        <w:jc w:val="both"/>
        <w:textAlignment w:val="baseline"/>
        <w:rPr>
          <w:rFonts w:cs="Calibri Light"/>
        </w:rPr>
      </w:pPr>
    </w:p>
    <w:p w14:paraId="2CEBB16B" w14:textId="77777777" w:rsidR="009C486B" w:rsidRDefault="009C486B" w:rsidP="02231CFF">
      <w:pPr>
        <w:pStyle w:val="paragraph"/>
        <w:spacing w:before="0" w:beforeAutospacing="0" w:after="0" w:afterAutospacing="0"/>
        <w:jc w:val="both"/>
        <w:textAlignment w:val="baseline"/>
        <w:rPr>
          <w:rFonts w:cs="Calibri Light"/>
        </w:rPr>
      </w:pPr>
    </w:p>
    <w:p w14:paraId="690222F8" w14:textId="56053FEA" w:rsidR="009C486B" w:rsidRDefault="00B27A83" w:rsidP="00B27A83">
      <w:pPr>
        <w:pStyle w:val="Obrzok"/>
      </w:pPr>
      <w:r w:rsidRPr="00B27A83">
        <w:drawing>
          <wp:inline distT="0" distB="0" distL="0" distR="0" wp14:anchorId="2271E321" wp14:editId="68F29E4D">
            <wp:extent cx="5728970" cy="1322705"/>
            <wp:effectExtent l="0" t="0" r="0" b="0"/>
            <wp:docPr id="593498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9890" name="Picture 1" descr="Graphical user interface, application&#10;&#10;Description automatically generated"/>
                    <pic:cNvPicPr/>
                  </pic:nvPicPr>
                  <pic:blipFill>
                    <a:blip r:embed="rId20"/>
                    <a:stretch>
                      <a:fillRect/>
                    </a:stretch>
                  </pic:blipFill>
                  <pic:spPr>
                    <a:xfrm>
                      <a:off x="0" y="0"/>
                      <a:ext cx="5728970" cy="1322705"/>
                    </a:xfrm>
                    <a:prstGeom prst="rect">
                      <a:avLst/>
                    </a:prstGeom>
                  </pic:spPr>
                </pic:pic>
              </a:graphicData>
            </a:graphic>
          </wp:inline>
        </w:drawing>
      </w:r>
    </w:p>
    <w:p w14:paraId="120480C7" w14:textId="211028EA" w:rsidR="009C486B" w:rsidRDefault="009C486B" w:rsidP="009C486B">
      <w:pPr>
        <w:pStyle w:val="Caption"/>
        <w:rPr>
          <w:rFonts w:ascii="Segoe UI" w:hAnsi="Segoe UI" w:cs="Segoe UI"/>
          <w:sz w:val="18"/>
          <w:szCs w:val="18"/>
        </w:rPr>
      </w:pPr>
      <w:r>
        <w:t xml:space="preserve">Obrázok </w:t>
      </w:r>
      <w:r>
        <w:fldChar w:fldCharType="begin"/>
      </w:r>
      <w:r>
        <w:instrText>SEQ Obrázok \* ARABIC</w:instrText>
      </w:r>
      <w:r>
        <w:fldChar w:fldCharType="separate"/>
      </w:r>
      <w:r w:rsidR="0023014C">
        <w:rPr>
          <w:noProof/>
        </w:rPr>
        <w:t>8</w:t>
      </w:r>
      <w:r>
        <w:fldChar w:fldCharType="end"/>
      </w:r>
      <w:r>
        <w:t xml:space="preserve"> Zoznam používateľov</w:t>
      </w:r>
    </w:p>
    <w:p w14:paraId="51CD0F5C" w14:textId="77777777" w:rsidR="009C486B" w:rsidRPr="00172CC5" w:rsidRDefault="009C486B" w:rsidP="00741E48">
      <w:pPr>
        <w:pStyle w:val="IW-Nadpis2"/>
      </w:pPr>
      <w:r w:rsidRPr="02231CFF">
        <w:rPr>
          <w:rStyle w:val="normaltextrun"/>
          <w:b/>
          <w:bCs/>
        </w:rPr>
        <w:t> </w:t>
      </w:r>
      <w:bookmarkStart w:id="16" w:name="_Toc112239873"/>
      <w:bookmarkStart w:id="17" w:name="_Toc142904137"/>
      <w:r w:rsidRPr="02231CFF">
        <w:rPr>
          <w:rStyle w:val="normaltextrun"/>
        </w:rPr>
        <w:t>Zoznam používateľov</w:t>
      </w:r>
      <w:bookmarkEnd w:id="16"/>
      <w:bookmarkEnd w:id="17"/>
      <w:r w:rsidRPr="02231CFF">
        <w:rPr>
          <w:rStyle w:val="eop"/>
        </w:rPr>
        <w:t> </w:t>
      </w:r>
    </w:p>
    <w:p w14:paraId="42D317AF" w14:textId="6D47E123" w:rsidR="009C486B" w:rsidRDefault="009C486B" w:rsidP="02231CFF">
      <w:pPr>
        <w:pStyle w:val="paragraph"/>
        <w:spacing w:before="0" w:beforeAutospacing="0" w:after="0" w:afterAutospacing="0"/>
        <w:jc w:val="both"/>
        <w:textAlignment w:val="baseline"/>
        <w:rPr>
          <w:rStyle w:val="eop"/>
          <w:rFonts w:cs="Calibri Light"/>
        </w:rPr>
      </w:pPr>
      <w:r>
        <w:rPr>
          <w:rStyle w:val="normaltextrun"/>
          <w:rFonts w:cs="Calibri Light"/>
          <w:shd w:val="clear" w:color="auto" w:fill="FFFFFF"/>
        </w:rPr>
        <w:t>Po kliknutí na položku zoznam používateľov sa n</w:t>
      </w:r>
      <w:r>
        <w:rPr>
          <w:rStyle w:val="normaltextrun"/>
          <w:rFonts w:ascii="Calibri" w:hAnsi="Calibri" w:cs="Calibri"/>
          <w:shd w:val="clear" w:color="auto" w:fill="FFFFFF"/>
        </w:rPr>
        <w:t>ám zobrazí zoznam používateľov, ktorý môže</w:t>
      </w:r>
      <w:r>
        <w:rPr>
          <w:rStyle w:val="normaltextrun"/>
          <w:rFonts w:cs="Calibri Light"/>
          <w:shd w:val="clear" w:color="auto" w:fill="FFFFFF"/>
        </w:rPr>
        <w:t>me filtrovať podľa rôznych kritérií.</w:t>
      </w:r>
      <w:r>
        <w:rPr>
          <w:rStyle w:val="eop"/>
          <w:rFonts w:cs="Calibri Light"/>
        </w:rPr>
        <w:t> </w:t>
      </w:r>
    </w:p>
    <w:p w14:paraId="5FE26289" w14:textId="4D810BCD" w:rsidR="002962E0" w:rsidRDefault="002962E0" w:rsidP="002962E0">
      <w:pPr>
        <w:pStyle w:val="Obrzok"/>
      </w:pPr>
      <w:r w:rsidRPr="002962E0">
        <w:drawing>
          <wp:inline distT="0" distB="0" distL="0" distR="0" wp14:anchorId="6AAE97AE" wp14:editId="7AB7A35F">
            <wp:extent cx="5728970" cy="1652270"/>
            <wp:effectExtent l="0" t="0" r="0" b="0"/>
            <wp:docPr id="71948955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9555" name="Picture 1" descr="Graphical user interface, application&#10;&#10;Description automatically generated"/>
                    <pic:cNvPicPr/>
                  </pic:nvPicPr>
                  <pic:blipFill>
                    <a:blip r:embed="rId21"/>
                    <a:stretch>
                      <a:fillRect/>
                    </a:stretch>
                  </pic:blipFill>
                  <pic:spPr>
                    <a:xfrm>
                      <a:off x="0" y="0"/>
                      <a:ext cx="5728970" cy="1652270"/>
                    </a:xfrm>
                    <a:prstGeom prst="rect">
                      <a:avLst/>
                    </a:prstGeom>
                  </pic:spPr>
                </pic:pic>
              </a:graphicData>
            </a:graphic>
          </wp:inline>
        </w:drawing>
      </w:r>
    </w:p>
    <w:p w14:paraId="3740778E" w14:textId="39E8EE4D" w:rsidR="009C486B" w:rsidRDefault="009C486B" w:rsidP="009C486B">
      <w:pPr>
        <w:pStyle w:val="Caption"/>
        <w:rPr>
          <w:rFonts w:ascii="Segoe UI" w:hAnsi="Segoe UI" w:cs="Segoe UI"/>
          <w:sz w:val="18"/>
          <w:szCs w:val="18"/>
        </w:rPr>
      </w:pPr>
      <w:r>
        <w:t xml:space="preserve">Obrázok </w:t>
      </w:r>
      <w:r>
        <w:fldChar w:fldCharType="begin"/>
      </w:r>
      <w:r>
        <w:instrText>SEQ Obrázok \* ARABIC</w:instrText>
      </w:r>
      <w:r>
        <w:fldChar w:fldCharType="separate"/>
      </w:r>
      <w:r w:rsidR="0023014C">
        <w:rPr>
          <w:noProof/>
        </w:rPr>
        <w:t>9</w:t>
      </w:r>
      <w:r>
        <w:fldChar w:fldCharType="end"/>
      </w:r>
      <w:r>
        <w:t xml:space="preserve"> Filter v tabuľke</w:t>
      </w:r>
    </w:p>
    <w:p w14:paraId="3F375A67" w14:textId="747797DB" w:rsidR="009C486B" w:rsidRDefault="009C486B" w:rsidP="02231CFF">
      <w:pPr>
        <w:pStyle w:val="paragraph"/>
        <w:spacing w:before="0" w:beforeAutospacing="0" w:after="0" w:afterAutospacing="0"/>
        <w:jc w:val="both"/>
        <w:textAlignment w:val="baseline"/>
        <w:rPr>
          <w:rFonts w:ascii="Segoe UI" w:hAnsi="Segoe UI" w:cs="Segoe UI"/>
          <w:sz w:val="18"/>
          <w:szCs w:val="18"/>
        </w:rPr>
      </w:pPr>
      <w:r w:rsidRPr="02231CFF">
        <w:rPr>
          <w:rStyle w:val="normaltextrun"/>
          <w:rFonts w:cs="Calibri Light"/>
        </w:rPr>
        <w:lastRenderedPageBreak/>
        <w:t xml:space="preserve">Kliknutím na meno používateľa alebo ikony ceruzky sa dostaneme do editácie a podrobných informácií o používateľovi. Editácia používateľa je rozdelená na </w:t>
      </w:r>
      <w:r w:rsidR="006B59A9">
        <w:rPr>
          <w:rStyle w:val="normaltextrun"/>
          <w:rFonts w:cs="Calibri Light"/>
        </w:rPr>
        <w:t>6</w:t>
      </w:r>
      <w:r w:rsidRPr="02231CFF">
        <w:rPr>
          <w:rStyle w:val="normaltextrun"/>
          <w:rFonts w:cs="Calibri Light"/>
        </w:rPr>
        <w:t xml:space="preserve"> </w:t>
      </w:r>
      <w:r w:rsidR="006B59A9">
        <w:rPr>
          <w:rStyle w:val="normaltextrun"/>
          <w:rFonts w:cs="Calibri Light"/>
        </w:rPr>
        <w:t xml:space="preserve">obsahových </w:t>
      </w:r>
      <w:proofErr w:type="spellStart"/>
      <w:r w:rsidR="006B59A9">
        <w:rPr>
          <w:rStyle w:val="normaltextrun"/>
          <w:rFonts w:cs="Calibri Light"/>
        </w:rPr>
        <w:t>tabov</w:t>
      </w:r>
      <w:proofErr w:type="spellEnd"/>
      <w:r w:rsidRPr="02231CFF">
        <w:rPr>
          <w:rStyle w:val="normaltextrun"/>
          <w:rFonts w:cs="Calibri Light"/>
        </w:rPr>
        <w:t>.</w:t>
      </w:r>
      <w:r w:rsidRPr="02231CFF">
        <w:rPr>
          <w:rStyle w:val="eop"/>
          <w:rFonts w:cs="Calibri Light"/>
        </w:rPr>
        <w:t> </w:t>
      </w:r>
    </w:p>
    <w:p w14:paraId="4993F6C3"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0D97CB11" wp14:editId="37D05EF6">
            <wp:extent cx="5113992" cy="3713480"/>
            <wp:effectExtent l="0" t="0" r="0" b="1270"/>
            <wp:docPr id="163" name="Obrázok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63"/>
                    <pic:cNvPicPr/>
                  </pic:nvPicPr>
                  <pic:blipFill>
                    <a:blip r:embed="rId22">
                      <a:extLst>
                        <a:ext uri="{28A0092B-C50C-407E-A947-70E740481C1C}">
                          <a14:useLocalDpi xmlns:a14="http://schemas.microsoft.com/office/drawing/2010/main" val="0"/>
                        </a:ext>
                      </a:extLst>
                    </a:blip>
                    <a:stretch>
                      <a:fillRect/>
                    </a:stretch>
                  </pic:blipFill>
                  <pic:spPr>
                    <a:xfrm>
                      <a:off x="0" y="0"/>
                      <a:ext cx="5113992" cy="3713480"/>
                    </a:xfrm>
                    <a:prstGeom prst="rect">
                      <a:avLst/>
                    </a:prstGeom>
                  </pic:spPr>
                </pic:pic>
              </a:graphicData>
            </a:graphic>
          </wp:inline>
        </w:drawing>
      </w:r>
    </w:p>
    <w:p w14:paraId="4C6E6C68" w14:textId="138643E4" w:rsidR="009C486B" w:rsidRDefault="009C486B" w:rsidP="009C486B">
      <w:pPr>
        <w:pStyle w:val="Caption"/>
      </w:pPr>
      <w:r>
        <w:t xml:space="preserve">Obrázok </w:t>
      </w:r>
      <w:r>
        <w:fldChar w:fldCharType="begin"/>
      </w:r>
      <w:r>
        <w:instrText>SEQ Obrázok \* ARABIC</w:instrText>
      </w:r>
      <w:r>
        <w:fldChar w:fldCharType="separate"/>
      </w:r>
      <w:r w:rsidR="0023014C">
        <w:rPr>
          <w:noProof/>
        </w:rPr>
        <w:t>10</w:t>
      </w:r>
      <w:r>
        <w:fldChar w:fldCharType="end"/>
      </w:r>
      <w:r>
        <w:t xml:space="preserve"> Dialógové okno s údajmi užívateľa</w:t>
      </w:r>
    </w:p>
    <w:p w14:paraId="4341BC41" w14:textId="77777777" w:rsidR="009C486B" w:rsidRPr="00D931B1" w:rsidRDefault="009C486B" w:rsidP="009C486B"/>
    <w:p w14:paraId="4BDFE7B9" w14:textId="1C7190D3" w:rsidR="009C486B" w:rsidRDefault="009C486B">
      <w:pPr>
        <w:pStyle w:val="paragraph"/>
        <w:numPr>
          <w:ilvl w:val="0"/>
          <w:numId w:val="14"/>
        </w:numPr>
        <w:spacing w:before="0" w:beforeAutospacing="0" w:after="0" w:afterAutospacing="0"/>
        <w:ind w:left="1080"/>
        <w:textAlignment w:val="baseline"/>
        <w:rPr>
          <w:rStyle w:val="eop"/>
          <w:rFonts w:cs="Calibri Light"/>
        </w:rPr>
      </w:pPr>
      <w:r w:rsidRPr="02231CFF">
        <w:rPr>
          <w:rStyle w:val="normaltextrun"/>
          <w:rFonts w:cs="Calibri Light"/>
          <w:b/>
          <w:bCs/>
        </w:rPr>
        <w:t>Osobné údaje</w:t>
      </w:r>
      <w:r w:rsidRPr="02231CFF">
        <w:rPr>
          <w:rStyle w:val="normaltextrun"/>
          <w:rFonts w:cs="Calibri Light"/>
        </w:rPr>
        <w:t> - informácia o mene, prihlasovacie meno, heslo, firma, pracovná pozícia, oddelenie, e-mail, telefón atď.</w:t>
      </w:r>
      <w:r w:rsidRPr="02231CFF">
        <w:rPr>
          <w:rStyle w:val="eop"/>
          <w:rFonts w:cs="Calibri Light"/>
        </w:rPr>
        <w:t> </w:t>
      </w:r>
      <w:r w:rsidR="006B59A9">
        <w:rPr>
          <w:rStyle w:val="eop"/>
          <w:rFonts w:cs="Calibri Light"/>
        </w:rPr>
        <w:t xml:space="preserve"> </w:t>
      </w:r>
    </w:p>
    <w:p w14:paraId="67C98370" w14:textId="44DC943F" w:rsidR="009C486B" w:rsidRPr="00F35052" w:rsidRDefault="009C486B">
      <w:pPr>
        <w:pStyle w:val="paragraph"/>
        <w:numPr>
          <w:ilvl w:val="0"/>
          <w:numId w:val="14"/>
        </w:numPr>
        <w:spacing w:before="0" w:beforeAutospacing="0" w:after="0" w:afterAutospacing="0"/>
        <w:ind w:left="1080"/>
        <w:textAlignment w:val="baseline"/>
        <w:rPr>
          <w:rStyle w:val="normaltextrun"/>
          <w:rFonts w:cs="Calibri Light"/>
        </w:rPr>
      </w:pPr>
      <w:r w:rsidRPr="02231CFF">
        <w:rPr>
          <w:rStyle w:val="normaltextrun"/>
          <w:rFonts w:cs="Calibri Light"/>
          <w:b/>
          <w:bCs/>
        </w:rPr>
        <w:t>Kontaktné údaje</w:t>
      </w:r>
      <w:r w:rsidR="006B59A9">
        <w:rPr>
          <w:rStyle w:val="normaltextrun"/>
          <w:rFonts w:cs="Calibri Light"/>
          <w:b/>
          <w:bCs/>
        </w:rPr>
        <w:t xml:space="preserve"> </w:t>
      </w:r>
    </w:p>
    <w:p w14:paraId="38C45AB8" w14:textId="77777777" w:rsidR="009C486B" w:rsidRDefault="009C486B">
      <w:pPr>
        <w:pStyle w:val="paragraph"/>
        <w:numPr>
          <w:ilvl w:val="0"/>
          <w:numId w:val="14"/>
        </w:numPr>
        <w:spacing w:before="0" w:beforeAutospacing="0" w:after="0" w:afterAutospacing="0"/>
        <w:ind w:left="1080"/>
        <w:textAlignment w:val="baseline"/>
        <w:rPr>
          <w:rFonts w:cs="Calibri Light"/>
        </w:rPr>
      </w:pPr>
      <w:r w:rsidRPr="02231CFF">
        <w:rPr>
          <w:rStyle w:val="normaltextrun"/>
          <w:rFonts w:cs="Calibri Light"/>
          <w:b/>
          <w:bCs/>
        </w:rPr>
        <w:t>Voliteľné polia</w:t>
      </w:r>
    </w:p>
    <w:p w14:paraId="5FD9286C" w14:textId="77777777" w:rsidR="009C486B" w:rsidRDefault="009C486B">
      <w:pPr>
        <w:pStyle w:val="paragraph"/>
        <w:numPr>
          <w:ilvl w:val="0"/>
          <w:numId w:val="15"/>
        </w:numPr>
        <w:spacing w:before="0" w:beforeAutospacing="0" w:after="0" w:afterAutospacing="0"/>
        <w:ind w:left="1080"/>
        <w:textAlignment w:val="baseline"/>
        <w:rPr>
          <w:rFonts w:cs="Calibri Light"/>
        </w:rPr>
      </w:pPr>
      <w:r w:rsidRPr="02231CFF">
        <w:rPr>
          <w:rStyle w:val="normaltextrun"/>
          <w:rFonts w:cs="Calibri Light"/>
          <w:b/>
          <w:bCs/>
        </w:rPr>
        <w:t>Skupiny</w:t>
      </w:r>
      <w:r w:rsidRPr="02231CFF">
        <w:rPr>
          <w:rStyle w:val="normaltextrun"/>
          <w:rFonts w:cs="Calibri Light"/>
        </w:rPr>
        <w:t xml:space="preserve"> – slúži na priradenie používateľa do používateľských skupín a </w:t>
      </w:r>
      <w:proofErr w:type="spellStart"/>
      <w:r w:rsidRPr="02231CFF">
        <w:rPr>
          <w:rStyle w:val="normaltextrun"/>
          <w:rFonts w:cs="Calibri Light"/>
        </w:rPr>
        <w:t>mailing</w:t>
      </w:r>
      <w:proofErr w:type="spellEnd"/>
      <w:r w:rsidRPr="02231CFF">
        <w:rPr>
          <w:rStyle w:val="normaltextrun"/>
          <w:rFonts w:cs="Calibri Light"/>
        </w:rPr>
        <w:t xml:space="preserve"> listov</w:t>
      </w:r>
      <w:r w:rsidRPr="02231CFF">
        <w:rPr>
          <w:rStyle w:val="eop"/>
          <w:rFonts w:cs="Calibri Light"/>
        </w:rPr>
        <w:t> </w:t>
      </w:r>
    </w:p>
    <w:p w14:paraId="28F0A06F" w14:textId="77777777" w:rsidR="009C486B" w:rsidRDefault="009C486B">
      <w:pPr>
        <w:pStyle w:val="paragraph"/>
        <w:numPr>
          <w:ilvl w:val="0"/>
          <w:numId w:val="15"/>
        </w:numPr>
        <w:spacing w:before="0" w:beforeAutospacing="0" w:after="0" w:afterAutospacing="0"/>
        <w:ind w:left="1080"/>
        <w:textAlignment w:val="baseline"/>
        <w:rPr>
          <w:rFonts w:cs="Calibri Light"/>
        </w:rPr>
      </w:pPr>
      <w:r w:rsidRPr="02231CFF">
        <w:rPr>
          <w:rStyle w:val="normaltextrun"/>
          <w:rFonts w:cs="Calibri Light"/>
          <w:b/>
          <w:bCs/>
        </w:rPr>
        <w:t>Rozšírené</w:t>
      </w:r>
      <w:r w:rsidRPr="02231CFF">
        <w:rPr>
          <w:rStyle w:val="normaltextrun"/>
          <w:rFonts w:cs="Calibri Light"/>
        </w:rPr>
        <w:t> – polia do ktorých môžu vložiť dodatočné informácie</w:t>
      </w:r>
      <w:r w:rsidRPr="02231CFF">
        <w:rPr>
          <w:rStyle w:val="eop"/>
          <w:rFonts w:cs="Calibri Light"/>
        </w:rPr>
        <w:t> </w:t>
      </w:r>
    </w:p>
    <w:p w14:paraId="32479D10" w14:textId="77777777" w:rsidR="009C486B" w:rsidRDefault="009C486B">
      <w:pPr>
        <w:pStyle w:val="paragraph"/>
        <w:numPr>
          <w:ilvl w:val="0"/>
          <w:numId w:val="15"/>
        </w:numPr>
        <w:spacing w:before="0" w:beforeAutospacing="0" w:after="0" w:afterAutospacing="0"/>
        <w:ind w:left="1080"/>
        <w:textAlignment w:val="baseline"/>
        <w:rPr>
          <w:rStyle w:val="bcx9"/>
          <w:rFonts w:cs="Calibri Light"/>
        </w:rPr>
      </w:pPr>
      <w:r w:rsidRPr="02231CFF">
        <w:rPr>
          <w:rStyle w:val="normaltextrun"/>
          <w:rFonts w:cs="Calibri Light"/>
          <w:b/>
          <w:bCs/>
        </w:rPr>
        <w:t>Práva</w:t>
      </w:r>
      <w:r w:rsidRPr="02231CFF">
        <w:rPr>
          <w:rStyle w:val="normaltextrun"/>
          <w:rFonts w:cs="Calibri Light"/>
        </w:rPr>
        <w:t> - prístupové práva do administrácie a iné oprávnenia</w:t>
      </w:r>
      <w:r w:rsidRPr="02231CFF">
        <w:rPr>
          <w:rStyle w:val="bcx9"/>
          <w:rFonts w:cs="Calibri Light"/>
        </w:rPr>
        <w:t> </w:t>
      </w:r>
    </w:p>
    <w:p w14:paraId="27877E12" w14:textId="4BB33199" w:rsidR="006B59A9" w:rsidRPr="006B59A9" w:rsidRDefault="006B59A9">
      <w:pPr>
        <w:pStyle w:val="paragraph"/>
        <w:numPr>
          <w:ilvl w:val="0"/>
          <w:numId w:val="15"/>
        </w:numPr>
        <w:spacing w:before="0" w:beforeAutospacing="0" w:after="0" w:afterAutospacing="0"/>
        <w:ind w:left="1080"/>
        <w:textAlignment w:val="baseline"/>
        <w:rPr>
          <w:rStyle w:val="bcx9"/>
          <w:rFonts w:cs="Calibri Light"/>
        </w:rPr>
      </w:pPr>
      <w:r>
        <w:rPr>
          <w:rStyle w:val="normaltextrun"/>
          <w:rFonts w:cs="Calibri Light"/>
          <w:b/>
          <w:bCs/>
        </w:rPr>
        <w:t>Schvaľovanie</w:t>
      </w:r>
      <w:r w:rsidRPr="006B59A9">
        <w:rPr>
          <w:rStyle w:val="normaltextrun"/>
          <w:rFonts w:cs="Calibri Light"/>
        </w:rPr>
        <w:t xml:space="preserve"> – nastavuje sa schvaľovací proces</w:t>
      </w:r>
    </w:p>
    <w:p w14:paraId="00614762" w14:textId="77777777" w:rsidR="009C486B" w:rsidRPr="00D5550B" w:rsidRDefault="009C486B" w:rsidP="02231CFF">
      <w:pPr>
        <w:pStyle w:val="paragraph"/>
        <w:spacing w:before="0" w:beforeAutospacing="0" w:after="0" w:afterAutospacing="0"/>
        <w:textAlignment w:val="baseline"/>
        <w:rPr>
          <w:rFonts w:cs="Calibri Light"/>
        </w:rPr>
      </w:pPr>
    </w:p>
    <w:p w14:paraId="2EFC228A" w14:textId="77777777" w:rsidR="009C486B" w:rsidRPr="00D5550B" w:rsidRDefault="009C486B" w:rsidP="00741E48">
      <w:pPr>
        <w:pStyle w:val="IW-Nadpis2"/>
        <w:rPr>
          <w:rFonts w:ascii="Calibri Light" w:hAnsi="Calibri Light"/>
        </w:rPr>
      </w:pPr>
      <w:bookmarkStart w:id="18" w:name="_Toc112239874"/>
      <w:bookmarkStart w:id="19" w:name="_Toc142904138"/>
      <w:r>
        <w:t>Obmedzenia a práva používateľov</w:t>
      </w:r>
      <w:bookmarkEnd w:id="18"/>
      <w:bookmarkEnd w:id="19"/>
    </w:p>
    <w:p w14:paraId="19C5DADC" w14:textId="77777777" w:rsidR="009C486B" w:rsidRPr="0047055A" w:rsidRDefault="009C486B" w:rsidP="02231CFF">
      <w:pPr>
        <w:pStyle w:val="IW-Norml"/>
        <w:rPr>
          <w:rFonts w:asciiTheme="majorHAnsi" w:hAnsiTheme="majorHAnsi" w:cstheme="majorBidi"/>
        </w:rPr>
      </w:pPr>
      <w:r w:rsidRPr="02231CFF">
        <w:rPr>
          <w:rFonts w:asciiTheme="majorHAnsi" w:hAnsiTheme="majorHAnsi" w:cstheme="majorBidi"/>
        </w:rPr>
        <w:t>Štruktúra stránok a adresárov podlieha rôznemu nastaveniu práv pre jednotlivých používateľov na základe ich pracovného zaradenia. Každý používateľ má na starosti istú sekciu a zodpovedá za obsah na stránkach v tejto sekcii. Nemá možnosť editovať žiadnu inú stránku ako v sekcii, ktorá mu bola pridelená, pokiaľ nie je hlavným administrátorom web sídla.</w:t>
      </w:r>
    </w:p>
    <w:p w14:paraId="5669D9CD" w14:textId="77777777" w:rsidR="009C486B" w:rsidRPr="0047055A" w:rsidRDefault="009C486B" w:rsidP="02231CFF">
      <w:pPr>
        <w:pStyle w:val="IW-Norml"/>
        <w:rPr>
          <w:rFonts w:asciiTheme="majorHAnsi" w:hAnsiTheme="majorHAnsi" w:cstheme="majorBidi"/>
        </w:rPr>
      </w:pPr>
      <w:r w:rsidRPr="02231CFF">
        <w:rPr>
          <w:rFonts w:asciiTheme="majorHAnsi" w:hAnsiTheme="majorHAnsi" w:cstheme="majorBidi"/>
        </w:rPr>
        <w:lastRenderedPageBreak/>
        <w:t>Podobné obmedzenia platia aj pre nahrávanie súborov (obrázky, prílohy). Každému používateľovi by mal byť priradený adresár zodpovedajúci danej sekcii, ktorú spravuje.</w:t>
      </w:r>
    </w:p>
    <w:p w14:paraId="35D569EF" w14:textId="77777777" w:rsidR="009C486B" w:rsidRPr="0047055A" w:rsidRDefault="009C486B" w:rsidP="02231CFF">
      <w:pPr>
        <w:pStyle w:val="IW-Norml"/>
        <w:rPr>
          <w:rFonts w:asciiTheme="majorHAnsi" w:hAnsiTheme="majorHAnsi" w:cstheme="majorBidi"/>
        </w:rPr>
      </w:pPr>
      <w:r w:rsidRPr="02231CFF">
        <w:rPr>
          <w:rFonts w:asciiTheme="majorHAnsi" w:hAnsiTheme="majorHAnsi" w:cstheme="majorBidi"/>
        </w:rPr>
        <w:t>Každý používateľ má však možnosť odkazovať sa aj na iné stránky a dokumenty ako len tie, ktoré sú súčasťou jeho sekcie.</w:t>
      </w:r>
    </w:p>
    <w:p w14:paraId="574DD535" w14:textId="77777777" w:rsidR="009C486B" w:rsidRPr="0047055A" w:rsidRDefault="009C486B" w:rsidP="02231CFF">
      <w:pPr>
        <w:pStyle w:val="IW-Norml"/>
        <w:rPr>
          <w:rFonts w:asciiTheme="majorHAnsi" w:hAnsiTheme="majorHAnsi" w:cstheme="majorBidi"/>
        </w:rPr>
      </w:pPr>
      <w:r>
        <w:rPr>
          <w:rFonts w:asciiTheme="majorHAnsi" w:hAnsiTheme="majorHAnsi" w:cstheme="majorHAnsi"/>
        </w:rPr>
        <w:drawing>
          <wp:anchor distT="0" distB="0" distL="114300" distR="114300" simplePos="0" relativeHeight="251658299" behindDoc="0" locked="0" layoutInCell="1" allowOverlap="1" wp14:anchorId="6450C743" wp14:editId="09F93E8B">
            <wp:simplePos x="0" y="0"/>
            <wp:positionH relativeFrom="page">
              <wp:align>center</wp:align>
            </wp:positionH>
            <wp:positionV relativeFrom="paragraph">
              <wp:posOffset>535153</wp:posOffset>
            </wp:positionV>
            <wp:extent cx="6452870" cy="3444875"/>
            <wp:effectExtent l="0" t="0" r="5080" b="3175"/>
            <wp:wrapSquare wrapText="bothSides"/>
            <wp:docPr id="1"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rotWithShape="1">
                    <a:blip r:embed="rId23">
                      <a:extLst>
                        <a:ext uri="{28A0092B-C50C-407E-A947-70E740481C1C}">
                          <a14:useLocalDpi xmlns:a14="http://schemas.microsoft.com/office/drawing/2010/main" val="0"/>
                        </a:ext>
                      </a:extLst>
                    </a:blip>
                    <a:srcRect l="1034" t="2033" r="2858" b="29853"/>
                    <a:stretch/>
                  </pic:blipFill>
                  <pic:spPr bwMode="auto">
                    <a:xfrm>
                      <a:off x="0" y="0"/>
                      <a:ext cx="6452870" cy="344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2231CFF">
        <w:rPr>
          <w:rFonts w:asciiTheme="majorHAnsi" w:hAnsiTheme="majorHAnsi" w:cstheme="majorBidi"/>
        </w:rPr>
        <w:t>Obmedzenia sa môžu týkať aj samotného editora web stránok, v ktorom má používateľ k dispozícii len istý okruh povolených nástrojov, s ktorými vás postupne oboznámime.</w:t>
      </w:r>
    </w:p>
    <w:p w14:paraId="5FF934DC" w14:textId="77777777" w:rsidR="009C486B" w:rsidRPr="0047055A" w:rsidRDefault="009C486B" w:rsidP="02231CFF">
      <w:pPr>
        <w:rPr>
          <w:rFonts w:asciiTheme="majorHAnsi" w:hAnsiTheme="majorHAnsi" w:cstheme="majorBidi"/>
        </w:rPr>
      </w:pPr>
    </w:p>
    <w:p w14:paraId="766DB742" w14:textId="77777777" w:rsidR="009C486B" w:rsidRDefault="009C486B" w:rsidP="02231CFF">
      <w:pPr>
        <w:pStyle w:val="paragraph"/>
        <w:spacing w:before="0" w:beforeAutospacing="0" w:after="0" w:afterAutospacing="0"/>
        <w:textAlignment w:val="baseline"/>
        <w:rPr>
          <w:rFonts w:cs="Calibri Light"/>
        </w:rPr>
      </w:pPr>
    </w:p>
    <w:p w14:paraId="6A1C48EC" w14:textId="77777777" w:rsidR="009C486B" w:rsidRPr="00172CC5" w:rsidRDefault="009C486B" w:rsidP="00741E48">
      <w:pPr>
        <w:pStyle w:val="IW-Nadpis2"/>
      </w:pPr>
      <w:bookmarkStart w:id="20" w:name="_Toc112239875"/>
      <w:bookmarkStart w:id="21" w:name="_Toc142904139"/>
      <w:r w:rsidRPr="02231CFF">
        <w:rPr>
          <w:rStyle w:val="normaltextrun"/>
        </w:rPr>
        <w:t>Práva používateľa</w:t>
      </w:r>
      <w:bookmarkEnd w:id="20"/>
      <w:bookmarkEnd w:id="21"/>
      <w:r w:rsidRPr="02231CFF">
        <w:rPr>
          <w:rStyle w:val="eop"/>
        </w:rPr>
        <w:t> </w:t>
      </w:r>
    </w:p>
    <w:p w14:paraId="5A267FF1"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r w:rsidRPr="02231CFF">
        <w:rPr>
          <w:rStyle w:val="normaltextrun"/>
          <w:rFonts w:cs="Calibri Light"/>
        </w:rPr>
        <w:t>Pre umožnenie vstupu redaktorov do administrácie redakčného systému je potrebné, aby pri editácii používateľa v sekcii </w:t>
      </w:r>
      <w:r w:rsidRPr="02231CFF">
        <w:rPr>
          <w:rStyle w:val="normaltextrun"/>
          <w:rFonts w:cs="Calibri Light"/>
          <w:b/>
          <w:bCs/>
        </w:rPr>
        <w:t>Práva</w:t>
      </w:r>
      <w:r w:rsidRPr="02231CFF">
        <w:rPr>
          <w:rStyle w:val="normaltextrun"/>
          <w:rFonts w:cs="Calibri Light"/>
        </w:rPr>
        <w:t> mali zaškrknuté políčko „Vstup do /admin/ sekcie (správa web sídla)“.</w:t>
      </w:r>
      <w:r w:rsidRPr="02231CFF">
        <w:rPr>
          <w:rStyle w:val="eop"/>
          <w:rFonts w:cs="Calibri Light"/>
        </w:rPr>
        <w:t> </w:t>
      </w:r>
    </w:p>
    <w:p w14:paraId="12072435"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39E10EDF" wp14:editId="66460662">
            <wp:extent cx="5728972" cy="1028029"/>
            <wp:effectExtent l="0" t="0" r="5080" b="1270"/>
            <wp:docPr id="158" name="Obrázok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8"/>
                    <pic:cNvPicPr/>
                  </pic:nvPicPr>
                  <pic:blipFill>
                    <a:blip r:embed="rId24">
                      <a:extLst>
                        <a:ext uri="{28A0092B-C50C-407E-A947-70E740481C1C}">
                          <a14:useLocalDpi xmlns:a14="http://schemas.microsoft.com/office/drawing/2010/main" val="0"/>
                        </a:ext>
                      </a:extLst>
                    </a:blip>
                    <a:stretch>
                      <a:fillRect/>
                    </a:stretch>
                  </pic:blipFill>
                  <pic:spPr>
                    <a:xfrm>
                      <a:off x="0" y="0"/>
                      <a:ext cx="5728972" cy="1028029"/>
                    </a:xfrm>
                    <a:prstGeom prst="rect">
                      <a:avLst/>
                    </a:prstGeom>
                  </pic:spPr>
                </pic:pic>
              </a:graphicData>
            </a:graphic>
          </wp:inline>
        </w:drawing>
      </w:r>
    </w:p>
    <w:p w14:paraId="3704CF0F" w14:textId="6AE618FF" w:rsidR="009C486B" w:rsidRDefault="009C486B" w:rsidP="009C486B">
      <w:pPr>
        <w:pStyle w:val="Caption"/>
        <w:rPr>
          <w:rFonts w:ascii="Segoe UI" w:hAnsi="Segoe UI" w:cs="Segoe UI"/>
          <w:sz w:val="18"/>
          <w:szCs w:val="18"/>
        </w:rPr>
      </w:pPr>
      <w:r>
        <w:t xml:space="preserve">Obrázok </w:t>
      </w:r>
      <w:r>
        <w:fldChar w:fldCharType="begin"/>
      </w:r>
      <w:r>
        <w:instrText>SEQ Obrázok \* ARABIC</w:instrText>
      </w:r>
      <w:r>
        <w:fldChar w:fldCharType="separate"/>
      </w:r>
      <w:r w:rsidR="0023014C">
        <w:rPr>
          <w:noProof/>
        </w:rPr>
        <w:t>11</w:t>
      </w:r>
      <w:r>
        <w:fldChar w:fldCharType="end"/>
      </w:r>
      <w:r>
        <w:t xml:space="preserve"> Povolenie do admin sekcie</w:t>
      </w:r>
    </w:p>
    <w:p w14:paraId="4E884911" w14:textId="77777777" w:rsidR="009C486B" w:rsidRDefault="009C486B" w:rsidP="009C486B">
      <w:pPr>
        <w:spacing w:before="0" w:after="0"/>
        <w:rPr>
          <w:rStyle w:val="normaltextrun"/>
          <w:rFonts w:cs="Calibri Light"/>
        </w:rPr>
      </w:pPr>
      <w:r w:rsidRPr="02231CFF">
        <w:rPr>
          <w:rStyle w:val="normaltextrun"/>
          <w:rFonts w:cs="Calibri Light"/>
        </w:rPr>
        <w:br w:type="page"/>
      </w:r>
    </w:p>
    <w:p w14:paraId="5D67EA1D" w14:textId="54015A17" w:rsidR="009C486B" w:rsidRDefault="009C486B" w:rsidP="02231CFF">
      <w:pPr>
        <w:pStyle w:val="paragraph"/>
        <w:spacing w:before="0" w:beforeAutospacing="0" w:after="0" w:afterAutospacing="0"/>
        <w:jc w:val="both"/>
        <w:textAlignment w:val="baseline"/>
        <w:rPr>
          <w:rStyle w:val="eop"/>
          <w:rFonts w:cs="Calibri Light"/>
        </w:rPr>
      </w:pPr>
      <w:r w:rsidRPr="02231CFF">
        <w:rPr>
          <w:rStyle w:val="normaltextrun"/>
          <w:rFonts w:cs="Calibri Light"/>
        </w:rPr>
        <w:lastRenderedPageBreak/>
        <w:t>V redakčnom systéme môžu byť pred-definované skupiny práv na základe odboru organizačnej štruktúry. Používateľ v prípade potreby môže mať pridelených aj viac skupín práv súčasne.</w:t>
      </w:r>
      <w:r w:rsidRPr="02231CFF">
        <w:rPr>
          <w:rStyle w:val="eop"/>
          <w:rFonts w:cs="Calibri Light"/>
        </w:rPr>
        <w:t> </w:t>
      </w:r>
    </w:p>
    <w:p w14:paraId="768D4BAD"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p>
    <w:p w14:paraId="259D1054"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63ED5110" wp14:editId="47A67B06">
            <wp:extent cx="4647063" cy="3127445"/>
            <wp:effectExtent l="0" t="0" r="1270" b="0"/>
            <wp:docPr id="165" name="Obrázok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7063" cy="3127445"/>
                    </a:xfrm>
                    <a:prstGeom prst="rect">
                      <a:avLst/>
                    </a:prstGeom>
                  </pic:spPr>
                </pic:pic>
              </a:graphicData>
            </a:graphic>
          </wp:inline>
        </w:drawing>
      </w:r>
    </w:p>
    <w:p w14:paraId="15883053" w14:textId="68293777" w:rsidR="009C486B" w:rsidRDefault="009C486B" w:rsidP="009C486B">
      <w:pPr>
        <w:pStyle w:val="Caption"/>
        <w:rPr>
          <w:rFonts w:ascii="Segoe UI" w:hAnsi="Segoe UI" w:cs="Segoe UI"/>
          <w:sz w:val="18"/>
          <w:szCs w:val="18"/>
        </w:rPr>
      </w:pPr>
      <w:r>
        <w:t xml:space="preserve">Obrázok </w:t>
      </w:r>
      <w:r>
        <w:fldChar w:fldCharType="begin"/>
      </w:r>
      <w:r>
        <w:instrText>SEQ Obrázok \* ARABIC</w:instrText>
      </w:r>
      <w:r>
        <w:fldChar w:fldCharType="separate"/>
      </w:r>
      <w:r w:rsidR="0023014C">
        <w:rPr>
          <w:noProof/>
        </w:rPr>
        <w:t>12</w:t>
      </w:r>
      <w:r>
        <w:fldChar w:fldCharType="end"/>
      </w:r>
      <w:r>
        <w:t xml:space="preserve"> Skupiny práv</w:t>
      </w:r>
    </w:p>
    <w:p w14:paraId="24B29068" w14:textId="77777777" w:rsidR="009C486B" w:rsidRDefault="009C486B" w:rsidP="02231CFF">
      <w:pPr>
        <w:pStyle w:val="paragraph"/>
        <w:spacing w:before="0" w:beforeAutospacing="0" w:after="0" w:afterAutospacing="0"/>
        <w:jc w:val="both"/>
        <w:textAlignment w:val="baseline"/>
        <w:rPr>
          <w:rStyle w:val="normaltextrun"/>
          <w:rFonts w:cs="Calibri Light"/>
        </w:rPr>
      </w:pPr>
    </w:p>
    <w:p w14:paraId="715ABEB8" w14:textId="77777777" w:rsidR="009C486B" w:rsidRDefault="009C486B" w:rsidP="02231CFF">
      <w:pPr>
        <w:pStyle w:val="paragraph"/>
        <w:spacing w:before="0" w:beforeAutospacing="0" w:after="0" w:afterAutospacing="0"/>
        <w:jc w:val="both"/>
        <w:textAlignment w:val="baseline"/>
        <w:rPr>
          <w:rStyle w:val="normaltextrun"/>
          <w:rFonts w:cs="Calibri Light"/>
        </w:rPr>
      </w:pPr>
      <w:r w:rsidRPr="02231CFF">
        <w:rPr>
          <w:rStyle w:val="normaltextrun"/>
          <w:rFonts w:cs="Calibri Light"/>
        </w:rPr>
        <w:t>Jednotlivé povolenia používateľov, ktorí majú prístup do administrácie redakčného systému sa automaticky doťahujú z preddefinovaných práv zo zvolenej skupiny práv.</w:t>
      </w:r>
    </w:p>
    <w:p w14:paraId="415389FC" w14:textId="77777777" w:rsidR="009C486B" w:rsidRDefault="009C486B" w:rsidP="02231CFF">
      <w:pPr>
        <w:pStyle w:val="paragraph"/>
        <w:spacing w:before="0" w:beforeAutospacing="0" w:after="0" w:afterAutospacing="0"/>
        <w:jc w:val="both"/>
        <w:textAlignment w:val="baseline"/>
        <w:rPr>
          <w:rStyle w:val="eop"/>
          <w:rFonts w:cs="Calibri Light"/>
        </w:rPr>
      </w:pPr>
      <w:r w:rsidRPr="02231CFF">
        <w:rPr>
          <w:rStyle w:val="normaltextrun"/>
          <w:rFonts w:cs="Calibri Light"/>
        </w:rPr>
        <w:t>Povolenia administrácie sa skladajú z troch častí:</w:t>
      </w:r>
      <w:r w:rsidRPr="02231CFF">
        <w:rPr>
          <w:rStyle w:val="eop"/>
          <w:rFonts w:cs="Calibri Light"/>
        </w:rPr>
        <w:t> </w:t>
      </w:r>
    </w:p>
    <w:p w14:paraId="3CE16D2D"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p>
    <w:p w14:paraId="2F262F04" w14:textId="77777777" w:rsidR="009C486B" w:rsidRDefault="009C486B">
      <w:pPr>
        <w:pStyle w:val="paragraph"/>
        <w:numPr>
          <w:ilvl w:val="0"/>
          <w:numId w:val="16"/>
        </w:numPr>
        <w:spacing w:before="0" w:beforeAutospacing="0" w:after="0" w:afterAutospacing="0"/>
        <w:ind w:left="1080" w:firstLine="0"/>
        <w:textAlignment w:val="baseline"/>
        <w:rPr>
          <w:rFonts w:cs="Calibri Light"/>
        </w:rPr>
      </w:pPr>
      <w:r w:rsidRPr="02231CFF">
        <w:rPr>
          <w:rStyle w:val="normaltextrun"/>
          <w:rFonts w:cs="Calibri Light"/>
        </w:rPr>
        <w:t>Práva na adresáre a stránky</w:t>
      </w:r>
      <w:r w:rsidRPr="02231CFF">
        <w:rPr>
          <w:rStyle w:val="normaltextrun"/>
          <w:rFonts w:ascii="Calibri" w:hAnsi="Calibri" w:cs="Calibri"/>
        </w:rPr>
        <w:t> (štruktúra webstránky)</w:t>
      </w:r>
      <w:r w:rsidRPr="02231CFF">
        <w:rPr>
          <w:rStyle w:val="eop"/>
          <w:rFonts w:ascii="Calibri" w:hAnsi="Calibri" w:cs="Calibri"/>
        </w:rPr>
        <w:t> </w:t>
      </w:r>
    </w:p>
    <w:p w14:paraId="66E673DC" w14:textId="77777777" w:rsidR="009C486B" w:rsidRDefault="009C486B">
      <w:pPr>
        <w:pStyle w:val="paragraph"/>
        <w:numPr>
          <w:ilvl w:val="0"/>
          <w:numId w:val="17"/>
        </w:numPr>
        <w:spacing w:before="0" w:beforeAutospacing="0" w:after="0" w:afterAutospacing="0"/>
        <w:ind w:left="1080" w:firstLine="0"/>
        <w:textAlignment w:val="baseline"/>
        <w:rPr>
          <w:rFonts w:cs="Calibri Light"/>
        </w:rPr>
      </w:pPr>
      <w:r w:rsidRPr="02231CFF">
        <w:rPr>
          <w:rStyle w:val="normaltextrun"/>
          <w:rFonts w:cs="Calibri Light"/>
        </w:rPr>
        <w:t>Práva na nahrávanie súborov do adresárov (súborové úložisko)</w:t>
      </w:r>
      <w:r w:rsidRPr="02231CFF">
        <w:rPr>
          <w:rStyle w:val="eop"/>
          <w:rFonts w:cs="Calibri Light"/>
        </w:rPr>
        <w:t> </w:t>
      </w:r>
    </w:p>
    <w:p w14:paraId="31F79CBC" w14:textId="77777777" w:rsidR="009C486B" w:rsidRDefault="009C486B">
      <w:pPr>
        <w:pStyle w:val="paragraph"/>
        <w:numPr>
          <w:ilvl w:val="0"/>
          <w:numId w:val="17"/>
        </w:numPr>
        <w:spacing w:before="0" w:beforeAutospacing="0" w:after="0" w:afterAutospacing="0"/>
        <w:ind w:left="1080" w:firstLine="0"/>
        <w:textAlignment w:val="baseline"/>
        <w:rPr>
          <w:rFonts w:cs="Calibri Light"/>
        </w:rPr>
      </w:pPr>
      <w:r w:rsidRPr="02231CFF">
        <w:rPr>
          <w:rStyle w:val="normaltextrun"/>
          <w:rFonts w:cs="Calibri Light"/>
        </w:rPr>
        <w:t>Práva na nástroje redakčného systému (moduly, správa používateľov)</w:t>
      </w:r>
      <w:r w:rsidRPr="02231CFF">
        <w:rPr>
          <w:rStyle w:val="bcx9"/>
          <w:rFonts w:cs="Calibri Light"/>
        </w:rPr>
        <w:t> </w:t>
      </w:r>
      <w:r>
        <w:br/>
      </w:r>
      <w:r w:rsidRPr="02231CFF">
        <w:rPr>
          <w:rStyle w:val="eop"/>
          <w:rFonts w:cs="Calibri Light"/>
        </w:rPr>
        <w:t> </w:t>
      </w:r>
    </w:p>
    <w:p w14:paraId="03449BA9" w14:textId="77777777" w:rsidR="009C486B" w:rsidRDefault="009C486B" w:rsidP="02231CFF">
      <w:pPr>
        <w:pStyle w:val="paragraph"/>
        <w:spacing w:before="0" w:beforeAutospacing="0" w:after="0" w:afterAutospacing="0"/>
        <w:jc w:val="both"/>
        <w:textAlignment w:val="baseline"/>
        <w:rPr>
          <w:rStyle w:val="normaltextrun"/>
          <w:rFonts w:cs="Calibri Light"/>
          <w:shd w:val="clear" w:color="auto" w:fill="FFFFFF"/>
        </w:rPr>
      </w:pPr>
      <w:r>
        <w:rPr>
          <w:rStyle w:val="normaltextrun"/>
          <w:rFonts w:cs="Calibri Light"/>
          <w:shd w:val="clear" w:color="auto" w:fill="FFFFFF"/>
        </w:rPr>
        <w:t>Ak má používateľ okrem skupiny definované aj ďalšie práva, tak pri prihlasovaní sa nastavia práva používateľa a následne práva zo skupín práv. Používateľ tak získa individuálne práva, ktoré má nastavené a aj práva definované v skupine práv.</w:t>
      </w:r>
    </w:p>
    <w:p w14:paraId="7A14612E" w14:textId="77777777" w:rsidR="009C486B" w:rsidRDefault="009C486B" w:rsidP="009C486B">
      <w:pPr>
        <w:spacing w:before="0" w:after="0"/>
        <w:rPr>
          <w:rStyle w:val="normaltextrun"/>
          <w:rFonts w:cs="Calibri Light"/>
          <w:shd w:val="clear" w:color="auto" w:fill="FFFFFF"/>
        </w:rPr>
      </w:pPr>
    </w:p>
    <w:p w14:paraId="7AE12A28" w14:textId="77777777" w:rsidR="009C486B" w:rsidRPr="007F53CE" w:rsidRDefault="009C486B" w:rsidP="009C486B">
      <w:pPr>
        <w:spacing w:before="0" w:after="0"/>
        <w:rPr>
          <w:rStyle w:val="normaltextrun"/>
          <w:rFonts w:cs="Calibri Light"/>
          <w:shd w:val="clear" w:color="auto" w:fill="FFFFFF"/>
        </w:rPr>
      </w:pPr>
      <w:r w:rsidRPr="006C06E2">
        <w:rPr>
          <w:rStyle w:val="normaltextrun"/>
          <w:rFonts w:cs="Calibri Light"/>
          <w:b/>
          <w:bCs/>
          <w:shd w:val="clear" w:color="auto" w:fill="FFFFFF"/>
        </w:rPr>
        <w:t>Pri každej skupine sa zobrazuje farebný kruh s prvým písmenom mena skupiny</w:t>
      </w:r>
      <w:r w:rsidRPr="00E36C60">
        <w:rPr>
          <w:rStyle w:val="normaltextrun"/>
          <w:rFonts w:cs="Calibri Light"/>
          <w:shd w:val="clear" w:color="auto" w:fill="FFFFFF"/>
        </w:rPr>
        <w:t>. Rovnaké kruhy sa následne zobrazujú aj v jednotlivých právach. Zvýrazňujú jednotlivé práva z danej skupiny.</w:t>
      </w:r>
      <w:r>
        <w:rPr>
          <w:rStyle w:val="normaltextrun"/>
          <w:rFonts w:cs="Calibri Light"/>
          <w:shd w:val="clear" w:color="auto" w:fill="FFFFFF"/>
        </w:rPr>
        <w:t xml:space="preserve"> </w:t>
      </w:r>
      <w:r w:rsidRPr="007F53CE">
        <w:rPr>
          <w:rStyle w:val="normaltextrun"/>
          <w:rFonts w:cs="Calibri Light"/>
          <w:shd w:val="clear" w:color="auto" w:fill="FFFFFF"/>
        </w:rPr>
        <w:t xml:space="preserve">Zvolením skupiny práv sa farba kruhu nastaví aj do pozadia kruhu pre lepšie zvýraznenie vybraných práv. </w:t>
      </w:r>
      <w:r w:rsidRPr="005A1191">
        <w:rPr>
          <w:rStyle w:val="normaltextrun"/>
          <w:rFonts w:cs="Calibri Light"/>
          <w:b/>
          <w:bCs/>
          <w:shd w:val="clear" w:color="auto" w:fill="FFFFFF"/>
        </w:rPr>
        <w:t>Odporúčame preto pripraviť skupiny práv pre redaktorov, marketing, správcu a podobne a nenastavovať jednotlivé práva používateľom ale im priraďovať práva skupinovo</w:t>
      </w:r>
      <w:r w:rsidRPr="007F53CE">
        <w:rPr>
          <w:rStyle w:val="normaltextrun"/>
          <w:rFonts w:cs="Calibri Light"/>
          <w:shd w:val="clear" w:color="auto" w:fill="FFFFFF"/>
        </w:rPr>
        <w:t>.</w:t>
      </w:r>
    </w:p>
    <w:p w14:paraId="2B1B2875" w14:textId="77777777" w:rsidR="009C486B" w:rsidRPr="007F53CE" w:rsidRDefault="009C486B" w:rsidP="009C486B">
      <w:pPr>
        <w:spacing w:before="0" w:after="0"/>
        <w:rPr>
          <w:rStyle w:val="normaltextrun"/>
          <w:rFonts w:cs="Calibri Light"/>
          <w:shd w:val="clear" w:color="auto" w:fill="FFFFFF"/>
        </w:rPr>
      </w:pPr>
    </w:p>
    <w:p w14:paraId="4BEBE7F2" w14:textId="77777777" w:rsidR="009C486B" w:rsidRDefault="009C486B" w:rsidP="009C486B">
      <w:pPr>
        <w:spacing w:before="0" w:after="0"/>
        <w:rPr>
          <w:rStyle w:val="normaltextrun"/>
          <w:rFonts w:cs="Calibri Light"/>
          <w:shd w:val="clear" w:color="auto" w:fill="FFFFFF"/>
        </w:rPr>
      </w:pPr>
      <w:r w:rsidRPr="007F53CE">
        <w:rPr>
          <w:rStyle w:val="normaltextrun"/>
          <w:rFonts w:cs="Calibri Light"/>
          <w:shd w:val="clear" w:color="auto" w:fill="FFFFFF"/>
        </w:rPr>
        <w:t>Pri editácii/pridávaní nového používateľa a zvolení skupín práv v zozname Prístupové práva vidíte práva, ktoré skupina obsahuje a môžete prípadne používateľovi pridať špecifické právo (ak je to potrebné). Pri prihlásení používateľ automaticky získa práva nastavené v skupine práv a práva nastavené používateľovi.</w:t>
      </w:r>
      <w:r>
        <w:rPr>
          <w:rStyle w:val="normaltextrun"/>
          <w:rFonts w:cs="Calibri Light"/>
          <w:shd w:val="clear" w:color="auto" w:fill="FFFFFF"/>
        </w:rPr>
        <w:br w:type="page"/>
      </w:r>
    </w:p>
    <w:p w14:paraId="342E07C8"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r>
        <w:rPr>
          <w:noProof/>
        </w:rPr>
        <w:lastRenderedPageBreak/>
        <w:drawing>
          <wp:inline distT="0" distB="0" distL="0" distR="0" wp14:anchorId="50D9FE69" wp14:editId="0F9BA2B4">
            <wp:extent cx="5728972" cy="3401695"/>
            <wp:effectExtent l="0" t="0" r="5080" b="8255"/>
            <wp:docPr id="12895671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728972" cy="3401695"/>
                    </a:xfrm>
                    <a:prstGeom prst="rect">
                      <a:avLst/>
                    </a:prstGeom>
                  </pic:spPr>
                </pic:pic>
              </a:graphicData>
            </a:graphic>
          </wp:inline>
        </w:drawing>
      </w:r>
    </w:p>
    <w:p w14:paraId="64ED4777" w14:textId="77777777" w:rsidR="009C486B" w:rsidRPr="00172CC5" w:rsidRDefault="009C486B" w:rsidP="00741E48">
      <w:pPr>
        <w:pStyle w:val="IW-Nadpis2"/>
      </w:pPr>
      <w:bookmarkStart w:id="22" w:name="_Toc112239876"/>
      <w:bookmarkStart w:id="23" w:name="_Toc142904140"/>
      <w:r w:rsidRPr="02231CFF">
        <w:rPr>
          <w:rStyle w:val="normaltextrun"/>
        </w:rPr>
        <w:t>Správa skupín používateľov</w:t>
      </w:r>
      <w:bookmarkEnd w:id="22"/>
      <w:bookmarkEnd w:id="23"/>
      <w:r w:rsidRPr="02231CFF">
        <w:rPr>
          <w:rStyle w:val="eop"/>
        </w:rPr>
        <w:t> </w:t>
      </w:r>
    </w:p>
    <w:p w14:paraId="7DDB88D4" w14:textId="77777777" w:rsidR="009C486B" w:rsidRDefault="009C486B" w:rsidP="02231CFF">
      <w:pPr>
        <w:pStyle w:val="paragraph"/>
        <w:spacing w:before="0" w:beforeAutospacing="0" w:after="0" w:afterAutospacing="0"/>
        <w:jc w:val="both"/>
        <w:textAlignment w:val="baseline"/>
        <w:rPr>
          <w:rStyle w:val="normaltextrun"/>
          <w:rFonts w:cs="Calibri Light"/>
          <w:shd w:val="clear" w:color="auto" w:fill="FFFFFF"/>
        </w:rPr>
      </w:pPr>
      <w:r>
        <w:rPr>
          <w:rStyle w:val="normaltextrun"/>
          <w:rFonts w:cs="Calibri Light"/>
          <w:shd w:val="clear" w:color="auto" w:fill="FFFFFF"/>
        </w:rPr>
        <w:t xml:space="preserve">Po kliknutí v ľavom menu redakčného systému na </w:t>
      </w:r>
      <w:r w:rsidRPr="005705B7">
        <w:rPr>
          <w:rStyle w:val="normaltextrun"/>
          <w:rFonts w:ascii="Asap" w:hAnsi="Asap" w:cs="Calibri Light"/>
          <w:shd w:val="clear" w:color="auto" w:fill="FFFFFF"/>
        </w:rPr>
        <w:t>Užívatelia</w:t>
      </w:r>
      <w:r>
        <w:rPr>
          <w:rStyle w:val="normaltextrun"/>
          <w:rFonts w:cs="Calibri Light"/>
          <w:shd w:val="clear" w:color="auto" w:fill="FFFFFF"/>
        </w:rPr>
        <w:t xml:space="preserve"> sa dostaneme </w:t>
      </w:r>
      <w:r>
        <w:rPr>
          <w:rStyle w:val="bcx9"/>
          <w:rFonts w:cs="Calibri Light"/>
        </w:rPr>
        <w:t> </w:t>
      </w:r>
      <w:r>
        <w:rPr>
          <w:rStyle w:val="normaltextrun"/>
          <w:rFonts w:cs="Calibri Light"/>
          <w:shd w:val="clear" w:color="auto" w:fill="FFFFFF"/>
        </w:rPr>
        <w:t>na zoznam skupín používateľov.</w:t>
      </w:r>
    </w:p>
    <w:p w14:paraId="6A1D1CBB"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p>
    <w:p w14:paraId="79E42B8A" w14:textId="783697D3" w:rsidR="009C486B" w:rsidRDefault="002A009A" w:rsidP="002A009A">
      <w:pPr>
        <w:pStyle w:val="Obrzok"/>
      </w:pPr>
      <w:r w:rsidRPr="002A009A">
        <w:drawing>
          <wp:inline distT="0" distB="0" distL="0" distR="0" wp14:anchorId="616B7B0D" wp14:editId="5565C46A">
            <wp:extent cx="5728970" cy="2150110"/>
            <wp:effectExtent l="0" t="0" r="0" b="0"/>
            <wp:docPr id="166702881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28810" name="Picture 1" descr="Graphical user interface, text, application, email&#10;&#10;Description automatically generated"/>
                    <pic:cNvPicPr/>
                  </pic:nvPicPr>
                  <pic:blipFill>
                    <a:blip r:embed="rId27"/>
                    <a:stretch>
                      <a:fillRect/>
                    </a:stretch>
                  </pic:blipFill>
                  <pic:spPr>
                    <a:xfrm>
                      <a:off x="0" y="0"/>
                      <a:ext cx="5728970" cy="2150110"/>
                    </a:xfrm>
                    <a:prstGeom prst="rect">
                      <a:avLst/>
                    </a:prstGeom>
                  </pic:spPr>
                </pic:pic>
              </a:graphicData>
            </a:graphic>
          </wp:inline>
        </w:drawing>
      </w:r>
    </w:p>
    <w:p w14:paraId="416745C5" w14:textId="7AB3D458" w:rsidR="009C486B" w:rsidRDefault="009C486B" w:rsidP="009C486B">
      <w:pPr>
        <w:pStyle w:val="Caption"/>
        <w:rPr>
          <w:rFonts w:ascii="Segoe UI" w:hAnsi="Segoe UI" w:cs="Segoe UI"/>
          <w:sz w:val="18"/>
          <w:szCs w:val="18"/>
        </w:rPr>
      </w:pPr>
      <w:r>
        <w:t xml:space="preserve">Obrázok </w:t>
      </w:r>
      <w:r>
        <w:fldChar w:fldCharType="begin"/>
      </w:r>
      <w:r>
        <w:instrText>SEQ Obrázok \* ARABIC</w:instrText>
      </w:r>
      <w:r>
        <w:fldChar w:fldCharType="separate"/>
      </w:r>
      <w:r w:rsidR="0023014C">
        <w:rPr>
          <w:noProof/>
        </w:rPr>
        <w:t>13</w:t>
      </w:r>
      <w:r>
        <w:fldChar w:fldCharType="end"/>
      </w:r>
      <w:r>
        <w:t xml:space="preserve"> Správa skupín užívateľov v menu</w:t>
      </w:r>
    </w:p>
    <w:p w14:paraId="31EC5B21" w14:textId="77777777" w:rsidR="009C486B" w:rsidRPr="00172CC5" w:rsidRDefault="009C486B" w:rsidP="00741E48">
      <w:pPr>
        <w:pStyle w:val="IW-Nadpis2"/>
      </w:pPr>
      <w:bookmarkStart w:id="24" w:name="_Toc112239877"/>
      <w:bookmarkStart w:id="25" w:name="_Toc142904141"/>
      <w:r w:rsidRPr="02231CFF">
        <w:rPr>
          <w:rStyle w:val="normaltextrun"/>
        </w:rPr>
        <w:t>Skupiny práv</w:t>
      </w:r>
      <w:bookmarkEnd w:id="24"/>
      <w:bookmarkEnd w:id="25"/>
      <w:r w:rsidRPr="02231CFF">
        <w:rPr>
          <w:rStyle w:val="eop"/>
        </w:rPr>
        <w:t> </w:t>
      </w:r>
    </w:p>
    <w:p w14:paraId="5370BC2E"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r w:rsidRPr="02231CFF">
        <w:rPr>
          <w:rStyle w:val="normaltextrun"/>
          <w:rFonts w:cs="Calibri Light"/>
        </w:rPr>
        <w:t>V skupinách práv môžeme definovať skupinové oprávnenia. Skupinu oprávnení následne môžeme priradiť jednotlivým používateľom. Pri vytváraní alebo editácii skupiny práv sa nám zobrazí dialógové okno s nastaveniami.</w:t>
      </w:r>
      <w:r w:rsidRPr="02231CFF">
        <w:rPr>
          <w:rStyle w:val="eop"/>
          <w:rFonts w:cs="Calibri Light"/>
        </w:rPr>
        <w:t> </w:t>
      </w:r>
    </w:p>
    <w:p w14:paraId="26F01D95" w14:textId="77777777" w:rsidR="009C486B" w:rsidRDefault="009C486B" w:rsidP="02231CFF">
      <w:pPr>
        <w:pStyle w:val="paragraph"/>
        <w:keepNext/>
        <w:spacing w:before="0" w:beforeAutospacing="0" w:after="0" w:afterAutospacing="0"/>
        <w:jc w:val="center"/>
        <w:textAlignment w:val="baseline"/>
      </w:pPr>
      <w:r>
        <w:rPr>
          <w:rFonts w:eastAsiaTheme="majorEastAsia" w:cstheme="majorBidi"/>
          <w:b/>
          <w:bCs/>
          <w:noProof/>
          <w:color w:val="2E74B5" w:themeColor="accent1" w:themeShade="BF"/>
          <w:sz w:val="36"/>
          <w:szCs w:val="28"/>
          <w:lang w:eastAsia="en-US"/>
        </w:rPr>
        <w:lastRenderedPageBreak/>
        <w:drawing>
          <wp:anchor distT="0" distB="0" distL="114300" distR="114300" simplePos="0" relativeHeight="251658292" behindDoc="0" locked="0" layoutInCell="1" allowOverlap="1" wp14:anchorId="5F4A6B98" wp14:editId="450E950A">
            <wp:simplePos x="0" y="0"/>
            <wp:positionH relativeFrom="page">
              <wp:align>center</wp:align>
            </wp:positionH>
            <wp:positionV relativeFrom="paragraph">
              <wp:posOffset>134128</wp:posOffset>
            </wp:positionV>
            <wp:extent cx="4460875" cy="2061845"/>
            <wp:effectExtent l="0" t="0" r="0" b="0"/>
            <wp:wrapSquare wrapText="bothSides"/>
            <wp:docPr id="145" name="Obrázok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Obrázok 145"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460875" cy="206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BB40B" w14:textId="77777777" w:rsidR="009C486B" w:rsidRDefault="009C486B" w:rsidP="009C486B">
      <w:pPr>
        <w:pStyle w:val="Caption"/>
      </w:pPr>
    </w:p>
    <w:p w14:paraId="2A26FED0" w14:textId="77777777" w:rsidR="009C486B" w:rsidRDefault="009C486B" w:rsidP="009C486B">
      <w:pPr>
        <w:pStyle w:val="Caption"/>
      </w:pPr>
    </w:p>
    <w:p w14:paraId="350A2BDC" w14:textId="77777777" w:rsidR="009C486B" w:rsidRDefault="009C486B" w:rsidP="009C486B">
      <w:pPr>
        <w:pStyle w:val="Caption"/>
      </w:pPr>
    </w:p>
    <w:p w14:paraId="62415689" w14:textId="77777777" w:rsidR="009C486B" w:rsidRDefault="009C486B" w:rsidP="009C486B">
      <w:pPr>
        <w:pStyle w:val="Caption"/>
      </w:pPr>
    </w:p>
    <w:p w14:paraId="7FA1A7C6" w14:textId="77777777" w:rsidR="009C486B" w:rsidRDefault="009C486B" w:rsidP="009C486B">
      <w:pPr>
        <w:pStyle w:val="Caption"/>
      </w:pPr>
    </w:p>
    <w:p w14:paraId="77AE473E" w14:textId="77777777" w:rsidR="009C486B" w:rsidRDefault="009C486B" w:rsidP="009C486B">
      <w:pPr>
        <w:pStyle w:val="Caption"/>
      </w:pPr>
    </w:p>
    <w:p w14:paraId="73F02083" w14:textId="77777777" w:rsidR="009C486B" w:rsidRDefault="009C486B" w:rsidP="009C486B">
      <w:pPr>
        <w:pStyle w:val="Caption"/>
      </w:pPr>
    </w:p>
    <w:p w14:paraId="5E1C3FB1" w14:textId="77777777" w:rsidR="009C486B" w:rsidRDefault="009C486B" w:rsidP="009C486B">
      <w:pPr>
        <w:pStyle w:val="Caption"/>
      </w:pPr>
    </w:p>
    <w:p w14:paraId="7CC45E1C" w14:textId="77777777" w:rsidR="009C486B" w:rsidRDefault="009C486B" w:rsidP="009C486B">
      <w:pPr>
        <w:pStyle w:val="Caption"/>
      </w:pPr>
    </w:p>
    <w:p w14:paraId="145B5F32" w14:textId="6FBACD0C" w:rsidR="009C486B" w:rsidRDefault="009C486B" w:rsidP="009C486B">
      <w:pPr>
        <w:pStyle w:val="Caption"/>
        <w:rPr>
          <w:rFonts w:ascii="Segoe UI" w:hAnsi="Segoe UI" w:cs="Segoe UI"/>
          <w:sz w:val="18"/>
          <w:szCs w:val="18"/>
        </w:rPr>
      </w:pPr>
      <w:r>
        <w:t xml:space="preserve">Obrázok </w:t>
      </w:r>
      <w:r>
        <w:fldChar w:fldCharType="begin"/>
      </w:r>
      <w:r>
        <w:instrText>SEQ Obrázok \* ARABIC</w:instrText>
      </w:r>
      <w:r>
        <w:fldChar w:fldCharType="separate"/>
      </w:r>
      <w:r w:rsidR="0023014C">
        <w:rPr>
          <w:noProof/>
        </w:rPr>
        <w:t>14</w:t>
      </w:r>
      <w:r>
        <w:fldChar w:fldCharType="end"/>
      </w:r>
      <w:r>
        <w:t xml:space="preserve"> Dialógové okno skupina práv</w:t>
      </w:r>
    </w:p>
    <w:p w14:paraId="105FC0EE" w14:textId="77777777" w:rsidR="009C486B" w:rsidRPr="00172CC5" w:rsidRDefault="009C486B" w:rsidP="00741E48">
      <w:pPr>
        <w:pStyle w:val="IW-Nadpis2"/>
      </w:pPr>
      <w:bookmarkStart w:id="26" w:name="_Toc112239878"/>
      <w:bookmarkStart w:id="27" w:name="_Toc142904142"/>
      <w:r w:rsidRPr="02231CFF">
        <w:rPr>
          <w:rStyle w:val="normaltextrun"/>
        </w:rPr>
        <w:t>Práva na adresáre a stránky</w:t>
      </w:r>
      <w:bookmarkEnd w:id="26"/>
      <w:bookmarkEnd w:id="27"/>
      <w:r w:rsidRPr="02231CFF">
        <w:rPr>
          <w:rStyle w:val="eop"/>
        </w:rPr>
        <w:t> </w:t>
      </w:r>
    </w:p>
    <w:p w14:paraId="4479340A" w14:textId="77777777" w:rsidR="009C486B" w:rsidRDefault="009C486B" w:rsidP="02231CFF">
      <w:pPr>
        <w:pStyle w:val="paragraph"/>
        <w:spacing w:before="0" w:beforeAutospacing="0" w:after="0" w:afterAutospacing="0"/>
        <w:jc w:val="both"/>
        <w:textAlignment w:val="baseline"/>
        <w:rPr>
          <w:rFonts w:ascii="Segoe UI" w:hAnsi="Segoe UI" w:cs="Segoe UI"/>
          <w:sz w:val="18"/>
          <w:szCs w:val="18"/>
        </w:rPr>
      </w:pPr>
      <w:r w:rsidRPr="02231CFF">
        <w:rPr>
          <w:rStyle w:val="normaltextrun"/>
          <w:rFonts w:cs="Calibri Light"/>
        </w:rPr>
        <w:t>Skupine práv môžeme zadefinovať obmedzený prístup len na konkrétne adresáre a stránky. </w:t>
      </w:r>
      <w:r w:rsidRPr="02231CFF">
        <w:rPr>
          <w:rStyle w:val="bcx9"/>
          <w:rFonts w:cs="Calibri Light"/>
        </w:rPr>
        <w:t> </w:t>
      </w:r>
      <w:r>
        <w:br/>
      </w:r>
      <w:r w:rsidRPr="02231CFF">
        <w:rPr>
          <w:rStyle w:val="normaltextrun"/>
          <w:rFonts w:cs="Calibri Light"/>
        </w:rPr>
        <w:t xml:space="preserve">V prípade, že zvolíme adresár, ktorý obsahuje ďalšie </w:t>
      </w:r>
      <w:proofErr w:type="spellStart"/>
      <w:r w:rsidRPr="02231CFF">
        <w:rPr>
          <w:rStyle w:val="normaltextrun"/>
          <w:rFonts w:cs="Calibri Light"/>
        </w:rPr>
        <w:t>podpriečinky</w:t>
      </w:r>
      <w:proofErr w:type="spellEnd"/>
      <w:r w:rsidRPr="02231CFF">
        <w:rPr>
          <w:rStyle w:val="normaltextrun"/>
          <w:rFonts w:cs="Calibri Light"/>
        </w:rPr>
        <w:t>, automaticky ma daná skupina práv pridelené aj tie. </w:t>
      </w:r>
      <w:r w:rsidRPr="02231CFF">
        <w:rPr>
          <w:rStyle w:val="eop"/>
          <w:rFonts w:cs="Calibri Light"/>
        </w:rPr>
        <w:t> </w:t>
      </w:r>
    </w:p>
    <w:p w14:paraId="78CE4BB4" w14:textId="77777777" w:rsidR="009C486B" w:rsidRDefault="009C486B" w:rsidP="02231CFF">
      <w:pPr>
        <w:pStyle w:val="paragraph"/>
        <w:spacing w:before="0" w:beforeAutospacing="0" w:after="0" w:afterAutospacing="0"/>
        <w:textAlignment w:val="baseline"/>
        <w:rPr>
          <w:rFonts w:ascii="Segoe UI" w:hAnsi="Segoe UI" w:cs="Segoe UI"/>
          <w:sz w:val="18"/>
          <w:szCs w:val="18"/>
        </w:rPr>
      </w:pPr>
      <w:r w:rsidRPr="02231CFF">
        <w:rPr>
          <w:rStyle w:val="eop"/>
          <w:rFonts w:cs="Calibri Light"/>
        </w:rPr>
        <w:t> </w:t>
      </w:r>
    </w:p>
    <w:p w14:paraId="1D3B440F" w14:textId="77777777" w:rsidR="009C486B" w:rsidRPr="00172CC5" w:rsidRDefault="009C486B" w:rsidP="00741E48">
      <w:pPr>
        <w:pStyle w:val="IW-Nadpis2"/>
      </w:pPr>
      <w:bookmarkStart w:id="28" w:name="_Toc112239879"/>
      <w:bookmarkStart w:id="29" w:name="_Toc142904143"/>
      <w:r w:rsidRPr="02231CFF">
        <w:rPr>
          <w:rStyle w:val="normaltextrun"/>
        </w:rPr>
        <w:t>Nahrávanie súborov do adresárov</w:t>
      </w:r>
      <w:bookmarkEnd w:id="28"/>
      <w:bookmarkEnd w:id="29"/>
      <w:r w:rsidRPr="02231CFF">
        <w:rPr>
          <w:rStyle w:val="eop"/>
        </w:rPr>
        <w:t> </w:t>
      </w:r>
    </w:p>
    <w:p w14:paraId="05AEBD1C" w14:textId="77777777" w:rsidR="009C486B" w:rsidRPr="00D85347" w:rsidRDefault="009C486B" w:rsidP="02231CFF">
      <w:pPr>
        <w:pStyle w:val="paragraph"/>
        <w:spacing w:before="0" w:beforeAutospacing="0" w:after="0" w:afterAutospacing="0"/>
        <w:textAlignment w:val="baseline"/>
        <w:rPr>
          <w:rFonts w:cs="Calibri Light"/>
        </w:rPr>
      </w:pPr>
      <w:r w:rsidRPr="02231CFF">
        <w:rPr>
          <w:rStyle w:val="normaltextrun"/>
          <w:rFonts w:cs="Calibri Light"/>
        </w:rPr>
        <w:t>Skupine práv môžeme obmedziť nahrávanie súborov len do konkrétnych  adresárov redakčného systému. Funkcionalita je obdobná, ako pri právach na adresáre a stránky.</w:t>
      </w:r>
    </w:p>
    <w:p w14:paraId="1B997D7E"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5B786CE9" wp14:editId="56B8ADBE">
            <wp:extent cx="5191126" cy="1665509"/>
            <wp:effectExtent l="0" t="0" r="0" b="0"/>
            <wp:docPr id="115" name="Obrázok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15"/>
                    <pic:cNvPicPr/>
                  </pic:nvPicPr>
                  <pic:blipFill>
                    <a:blip r:embed="rId29">
                      <a:extLst>
                        <a:ext uri="{28A0092B-C50C-407E-A947-70E740481C1C}">
                          <a14:useLocalDpi xmlns:a14="http://schemas.microsoft.com/office/drawing/2010/main" val="0"/>
                        </a:ext>
                      </a:extLst>
                    </a:blip>
                    <a:stretch>
                      <a:fillRect/>
                    </a:stretch>
                  </pic:blipFill>
                  <pic:spPr>
                    <a:xfrm>
                      <a:off x="0" y="0"/>
                      <a:ext cx="5191126" cy="1665509"/>
                    </a:xfrm>
                    <a:prstGeom prst="rect">
                      <a:avLst/>
                    </a:prstGeom>
                  </pic:spPr>
                </pic:pic>
              </a:graphicData>
            </a:graphic>
          </wp:inline>
        </w:drawing>
      </w:r>
    </w:p>
    <w:p w14:paraId="6A700597" w14:textId="3B91270B" w:rsidR="009C486B" w:rsidRDefault="009C486B" w:rsidP="009C486B">
      <w:pPr>
        <w:pStyle w:val="Caption"/>
        <w:rPr>
          <w:rFonts w:ascii="Segoe UI" w:hAnsi="Segoe UI" w:cs="Segoe UI"/>
          <w:sz w:val="18"/>
          <w:szCs w:val="18"/>
        </w:rPr>
      </w:pPr>
      <w:r>
        <w:t xml:space="preserve">Obrázok </w:t>
      </w:r>
      <w:r>
        <w:fldChar w:fldCharType="begin"/>
      </w:r>
      <w:r>
        <w:instrText>SEQ Obrázok \* ARABIC</w:instrText>
      </w:r>
      <w:r>
        <w:fldChar w:fldCharType="separate"/>
      </w:r>
      <w:r w:rsidR="0023014C">
        <w:rPr>
          <w:noProof/>
        </w:rPr>
        <w:t>15</w:t>
      </w:r>
      <w:r>
        <w:fldChar w:fldCharType="end"/>
      </w:r>
      <w:r>
        <w:t xml:space="preserve"> Povolenie nahrávanie súborov do adresára</w:t>
      </w:r>
    </w:p>
    <w:p w14:paraId="6693623F" w14:textId="77777777" w:rsidR="009C486B" w:rsidRDefault="009C486B" w:rsidP="02231CFF">
      <w:pPr>
        <w:pStyle w:val="paragraph"/>
        <w:spacing w:before="0" w:beforeAutospacing="0" w:after="0" w:afterAutospacing="0"/>
        <w:textAlignment w:val="baseline"/>
        <w:rPr>
          <w:rStyle w:val="normaltextrun"/>
          <w:rFonts w:cs="Calibri Light"/>
        </w:rPr>
      </w:pPr>
    </w:p>
    <w:p w14:paraId="3F2CF669" w14:textId="77777777" w:rsidR="009C486B" w:rsidRDefault="009C486B" w:rsidP="02231CFF">
      <w:pPr>
        <w:pStyle w:val="paragraph"/>
        <w:spacing w:before="0" w:beforeAutospacing="0" w:after="0" w:afterAutospacing="0"/>
        <w:textAlignment w:val="baseline"/>
        <w:rPr>
          <w:rFonts w:ascii="Segoe UI" w:hAnsi="Segoe UI" w:cs="Segoe UI"/>
          <w:sz w:val="18"/>
          <w:szCs w:val="18"/>
        </w:rPr>
      </w:pPr>
      <w:r w:rsidRPr="02231CFF">
        <w:rPr>
          <w:rStyle w:val="normaltextrun"/>
          <w:rFonts w:cs="Calibri Light"/>
        </w:rPr>
        <w:t>Zoznam pridelených adresárov pre nahrávanie súborov v skupine práv.</w:t>
      </w:r>
      <w:r w:rsidRPr="02231CFF">
        <w:rPr>
          <w:rStyle w:val="bcx9"/>
          <w:rFonts w:cs="Calibri Light"/>
        </w:rPr>
        <w:t> </w:t>
      </w:r>
      <w:r>
        <w:br/>
      </w:r>
      <w:r w:rsidRPr="02231CFF">
        <w:rPr>
          <w:rStyle w:val="eop"/>
          <w:rFonts w:cs="Calibri Light"/>
        </w:rPr>
        <w:t> </w:t>
      </w:r>
    </w:p>
    <w:p w14:paraId="3AF5E6B9" w14:textId="77777777" w:rsidR="009C486B" w:rsidRPr="00172CC5" w:rsidRDefault="009C486B" w:rsidP="00741E48">
      <w:pPr>
        <w:pStyle w:val="IW-Nadpis2"/>
      </w:pPr>
      <w:bookmarkStart w:id="30" w:name="_Toc112239880"/>
      <w:bookmarkStart w:id="31" w:name="_Toc142904144"/>
      <w:r w:rsidRPr="02231CFF">
        <w:rPr>
          <w:rStyle w:val="normaltextrun"/>
        </w:rPr>
        <w:lastRenderedPageBreak/>
        <w:t>Práva na nástroje redakčného systému</w:t>
      </w:r>
      <w:bookmarkEnd w:id="30"/>
      <w:bookmarkEnd w:id="31"/>
      <w:r w:rsidRPr="02231CFF">
        <w:rPr>
          <w:rStyle w:val="eop"/>
        </w:rPr>
        <w:t> </w:t>
      </w:r>
    </w:p>
    <w:p w14:paraId="06A1131D" w14:textId="77777777" w:rsidR="009C486B" w:rsidRDefault="009C486B" w:rsidP="02231CFF">
      <w:pPr>
        <w:pStyle w:val="paragraph"/>
        <w:keepNext/>
        <w:spacing w:before="0" w:beforeAutospacing="0" w:after="0" w:afterAutospacing="0"/>
        <w:jc w:val="center"/>
        <w:textAlignment w:val="baseline"/>
      </w:pPr>
      <w:r>
        <w:rPr>
          <w:noProof/>
        </w:rPr>
        <w:drawing>
          <wp:inline distT="0" distB="0" distL="0" distR="0" wp14:anchorId="5F562CAB" wp14:editId="579F9C4E">
            <wp:extent cx="4170672" cy="2658745"/>
            <wp:effectExtent l="0" t="0" r="1905" b="8255"/>
            <wp:docPr id="100" name="Obrázok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00"/>
                    <pic:cNvPicPr/>
                  </pic:nvPicPr>
                  <pic:blipFill>
                    <a:blip r:embed="rId30">
                      <a:extLst>
                        <a:ext uri="{28A0092B-C50C-407E-A947-70E740481C1C}">
                          <a14:useLocalDpi xmlns:a14="http://schemas.microsoft.com/office/drawing/2010/main" val="0"/>
                        </a:ext>
                      </a:extLst>
                    </a:blip>
                    <a:stretch>
                      <a:fillRect/>
                    </a:stretch>
                  </pic:blipFill>
                  <pic:spPr>
                    <a:xfrm>
                      <a:off x="0" y="0"/>
                      <a:ext cx="4170672" cy="2658745"/>
                    </a:xfrm>
                    <a:prstGeom prst="rect">
                      <a:avLst/>
                    </a:prstGeom>
                  </pic:spPr>
                </pic:pic>
              </a:graphicData>
            </a:graphic>
          </wp:inline>
        </w:drawing>
      </w:r>
    </w:p>
    <w:p w14:paraId="6C66F315" w14:textId="4B642E5A" w:rsidR="009C486B" w:rsidRDefault="009C486B" w:rsidP="009C486B">
      <w:pPr>
        <w:pStyle w:val="Caption"/>
        <w:rPr>
          <w:rFonts w:ascii="Segoe UI" w:hAnsi="Segoe UI" w:cs="Segoe UI"/>
          <w:sz w:val="18"/>
          <w:szCs w:val="18"/>
        </w:rPr>
      </w:pPr>
      <w:r>
        <w:t xml:space="preserve">Obrázok </w:t>
      </w:r>
      <w:r>
        <w:fldChar w:fldCharType="begin"/>
      </w:r>
      <w:r>
        <w:instrText>SEQ Obrázok \* ARABIC</w:instrText>
      </w:r>
      <w:r>
        <w:fldChar w:fldCharType="separate"/>
      </w:r>
      <w:r w:rsidR="0023014C">
        <w:rPr>
          <w:noProof/>
        </w:rPr>
        <w:t>16</w:t>
      </w:r>
      <w:r>
        <w:fldChar w:fldCharType="end"/>
      </w:r>
      <w:r>
        <w:t xml:space="preserve"> Priradenie skupinových práv</w:t>
      </w:r>
    </w:p>
    <w:p w14:paraId="133CDE48" w14:textId="5C349CB8" w:rsidR="00736F53" w:rsidRDefault="004F0D10" w:rsidP="000B60F5">
      <w:r>
        <w:t>Funkcie a moduly,</w:t>
      </w:r>
      <w:r w:rsidR="009C486B">
        <w:t xml:space="preserve"> ktoré môžeme</w:t>
      </w:r>
      <w:r>
        <w:t>/chceme</w:t>
      </w:r>
      <w:r w:rsidR="009C486B">
        <w:t xml:space="preserve"> povoliť skupine práv </w:t>
      </w:r>
      <w:r w:rsidR="00722B50">
        <w:t>zaškrtnutím</w:t>
      </w:r>
      <w:r w:rsidR="00612C59">
        <w:t xml:space="preserve"> </w:t>
      </w:r>
      <w:proofErr w:type="spellStart"/>
      <w:r w:rsidR="00722B50">
        <w:t>checkboxov</w:t>
      </w:r>
      <w:proofErr w:type="spellEnd"/>
      <w:r w:rsidR="00722B50">
        <w:t xml:space="preserve"> </w:t>
      </w:r>
      <w:r w:rsidR="00612C59">
        <w:t xml:space="preserve">povolíme </w:t>
      </w:r>
      <w:r w:rsidR="00722B50">
        <w:t xml:space="preserve">v zozname </w:t>
      </w:r>
      <w:r w:rsidR="00BD1DAC">
        <w:t xml:space="preserve">dostupných </w:t>
      </w:r>
      <w:r w:rsidR="00612C59">
        <w:t>oprávnení</w:t>
      </w:r>
      <w:r w:rsidR="009C486B">
        <w:t>. </w:t>
      </w:r>
    </w:p>
    <w:p w14:paraId="5028422B" w14:textId="6304F6BC" w:rsidR="00D732F1" w:rsidRDefault="00D732F1" w:rsidP="00741E48">
      <w:pPr>
        <w:pStyle w:val="IW-Nadpis1"/>
      </w:pPr>
      <w:bookmarkStart w:id="32" w:name="_Toc112239881"/>
      <w:bookmarkStart w:id="33" w:name="_Toc142904145"/>
      <w:r>
        <w:t>WEB STRÁNKY</w:t>
      </w:r>
      <w:bookmarkEnd w:id="32"/>
      <w:bookmarkEnd w:id="33"/>
    </w:p>
    <w:p w14:paraId="277D5DB0" w14:textId="77777777" w:rsidR="003C6E0E" w:rsidRDefault="003C6E0E" w:rsidP="02231CFF">
      <w:pPr>
        <w:pStyle w:val="IW-Norml"/>
        <w:rPr>
          <w:rFonts w:asciiTheme="majorHAnsi" w:hAnsiTheme="majorHAnsi" w:cstheme="majorBidi"/>
        </w:rPr>
      </w:pPr>
      <w:r w:rsidRPr="02231CFF">
        <w:rPr>
          <w:rFonts w:asciiTheme="majorHAnsi" w:hAnsiTheme="majorHAnsi" w:cstheme="majorBidi"/>
        </w:rPr>
        <w:t>Práca s web stránkami je ohraničená na sekciu "WEB Stránky", ktorá sa nachádza v hlavnom menu umiestnenom na ľavej strane redakčného systému WebJET. Kliknutím na túto sekciu sa v stĺpci zobrazí stromová štruktúra adresárov webového sídla, ktorá sa dynamicky načíta zo servera technológiou AJAX čo umožňuje spravovať aj web sídla s veľkým množstvom adresárov (tisícky) bez spomaľovania. Vpravo je zoznam web stránok vo vybranom adresári. Po kliknutí na názov web stránky sa zobrazí editor obsahu.</w:t>
      </w:r>
    </w:p>
    <w:p w14:paraId="4D5C65E2" w14:textId="39CBB316" w:rsidR="004136F7" w:rsidRPr="0047055A" w:rsidRDefault="004136F7" w:rsidP="02231CFF">
      <w:pPr>
        <w:pStyle w:val="IW-Norml"/>
        <w:rPr>
          <w:rFonts w:asciiTheme="majorHAnsi" w:hAnsiTheme="majorHAnsi" w:cstheme="majorBidi"/>
        </w:rPr>
      </w:pPr>
      <w:r w:rsidRPr="02231CFF">
        <w:rPr>
          <w:rFonts w:asciiTheme="majorHAnsi" w:hAnsiTheme="majorHAnsi" w:cstheme="majorBidi"/>
        </w:rPr>
        <w:t>Stránky a adresáre je možné presúvať technológiou Drag &amp; Drop. Nad adresármi a stránkami je funkčné kontextové menu (kliknutie pravým tlačítkom myši), ktoré ponúka ďalšie možnosti (vytvorenie podadresára, zobrazenie histórie stránky, ...)</w:t>
      </w:r>
    </w:p>
    <w:p w14:paraId="66AD7564" w14:textId="77777777" w:rsidR="003C6E0E" w:rsidRPr="003C6E0E" w:rsidRDefault="003C6E0E" w:rsidP="003C6E0E">
      <w:pPr>
        <w:rPr>
          <w:lang w:eastAsia="en-US"/>
        </w:rPr>
      </w:pPr>
    </w:p>
    <w:p w14:paraId="006D02D7" w14:textId="74CA4D7B" w:rsidR="00DB74CF" w:rsidRPr="0047055A" w:rsidRDefault="00DB74CF" w:rsidP="00741E48">
      <w:pPr>
        <w:pStyle w:val="IW-Nadpis2"/>
      </w:pPr>
      <w:bookmarkStart w:id="34" w:name="_Toc422924437"/>
      <w:bookmarkStart w:id="35" w:name="_Toc422926375"/>
      <w:bookmarkStart w:id="36" w:name="_Toc112239882"/>
      <w:bookmarkStart w:id="37" w:name="_Toc142904146"/>
      <w:r>
        <w:t>Vyhľadanie adresára</w:t>
      </w:r>
      <w:bookmarkEnd w:id="34"/>
      <w:bookmarkEnd w:id="35"/>
      <w:bookmarkEnd w:id="36"/>
      <w:bookmarkEnd w:id="37"/>
    </w:p>
    <w:p w14:paraId="7112A368" w14:textId="6B52C78A" w:rsidR="004C1320" w:rsidRDefault="00DB74CF" w:rsidP="004C1320">
      <w:pPr>
        <w:pStyle w:val="IW-Norml"/>
      </w:pPr>
      <w:r>
        <w:t>Pokiaľ chce</w:t>
      </w:r>
      <w:r w:rsidR="00545469">
        <w:t>te</w:t>
      </w:r>
      <w:r>
        <w:t xml:space="preserve"> pracovať v nejakom adresári, </w:t>
      </w:r>
      <w:r w:rsidR="00545469">
        <w:t xml:space="preserve">môžete si ho </w:t>
      </w:r>
      <w:r>
        <w:t>jednoducho vyhľad</w:t>
      </w:r>
      <w:r w:rsidR="00545469">
        <w:t>ať</w:t>
      </w:r>
      <w:r>
        <w:t xml:space="preserve"> v</w:t>
      </w:r>
      <w:r w:rsidR="00353C8F">
        <w:t xml:space="preserve"> adresárovej štruktúre. Stromová štruktúra sa rozklikáva kliknutím na ikonku </w:t>
      </w:r>
      <w:r w:rsidR="00341DB1">
        <w:drawing>
          <wp:inline distT="0" distB="0" distL="0" distR="0" wp14:anchorId="7BAE31E0" wp14:editId="1C12A9AF">
            <wp:extent cx="161925" cy="200025"/>
            <wp:effectExtent l="0" t="0" r="9525" b="9525"/>
            <wp:docPr id="119" name="Obrázo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19"/>
                    <pic:cNvPicPr/>
                  </pic:nvPicPr>
                  <pic:blipFill>
                    <a:blip r:embed="rId31">
                      <a:extLst>
                        <a:ext uri="{28A0092B-C50C-407E-A947-70E740481C1C}">
                          <a14:useLocalDpi xmlns:a14="http://schemas.microsoft.com/office/drawing/2010/main" val="0"/>
                        </a:ext>
                      </a:extLst>
                    </a:blip>
                    <a:stretch>
                      <a:fillRect/>
                    </a:stretch>
                  </pic:blipFill>
                  <pic:spPr>
                    <a:xfrm>
                      <a:off x="0" y="0"/>
                      <a:ext cx="161925" cy="200025"/>
                    </a:xfrm>
                    <a:prstGeom prst="rect">
                      <a:avLst/>
                    </a:prstGeom>
                  </pic:spPr>
                </pic:pic>
              </a:graphicData>
            </a:graphic>
          </wp:inline>
        </w:drawing>
      </w:r>
      <w:r w:rsidR="00353C8F">
        <w:t xml:space="preserve"> (</w:t>
      </w:r>
      <w:r w:rsidR="00341DB1">
        <w:t>šípka</w:t>
      </w:r>
      <w:r w:rsidR="00353C8F">
        <w:t>)</w:t>
      </w:r>
      <w:r w:rsidR="00341DB1">
        <w:t>.</w:t>
      </w:r>
      <w:r w:rsidR="00353C8F">
        <w:t xml:space="preserve"> Kliknutím na meno adresára sa daný adresár nastaví ako aktívny a jeho obsah sa načíta do pravej časti obrazovky. </w:t>
      </w:r>
      <w:r w:rsidR="004C1320">
        <w:t>A</w:t>
      </w:r>
      <w:r w:rsidR="00353C8F">
        <w:t xml:space="preserve">ktívny </w:t>
      </w:r>
      <w:r w:rsidR="00545469">
        <w:t>(</w:t>
      </w:r>
      <w:r w:rsidR="00353C8F">
        <w:t>zvolený</w:t>
      </w:r>
      <w:r w:rsidR="00545469">
        <w:t>)</w:t>
      </w:r>
      <w:r w:rsidR="00353C8F">
        <w:t xml:space="preserve"> adresár je zvýraznený </w:t>
      </w:r>
      <w:r w:rsidR="00B907CA">
        <w:t>pods</w:t>
      </w:r>
      <w:r w:rsidR="00341DB1">
        <w:t>vietením</w:t>
      </w:r>
      <w:r w:rsidR="00353C8F">
        <w:t xml:space="preserve">. </w:t>
      </w:r>
    </w:p>
    <w:p w14:paraId="7313BA8D" w14:textId="77777777" w:rsidR="004C1320" w:rsidRDefault="009B1057" w:rsidP="004C1320">
      <w:pPr>
        <w:pStyle w:val="Obrzok"/>
      </w:pPr>
      <w:r>
        <w:lastRenderedPageBreak/>
        <w:drawing>
          <wp:inline distT="0" distB="0" distL="0" distR="0" wp14:anchorId="2720E123" wp14:editId="322AC6E5">
            <wp:extent cx="5728972" cy="3069091"/>
            <wp:effectExtent l="0" t="0" r="5080" b="0"/>
            <wp:docPr id="120" name="Obrázo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20"/>
                    <pic:cNvPicPr/>
                  </pic:nvPicPr>
                  <pic:blipFill>
                    <a:blip r:embed="rId32">
                      <a:extLst>
                        <a:ext uri="{28A0092B-C50C-407E-A947-70E740481C1C}">
                          <a14:useLocalDpi xmlns:a14="http://schemas.microsoft.com/office/drawing/2010/main" val="0"/>
                        </a:ext>
                      </a:extLst>
                    </a:blip>
                    <a:stretch>
                      <a:fillRect/>
                    </a:stretch>
                  </pic:blipFill>
                  <pic:spPr>
                    <a:xfrm>
                      <a:off x="0" y="0"/>
                      <a:ext cx="5728972" cy="3069091"/>
                    </a:xfrm>
                    <a:prstGeom prst="rect">
                      <a:avLst/>
                    </a:prstGeom>
                  </pic:spPr>
                </pic:pic>
              </a:graphicData>
            </a:graphic>
          </wp:inline>
        </w:drawing>
      </w:r>
    </w:p>
    <w:p w14:paraId="56E89CA5" w14:textId="68911C31" w:rsidR="006C0E12"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17</w:t>
      </w:r>
      <w:r w:rsidRPr="02231CFF">
        <w:rPr>
          <w:noProof/>
        </w:rPr>
        <w:fldChar w:fldCharType="end"/>
      </w:r>
      <w:r>
        <w:t xml:space="preserve"> Adresárová štruktúra web sídla</w:t>
      </w:r>
    </w:p>
    <w:p w14:paraId="64D580B9" w14:textId="77777777" w:rsidR="00353C8F" w:rsidRPr="0047055A" w:rsidRDefault="00353C8F" w:rsidP="00741E48">
      <w:pPr>
        <w:pStyle w:val="IW-Nadpis2"/>
      </w:pPr>
      <w:bookmarkStart w:id="38" w:name="_Toc422924439"/>
      <w:bookmarkStart w:id="39" w:name="_Toc422926377"/>
      <w:bookmarkStart w:id="40" w:name="_Toc112239883"/>
      <w:bookmarkStart w:id="41" w:name="_Toc142904147"/>
      <w:r>
        <w:t>Vyhľadanie web stránky</w:t>
      </w:r>
      <w:bookmarkEnd w:id="38"/>
      <w:bookmarkEnd w:id="39"/>
      <w:bookmarkEnd w:id="40"/>
      <w:bookmarkEnd w:id="41"/>
    </w:p>
    <w:p w14:paraId="6DB831D7" w14:textId="488AB50C" w:rsidR="00353C8F" w:rsidRPr="0047055A" w:rsidRDefault="00353C8F" w:rsidP="02231CFF">
      <w:pPr>
        <w:pStyle w:val="IW-Norml"/>
        <w:rPr>
          <w:rFonts w:asciiTheme="majorHAnsi" w:hAnsiTheme="majorHAnsi" w:cstheme="majorBidi"/>
        </w:rPr>
      </w:pPr>
      <w:r w:rsidRPr="02231CFF">
        <w:rPr>
          <w:rFonts w:asciiTheme="majorHAnsi" w:hAnsiTheme="majorHAnsi" w:cstheme="majorBidi"/>
        </w:rPr>
        <w:t>Web stránky sa</w:t>
      </w:r>
      <w:r w:rsidR="00545469" w:rsidRPr="02231CFF">
        <w:rPr>
          <w:rFonts w:asciiTheme="majorHAnsi" w:hAnsiTheme="majorHAnsi" w:cstheme="majorBidi"/>
        </w:rPr>
        <w:t xml:space="preserve"> vám</w:t>
      </w:r>
      <w:r w:rsidRPr="02231CFF">
        <w:rPr>
          <w:rFonts w:asciiTheme="majorHAnsi" w:hAnsiTheme="majorHAnsi" w:cstheme="majorBidi"/>
        </w:rPr>
        <w:t xml:space="preserve"> zobrazujú jednak v pravej časti okna, kde </w:t>
      </w:r>
      <w:r w:rsidR="00545469" w:rsidRPr="02231CFF">
        <w:rPr>
          <w:rFonts w:asciiTheme="majorHAnsi" w:hAnsiTheme="majorHAnsi" w:cstheme="majorBidi"/>
        </w:rPr>
        <w:t>je</w:t>
      </w:r>
      <w:r w:rsidR="00DE0BEE" w:rsidRPr="02231CFF">
        <w:rPr>
          <w:rFonts w:asciiTheme="majorHAnsi" w:hAnsiTheme="majorHAnsi" w:cstheme="majorBidi"/>
        </w:rPr>
        <w:t xml:space="preserve"> načíta</w:t>
      </w:r>
      <w:r w:rsidR="00545469" w:rsidRPr="02231CFF">
        <w:rPr>
          <w:rFonts w:asciiTheme="majorHAnsi" w:hAnsiTheme="majorHAnsi" w:cstheme="majorBidi"/>
        </w:rPr>
        <w:t>ný</w:t>
      </w:r>
      <w:r w:rsidR="00DE0BEE" w:rsidRPr="02231CFF">
        <w:rPr>
          <w:rFonts w:asciiTheme="majorHAnsi" w:hAnsiTheme="majorHAnsi" w:cstheme="majorBidi"/>
        </w:rPr>
        <w:t xml:space="preserve"> obsah </w:t>
      </w:r>
      <w:r w:rsidR="00545469" w:rsidRPr="02231CFF">
        <w:rPr>
          <w:rFonts w:asciiTheme="majorHAnsi" w:hAnsiTheme="majorHAnsi" w:cstheme="majorBidi"/>
        </w:rPr>
        <w:t>zvolené</w:t>
      </w:r>
      <w:r w:rsidR="00DE0BEE" w:rsidRPr="02231CFF">
        <w:rPr>
          <w:rFonts w:asciiTheme="majorHAnsi" w:hAnsiTheme="majorHAnsi" w:cstheme="majorBidi"/>
        </w:rPr>
        <w:t>ho adresára, a</w:t>
      </w:r>
      <w:r w:rsidR="00CD0C99" w:rsidRPr="02231CFF">
        <w:rPr>
          <w:rFonts w:asciiTheme="majorHAnsi" w:hAnsiTheme="majorHAnsi" w:cstheme="majorBidi"/>
        </w:rPr>
        <w:t xml:space="preserve"> v prípade, že je </w:t>
      </w:r>
      <w:r w:rsidR="007E2ECB" w:rsidRPr="02231CFF">
        <w:rPr>
          <w:rFonts w:asciiTheme="majorHAnsi" w:hAnsiTheme="majorHAnsi" w:cstheme="majorBidi"/>
        </w:rPr>
        <w:t>v nastaveniach stránky/priečinku nastavené, zobrazuje sa</w:t>
      </w:r>
      <w:r w:rsidR="00DE0BEE" w:rsidRPr="02231CFF">
        <w:rPr>
          <w:rFonts w:asciiTheme="majorHAnsi" w:hAnsiTheme="majorHAnsi" w:cstheme="majorBidi"/>
        </w:rPr>
        <w:t xml:space="preserve"> aj v adresárovej štruktúre v ľavej časti okna.</w:t>
      </w:r>
    </w:p>
    <w:p w14:paraId="4E5CEFE1" w14:textId="77777777" w:rsidR="00641436" w:rsidRPr="0047055A" w:rsidRDefault="00641436" w:rsidP="02231CFF">
      <w:pPr>
        <w:rPr>
          <w:rFonts w:asciiTheme="majorHAnsi" w:hAnsiTheme="majorHAnsi" w:cstheme="majorBidi"/>
        </w:rPr>
      </w:pPr>
    </w:p>
    <w:p w14:paraId="5E6B5E6F" w14:textId="77777777" w:rsidR="004C1320" w:rsidRDefault="006C0E12" w:rsidP="004C1320">
      <w:pPr>
        <w:pStyle w:val="Obrzok"/>
      </w:pPr>
      <w:r>
        <w:drawing>
          <wp:anchor distT="0" distB="0" distL="114300" distR="114300" simplePos="0" relativeHeight="251658241" behindDoc="0" locked="0" layoutInCell="1" allowOverlap="1" wp14:anchorId="21F837B0" wp14:editId="2FB9C6D2">
            <wp:simplePos x="0" y="0"/>
            <wp:positionH relativeFrom="page">
              <wp:align>center</wp:align>
            </wp:positionH>
            <wp:positionV relativeFrom="paragraph">
              <wp:posOffset>43468</wp:posOffset>
            </wp:positionV>
            <wp:extent cx="5076190" cy="1721485"/>
            <wp:effectExtent l="0" t="0" r="0" b="0"/>
            <wp:wrapTopAndBottom/>
            <wp:docPr id="129" name="Obrázo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Obrázok 129"/>
                    <pic:cNvPicPr/>
                  </pic:nvPicPr>
                  <pic:blipFill rotWithShape="1">
                    <a:blip r:embed="rId33">
                      <a:extLst>
                        <a:ext uri="{28A0092B-C50C-407E-A947-70E740481C1C}">
                          <a14:useLocalDpi xmlns:a14="http://schemas.microsoft.com/office/drawing/2010/main" val="0"/>
                        </a:ext>
                      </a:extLst>
                    </a:blip>
                    <a:srcRect b="35642"/>
                    <a:stretch/>
                  </pic:blipFill>
                  <pic:spPr bwMode="auto">
                    <a:xfrm>
                      <a:off x="0" y="0"/>
                      <a:ext cx="5076190" cy="1721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129E0B" w14:textId="0C4837F4" w:rsidR="00B06D00"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18</w:t>
      </w:r>
      <w:r w:rsidRPr="02231CFF">
        <w:rPr>
          <w:noProof/>
        </w:rPr>
        <w:fldChar w:fldCharType="end"/>
      </w:r>
      <w:r>
        <w:t xml:space="preserve"> Zoznam stránok v adresári (stručné zobrazenie)</w:t>
      </w:r>
    </w:p>
    <w:p w14:paraId="493F6B96" w14:textId="77777777" w:rsidR="00B37F89" w:rsidRDefault="00B37F89" w:rsidP="02231CFF">
      <w:pPr>
        <w:spacing w:before="0" w:after="0"/>
        <w:rPr>
          <w:rFonts w:asciiTheme="majorHAnsi" w:hAnsiTheme="majorHAnsi" w:cstheme="majorBidi"/>
        </w:rPr>
      </w:pPr>
    </w:p>
    <w:p w14:paraId="5D45DE0B" w14:textId="58B23F9E" w:rsidR="004D6EB8" w:rsidRPr="0047055A" w:rsidRDefault="00353C8F" w:rsidP="02231CFF">
      <w:pPr>
        <w:spacing w:before="0" w:after="0"/>
        <w:rPr>
          <w:rFonts w:asciiTheme="majorHAnsi" w:hAnsiTheme="majorHAnsi" w:cstheme="majorBidi"/>
        </w:rPr>
      </w:pPr>
      <w:r w:rsidRPr="02231CFF">
        <w:rPr>
          <w:rFonts w:asciiTheme="majorHAnsi" w:hAnsiTheme="majorHAnsi" w:cstheme="majorBidi"/>
        </w:rPr>
        <w:t>Keď chce</w:t>
      </w:r>
      <w:r w:rsidR="00545469" w:rsidRPr="02231CFF">
        <w:rPr>
          <w:rFonts w:asciiTheme="majorHAnsi" w:hAnsiTheme="majorHAnsi" w:cstheme="majorBidi"/>
        </w:rPr>
        <w:t>te</w:t>
      </w:r>
      <w:r w:rsidRPr="02231CFF">
        <w:rPr>
          <w:rFonts w:asciiTheme="majorHAnsi" w:hAnsiTheme="majorHAnsi" w:cstheme="majorBidi"/>
        </w:rPr>
        <w:t xml:space="preserve"> </w:t>
      </w:r>
      <w:r w:rsidR="00DE0BEE" w:rsidRPr="02231CFF">
        <w:rPr>
          <w:rFonts w:asciiTheme="majorHAnsi" w:hAnsiTheme="majorHAnsi" w:cstheme="majorBidi"/>
        </w:rPr>
        <w:t>upraviť</w:t>
      </w:r>
      <w:r w:rsidRPr="02231CFF">
        <w:rPr>
          <w:rFonts w:asciiTheme="majorHAnsi" w:hAnsiTheme="majorHAnsi" w:cstheme="majorBidi"/>
        </w:rPr>
        <w:t xml:space="preserve"> konkrétnu stránku, musí</w:t>
      </w:r>
      <w:r w:rsidR="00545469" w:rsidRPr="02231CFF">
        <w:rPr>
          <w:rFonts w:asciiTheme="majorHAnsi" w:hAnsiTheme="majorHAnsi" w:cstheme="majorBidi"/>
        </w:rPr>
        <w:t>te</w:t>
      </w:r>
      <w:r w:rsidRPr="02231CFF">
        <w:rPr>
          <w:rFonts w:asciiTheme="majorHAnsi" w:hAnsiTheme="majorHAnsi" w:cstheme="majorBidi"/>
        </w:rPr>
        <w:t xml:space="preserve"> si ju buď nájsť manuálne v strome adresárov</w:t>
      </w:r>
      <w:r w:rsidR="00545469" w:rsidRPr="02231CFF">
        <w:rPr>
          <w:rFonts w:asciiTheme="majorHAnsi" w:hAnsiTheme="majorHAnsi" w:cstheme="majorBidi"/>
        </w:rPr>
        <w:t xml:space="preserve"> a kliknúť na jej názov</w:t>
      </w:r>
      <w:r w:rsidRPr="02231CFF">
        <w:rPr>
          <w:rFonts w:asciiTheme="majorHAnsi" w:hAnsiTheme="majorHAnsi" w:cstheme="majorBidi"/>
        </w:rPr>
        <w:t xml:space="preserve">, alebo </w:t>
      </w:r>
      <w:r w:rsidR="004D6EB8" w:rsidRPr="02231CFF">
        <w:rPr>
          <w:rFonts w:asciiTheme="majorHAnsi" w:hAnsiTheme="majorHAnsi" w:cstheme="majorBidi"/>
        </w:rPr>
        <w:t xml:space="preserve">ju môžete vyhľadať </w:t>
      </w:r>
      <w:r w:rsidR="003010BF" w:rsidRPr="02231CFF">
        <w:rPr>
          <w:rFonts w:asciiTheme="majorHAnsi" w:hAnsiTheme="majorHAnsi" w:cstheme="majorBidi"/>
        </w:rPr>
        <w:t>rôznymi ďalšími</w:t>
      </w:r>
      <w:r w:rsidR="004D6EB8" w:rsidRPr="02231CFF">
        <w:rPr>
          <w:rFonts w:asciiTheme="majorHAnsi" w:hAnsiTheme="majorHAnsi" w:cstheme="majorBidi"/>
        </w:rPr>
        <w:t xml:space="preserve"> spôsobmi. Ak poznáte ľubovoľný text, nachádzajúci sa na web stránke, môžete ju vyhľadať pomocou vyhľadávacieho formulára pre </w:t>
      </w:r>
      <w:r w:rsidR="003010BF" w:rsidRPr="02231CFF">
        <w:rPr>
          <w:rFonts w:asciiTheme="majorHAnsi" w:hAnsiTheme="majorHAnsi" w:cstheme="majorBidi"/>
        </w:rPr>
        <w:t xml:space="preserve">fulltextové </w:t>
      </w:r>
      <w:r w:rsidR="004D6EB8" w:rsidRPr="02231CFF">
        <w:rPr>
          <w:rFonts w:asciiTheme="majorHAnsi" w:hAnsiTheme="majorHAnsi" w:cstheme="majorBidi"/>
        </w:rPr>
        <w:t>vyhľadávanie v stránkach.</w:t>
      </w:r>
    </w:p>
    <w:p w14:paraId="5C6421DD" w14:textId="488C6B27" w:rsidR="004C1320" w:rsidRDefault="006D0DB2" w:rsidP="004C1320">
      <w:pPr>
        <w:pStyle w:val="Obrzok"/>
      </w:pPr>
      <w:r>
        <w:lastRenderedPageBreak/>
        <w:drawing>
          <wp:anchor distT="0" distB="0" distL="114300" distR="114300" simplePos="0" relativeHeight="251658243" behindDoc="0" locked="0" layoutInCell="1" allowOverlap="1" wp14:anchorId="3EB23B3C" wp14:editId="050D44DA">
            <wp:simplePos x="0" y="0"/>
            <wp:positionH relativeFrom="page">
              <wp:align>center</wp:align>
            </wp:positionH>
            <wp:positionV relativeFrom="paragraph">
              <wp:posOffset>45390</wp:posOffset>
            </wp:positionV>
            <wp:extent cx="4218940" cy="1652905"/>
            <wp:effectExtent l="0" t="0" r="0" b="4445"/>
            <wp:wrapSquare wrapText="bothSides"/>
            <wp:docPr id="130" name="Obrázo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Obrázok 130"/>
                    <pic:cNvPicPr/>
                  </pic:nvPicPr>
                  <pic:blipFill rotWithShape="1">
                    <a:blip r:embed="rId34">
                      <a:extLst>
                        <a:ext uri="{28A0092B-C50C-407E-A947-70E740481C1C}">
                          <a14:useLocalDpi xmlns:a14="http://schemas.microsoft.com/office/drawing/2010/main" val="0"/>
                        </a:ext>
                      </a:extLst>
                    </a:blip>
                    <a:srcRect b="49269"/>
                    <a:stretch/>
                  </pic:blipFill>
                  <pic:spPr bwMode="auto">
                    <a:xfrm>
                      <a:off x="0" y="0"/>
                      <a:ext cx="4218940" cy="1652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7B53B1" w14:textId="6E9589FE" w:rsidR="004C1320" w:rsidRDefault="004C1320" w:rsidP="004C1320">
      <w:pPr>
        <w:pStyle w:val="Obrzok"/>
      </w:pPr>
    </w:p>
    <w:p w14:paraId="556B07C6" w14:textId="77777777" w:rsidR="0068778B" w:rsidRDefault="0068778B" w:rsidP="004C1320">
      <w:pPr>
        <w:pStyle w:val="Caption"/>
      </w:pPr>
    </w:p>
    <w:p w14:paraId="19B60E69" w14:textId="77777777" w:rsidR="0068778B" w:rsidRDefault="0068778B" w:rsidP="004C1320">
      <w:pPr>
        <w:pStyle w:val="Caption"/>
      </w:pPr>
    </w:p>
    <w:p w14:paraId="39509E61" w14:textId="77777777" w:rsidR="0068778B" w:rsidRDefault="0068778B" w:rsidP="004C1320">
      <w:pPr>
        <w:pStyle w:val="Caption"/>
      </w:pPr>
    </w:p>
    <w:p w14:paraId="6BB2556B" w14:textId="77777777" w:rsidR="0068778B" w:rsidRDefault="0068778B" w:rsidP="004C1320">
      <w:pPr>
        <w:pStyle w:val="Caption"/>
      </w:pPr>
    </w:p>
    <w:p w14:paraId="642E09E0" w14:textId="77777777" w:rsidR="0068778B" w:rsidRDefault="0068778B" w:rsidP="004C1320">
      <w:pPr>
        <w:pStyle w:val="Caption"/>
      </w:pPr>
    </w:p>
    <w:p w14:paraId="3D30420A" w14:textId="77777777" w:rsidR="0068778B" w:rsidRDefault="0068778B" w:rsidP="004C1320">
      <w:pPr>
        <w:pStyle w:val="Caption"/>
      </w:pPr>
    </w:p>
    <w:p w14:paraId="6A468E08" w14:textId="60EC36A2" w:rsidR="00B06D00"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19</w:t>
      </w:r>
      <w:r w:rsidRPr="02231CFF">
        <w:rPr>
          <w:noProof/>
        </w:rPr>
        <w:fldChar w:fldCharType="end"/>
      </w:r>
      <w:r>
        <w:t xml:space="preserve"> Vyhľadávací formulár podľa URL adresy alebo </w:t>
      </w:r>
      <w:proofErr w:type="spellStart"/>
      <w:r>
        <w:t>DocId</w:t>
      </w:r>
      <w:proofErr w:type="spellEnd"/>
    </w:p>
    <w:p w14:paraId="2FC3B5DA" w14:textId="39729628" w:rsidR="00606761" w:rsidRPr="0047055A" w:rsidRDefault="00606761" w:rsidP="02231CFF">
      <w:pPr>
        <w:pStyle w:val="IW-Norml"/>
        <w:rPr>
          <w:rFonts w:asciiTheme="majorHAnsi" w:hAnsiTheme="majorHAnsi" w:cstheme="majorBidi"/>
        </w:rPr>
      </w:pPr>
      <w:r w:rsidRPr="02231CFF">
        <w:rPr>
          <w:rFonts w:asciiTheme="majorHAnsi" w:hAnsiTheme="majorHAnsi" w:cstheme="majorBidi"/>
        </w:rPr>
        <w:t xml:space="preserve">Pokiaľ poznáte URL adresu stránky, môžete ju vyhľadať cez formulár </w:t>
      </w:r>
      <w:r w:rsidR="00482BF1" w:rsidRPr="02231CFF">
        <w:rPr>
          <w:rFonts w:asciiTheme="majorHAnsi" w:hAnsiTheme="majorHAnsi" w:cstheme="majorBidi"/>
        </w:rPr>
        <w:t xml:space="preserve">umiestnení </w:t>
      </w:r>
      <w:r w:rsidRPr="02231CFF">
        <w:rPr>
          <w:rFonts w:asciiTheme="majorHAnsi" w:hAnsiTheme="majorHAnsi" w:cstheme="majorBidi"/>
        </w:rPr>
        <w:t xml:space="preserve">v sekcii Web Stránky </w:t>
      </w:r>
      <w:r w:rsidR="00ED3CCE" w:rsidRPr="02231CFF">
        <w:rPr>
          <w:rFonts w:asciiTheme="majorHAnsi" w:hAnsiTheme="majorHAnsi" w:cstheme="majorBidi"/>
        </w:rPr>
        <w:t xml:space="preserve">do okienka </w:t>
      </w:r>
      <w:r w:rsidRPr="02231CFF">
        <w:rPr>
          <w:rFonts w:asciiTheme="majorHAnsi" w:hAnsiTheme="majorHAnsi" w:cstheme="majorBidi"/>
        </w:rPr>
        <w:t>nad adresárovou štruktúrou, kde stačí zadať adresu stránky bez domény na začiatku, napr. "</w:t>
      </w:r>
      <w:r w:rsidR="003010BF" w:rsidRPr="02231CFF">
        <w:rPr>
          <w:rFonts w:asciiTheme="majorHAnsi" w:hAnsiTheme="majorHAnsi" w:cstheme="majorBidi"/>
        </w:rPr>
        <w:t>/sk/news/foundation-programmes.html</w:t>
      </w:r>
      <w:r w:rsidRPr="02231CFF">
        <w:rPr>
          <w:rFonts w:asciiTheme="majorHAnsi" w:hAnsiTheme="majorHAnsi" w:cstheme="majorBidi"/>
        </w:rPr>
        <w:t>".</w:t>
      </w:r>
      <w:r w:rsidR="00B06D00" w:rsidRPr="02231CFF">
        <w:rPr>
          <w:rFonts w:asciiTheme="majorHAnsi" w:hAnsiTheme="majorHAnsi" w:cstheme="majorBidi"/>
        </w:rPr>
        <w:t xml:space="preserve"> V prípade ak poznáte DocID stránk</w:t>
      </w:r>
      <w:r w:rsidR="004C2B73" w:rsidRPr="02231CFF">
        <w:rPr>
          <w:rFonts w:asciiTheme="majorHAnsi" w:hAnsiTheme="majorHAnsi" w:cstheme="majorBidi"/>
        </w:rPr>
        <w:t>y</w:t>
      </w:r>
      <w:r w:rsidR="00B06D00" w:rsidRPr="02231CFF">
        <w:rPr>
          <w:rFonts w:asciiTheme="majorHAnsi" w:hAnsiTheme="majorHAnsi" w:cstheme="majorBidi"/>
        </w:rPr>
        <w:t>, tak stačí zadať toto číslo do rovnakého formulára. Následne sa vám po stlačení klávesy ENTER načíta požadovaná stránka do editora.</w:t>
      </w:r>
    </w:p>
    <w:p w14:paraId="02244A16" w14:textId="0EB8B030" w:rsidR="004C2B73" w:rsidRPr="0047055A" w:rsidRDefault="00984235" w:rsidP="02231CFF">
      <w:pPr>
        <w:pStyle w:val="IW-Norml"/>
        <w:rPr>
          <w:rFonts w:asciiTheme="majorHAnsi" w:hAnsiTheme="majorHAnsi" w:cstheme="majorBidi"/>
        </w:rPr>
      </w:pPr>
      <w:r w:rsidRPr="00860BF5">
        <w:drawing>
          <wp:anchor distT="0" distB="0" distL="114300" distR="114300" simplePos="0" relativeHeight="251658245" behindDoc="0" locked="0" layoutInCell="1" allowOverlap="1" wp14:anchorId="493734A0" wp14:editId="1FA6B600">
            <wp:simplePos x="0" y="0"/>
            <wp:positionH relativeFrom="margin">
              <wp:align>center</wp:align>
            </wp:positionH>
            <wp:positionV relativeFrom="paragraph">
              <wp:posOffset>6350</wp:posOffset>
            </wp:positionV>
            <wp:extent cx="4417060" cy="2099310"/>
            <wp:effectExtent l="0" t="0" r="2540" b="0"/>
            <wp:wrapSquare wrapText="bothSides"/>
            <wp:docPr id="170" name="Obrázo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brázok 170"/>
                    <pic:cNvPicPr/>
                  </pic:nvPicPr>
                  <pic:blipFill rotWithShape="1">
                    <a:blip r:embed="rId35">
                      <a:extLst>
                        <a:ext uri="{28A0092B-C50C-407E-A947-70E740481C1C}">
                          <a14:useLocalDpi xmlns:a14="http://schemas.microsoft.com/office/drawing/2010/main" val="0"/>
                        </a:ext>
                      </a:extLst>
                    </a:blip>
                    <a:srcRect b="16530"/>
                    <a:stretch/>
                  </pic:blipFill>
                  <pic:spPr bwMode="auto">
                    <a:xfrm>
                      <a:off x="0" y="0"/>
                      <a:ext cx="4417060" cy="209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AD1F5" w14:textId="5EA331D0" w:rsidR="004C1320" w:rsidRDefault="004C1320" w:rsidP="004C1320">
      <w:pPr>
        <w:pStyle w:val="Obrzok"/>
      </w:pPr>
    </w:p>
    <w:p w14:paraId="6D731C3E" w14:textId="77777777" w:rsidR="00984235" w:rsidRDefault="00984235" w:rsidP="004C1320">
      <w:pPr>
        <w:pStyle w:val="Caption"/>
      </w:pPr>
    </w:p>
    <w:p w14:paraId="10087238" w14:textId="3272FE5B" w:rsidR="00984235" w:rsidRDefault="00984235" w:rsidP="004C1320">
      <w:pPr>
        <w:pStyle w:val="Caption"/>
      </w:pPr>
    </w:p>
    <w:p w14:paraId="76B18870" w14:textId="34DA2F38" w:rsidR="00984235" w:rsidRDefault="00984235" w:rsidP="004C1320">
      <w:pPr>
        <w:pStyle w:val="Caption"/>
      </w:pPr>
    </w:p>
    <w:p w14:paraId="1965C4A2" w14:textId="3481EDDC" w:rsidR="00984235" w:rsidRDefault="00984235" w:rsidP="004C1320">
      <w:pPr>
        <w:pStyle w:val="Caption"/>
      </w:pPr>
    </w:p>
    <w:p w14:paraId="441C743B" w14:textId="3EAC3648" w:rsidR="00984235" w:rsidRDefault="00984235" w:rsidP="004C1320">
      <w:pPr>
        <w:pStyle w:val="Caption"/>
      </w:pPr>
    </w:p>
    <w:p w14:paraId="309BC2BA" w14:textId="37DB8D40" w:rsidR="00984235" w:rsidRDefault="00984235" w:rsidP="004C1320">
      <w:pPr>
        <w:pStyle w:val="Caption"/>
      </w:pPr>
    </w:p>
    <w:p w14:paraId="67C3F8C4" w14:textId="5061F7DF" w:rsidR="00984235" w:rsidRDefault="00984235" w:rsidP="004C1320">
      <w:pPr>
        <w:pStyle w:val="Caption"/>
      </w:pPr>
    </w:p>
    <w:p w14:paraId="71B62C47" w14:textId="0695DA1E" w:rsidR="00984235" w:rsidRDefault="00984235" w:rsidP="004C1320">
      <w:pPr>
        <w:pStyle w:val="Caption"/>
      </w:pPr>
    </w:p>
    <w:p w14:paraId="7C958509" w14:textId="0926ACE0" w:rsidR="004C2B73"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20</w:t>
      </w:r>
      <w:r w:rsidRPr="02231CFF">
        <w:rPr>
          <w:noProof/>
        </w:rPr>
        <w:fldChar w:fldCharType="end"/>
      </w:r>
      <w:r>
        <w:t xml:space="preserve"> Vyhľadávací formulár podľa </w:t>
      </w:r>
      <w:r w:rsidR="00860BF5">
        <w:t>ID adresára,</w:t>
      </w:r>
      <w:r>
        <w:t xml:space="preserve"> alebo </w:t>
      </w:r>
      <w:proofErr w:type="spellStart"/>
      <w:r>
        <w:t>DocId</w:t>
      </w:r>
      <w:proofErr w:type="spellEnd"/>
    </w:p>
    <w:p w14:paraId="7F1F0157" w14:textId="596EF343" w:rsidR="004C2B73" w:rsidRPr="0047055A" w:rsidRDefault="00902872" w:rsidP="02231CFF">
      <w:pPr>
        <w:pStyle w:val="IW-Norml"/>
        <w:rPr>
          <w:rFonts w:asciiTheme="majorHAnsi" w:hAnsiTheme="majorHAnsi" w:cstheme="majorBidi"/>
        </w:rPr>
      </w:pPr>
      <w:r>
        <w:lastRenderedPageBreak/>
        <w:drawing>
          <wp:anchor distT="0" distB="0" distL="114300" distR="114300" simplePos="0" relativeHeight="251658244" behindDoc="0" locked="0" layoutInCell="1" allowOverlap="1" wp14:anchorId="04750D47" wp14:editId="4DA93CA9">
            <wp:simplePos x="0" y="0"/>
            <wp:positionH relativeFrom="page">
              <wp:align>center</wp:align>
            </wp:positionH>
            <wp:positionV relativeFrom="paragraph">
              <wp:posOffset>774065</wp:posOffset>
            </wp:positionV>
            <wp:extent cx="5180965" cy="2084705"/>
            <wp:effectExtent l="0" t="0" r="635" b="0"/>
            <wp:wrapSquare wrapText="bothSides"/>
            <wp:docPr id="131" name="Obrázo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Obrázok 131"/>
                    <pic:cNvPicPr/>
                  </pic:nvPicPr>
                  <pic:blipFill rotWithShape="1">
                    <a:blip r:embed="rId36">
                      <a:extLst>
                        <a:ext uri="{28A0092B-C50C-407E-A947-70E740481C1C}">
                          <a14:useLocalDpi xmlns:a14="http://schemas.microsoft.com/office/drawing/2010/main" val="0"/>
                        </a:ext>
                      </a:extLst>
                    </a:blip>
                    <a:srcRect b="32442"/>
                    <a:stretch/>
                  </pic:blipFill>
                  <pic:spPr bwMode="auto">
                    <a:xfrm>
                      <a:off x="0" y="0"/>
                      <a:ext cx="5180965" cy="2084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C8F" w:rsidRPr="02231CFF">
        <w:rPr>
          <w:rFonts w:asciiTheme="majorHAnsi" w:hAnsiTheme="majorHAnsi" w:cstheme="majorBidi"/>
        </w:rPr>
        <w:t xml:space="preserve">DocID je </w:t>
      </w:r>
      <w:r w:rsidR="00DE0BEE" w:rsidRPr="02231CFF">
        <w:rPr>
          <w:rFonts w:asciiTheme="majorHAnsi" w:hAnsiTheme="majorHAnsi" w:cstheme="majorBidi"/>
        </w:rPr>
        <w:t>číslo</w:t>
      </w:r>
      <w:r w:rsidR="00353C8F" w:rsidRPr="02231CFF">
        <w:rPr>
          <w:rFonts w:asciiTheme="majorHAnsi" w:hAnsiTheme="majorHAnsi" w:cstheme="majorBidi"/>
        </w:rPr>
        <w:t>, ktor</w:t>
      </w:r>
      <w:r w:rsidR="00DE0BEE" w:rsidRPr="02231CFF">
        <w:rPr>
          <w:rFonts w:asciiTheme="majorHAnsi" w:hAnsiTheme="majorHAnsi" w:cstheme="majorBidi"/>
        </w:rPr>
        <w:t>é</w:t>
      </w:r>
      <w:r w:rsidR="00353C8F" w:rsidRPr="02231CFF">
        <w:rPr>
          <w:rFonts w:asciiTheme="majorHAnsi" w:hAnsiTheme="majorHAnsi" w:cstheme="majorBidi"/>
        </w:rPr>
        <w:t xml:space="preserve"> je pre každú stránku </w:t>
      </w:r>
      <w:r w:rsidR="00DE0BEE" w:rsidRPr="02231CFF">
        <w:rPr>
          <w:rFonts w:asciiTheme="majorHAnsi" w:hAnsiTheme="majorHAnsi" w:cstheme="majorBidi"/>
        </w:rPr>
        <w:t>jedinečné</w:t>
      </w:r>
      <w:r w:rsidR="00353C8F" w:rsidRPr="02231CFF">
        <w:rPr>
          <w:rFonts w:asciiTheme="majorHAnsi" w:hAnsiTheme="majorHAnsi" w:cstheme="majorBidi"/>
        </w:rPr>
        <w:t xml:space="preserve">. </w:t>
      </w:r>
      <w:r w:rsidR="00E83E3A" w:rsidRPr="02231CFF">
        <w:rPr>
          <w:rFonts w:asciiTheme="majorHAnsi" w:hAnsiTheme="majorHAnsi" w:cstheme="majorBidi"/>
        </w:rPr>
        <w:t>Neexistujú dve stránky s</w:t>
      </w:r>
      <w:r w:rsidR="007F2586" w:rsidRPr="02231CFF">
        <w:rPr>
          <w:rFonts w:asciiTheme="majorHAnsi" w:hAnsiTheme="majorHAnsi" w:cstheme="majorBidi"/>
        </w:rPr>
        <w:t> </w:t>
      </w:r>
      <w:r w:rsidR="00E83E3A" w:rsidRPr="02231CFF">
        <w:rPr>
          <w:rFonts w:asciiTheme="majorHAnsi" w:hAnsiTheme="majorHAnsi" w:cstheme="majorBidi"/>
        </w:rPr>
        <w:t>rovnakým číslom DocID.</w:t>
      </w:r>
      <w:r w:rsidR="00B06D00" w:rsidRPr="02231CFF">
        <w:rPr>
          <w:rFonts w:asciiTheme="majorHAnsi" w:hAnsiTheme="majorHAnsi" w:cstheme="majorBidi"/>
        </w:rPr>
        <w:t xml:space="preserve"> J</w:t>
      </w:r>
      <w:r w:rsidR="007F2586" w:rsidRPr="02231CFF">
        <w:rPr>
          <w:rFonts w:asciiTheme="majorHAnsi" w:hAnsiTheme="majorHAnsi" w:cstheme="majorBidi"/>
        </w:rPr>
        <w:t>e to teda jednoznačný identifikátor každej web stránky.</w:t>
      </w:r>
      <w:r w:rsidR="00E83E3A" w:rsidRPr="02231CFF">
        <w:rPr>
          <w:rFonts w:asciiTheme="majorHAnsi" w:hAnsiTheme="majorHAnsi" w:cstheme="majorBidi"/>
        </w:rPr>
        <w:t xml:space="preserve"> </w:t>
      </w:r>
      <w:r w:rsidR="00DE0BEE" w:rsidRPr="02231CFF">
        <w:rPr>
          <w:rFonts w:asciiTheme="majorHAnsi" w:hAnsiTheme="majorHAnsi" w:cstheme="majorBidi"/>
        </w:rPr>
        <w:t>P</w:t>
      </w:r>
      <w:r w:rsidR="00E83E3A" w:rsidRPr="02231CFF">
        <w:rPr>
          <w:rFonts w:asciiTheme="majorHAnsi" w:hAnsiTheme="majorHAnsi" w:cstheme="majorBidi"/>
        </w:rPr>
        <w:t>ri editovaní stránky sa do hore</w:t>
      </w:r>
      <w:r w:rsidR="006062E1" w:rsidRPr="02231CFF">
        <w:rPr>
          <w:rFonts w:asciiTheme="majorHAnsi" w:hAnsiTheme="majorHAnsi" w:cstheme="majorBidi"/>
        </w:rPr>
        <w:t xml:space="preserve"> </w:t>
      </w:r>
      <w:r w:rsidR="00E83E3A" w:rsidRPr="02231CFF">
        <w:rPr>
          <w:rFonts w:asciiTheme="majorHAnsi" w:hAnsiTheme="majorHAnsi" w:cstheme="majorBidi"/>
        </w:rPr>
        <w:t>spomenutého okienka automaticky načíta</w:t>
      </w:r>
      <w:r w:rsidR="00DE0BEE" w:rsidRPr="02231CFF">
        <w:rPr>
          <w:rFonts w:asciiTheme="majorHAnsi" w:hAnsiTheme="majorHAnsi" w:cstheme="majorBidi"/>
        </w:rPr>
        <w:t xml:space="preserve"> číslo</w:t>
      </w:r>
      <w:r w:rsidR="00E83E3A" w:rsidRPr="02231CFF">
        <w:rPr>
          <w:rFonts w:asciiTheme="majorHAnsi" w:hAnsiTheme="majorHAnsi" w:cstheme="majorBidi"/>
        </w:rPr>
        <w:t xml:space="preserve"> DocID práve </w:t>
      </w:r>
      <w:r w:rsidR="00DE0BEE" w:rsidRPr="02231CFF">
        <w:rPr>
          <w:rFonts w:asciiTheme="majorHAnsi" w:hAnsiTheme="majorHAnsi" w:cstheme="majorBidi"/>
        </w:rPr>
        <w:t>upravova</w:t>
      </w:r>
      <w:r w:rsidR="00E83E3A" w:rsidRPr="02231CFF">
        <w:rPr>
          <w:rFonts w:asciiTheme="majorHAnsi" w:hAnsiTheme="majorHAnsi" w:cstheme="majorBidi"/>
        </w:rPr>
        <w:t xml:space="preserve">nej </w:t>
      </w:r>
      <w:r w:rsidR="007F2586" w:rsidRPr="02231CFF">
        <w:rPr>
          <w:rFonts w:asciiTheme="majorHAnsi" w:hAnsiTheme="majorHAnsi" w:cstheme="majorBidi"/>
        </w:rPr>
        <w:t xml:space="preserve">web </w:t>
      </w:r>
      <w:r w:rsidR="00E83E3A" w:rsidRPr="02231CFF">
        <w:rPr>
          <w:rFonts w:asciiTheme="majorHAnsi" w:hAnsiTheme="majorHAnsi" w:cstheme="majorBidi"/>
        </w:rPr>
        <w:t>stránky.</w:t>
      </w:r>
    </w:p>
    <w:p w14:paraId="63836096" w14:textId="77777777" w:rsidR="004C2B73" w:rsidRPr="0047055A" w:rsidRDefault="004C2B73" w:rsidP="02231CFF">
      <w:pPr>
        <w:pStyle w:val="IW-Norml"/>
        <w:rPr>
          <w:rFonts w:asciiTheme="majorHAnsi" w:hAnsiTheme="majorHAnsi" w:cstheme="majorBidi"/>
        </w:rPr>
      </w:pPr>
      <w:r w:rsidRPr="02231CFF">
        <w:rPr>
          <w:rFonts w:asciiTheme="majorHAnsi" w:hAnsiTheme="majorHAnsi" w:cstheme="majorBidi"/>
        </w:rPr>
        <w:t xml:space="preserve">V prípade ak poznáte adresár id, je možnosť adresár vyhľadať cez formulár umiestnení na hornej lište. </w:t>
      </w:r>
    </w:p>
    <w:p w14:paraId="4EEEF4D0" w14:textId="1C9AAF39" w:rsidR="004C2B73" w:rsidRPr="0047055A" w:rsidRDefault="00136EBE" w:rsidP="02231CFF">
      <w:pPr>
        <w:pStyle w:val="IW-Norml"/>
        <w:rPr>
          <w:rFonts w:asciiTheme="majorHAnsi" w:hAnsiTheme="majorHAnsi" w:cstheme="majorBidi"/>
        </w:rPr>
      </w:pPr>
      <w:r w:rsidRPr="0047662F">
        <w:drawing>
          <wp:anchor distT="0" distB="0" distL="114300" distR="114300" simplePos="0" relativeHeight="251658246" behindDoc="0" locked="0" layoutInCell="1" allowOverlap="1" wp14:anchorId="35114526" wp14:editId="3332B9D4">
            <wp:simplePos x="0" y="0"/>
            <wp:positionH relativeFrom="margin">
              <wp:posOffset>215900</wp:posOffset>
            </wp:positionH>
            <wp:positionV relativeFrom="paragraph">
              <wp:posOffset>1095962</wp:posOffset>
            </wp:positionV>
            <wp:extent cx="5297805" cy="1309370"/>
            <wp:effectExtent l="0" t="0" r="0" b="5080"/>
            <wp:wrapSquare wrapText="bothSides"/>
            <wp:docPr id="160" name="Obrázo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Obrázok 160"/>
                    <pic:cNvPicPr/>
                  </pic:nvPicPr>
                  <pic:blipFill>
                    <a:blip r:embed="rId37">
                      <a:extLst>
                        <a:ext uri="{28A0092B-C50C-407E-A947-70E740481C1C}">
                          <a14:useLocalDpi xmlns:a14="http://schemas.microsoft.com/office/drawing/2010/main" val="0"/>
                        </a:ext>
                      </a:extLst>
                    </a:blip>
                    <a:stretch>
                      <a:fillRect/>
                    </a:stretch>
                  </pic:blipFill>
                  <pic:spPr>
                    <a:xfrm>
                      <a:off x="0" y="0"/>
                      <a:ext cx="5297805" cy="1309370"/>
                    </a:xfrm>
                    <a:prstGeom prst="rect">
                      <a:avLst/>
                    </a:prstGeom>
                  </pic:spPr>
                </pic:pic>
              </a:graphicData>
            </a:graphic>
            <wp14:sizeRelH relativeFrom="margin">
              <wp14:pctWidth>0</wp14:pctWidth>
            </wp14:sizeRelH>
            <wp14:sizeRelV relativeFrom="margin">
              <wp14:pctHeight>0</wp14:pctHeight>
            </wp14:sizeRelV>
          </wp:anchor>
        </w:drawing>
      </w:r>
      <w:r w:rsidR="004C2B73" w:rsidRPr="02231CFF">
        <w:rPr>
          <w:rFonts w:asciiTheme="majorHAnsi" w:hAnsiTheme="majorHAnsi" w:cstheme="majorBidi"/>
        </w:rPr>
        <w:t xml:space="preserve">Ďalší vyhľadávací formulár, ktorý sa nachádza v pravej časti okna slúži na vyhľadávanie </w:t>
      </w:r>
      <w:r w:rsidR="00AD7384" w:rsidRPr="02231CFF">
        <w:rPr>
          <w:rFonts w:asciiTheme="majorHAnsi" w:hAnsiTheme="majorHAnsi" w:cstheme="majorBidi"/>
        </w:rPr>
        <w:t>strá</w:t>
      </w:r>
      <w:r w:rsidR="006F4B36" w:rsidRPr="02231CFF">
        <w:rPr>
          <w:rFonts w:asciiTheme="majorHAnsi" w:hAnsiTheme="majorHAnsi" w:cstheme="majorBidi"/>
        </w:rPr>
        <w:t>nok</w:t>
      </w:r>
      <w:r w:rsidR="00AD7384" w:rsidRPr="02231CFF">
        <w:rPr>
          <w:rFonts w:asciiTheme="majorHAnsi" w:hAnsiTheme="majorHAnsi" w:cstheme="majorBidi"/>
        </w:rPr>
        <w:t xml:space="preserve"> v adresári. Je potrebné kliknúť na adresár v ktorom chceme vyhľadávať  (v stromovej štruktúre) a zadať </w:t>
      </w:r>
      <w:r w:rsidR="00B22F0F" w:rsidRPr="02231CFF">
        <w:rPr>
          <w:rFonts w:asciiTheme="majorHAnsi" w:hAnsiTheme="majorHAnsi" w:cstheme="majorBidi"/>
        </w:rPr>
        <w:t>parametre</w:t>
      </w:r>
      <w:r w:rsidR="00AD7384" w:rsidRPr="02231CFF">
        <w:rPr>
          <w:rFonts w:asciiTheme="majorHAnsi" w:hAnsiTheme="majorHAnsi" w:cstheme="majorBidi"/>
        </w:rPr>
        <w:t xml:space="preserve"> hľadanej stránky. </w:t>
      </w:r>
      <w:r w:rsidR="00B22F0F" w:rsidRPr="02231CFF">
        <w:rPr>
          <w:rFonts w:asciiTheme="majorHAnsi" w:hAnsiTheme="majorHAnsi" w:cstheme="majorBidi"/>
        </w:rPr>
        <w:t>Tieto parametre</w:t>
      </w:r>
      <w:r w:rsidR="00AD7384" w:rsidRPr="02231CFF">
        <w:rPr>
          <w:rFonts w:asciiTheme="majorHAnsi" w:hAnsiTheme="majorHAnsi" w:cstheme="majorBidi"/>
        </w:rPr>
        <w:t xml:space="preserve"> stránky sa vyhľadáva</w:t>
      </w:r>
      <w:r w:rsidR="00B22F0F" w:rsidRPr="02231CFF">
        <w:rPr>
          <w:rFonts w:asciiTheme="majorHAnsi" w:hAnsiTheme="majorHAnsi" w:cstheme="majorBidi"/>
        </w:rPr>
        <w:t>ju</w:t>
      </w:r>
      <w:r w:rsidR="00AD7384" w:rsidRPr="02231CFF">
        <w:rPr>
          <w:rFonts w:asciiTheme="majorHAnsi" w:hAnsiTheme="majorHAnsi" w:cstheme="majorBidi"/>
        </w:rPr>
        <w:t xml:space="preserve"> len vo vybranom adresáre. </w:t>
      </w:r>
    </w:p>
    <w:p w14:paraId="1775833B" w14:textId="30147A0A" w:rsidR="0059109F" w:rsidRPr="0047055A" w:rsidRDefault="0059109F" w:rsidP="02231CFF">
      <w:pPr>
        <w:pStyle w:val="IW-Norml"/>
        <w:rPr>
          <w:rFonts w:asciiTheme="majorHAnsi" w:hAnsiTheme="majorHAnsi" w:cstheme="majorBidi"/>
        </w:rPr>
      </w:pPr>
    </w:p>
    <w:p w14:paraId="0FCFC9EE" w14:textId="280FC169" w:rsidR="007A44AD"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21</w:t>
      </w:r>
      <w:r w:rsidRPr="02231CFF">
        <w:rPr>
          <w:noProof/>
        </w:rPr>
        <w:fldChar w:fldCharType="end"/>
      </w:r>
      <w:r>
        <w:t xml:space="preserve"> Vyhľadávací formulár podľa názvu stránky</w:t>
      </w:r>
    </w:p>
    <w:p w14:paraId="33BB5DAA" w14:textId="77777777" w:rsidR="00C117BE" w:rsidRDefault="00C117BE">
      <w:pPr>
        <w:spacing w:before="0" w:after="0"/>
        <w:rPr>
          <w:rFonts w:ascii="Calibri" w:eastAsia="Calibri" w:hAnsi="Calibri" w:cs="Calibri Light"/>
          <w:color w:val="5B9BD5"/>
          <w:sz w:val="22"/>
          <w:szCs w:val="22"/>
          <w:shd w:val="clear" w:color="auto" w:fill="FFFFFF"/>
          <w:lang w:eastAsia="en-US"/>
        </w:rPr>
      </w:pPr>
      <w:r>
        <w:br w:type="page"/>
      </w:r>
    </w:p>
    <w:p w14:paraId="31826ACE" w14:textId="6D88CA07" w:rsidR="00553846" w:rsidRPr="0047055A" w:rsidRDefault="00553846" w:rsidP="00741E48">
      <w:pPr>
        <w:pStyle w:val="IW-Nadpis2"/>
      </w:pPr>
      <w:bookmarkStart w:id="42" w:name="_Toc112239884"/>
      <w:bookmarkStart w:id="43" w:name="_Toc142904148"/>
      <w:r>
        <w:lastRenderedPageBreak/>
        <w:t>Stromová štruktúra stránok</w:t>
      </w:r>
      <w:bookmarkEnd w:id="42"/>
      <w:bookmarkEnd w:id="43"/>
      <w:r>
        <w:t xml:space="preserve"> </w:t>
      </w:r>
    </w:p>
    <w:p w14:paraId="73483547" w14:textId="050DD617" w:rsidR="00553846" w:rsidRPr="00237C4C" w:rsidRDefault="00553846" w:rsidP="02231CFF">
      <w:pPr>
        <w:rPr>
          <w:rFonts w:asciiTheme="majorHAnsi" w:eastAsiaTheme="minorEastAsia" w:hAnsiTheme="majorHAnsi" w:cstheme="majorBidi"/>
          <w:b/>
          <w:bCs/>
          <w:noProof/>
          <w:lang w:eastAsia="en-US"/>
        </w:rPr>
      </w:pPr>
      <w:r w:rsidRPr="02231CFF">
        <w:rPr>
          <w:rFonts w:asciiTheme="majorHAnsi" w:eastAsiaTheme="minorEastAsia" w:hAnsiTheme="majorHAnsi" w:cstheme="majorBidi"/>
          <w:b/>
          <w:bCs/>
        </w:rPr>
        <w:t xml:space="preserve">Farebnosť ikon adresárov:  </w:t>
      </w:r>
    </w:p>
    <w:p w14:paraId="3430D9D5" w14:textId="2484A2DC" w:rsidR="00553846" w:rsidRPr="0047055A" w:rsidRDefault="00FD4D04">
      <w:pPr>
        <w:pStyle w:val="ListParagraph"/>
        <w:numPr>
          <w:ilvl w:val="0"/>
          <w:numId w:val="6"/>
        </w:numPr>
        <w:rPr>
          <w:rFonts w:eastAsiaTheme="minorEastAsia" w:cstheme="majorBidi"/>
          <w:noProof/>
          <w:lang w:val="sk-SK"/>
        </w:rPr>
      </w:pPr>
      <w:r>
        <w:rPr>
          <w:rFonts w:eastAsiaTheme="minorHAnsi" w:cstheme="majorHAnsi"/>
          <w:noProof/>
          <w:lang w:val="sk-SK"/>
        </w:rPr>
        <w:drawing>
          <wp:anchor distT="0" distB="0" distL="114300" distR="114300" simplePos="0" relativeHeight="251658300" behindDoc="0" locked="0" layoutInCell="1" allowOverlap="1" wp14:anchorId="7BB862CE" wp14:editId="6327F0E2">
            <wp:simplePos x="0" y="0"/>
            <wp:positionH relativeFrom="column">
              <wp:posOffset>2617495</wp:posOffset>
            </wp:positionH>
            <wp:positionV relativeFrom="paragraph">
              <wp:posOffset>8890</wp:posOffset>
            </wp:positionV>
            <wp:extent cx="200025" cy="190500"/>
            <wp:effectExtent l="0" t="0" r="9525" b="0"/>
            <wp:wrapNone/>
            <wp:docPr id="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38">
                      <a:extLst>
                        <a:ext uri="{28A0092B-C50C-407E-A947-70E740481C1C}">
                          <a14:useLocalDpi xmlns:a14="http://schemas.microsoft.com/office/drawing/2010/main" val="0"/>
                        </a:ext>
                      </a:extLst>
                    </a:blip>
                    <a:stretch>
                      <a:fillRect/>
                    </a:stretch>
                  </pic:blipFill>
                  <pic:spPr>
                    <a:xfrm>
                      <a:off x="0" y="0"/>
                      <a:ext cx="200025" cy="190500"/>
                    </a:xfrm>
                    <a:prstGeom prst="rect">
                      <a:avLst/>
                    </a:prstGeom>
                  </pic:spPr>
                </pic:pic>
              </a:graphicData>
            </a:graphic>
          </wp:anchor>
        </w:drawing>
      </w:r>
      <w:r w:rsidR="00033BD7" w:rsidRPr="02231CFF">
        <w:rPr>
          <w:rFonts w:eastAsiaTheme="minorEastAsia" w:cstheme="majorBidi"/>
          <w:noProof/>
          <w:lang w:val="sk-SK"/>
        </w:rPr>
        <w:t>šedá</w:t>
      </w:r>
      <w:r w:rsidR="00553846" w:rsidRPr="02231CFF">
        <w:rPr>
          <w:rFonts w:eastAsiaTheme="minorEastAsia" w:cstheme="majorBidi"/>
          <w:noProof/>
          <w:lang w:val="sk-SK"/>
        </w:rPr>
        <w:t xml:space="preserve"> – zobrazuje sa</w:t>
      </w:r>
      <w:r w:rsidRPr="02231CFF">
        <w:rPr>
          <w:rFonts w:eastAsiaTheme="minorEastAsia" w:cstheme="majorBidi"/>
          <w:noProof/>
          <w:lang w:val="sk-SK"/>
        </w:rPr>
        <w:t xml:space="preserve"> </w:t>
      </w:r>
      <w:r w:rsidR="000E2F5B" w:rsidRPr="02231CFF">
        <w:rPr>
          <w:rFonts w:eastAsiaTheme="minorEastAsia" w:cstheme="majorBidi"/>
          <w:noProof/>
          <w:lang w:val="sk-SK"/>
        </w:rPr>
        <w:t>= publikované</w:t>
      </w:r>
    </w:p>
    <w:p w14:paraId="51218FBA" w14:textId="5619FFEC" w:rsidR="00553846" w:rsidRPr="0047055A" w:rsidRDefault="00FD4D04">
      <w:pPr>
        <w:pStyle w:val="ListParagraph"/>
        <w:numPr>
          <w:ilvl w:val="0"/>
          <w:numId w:val="6"/>
        </w:numPr>
        <w:rPr>
          <w:rFonts w:eastAsiaTheme="minorEastAsia" w:cstheme="majorBidi"/>
          <w:noProof/>
          <w:lang w:val="sk-SK"/>
        </w:rPr>
      </w:pPr>
      <w:r>
        <w:rPr>
          <w:rFonts w:eastAsiaTheme="minorHAnsi" w:cstheme="majorHAnsi"/>
          <w:noProof/>
          <w:lang w:val="sk-SK"/>
        </w:rPr>
        <w:drawing>
          <wp:anchor distT="0" distB="0" distL="114300" distR="114300" simplePos="0" relativeHeight="251658301" behindDoc="0" locked="0" layoutInCell="1" allowOverlap="1" wp14:anchorId="56E041EA" wp14:editId="0E5106AA">
            <wp:simplePos x="0" y="0"/>
            <wp:positionH relativeFrom="column">
              <wp:posOffset>2417292</wp:posOffset>
            </wp:positionH>
            <wp:positionV relativeFrom="paragraph">
              <wp:posOffset>34595</wp:posOffset>
            </wp:positionV>
            <wp:extent cx="190500" cy="152400"/>
            <wp:effectExtent l="0" t="0" r="0" b="0"/>
            <wp:wrapNone/>
            <wp:docPr id="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39">
                      <a:extLst>
                        <a:ext uri="{28A0092B-C50C-407E-A947-70E740481C1C}">
                          <a14:useLocalDpi xmlns:a14="http://schemas.microsoft.com/office/drawing/2010/main" val="0"/>
                        </a:ext>
                      </a:extLst>
                    </a:blip>
                    <a:stretch>
                      <a:fillRect/>
                    </a:stretch>
                  </pic:blipFill>
                  <pic:spPr>
                    <a:xfrm>
                      <a:off x="0" y="0"/>
                      <a:ext cx="190500" cy="152400"/>
                    </a:xfrm>
                    <a:prstGeom prst="rect">
                      <a:avLst/>
                    </a:prstGeom>
                  </pic:spPr>
                </pic:pic>
              </a:graphicData>
            </a:graphic>
          </wp:anchor>
        </w:drawing>
      </w:r>
      <w:r w:rsidR="000E2F5B" w:rsidRPr="02231CFF">
        <w:rPr>
          <w:rFonts w:eastAsiaTheme="minorEastAsia" w:cstheme="majorBidi"/>
          <w:noProof/>
          <w:lang w:val="sk-SK"/>
        </w:rPr>
        <w:t>biela/prázd</w:t>
      </w:r>
      <w:r w:rsidR="006652C2" w:rsidRPr="02231CFF">
        <w:rPr>
          <w:rFonts w:eastAsiaTheme="minorEastAsia" w:cstheme="majorBidi"/>
          <w:noProof/>
          <w:lang w:val="sk-SK"/>
        </w:rPr>
        <w:t>n</w:t>
      </w:r>
      <w:r w:rsidR="000E2F5B" w:rsidRPr="02231CFF">
        <w:rPr>
          <w:rFonts w:eastAsiaTheme="minorEastAsia" w:cstheme="majorBidi"/>
          <w:noProof/>
          <w:lang w:val="sk-SK"/>
        </w:rPr>
        <w:t>a</w:t>
      </w:r>
      <w:r w:rsidR="00553846" w:rsidRPr="02231CFF">
        <w:rPr>
          <w:rFonts w:eastAsiaTheme="minorEastAsia" w:cstheme="majorBidi"/>
          <w:noProof/>
          <w:lang w:val="sk-SK"/>
        </w:rPr>
        <w:t xml:space="preserve"> – nezobrazuje sa</w:t>
      </w:r>
      <w:r w:rsidRPr="02231CFF">
        <w:rPr>
          <w:rFonts w:eastAsiaTheme="minorEastAsia" w:cstheme="majorBidi"/>
          <w:noProof/>
          <w:lang w:val="sk-SK"/>
        </w:rPr>
        <w:t xml:space="preserve"> </w:t>
      </w:r>
    </w:p>
    <w:p w14:paraId="0F93BA20" w14:textId="7E0A065D" w:rsidR="00553846" w:rsidRPr="0047055A" w:rsidRDefault="000E2F5B">
      <w:pPr>
        <w:pStyle w:val="ListParagraph"/>
        <w:numPr>
          <w:ilvl w:val="0"/>
          <w:numId w:val="6"/>
        </w:numPr>
        <w:rPr>
          <w:rFonts w:eastAsiaTheme="minorEastAsia" w:cstheme="majorBidi"/>
          <w:noProof/>
          <w:lang w:val="sk-SK"/>
        </w:rPr>
      </w:pPr>
      <w:r>
        <w:rPr>
          <w:rFonts w:eastAsiaTheme="minorHAnsi" w:cstheme="majorHAnsi"/>
          <w:noProof/>
          <w:lang w:val="sk-SK"/>
        </w:rPr>
        <w:drawing>
          <wp:anchor distT="0" distB="0" distL="114300" distR="114300" simplePos="0" relativeHeight="251658302" behindDoc="0" locked="0" layoutInCell="1" allowOverlap="1" wp14:anchorId="781BDBEA" wp14:editId="557970A9">
            <wp:simplePos x="0" y="0"/>
            <wp:positionH relativeFrom="column">
              <wp:posOffset>2178736</wp:posOffset>
            </wp:positionH>
            <wp:positionV relativeFrom="paragraph">
              <wp:posOffset>23851</wp:posOffset>
            </wp:positionV>
            <wp:extent cx="238125" cy="180975"/>
            <wp:effectExtent l="0" t="0" r="9525" b="9525"/>
            <wp:wrapNone/>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40">
                      <a:extLst>
                        <a:ext uri="{28A0092B-C50C-407E-A947-70E740481C1C}">
                          <a14:useLocalDpi xmlns:a14="http://schemas.microsoft.com/office/drawing/2010/main" val="0"/>
                        </a:ext>
                      </a:extLst>
                    </a:blip>
                    <a:stretch>
                      <a:fillRect/>
                    </a:stretch>
                  </pic:blipFill>
                  <pic:spPr>
                    <a:xfrm>
                      <a:off x="0" y="0"/>
                      <a:ext cx="238125" cy="180975"/>
                    </a:xfrm>
                    <a:prstGeom prst="rect">
                      <a:avLst/>
                    </a:prstGeom>
                  </pic:spPr>
                </pic:pic>
              </a:graphicData>
            </a:graphic>
          </wp:anchor>
        </w:drawing>
      </w:r>
      <w:r w:rsidRPr="02231CFF">
        <w:rPr>
          <w:rFonts w:eastAsiaTheme="minorEastAsia" w:cstheme="majorBidi"/>
          <w:noProof/>
          <w:lang w:val="sk-SK"/>
        </w:rPr>
        <w:t>červená</w:t>
      </w:r>
      <w:r w:rsidR="00553846" w:rsidRPr="02231CFF">
        <w:rPr>
          <w:rFonts w:eastAsiaTheme="minorEastAsia" w:cstheme="majorBidi"/>
          <w:noProof/>
          <w:lang w:val="sk-SK"/>
        </w:rPr>
        <w:t xml:space="preserve"> – interný adresár </w:t>
      </w:r>
    </w:p>
    <w:p w14:paraId="343C629B" w14:textId="77777777" w:rsidR="005956F9" w:rsidRDefault="005956F9" w:rsidP="02231CFF">
      <w:pPr>
        <w:rPr>
          <w:rFonts w:asciiTheme="majorHAnsi" w:eastAsiaTheme="minorEastAsia" w:hAnsiTheme="majorHAnsi" w:cstheme="majorBidi"/>
          <w:noProof/>
          <w:lang w:eastAsia="en-US"/>
        </w:rPr>
      </w:pPr>
    </w:p>
    <w:p w14:paraId="31581227" w14:textId="0851A7F7" w:rsidR="00553846" w:rsidRPr="00237C4C" w:rsidRDefault="00553846" w:rsidP="02231CFF">
      <w:pPr>
        <w:rPr>
          <w:rFonts w:asciiTheme="majorHAnsi" w:eastAsiaTheme="minorEastAsia" w:hAnsiTheme="majorHAnsi" w:cstheme="majorBidi"/>
          <w:b/>
          <w:bCs/>
          <w:noProof/>
          <w:lang w:eastAsia="en-US"/>
        </w:rPr>
      </w:pPr>
      <w:r w:rsidRPr="02231CFF">
        <w:rPr>
          <w:rFonts w:asciiTheme="majorHAnsi" w:eastAsiaTheme="minorEastAsia" w:hAnsiTheme="majorHAnsi" w:cstheme="majorBidi"/>
          <w:b/>
          <w:bCs/>
        </w:rPr>
        <w:t>ikon</w:t>
      </w:r>
      <w:r w:rsidR="00386488" w:rsidRPr="02231CFF">
        <w:rPr>
          <w:rFonts w:asciiTheme="majorHAnsi" w:eastAsiaTheme="minorEastAsia" w:hAnsiTheme="majorHAnsi" w:cstheme="majorBidi"/>
          <w:b/>
          <w:bCs/>
        </w:rPr>
        <w:t>y</w:t>
      </w:r>
      <w:r w:rsidRPr="02231CFF">
        <w:rPr>
          <w:rFonts w:asciiTheme="majorHAnsi" w:eastAsiaTheme="minorEastAsia" w:hAnsiTheme="majorHAnsi" w:cstheme="majorBidi"/>
          <w:b/>
          <w:bCs/>
        </w:rPr>
        <w:t xml:space="preserve"> </w:t>
      </w:r>
      <w:r w:rsidR="005956F9" w:rsidRPr="02231CFF">
        <w:rPr>
          <w:rFonts w:asciiTheme="majorHAnsi" w:eastAsiaTheme="minorEastAsia" w:hAnsiTheme="majorHAnsi" w:cstheme="majorBidi"/>
          <w:b/>
          <w:bCs/>
        </w:rPr>
        <w:t xml:space="preserve">stavov pre </w:t>
      </w:r>
      <w:r w:rsidRPr="02231CFF">
        <w:rPr>
          <w:rFonts w:asciiTheme="majorHAnsi" w:eastAsiaTheme="minorEastAsia" w:hAnsiTheme="majorHAnsi" w:cstheme="majorBidi"/>
          <w:b/>
          <w:bCs/>
        </w:rPr>
        <w:t xml:space="preserve">webstránky: </w:t>
      </w:r>
    </w:p>
    <w:p w14:paraId="59D02C87" w14:textId="3FA553D2" w:rsidR="009D50D5" w:rsidRDefault="009E3CFA" w:rsidP="02231CFF">
      <w:pPr>
        <w:rPr>
          <w:rFonts w:asciiTheme="majorHAnsi" w:eastAsiaTheme="minorEastAsia" w:hAnsiTheme="majorHAnsi" w:cstheme="majorBidi"/>
          <w:noProof/>
          <w:lang w:eastAsia="en-US"/>
        </w:rPr>
      </w:pPr>
      <w:r>
        <w:rPr>
          <w:rFonts w:asciiTheme="majorHAnsi" w:eastAsiaTheme="minorEastAsia" w:hAnsiTheme="majorHAnsi" w:cstheme="majorBidi"/>
          <w:noProof/>
          <w:lang w:eastAsia="en-US"/>
        </w:rPr>
        <w:drawing>
          <wp:anchor distT="0" distB="0" distL="114300" distR="114300" simplePos="0" relativeHeight="251658303" behindDoc="1" locked="0" layoutInCell="1" allowOverlap="1" wp14:anchorId="6742506A" wp14:editId="23C001F1">
            <wp:simplePos x="0" y="0"/>
            <wp:positionH relativeFrom="margin">
              <wp:posOffset>144780</wp:posOffset>
            </wp:positionH>
            <wp:positionV relativeFrom="paragraph">
              <wp:posOffset>6985</wp:posOffset>
            </wp:positionV>
            <wp:extent cx="2830830" cy="2352040"/>
            <wp:effectExtent l="0" t="0" r="7620" b="0"/>
            <wp:wrapSquare wrapText="bothSides"/>
            <wp:docPr id="190" name="Picture 1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830830" cy="2352040"/>
                    </a:xfrm>
                    <a:prstGeom prst="rect">
                      <a:avLst/>
                    </a:prstGeom>
                  </pic:spPr>
                </pic:pic>
              </a:graphicData>
            </a:graphic>
            <wp14:sizeRelH relativeFrom="margin">
              <wp14:pctWidth>0</wp14:pctWidth>
            </wp14:sizeRelH>
            <wp14:sizeRelV relativeFrom="margin">
              <wp14:pctHeight>0</wp14:pctHeight>
            </wp14:sizeRelV>
          </wp:anchor>
        </w:drawing>
      </w:r>
    </w:p>
    <w:p w14:paraId="68AEF90C" w14:textId="29C51568" w:rsidR="009D50D5" w:rsidRDefault="009D50D5" w:rsidP="02231CFF">
      <w:pPr>
        <w:rPr>
          <w:rFonts w:asciiTheme="majorHAnsi" w:eastAsiaTheme="minorEastAsia" w:hAnsiTheme="majorHAnsi" w:cstheme="majorBidi"/>
          <w:noProof/>
          <w:lang w:eastAsia="en-US"/>
        </w:rPr>
      </w:pPr>
    </w:p>
    <w:p w14:paraId="44916A8F" w14:textId="53385E41" w:rsidR="009D50D5" w:rsidRDefault="009D50D5" w:rsidP="02231CFF">
      <w:pPr>
        <w:rPr>
          <w:rFonts w:asciiTheme="majorHAnsi" w:eastAsiaTheme="minorEastAsia" w:hAnsiTheme="majorHAnsi" w:cstheme="majorBidi"/>
          <w:noProof/>
          <w:lang w:eastAsia="en-US"/>
        </w:rPr>
      </w:pPr>
    </w:p>
    <w:p w14:paraId="66302BCC" w14:textId="77777777" w:rsidR="009D50D5" w:rsidRDefault="009D50D5" w:rsidP="02231CFF">
      <w:pPr>
        <w:rPr>
          <w:rFonts w:asciiTheme="majorHAnsi" w:eastAsiaTheme="minorEastAsia" w:hAnsiTheme="majorHAnsi" w:cstheme="majorBidi"/>
          <w:noProof/>
          <w:lang w:eastAsia="en-US"/>
        </w:rPr>
      </w:pPr>
    </w:p>
    <w:p w14:paraId="3EC85F4D" w14:textId="77777777" w:rsidR="009D50D5" w:rsidRDefault="009D50D5" w:rsidP="02231CFF">
      <w:pPr>
        <w:rPr>
          <w:rFonts w:asciiTheme="majorHAnsi" w:eastAsiaTheme="minorEastAsia" w:hAnsiTheme="majorHAnsi" w:cstheme="majorBidi"/>
          <w:noProof/>
          <w:lang w:eastAsia="en-US"/>
        </w:rPr>
      </w:pPr>
    </w:p>
    <w:p w14:paraId="28D9D1A5" w14:textId="77777777" w:rsidR="009D50D5" w:rsidRDefault="009D50D5" w:rsidP="02231CFF">
      <w:pPr>
        <w:rPr>
          <w:rFonts w:asciiTheme="majorHAnsi" w:eastAsiaTheme="minorEastAsia" w:hAnsiTheme="majorHAnsi" w:cstheme="majorBidi"/>
          <w:noProof/>
          <w:lang w:eastAsia="en-US"/>
        </w:rPr>
      </w:pPr>
    </w:p>
    <w:p w14:paraId="5C573171" w14:textId="77777777" w:rsidR="009D50D5" w:rsidRDefault="009D50D5" w:rsidP="02231CFF">
      <w:pPr>
        <w:rPr>
          <w:rFonts w:asciiTheme="majorHAnsi" w:eastAsiaTheme="minorEastAsia" w:hAnsiTheme="majorHAnsi" w:cstheme="majorBidi"/>
          <w:noProof/>
          <w:lang w:eastAsia="en-US"/>
        </w:rPr>
      </w:pPr>
    </w:p>
    <w:p w14:paraId="4EBAC45B" w14:textId="77777777" w:rsidR="009D50D5" w:rsidRDefault="009D50D5" w:rsidP="02231CFF">
      <w:pPr>
        <w:rPr>
          <w:rFonts w:asciiTheme="majorHAnsi" w:eastAsiaTheme="minorEastAsia" w:hAnsiTheme="majorHAnsi" w:cstheme="majorBidi"/>
          <w:noProof/>
          <w:lang w:eastAsia="en-US"/>
        </w:rPr>
      </w:pPr>
    </w:p>
    <w:p w14:paraId="4FB9AE4E" w14:textId="77777777" w:rsidR="009D50D5" w:rsidRDefault="009D50D5" w:rsidP="02231CFF">
      <w:pPr>
        <w:rPr>
          <w:rFonts w:asciiTheme="majorHAnsi" w:eastAsiaTheme="minorEastAsia" w:hAnsiTheme="majorHAnsi" w:cstheme="majorBidi"/>
          <w:noProof/>
          <w:lang w:eastAsia="en-US"/>
        </w:rPr>
      </w:pPr>
    </w:p>
    <w:p w14:paraId="1A992EEA" w14:textId="77777777" w:rsidR="009D50D5" w:rsidRDefault="009D50D5" w:rsidP="02231CFF">
      <w:pPr>
        <w:rPr>
          <w:rFonts w:asciiTheme="majorHAnsi" w:eastAsiaTheme="minorEastAsia" w:hAnsiTheme="majorHAnsi" w:cstheme="majorBidi"/>
          <w:noProof/>
          <w:lang w:eastAsia="en-US"/>
        </w:rPr>
      </w:pPr>
    </w:p>
    <w:p w14:paraId="3CBBD809" w14:textId="4E0BB90B" w:rsidR="00B24386" w:rsidRDefault="00B24386" w:rsidP="02231CFF">
      <w:pPr>
        <w:rPr>
          <w:rFonts w:asciiTheme="majorHAnsi" w:eastAsiaTheme="minorEastAsia" w:hAnsiTheme="majorHAnsi" w:cstheme="majorBidi"/>
          <w:noProof/>
          <w:lang w:eastAsia="en-US"/>
        </w:rPr>
      </w:pPr>
    </w:p>
    <w:p w14:paraId="79084A32" w14:textId="77777777" w:rsidR="00E14990" w:rsidRDefault="00E14990" w:rsidP="02231CFF">
      <w:pPr>
        <w:rPr>
          <w:rFonts w:asciiTheme="majorHAnsi" w:eastAsiaTheme="minorEastAsia" w:hAnsiTheme="majorHAnsi" w:cstheme="majorBidi"/>
          <w:noProof/>
          <w:lang w:eastAsia="en-US"/>
        </w:rPr>
      </w:pPr>
    </w:p>
    <w:p w14:paraId="60046D89" w14:textId="211EB9DB" w:rsidR="0095252B" w:rsidRDefault="0095252B" w:rsidP="02231CFF">
      <w:pPr>
        <w:spacing w:before="0" w:after="0"/>
        <w:rPr>
          <w:rFonts w:asciiTheme="majorHAnsi" w:eastAsiaTheme="majorEastAsia" w:hAnsiTheme="majorHAnsi" w:cstheme="majorBidi"/>
          <w:b/>
          <w:bCs/>
          <w:color w:val="2E74B5" w:themeColor="accent1" w:themeShade="BF"/>
          <w:sz w:val="36"/>
          <w:szCs w:val="36"/>
          <w:lang w:eastAsia="en-US"/>
        </w:rPr>
      </w:pPr>
      <w:bookmarkStart w:id="44" w:name="_Toc422924440"/>
      <w:bookmarkStart w:id="45" w:name="_Toc422926378"/>
      <w:r w:rsidRPr="02231CFF">
        <w:rPr>
          <w:rFonts w:asciiTheme="majorHAnsi" w:hAnsiTheme="majorHAnsi" w:cstheme="majorBidi"/>
        </w:rPr>
        <w:br w:type="page"/>
      </w:r>
    </w:p>
    <w:p w14:paraId="60F655F2" w14:textId="5028D77C" w:rsidR="00907C72" w:rsidRPr="0095252B" w:rsidRDefault="00907C72" w:rsidP="00741E48">
      <w:pPr>
        <w:pStyle w:val="IW-Nadpis1"/>
      </w:pPr>
      <w:bookmarkStart w:id="46" w:name="_Toc112239885"/>
      <w:bookmarkStart w:id="47" w:name="_Toc142904149"/>
      <w:r>
        <w:lastRenderedPageBreak/>
        <w:t>Tvorba a úprava Web stránok</w:t>
      </w:r>
      <w:bookmarkEnd w:id="44"/>
      <w:bookmarkEnd w:id="45"/>
      <w:bookmarkEnd w:id="46"/>
      <w:bookmarkEnd w:id="47"/>
    </w:p>
    <w:p w14:paraId="654C0F76" w14:textId="77777777" w:rsidR="00020537" w:rsidRPr="0047055A" w:rsidRDefault="00020537" w:rsidP="02231CFF">
      <w:pPr>
        <w:pStyle w:val="IW-Norml"/>
        <w:rPr>
          <w:rFonts w:asciiTheme="majorHAnsi" w:hAnsiTheme="majorHAnsi" w:cstheme="majorBidi"/>
        </w:rPr>
      </w:pPr>
      <w:r w:rsidRPr="02231CFF">
        <w:rPr>
          <w:rFonts w:asciiTheme="majorHAnsi" w:hAnsiTheme="majorHAnsi" w:cstheme="majorBidi"/>
        </w:rPr>
        <w:t>Editor web stránok je univerzálny nástroj na úpravu a tvorbu web stránok. Pri editácii existujúcej web stránky sa vám do hlavného okna editora načíta obsah uloženej web stránky. Pri tvorbe novej stránky je okno editora prázdne a vy môžete začať s písaním jej obsahu.</w:t>
      </w:r>
    </w:p>
    <w:p w14:paraId="31FA06F2" w14:textId="77777777" w:rsidR="00020537" w:rsidRPr="0047055A" w:rsidRDefault="00020537" w:rsidP="02231CFF">
      <w:pPr>
        <w:pStyle w:val="IW-Norml"/>
        <w:rPr>
          <w:rFonts w:asciiTheme="majorHAnsi" w:hAnsiTheme="majorHAnsi" w:cstheme="majorBidi"/>
        </w:rPr>
      </w:pPr>
    </w:p>
    <w:p w14:paraId="5FE94D06" w14:textId="3E4139EA" w:rsidR="00020537" w:rsidRPr="0047055A" w:rsidRDefault="00020537" w:rsidP="02231CFF">
      <w:pPr>
        <w:pStyle w:val="IW-Norml"/>
        <w:rPr>
          <w:rFonts w:asciiTheme="majorHAnsi" w:hAnsiTheme="majorHAnsi" w:cstheme="majorBidi"/>
        </w:rPr>
      </w:pPr>
      <w:r w:rsidRPr="02231CFF">
        <w:rPr>
          <w:rFonts w:asciiTheme="majorHAnsi" w:hAnsiTheme="majorHAnsi" w:cstheme="majorBidi"/>
        </w:rPr>
        <w:t xml:space="preserve">Ak idete </w:t>
      </w:r>
      <w:r w:rsidR="000E367A" w:rsidRPr="02231CFF">
        <w:rPr>
          <w:rFonts w:asciiTheme="majorHAnsi" w:hAnsiTheme="majorHAnsi" w:cstheme="majorBidi"/>
        </w:rPr>
        <w:t>vytvoriť</w:t>
      </w:r>
      <w:r w:rsidRPr="02231CFF">
        <w:rPr>
          <w:rFonts w:asciiTheme="majorHAnsi" w:hAnsiTheme="majorHAnsi" w:cstheme="majorBidi"/>
        </w:rPr>
        <w:t xml:space="preserve"> novú web stránku, najprv sa musíte nastaviť do správneho adresára, v ktorom sa má web stránka nachádzať a následne kliknutím na odkaz "Vytvor novú web stránku" sa vám načíta okno editora.</w:t>
      </w:r>
    </w:p>
    <w:p w14:paraId="143CDA97" w14:textId="67578B04" w:rsidR="004C1320" w:rsidRDefault="009B477F" w:rsidP="004C1320">
      <w:pPr>
        <w:pStyle w:val="Obrzok"/>
      </w:pPr>
      <w:r>
        <w:rPr>
          <w:rFonts w:asciiTheme="majorHAnsi" w:hAnsiTheme="majorHAnsi" w:cstheme="majorHAnsi"/>
        </w:rPr>
        <w:drawing>
          <wp:anchor distT="0" distB="0" distL="114300" distR="114300" simplePos="0" relativeHeight="251658242" behindDoc="0" locked="0" layoutInCell="1" allowOverlap="1" wp14:anchorId="64B27E3E" wp14:editId="5C72CD6B">
            <wp:simplePos x="0" y="0"/>
            <wp:positionH relativeFrom="column">
              <wp:posOffset>3134360</wp:posOffset>
            </wp:positionH>
            <wp:positionV relativeFrom="paragraph">
              <wp:posOffset>318135</wp:posOffset>
            </wp:positionV>
            <wp:extent cx="124691" cy="124691"/>
            <wp:effectExtent l="0" t="0" r="8890" b="8890"/>
            <wp:wrapNone/>
            <wp:docPr id="3" name="Graphic 3"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4691" cy="124691"/>
                    </a:xfrm>
                    <a:prstGeom prst="rect">
                      <a:avLst/>
                    </a:prstGeom>
                  </pic:spPr>
                </pic:pic>
              </a:graphicData>
            </a:graphic>
            <wp14:sizeRelH relativeFrom="margin">
              <wp14:pctWidth>0</wp14:pctWidth>
            </wp14:sizeRelH>
            <wp14:sizeRelV relativeFrom="margin">
              <wp14:pctHeight>0</wp14:pctHeight>
            </wp14:sizeRelV>
          </wp:anchor>
        </w:drawing>
      </w:r>
      <w:r w:rsidR="00FC13D7">
        <w:drawing>
          <wp:inline distT="0" distB="0" distL="0" distR="0" wp14:anchorId="1F95C895" wp14:editId="7B70B818">
            <wp:extent cx="5037504" cy="2089150"/>
            <wp:effectExtent l="0" t="0" r="0" b="6350"/>
            <wp:docPr id="137" name="Obrázo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ok 137"/>
                    <pic:cNvPicPr/>
                  </pic:nvPicPr>
                  <pic:blipFill rotWithShape="1">
                    <a:blip r:embed="rId44">
                      <a:extLst>
                        <a:ext uri="{28A0092B-C50C-407E-A947-70E740481C1C}">
                          <a14:useLocalDpi xmlns:a14="http://schemas.microsoft.com/office/drawing/2010/main" val="0"/>
                        </a:ext>
                      </a:extLst>
                    </a:blip>
                    <a:srcRect t="6707" b="23497"/>
                    <a:stretch/>
                  </pic:blipFill>
                  <pic:spPr bwMode="auto">
                    <a:xfrm>
                      <a:off x="0" y="0"/>
                      <a:ext cx="5043719" cy="2091728"/>
                    </a:xfrm>
                    <a:prstGeom prst="rect">
                      <a:avLst/>
                    </a:prstGeom>
                    <a:ln>
                      <a:noFill/>
                    </a:ln>
                    <a:extLst>
                      <a:ext uri="{53640926-AAD7-44D8-BBD7-CCE9431645EC}">
                        <a14:shadowObscured xmlns:a14="http://schemas.microsoft.com/office/drawing/2010/main"/>
                      </a:ext>
                    </a:extLst>
                  </pic:spPr>
                </pic:pic>
              </a:graphicData>
            </a:graphic>
          </wp:inline>
        </w:drawing>
      </w:r>
    </w:p>
    <w:p w14:paraId="7D9A8C8C" w14:textId="7301CDC3" w:rsidR="00FC13D7"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22</w:t>
      </w:r>
      <w:r w:rsidRPr="02231CFF">
        <w:rPr>
          <w:noProof/>
        </w:rPr>
        <w:fldChar w:fldCharType="end"/>
      </w:r>
      <w:r>
        <w:t xml:space="preserve"> Vytvoriť novú webstránku</w:t>
      </w:r>
    </w:p>
    <w:p w14:paraId="2D0ED1D1" w14:textId="546BAB09" w:rsidR="00905D84" w:rsidRPr="0047055A" w:rsidRDefault="00287938" w:rsidP="00741E48">
      <w:pPr>
        <w:pStyle w:val="IW-Nadpis2"/>
      </w:pPr>
      <w:bookmarkStart w:id="48" w:name="_Toc422924441"/>
      <w:bookmarkStart w:id="49" w:name="_Toc422926379"/>
      <w:bookmarkStart w:id="50" w:name="_Toc112239886"/>
      <w:bookmarkStart w:id="51" w:name="_Toc142904150"/>
      <w:r>
        <w:t>Práca v editore</w:t>
      </w:r>
      <w:bookmarkEnd w:id="48"/>
      <w:bookmarkEnd w:id="49"/>
      <w:bookmarkEnd w:id="50"/>
      <w:bookmarkEnd w:id="51"/>
    </w:p>
    <w:p w14:paraId="2C941B9D" w14:textId="5568D494" w:rsidR="00905D84" w:rsidRPr="0047055A" w:rsidRDefault="00905D84" w:rsidP="02231CFF">
      <w:pPr>
        <w:pStyle w:val="IW-Norml"/>
        <w:rPr>
          <w:rFonts w:asciiTheme="majorHAnsi" w:hAnsiTheme="majorHAnsi" w:cstheme="majorBidi"/>
        </w:rPr>
      </w:pPr>
      <w:r w:rsidRPr="02231CFF">
        <w:rPr>
          <w:rFonts w:asciiTheme="majorHAnsi" w:hAnsiTheme="majorHAnsi" w:cstheme="majorBidi"/>
        </w:rPr>
        <w:t xml:space="preserve">WebJET obsahuje inteligentný editor web stránok, ktorý vám </w:t>
      </w:r>
      <w:r w:rsidR="006E389F" w:rsidRPr="02231CFF">
        <w:rPr>
          <w:rFonts w:asciiTheme="majorHAnsi" w:hAnsiTheme="majorHAnsi" w:cstheme="majorBidi"/>
        </w:rPr>
        <w:t>čo najvernejšie</w:t>
      </w:r>
      <w:r w:rsidRPr="02231CFF">
        <w:rPr>
          <w:rFonts w:asciiTheme="majorHAnsi" w:hAnsiTheme="majorHAnsi" w:cstheme="majorBidi"/>
        </w:rPr>
        <w:t xml:space="preserve"> </w:t>
      </w:r>
      <w:r w:rsidR="006E389F" w:rsidRPr="02231CFF">
        <w:rPr>
          <w:rFonts w:asciiTheme="majorHAnsi" w:hAnsiTheme="majorHAnsi" w:cstheme="majorBidi"/>
        </w:rPr>
        <w:t>zobrazuje</w:t>
      </w:r>
      <w:r w:rsidRPr="02231CFF">
        <w:rPr>
          <w:rFonts w:asciiTheme="majorHAnsi" w:hAnsiTheme="majorHAnsi" w:cstheme="majorBidi"/>
        </w:rPr>
        <w:t>, ako daná stránka bude vyzerať.</w:t>
      </w:r>
      <w:r w:rsidR="0007342C" w:rsidRPr="02231CFF">
        <w:rPr>
          <w:rFonts w:asciiTheme="majorHAnsi" w:hAnsiTheme="majorHAnsi" w:cstheme="majorBidi"/>
        </w:rPr>
        <w:t xml:space="preserve"> </w:t>
      </w:r>
    </w:p>
    <w:p w14:paraId="48F423F6" w14:textId="0EF6EBFC" w:rsidR="00B20CCA" w:rsidRPr="0047055A" w:rsidRDefault="00B20CCA" w:rsidP="02231CFF">
      <w:pPr>
        <w:pStyle w:val="IW-Norml"/>
        <w:rPr>
          <w:rFonts w:asciiTheme="majorHAnsi" w:hAnsiTheme="majorHAnsi" w:cstheme="majorBidi"/>
        </w:rPr>
      </w:pPr>
    </w:p>
    <w:p w14:paraId="6FBCCA07" w14:textId="6F6D6DE1" w:rsidR="00A7282F" w:rsidRPr="0047055A" w:rsidRDefault="00A7282F" w:rsidP="00741E48">
      <w:pPr>
        <w:pStyle w:val="IW-Nadpis3"/>
      </w:pPr>
      <w:bookmarkStart w:id="52" w:name="_Toc422924442"/>
      <w:bookmarkStart w:id="53" w:name="_Toc422926380"/>
      <w:bookmarkStart w:id="54" w:name="_Toc112239887"/>
      <w:bookmarkStart w:id="55" w:name="_Toc422924443"/>
      <w:bookmarkStart w:id="56" w:name="_Toc422926381"/>
      <w:bookmarkStart w:id="57" w:name="_Toc142904151"/>
      <w:r>
        <w:t>Hlavné parametre web stránky</w:t>
      </w:r>
      <w:bookmarkEnd w:id="52"/>
      <w:bookmarkEnd w:id="53"/>
      <w:bookmarkEnd w:id="54"/>
      <w:bookmarkEnd w:id="57"/>
    </w:p>
    <w:p w14:paraId="389F4FF3" w14:textId="5662C9CD" w:rsidR="00A7282F" w:rsidRDefault="00A7282F" w:rsidP="02231CFF">
      <w:pPr>
        <w:pStyle w:val="IW-Norml"/>
        <w:rPr>
          <w:rFonts w:asciiTheme="majorHAnsi" w:hAnsiTheme="majorHAnsi" w:cstheme="majorBidi"/>
        </w:rPr>
      </w:pPr>
      <w:r w:rsidRPr="02231CFF">
        <w:rPr>
          <w:rFonts w:asciiTheme="majorHAnsi" w:hAnsiTheme="majorHAnsi" w:cstheme="majorBidi"/>
        </w:rPr>
        <w:t>Najdôležitejším parametrom každej web stránky je jej titulok (nadpis). Titulok sa zadáva do textového poľa v hornej lište editora. Pokiaľ vytvárate novú web stránku v prázdnom adresári, tak si systém automaticky preberie titulok z názvu tohto adresára. V opačnom prípade je tam pri vytvorení novej web stránky text "Nová web stránka", ktorý samozrejme musíte zmeniť na zmysluplný názov definujúci obsah web stránky. Titulok sa zadáva normálne s diakritikou aj medzerami ako obyčajný text.</w:t>
      </w:r>
    </w:p>
    <w:p w14:paraId="12195CED" w14:textId="2E96F4FE" w:rsidR="00965804" w:rsidRDefault="00965804" w:rsidP="02231CFF">
      <w:pPr>
        <w:pStyle w:val="IW-Norml"/>
        <w:rPr>
          <w:rFonts w:asciiTheme="majorHAnsi" w:hAnsiTheme="majorHAnsi" w:cstheme="majorBidi"/>
        </w:rPr>
      </w:pPr>
      <w:r>
        <w:lastRenderedPageBreak/>
        <w:drawing>
          <wp:inline distT="0" distB="0" distL="0" distR="0" wp14:anchorId="704184F8" wp14:editId="2E4620FF">
            <wp:extent cx="5728972" cy="337185"/>
            <wp:effectExtent l="0" t="0" r="5080" b="571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728972" cy="337185"/>
                    </a:xfrm>
                    <a:prstGeom prst="rect">
                      <a:avLst/>
                    </a:prstGeom>
                  </pic:spPr>
                </pic:pic>
              </a:graphicData>
            </a:graphic>
          </wp:inline>
        </w:drawing>
      </w:r>
    </w:p>
    <w:p w14:paraId="61503C8C" w14:textId="330E9AD7" w:rsidR="00746946" w:rsidRDefault="00746946" w:rsidP="02231CFF">
      <w:pPr>
        <w:spacing w:before="0" w:after="0"/>
        <w:rPr>
          <w:rFonts w:asciiTheme="majorHAnsi" w:hAnsiTheme="majorHAnsi" w:cstheme="majorBidi"/>
        </w:rPr>
      </w:pPr>
      <w:r w:rsidRPr="02231CFF">
        <w:rPr>
          <w:rFonts w:asciiTheme="majorHAnsi" w:hAnsiTheme="majorHAnsi" w:cstheme="majorBidi"/>
        </w:rPr>
        <w:t xml:space="preserve">Po </w:t>
      </w:r>
      <w:r w:rsidR="006103E4" w:rsidRPr="02231CFF">
        <w:rPr>
          <w:rFonts w:asciiTheme="majorHAnsi" w:hAnsiTheme="majorHAnsi" w:cstheme="majorBidi"/>
        </w:rPr>
        <w:t xml:space="preserve">kliknutí na názov </w:t>
      </w:r>
      <w:r w:rsidR="00970E62" w:rsidRPr="02231CFF">
        <w:rPr>
          <w:rFonts w:asciiTheme="majorHAnsi" w:hAnsiTheme="majorHAnsi" w:cstheme="majorBidi"/>
        </w:rPr>
        <w:t>webstránky</w:t>
      </w:r>
      <w:r w:rsidR="006103E4" w:rsidRPr="02231CFF">
        <w:rPr>
          <w:rFonts w:asciiTheme="majorHAnsi" w:hAnsiTheme="majorHAnsi" w:cstheme="majorBidi"/>
        </w:rPr>
        <w:t>, alebo na ikonu „ceruzky“</w:t>
      </w:r>
      <w:r w:rsidR="00970E62" w:rsidRPr="02231CFF">
        <w:rPr>
          <w:rFonts w:asciiTheme="majorHAnsi" w:hAnsiTheme="majorHAnsi" w:cstheme="majorBidi"/>
        </w:rPr>
        <w:t xml:space="preserve"> sa Vám zobrazí okno </w:t>
      </w:r>
      <w:r w:rsidR="00600BA1" w:rsidRPr="02231CFF">
        <w:rPr>
          <w:rFonts w:asciiTheme="majorHAnsi" w:hAnsiTheme="majorHAnsi" w:cstheme="majorBidi"/>
        </w:rPr>
        <w:t xml:space="preserve">Editora web stránok, ktorý je súčasťou CMS </w:t>
      </w:r>
      <w:proofErr w:type="spellStart"/>
      <w:r w:rsidR="00600BA1" w:rsidRPr="02231CFF">
        <w:rPr>
          <w:rFonts w:asciiTheme="majorHAnsi" w:hAnsiTheme="majorHAnsi" w:cstheme="majorBidi"/>
        </w:rPr>
        <w:t>WebJET</w:t>
      </w:r>
      <w:proofErr w:type="spellEnd"/>
      <w:r w:rsidR="00600BA1" w:rsidRPr="02231CFF">
        <w:rPr>
          <w:rFonts w:asciiTheme="majorHAnsi" w:hAnsiTheme="majorHAnsi" w:cstheme="majorBidi"/>
        </w:rPr>
        <w:t xml:space="preserve"> a ponúka štandardné funkcie úpravy a spravovania obsahu </w:t>
      </w:r>
      <w:r w:rsidR="004202D1" w:rsidRPr="02231CFF">
        <w:rPr>
          <w:rFonts w:asciiTheme="majorHAnsi" w:hAnsiTheme="majorHAnsi" w:cstheme="majorBidi"/>
        </w:rPr>
        <w:t>a</w:t>
      </w:r>
      <w:r w:rsidR="00EC643A" w:rsidRPr="02231CFF">
        <w:rPr>
          <w:rFonts w:asciiTheme="majorHAnsi" w:hAnsiTheme="majorHAnsi" w:cstheme="majorBidi"/>
        </w:rPr>
        <w:t> nastavení stránok</w:t>
      </w:r>
      <w:r w:rsidR="00600BA1" w:rsidRPr="02231CFF">
        <w:rPr>
          <w:rFonts w:asciiTheme="majorHAnsi" w:hAnsiTheme="majorHAnsi" w:cstheme="majorBidi"/>
        </w:rPr>
        <w:t>.</w:t>
      </w:r>
    </w:p>
    <w:p w14:paraId="498E4B52" w14:textId="0AE767F5" w:rsidR="006B4144" w:rsidRDefault="002429F7" w:rsidP="02231CFF">
      <w:pPr>
        <w:spacing w:before="0" w:after="0"/>
        <w:rPr>
          <w:rFonts w:asciiTheme="majorHAnsi" w:eastAsiaTheme="minorEastAsia" w:hAnsiTheme="majorHAnsi" w:cstheme="majorBidi"/>
          <w:noProof/>
          <w:lang w:eastAsia="en-US"/>
        </w:rPr>
      </w:pPr>
      <w:r>
        <w:rPr>
          <w:rFonts w:asciiTheme="majorHAnsi" w:eastAsiaTheme="minorHAnsi" w:hAnsiTheme="majorHAnsi" w:cstheme="majorHAnsi"/>
          <w:noProof/>
          <w:lang w:eastAsia="en-US"/>
        </w:rPr>
        <w:drawing>
          <wp:anchor distT="0" distB="0" distL="114300" distR="114300" simplePos="0" relativeHeight="251658304" behindDoc="0" locked="0" layoutInCell="1" allowOverlap="1" wp14:anchorId="6EBF0310" wp14:editId="50867DEA">
            <wp:simplePos x="0" y="0"/>
            <wp:positionH relativeFrom="margin">
              <wp:align>left</wp:align>
            </wp:positionH>
            <wp:positionV relativeFrom="paragraph">
              <wp:posOffset>173990</wp:posOffset>
            </wp:positionV>
            <wp:extent cx="5728970" cy="465455"/>
            <wp:effectExtent l="0" t="0" r="5080" b="0"/>
            <wp:wrapSquare wrapText="bothSides"/>
            <wp:docPr id="2143057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5730" name="Picture 214305730"/>
                    <pic:cNvPicPr/>
                  </pic:nvPicPr>
                  <pic:blipFill>
                    <a:blip r:embed="rId46">
                      <a:extLst>
                        <a:ext uri="{28A0092B-C50C-407E-A947-70E740481C1C}">
                          <a14:useLocalDpi xmlns:a14="http://schemas.microsoft.com/office/drawing/2010/main" val="0"/>
                        </a:ext>
                      </a:extLst>
                    </a:blip>
                    <a:stretch>
                      <a:fillRect/>
                    </a:stretch>
                  </pic:blipFill>
                  <pic:spPr>
                    <a:xfrm>
                      <a:off x="0" y="0"/>
                      <a:ext cx="5728970" cy="465455"/>
                    </a:xfrm>
                    <a:prstGeom prst="rect">
                      <a:avLst/>
                    </a:prstGeom>
                  </pic:spPr>
                </pic:pic>
              </a:graphicData>
            </a:graphic>
          </wp:anchor>
        </w:drawing>
      </w:r>
    </w:p>
    <w:p w14:paraId="3FB4C74D" w14:textId="77777777" w:rsidR="002429F7" w:rsidRDefault="002429F7" w:rsidP="02231CFF">
      <w:pPr>
        <w:spacing w:before="0" w:after="0"/>
        <w:rPr>
          <w:rFonts w:asciiTheme="majorHAnsi" w:eastAsiaTheme="minorEastAsia" w:hAnsiTheme="majorHAnsi" w:cstheme="majorBidi"/>
          <w:noProof/>
          <w:lang w:eastAsia="en-US"/>
        </w:rPr>
      </w:pPr>
    </w:p>
    <w:p w14:paraId="07D16503" w14:textId="3E4196D5" w:rsidR="002429F7" w:rsidRDefault="0002396E" w:rsidP="02231CFF">
      <w:pPr>
        <w:spacing w:before="0" w:after="0"/>
        <w:rPr>
          <w:rFonts w:asciiTheme="majorHAnsi" w:eastAsiaTheme="minorEastAsia" w:hAnsiTheme="majorHAnsi" w:cstheme="majorBidi"/>
          <w:noProof/>
          <w:lang w:eastAsia="en-US"/>
        </w:rPr>
      </w:pPr>
      <w:r w:rsidRPr="02231CFF">
        <w:rPr>
          <w:rFonts w:asciiTheme="majorHAnsi" w:eastAsiaTheme="minorEastAsia" w:hAnsiTheme="majorHAnsi" w:cstheme="majorBidi"/>
        </w:rPr>
        <w:t>V časti „</w:t>
      </w:r>
      <w:r w:rsidRPr="02231CFF">
        <w:rPr>
          <w:rFonts w:ascii="Asap Medium" w:hAnsi="Asap Medium"/>
          <w:color w:val="0063FB"/>
          <w:sz w:val="22"/>
          <w:szCs w:val="22"/>
        </w:rPr>
        <w:t>Obsah</w:t>
      </w:r>
      <w:r w:rsidRPr="02231CFF">
        <w:rPr>
          <w:rFonts w:asciiTheme="majorHAnsi" w:eastAsiaTheme="minorEastAsia" w:hAnsiTheme="majorHAnsi" w:cstheme="majorBidi"/>
        </w:rPr>
        <w:t xml:space="preserve">“ </w:t>
      </w:r>
      <w:r w:rsidR="00F710A4" w:rsidRPr="02231CFF">
        <w:rPr>
          <w:rFonts w:asciiTheme="majorHAnsi" w:eastAsiaTheme="minorEastAsia" w:hAnsiTheme="majorHAnsi" w:cstheme="majorBidi"/>
        </w:rPr>
        <w:t xml:space="preserve">je možné upravovať obsahovú časť </w:t>
      </w:r>
      <w:proofErr w:type="spellStart"/>
      <w:r w:rsidR="00F710A4" w:rsidRPr="02231CFF">
        <w:rPr>
          <w:rFonts w:asciiTheme="majorHAnsi" w:eastAsiaTheme="minorEastAsia" w:hAnsiTheme="majorHAnsi" w:cstheme="majorBidi"/>
        </w:rPr>
        <w:t>samostnej</w:t>
      </w:r>
      <w:proofErr w:type="spellEnd"/>
      <w:r w:rsidR="00F710A4" w:rsidRPr="02231CFF">
        <w:rPr>
          <w:rFonts w:asciiTheme="majorHAnsi" w:eastAsiaTheme="minorEastAsia" w:hAnsiTheme="majorHAnsi" w:cstheme="majorBidi"/>
        </w:rPr>
        <w:t xml:space="preserve"> stránky. </w:t>
      </w:r>
      <w:r w:rsidR="00CE490C" w:rsidRPr="02231CFF">
        <w:rPr>
          <w:rFonts w:asciiTheme="majorHAnsi" w:eastAsiaTheme="minorEastAsia" w:hAnsiTheme="majorHAnsi" w:cstheme="majorBidi"/>
        </w:rPr>
        <w:t xml:space="preserve">Editácia stránok ponúka štandardné funkcie úpravy obsahu dokumentov podobné funkciám bežne používaných v aplikáciách MS Word a Excel. Väčšina príkazov je prístupná pomocou formátovacích </w:t>
      </w:r>
      <w:proofErr w:type="spellStart"/>
      <w:r w:rsidR="00CE490C" w:rsidRPr="02231CFF">
        <w:rPr>
          <w:rFonts w:asciiTheme="majorHAnsi" w:eastAsiaTheme="minorEastAsia" w:hAnsiTheme="majorHAnsi" w:cstheme="majorBidi"/>
        </w:rPr>
        <w:t>tlačítok</w:t>
      </w:r>
      <w:proofErr w:type="spellEnd"/>
      <w:r w:rsidR="00CE490C" w:rsidRPr="02231CFF">
        <w:rPr>
          <w:rFonts w:asciiTheme="majorHAnsi" w:eastAsiaTheme="minorEastAsia" w:hAnsiTheme="majorHAnsi" w:cstheme="majorBidi"/>
        </w:rPr>
        <w:t xml:space="preserve"> z nástrojovej lišty editora. Kontextové funkcie sú prístupné po kliknutí pravým </w:t>
      </w:r>
      <w:proofErr w:type="spellStart"/>
      <w:r w:rsidR="00CE490C" w:rsidRPr="02231CFF">
        <w:rPr>
          <w:rFonts w:asciiTheme="majorHAnsi" w:eastAsiaTheme="minorEastAsia" w:hAnsiTheme="majorHAnsi" w:cstheme="majorBidi"/>
        </w:rPr>
        <w:t>tlačítkom</w:t>
      </w:r>
      <w:proofErr w:type="spellEnd"/>
      <w:r w:rsidR="00CE490C" w:rsidRPr="02231CFF">
        <w:rPr>
          <w:rFonts w:asciiTheme="majorHAnsi" w:eastAsiaTheme="minorEastAsia" w:hAnsiTheme="majorHAnsi" w:cstheme="majorBidi"/>
        </w:rPr>
        <w:t xml:space="preserve"> myši nad príslušným objektom stránky, napr. obrázkom, tabuľkou, označeným blokom textu a pod.</w:t>
      </w:r>
    </w:p>
    <w:p w14:paraId="5F7B5F6A" w14:textId="1C8A4126" w:rsidR="003E600C" w:rsidRDefault="00B91F44" w:rsidP="00B91F44">
      <w:pPr>
        <w:pStyle w:val="IW-Norml"/>
        <w:rPr>
          <w:rFonts w:asciiTheme="majorHAnsi" w:hAnsiTheme="majorHAnsi" w:cstheme="majorBidi"/>
        </w:rPr>
      </w:pPr>
      <w:r>
        <w:rPr>
          <w:rFonts w:asciiTheme="majorHAnsi" w:hAnsiTheme="majorHAnsi" w:cstheme="majorHAnsi"/>
        </w:rPr>
        <w:lastRenderedPageBreak/>
        <w:drawing>
          <wp:anchor distT="0" distB="0" distL="114300" distR="114300" simplePos="0" relativeHeight="251658305" behindDoc="0" locked="0" layoutInCell="1" allowOverlap="1" wp14:anchorId="1C067FF5" wp14:editId="37F1213A">
            <wp:simplePos x="0" y="0"/>
            <wp:positionH relativeFrom="margin">
              <wp:posOffset>-4445</wp:posOffset>
            </wp:positionH>
            <wp:positionV relativeFrom="paragraph">
              <wp:posOffset>466090</wp:posOffset>
            </wp:positionV>
            <wp:extent cx="5598160" cy="4227830"/>
            <wp:effectExtent l="0" t="0" r="2540" b="1270"/>
            <wp:wrapSquare wrapText="bothSides"/>
            <wp:docPr id="1202872064"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4" name="Picture 1202872064"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98160" cy="4227830"/>
                    </a:xfrm>
                    <a:prstGeom prst="rect">
                      <a:avLst/>
                    </a:prstGeom>
                  </pic:spPr>
                </pic:pic>
              </a:graphicData>
            </a:graphic>
            <wp14:sizeRelH relativeFrom="margin">
              <wp14:pctWidth>0</wp14:pctWidth>
            </wp14:sizeRelH>
            <wp14:sizeRelV relativeFrom="margin">
              <wp14:pctHeight>0</wp14:pctHeight>
            </wp14:sizeRelV>
          </wp:anchor>
        </w:drawing>
      </w:r>
      <w:r w:rsidR="00746946">
        <w:rPr>
          <w:rFonts w:asciiTheme="majorHAnsi" w:hAnsiTheme="majorHAnsi" w:cstheme="majorHAnsi"/>
        </w:rPr>
        <w:drawing>
          <wp:inline distT="0" distB="0" distL="0" distR="0" wp14:anchorId="64EFE7B8" wp14:editId="5B1950C3">
            <wp:extent cx="5728970" cy="1306285"/>
            <wp:effectExtent l="0" t="0" r="5080" b="8255"/>
            <wp:docPr id="214305729"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5729" name="Picture 214305729" descr="Graphical user interface, application, Word&#10;&#10;Description automatically generated"/>
                    <pic:cNvPicPr/>
                  </pic:nvPicPr>
                  <pic:blipFill rotWithShape="1">
                    <a:blip r:embed="rId48">
                      <a:extLst>
                        <a:ext uri="{28A0092B-C50C-407E-A947-70E740481C1C}">
                          <a14:useLocalDpi xmlns:a14="http://schemas.microsoft.com/office/drawing/2010/main" val="0"/>
                        </a:ext>
                      </a:extLst>
                    </a:blip>
                    <a:srcRect b="36878"/>
                    <a:stretch/>
                  </pic:blipFill>
                  <pic:spPr bwMode="auto">
                    <a:xfrm>
                      <a:off x="0" y="0"/>
                      <a:ext cx="5728970" cy="1306285"/>
                    </a:xfrm>
                    <a:prstGeom prst="rect">
                      <a:avLst/>
                    </a:prstGeom>
                    <a:ln>
                      <a:noFill/>
                    </a:ln>
                    <a:extLst>
                      <a:ext uri="{53640926-AAD7-44D8-BBD7-CCE9431645EC}">
                        <a14:shadowObscured xmlns:a14="http://schemas.microsoft.com/office/drawing/2010/main"/>
                      </a:ext>
                    </a:extLst>
                  </pic:spPr>
                </pic:pic>
              </a:graphicData>
            </a:graphic>
          </wp:inline>
        </w:drawing>
      </w:r>
      <w:r w:rsidR="003E600C" w:rsidRPr="02231CFF">
        <w:rPr>
          <w:rFonts w:asciiTheme="majorHAnsi" w:hAnsiTheme="majorHAnsi" w:cstheme="majorBidi"/>
        </w:rPr>
        <w:t>V časti „</w:t>
      </w:r>
      <w:r w:rsidR="004C37AC">
        <w:rPr>
          <w:rFonts w:ascii="Asap Medium" w:hAnsi="Asap Medium"/>
          <w:color w:val="0063FB"/>
          <w:sz w:val="22"/>
          <w:szCs w:val="22"/>
        </w:rPr>
        <w:t>Z</w:t>
      </w:r>
      <w:r w:rsidR="003E600C" w:rsidRPr="003F5B8F">
        <w:rPr>
          <w:rFonts w:ascii="Asap Medium" w:hAnsi="Asap Medium"/>
          <w:color w:val="0063FB"/>
          <w:sz w:val="22"/>
          <w:szCs w:val="22"/>
        </w:rPr>
        <w:t>ákladné</w:t>
      </w:r>
      <w:r w:rsidR="003E600C" w:rsidRPr="02231CFF">
        <w:rPr>
          <w:rFonts w:asciiTheme="majorHAnsi" w:hAnsiTheme="majorHAnsi" w:cstheme="majorBidi"/>
        </w:rPr>
        <w:t>“ je možné nastaviť</w:t>
      </w:r>
      <w:r w:rsidR="00901799" w:rsidRPr="02231CFF">
        <w:rPr>
          <w:rFonts w:asciiTheme="majorHAnsi" w:hAnsiTheme="majorHAnsi" w:cstheme="majorBidi"/>
        </w:rPr>
        <w:t xml:space="preserve"> </w:t>
      </w:r>
      <w:r w:rsidR="00E01EF7" w:rsidRPr="02231CFF">
        <w:rPr>
          <w:rFonts w:asciiTheme="majorHAnsi" w:hAnsiTheme="majorHAnsi" w:cstheme="majorBidi"/>
        </w:rPr>
        <w:t xml:space="preserve">názvy </w:t>
      </w:r>
      <w:r w:rsidR="00901799" w:rsidRPr="02231CFF">
        <w:rPr>
          <w:rFonts w:asciiTheme="majorHAnsi" w:hAnsiTheme="majorHAnsi" w:cstheme="majorBidi"/>
        </w:rPr>
        <w:t xml:space="preserve">web stránky, </w:t>
      </w:r>
      <w:r w:rsidR="00E01EF7" w:rsidRPr="02231CFF">
        <w:rPr>
          <w:rFonts w:asciiTheme="majorHAnsi" w:hAnsiTheme="majorHAnsi" w:cstheme="majorBidi"/>
        </w:rPr>
        <w:t>jej</w:t>
      </w:r>
      <w:r w:rsidR="00BF26B1" w:rsidRPr="02231CFF">
        <w:rPr>
          <w:rFonts w:asciiTheme="majorHAnsi" w:hAnsiTheme="majorHAnsi" w:cstheme="majorBidi"/>
        </w:rPr>
        <w:t xml:space="preserve"> url adresu</w:t>
      </w:r>
      <w:r w:rsidR="00E01EF7" w:rsidRPr="02231CFF">
        <w:rPr>
          <w:rFonts w:asciiTheme="majorHAnsi" w:hAnsiTheme="majorHAnsi" w:cstheme="majorBidi"/>
        </w:rPr>
        <w:t>,</w:t>
      </w:r>
      <w:r w:rsidR="00BF26B1" w:rsidRPr="02231CFF">
        <w:rPr>
          <w:rFonts w:asciiTheme="majorHAnsi" w:hAnsiTheme="majorHAnsi" w:cstheme="majorBidi"/>
        </w:rPr>
        <w:t xml:space="preserve"> zobrazenie </w:t>
      </w:r>
      <w:r w:rsidR="00E01EF7" w:rsidRPr="02231CFF">
        <w:rPr>
          <w:rFonts w:asciiTheme="majorHAnsi" w:hAnsiTheme="majorHAnsi" w:cstheme="majorBidi"/>
        </w:rPr>
        <w:t xml:space="preserve">v stromových štruktúrach, možnosti </w:t>
      </w:r>
      <w:r w:rsidR="00A455B5" w:rsidRPr="02231CFF">
        <w:rPr>
          <w:rFonts w:asciiTheme="majorHAnsi" w:hAnsiTheme="majorHAnsi" w:cstheme="majorBidi"/>
        </w:rPr>
        <w:t>prehľadávanie</w:t>
      </w:r>
      <w:r w:rsidR="00E01EF7" w:rsidRPr="02231CFF">
        <w:rPr>
          <w:rFonts w:asciiTheme="majorHAnsi" w:hAnsiTheme="majorHAnsi" w:cstheme="majorBidi"/>
        </w:rPr>
        <w:t xml:space="preserve"> a p.</w:t>
      </w:r>
    </w:p>
    <w:p w14:paraId="57688460" w14:textId="3A2CE7D3" w:rsidR="001964FB" w:rsidRDefault="001964FB" w:rsidP="02231CFF">
      <w:pPr>
        <w:pStyle w:val="IW-Norml"/>
        <w:rPr>
          <w:rFonts w:asciiTheme="majorHAnsi" w:hAnsiTheme="majorHAnsi" w:cstheme="majorBidi"/>
        </w:rPr>
      </w:pPr>
    </w:p>
    <w:p w14:paraId="7DA0CFAE" w14:textId="27896691" w:rsidR="007F28F4" w:rsidRPr="0047055A" w:rsidRDefault="007F28F4" w:rsidP="02231CFF">
      <w:pPr>
        <w:spacing w:before="0" w:after="0"/>
        <w:rPr>
          <w:rFonts w:asciiTheme="majorHAnsi" w:hAnsiTheme="majorHAnsi" w:cstheme="majorBidi"/>
        </w:rPr>
      </w:pPr>
      <w:r w:rsidRPr="006A648A">
        <w:rPr>
          <w:noProof/>
        </w:rPr>
        <w:lastRenderedPageBreak/>
        <w:drawing>
          <wp:anchor distT="0" distB="0" distL="114300" distR="114300" simplePos="0" relativeHeight="251658276" behindDoc="0" locked="0" layoutInCell="1" allowOverlap="1" wp14:anchorId="130AD8B0" wp14:editId="222793E2">
            <wp:simplePos x="0" y="0"/>
            <wp:positionH relativeFrom="margin">
              <wp:align>center</wp:align>
            </wp:positionH>
            <wp:positionV relativeFrom="paragraph">
              <wp:posOffset>748183</wp:posOffset>
            </wp:positionV>
            <wp:extent cx="6090920" cy="1564640"/>
            <wp:effectExtent l="0" t="0" r="5080" b="0"/>
            <wp:wrapSquare wrapText="bothSides"/>
            <wp:docPr id="178" name="Obrázok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brázok 178"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90920" cy="1564640"/>
                    </a:xfrm>
                    <a:prstGeom prst="rect">
                      <a:avLst/>
                    </a:prstGeom>
                  </pic:spPr>
                </pic:pic>
              </a:graphicData>
            </a:graphic>
            <wp14:sizeRelH relativeFrom="margin">
              <wp14:pctWidth>0</wp14:pctWidth>
            </wp14:sizeRelH>
            <wp14:sizeRelV relativeFrom="margin">
              <wp14:pctHeight>0</wp14:pctHeight>
            </wp14:sizeRelV>
          </wp:anchor>
        </w:drawing>
      </w:r>
      <w:r w:rsidRPr="02231CFF">
        <w:rPr>
          <w:rFonts w:asciiTheme="majorHAnsi" w:hAnsiTheme="majorHAnsi" w:cstheme="majorBidi"/>
        </w:rPr>
        <w:t xml:space="preserve">Každá stránka, ktorá má byť </w:t>
      </w:r>
      <w:proofErr w:type="spellStart"/>
      <w:r w:rsidRPr="02231CFF">
        <w:rPr>
          <w:rFonts w:asciiTheme="majorHAnsi" w:hAnsiTheme="majorHAnsi" w:cstheme="majorBidi"/>
        </w:rPr>
        <w:t>vypublikovaná</w:t>
      </w:r>
      <w:proofErr w:type="spellEnd"/>
      <w:r w:rsidRPr="02231CFF">
        <w:rPr>
          <w:rFonts w:asciiTheme="majorHAnsi" w:hAnsiTheme="majorHAnsi" w:cstheme="majorBidi"/>
        </w:rPr>
        <w:t xml:space="preserve"> na web sídle musí mať zadané „Áno“ v časti  "</w:t>
      </w:r>
      <w:r w:rsidRPr="0043578F">
        <w:rPr>
          <w:rFonts w:ascii="Asap Medium" w:hAnsi="Asap Medium"/>
          <w:color w:val="0063FB"/>
          <w:sz w:val="22"/>
          <w:szCs w:val="22"/>
        </w:rPr>
        <w:t>Zobrazovať</w:t>
      </w:r>
      <w:r w:rsidRPr="02231CFF">
        <w:rPr>
          <w:rFonts w:asciiTheme="majorHAnsi" w:hAnsiTheme="majorHAnsi" w:cstheme="majorBidi"/>
        </w:rPr>
        <w:t xml:space="preserve">". Pokiaľ nemá takéto nastavenie, je pre návštevníka nedostupná. </w:t>
      </w:r>
    </w:p>
    <w:p w14:paraId="1D4C4BF6" w14:textId="77777777" w:rsidR="007F28F4" w:rsidRPr="0047055A" w:rsidRDefault="007F28F4" w:rsidP="02231CFF">
      <w:pPr>
        <w:rPr>
          <w:rFonts w:asciiTheme="majorHAnsi" w:hAnsiTheme="majorHAnsi" w:cstheme="majorBidi"/>
        </w:rPr>
      </w:pPr>
    </w:p>
    <w:p w14:paraId="1DA4C3DD" w14:textId="5C0A96DD" w:rsidR="00E01EF7" w:rsidRDefault="00E01EF7" w:rsidP="02231CFF">
      <w:pPr>
        <w:spacing w:before="0" w:after="0"/>
        <w:rPr>
          <w:rFonts w:asciiTheme="majorHAnsi" w:eastAsiaTheme="minorEastAsia" w:hAnsiTheme="majorHAnsi" w:cstheme="majorBidi"/>
          <w:noProof/>
          <w:lang w:eastAsia="en-US"/>
        </w:rPr>
      </w:pPr>
    </w:p>
    <w:p w14:paraId="6FB7D9FE" w14:textId="172DD95F" w:rsidR="00A7282F" w:rsidRDefault="00A7282F" w:rsidP="02231CFF">
      <w:pPr>
        <w:spacing w:before="0" w:after="0"/>
        <w:rPr>
          <w:rFonts w:asciiTheme="majorHAnsi" w:hAnsiTheme="majorHAnsi" w:cstheme="majorBidi"/>
        </w:rPr>
      </w:pPr>
      <w:r w:rsidRPr="02231CFF">
        <w:rPr>
          <w:rFonts w:asciiTheme="majorHAnsi" w:hAnsiTheme="majorHAnsi" w:cstheme="majorBidi"/>
        </w:rPr>
        <w:t xml:space="preserve">Každá web stránka musí mať nastavenú </w:t>
      </w:r>
      <w:r w:rsidR="004C37AC" w:rsidRPr="02231CFF">
        <w:rPr>
          <w:rFonts w:asciiTheme="majorHAnsi" w:hAnsiTheme="majorHAnsi" w:cstheme="majorBidi"/>
        </w:rPr>
        <w:t>„</w:t>
      </w:r>
      <w:r w:rsidR="004C37AC" w:rsidRPr="02231CFF">
        <w:rPr>
          <w:rFonts w:ascii="Asap Medium" w:hAnsi="Asap Medium"/>
          <w:color w:val="0063FB"/>
          <w:sz w:val="22"/>
          <w:szCs w:val="22"/>
        </w:rPr>
        <w:t>Š</w:t>
      </w:r>
      <w:r w:rsidRPr="02231CFF">
        <w:rPr>
          <w:rFonts w:ascii="Asap Medium" w:hAnsi="Asap Medium"/>
          <w:color w:val="0063FB"/>
          <w:sz w:val="22"/>
          <w:szCs w:val="22"/>
        </w:rPr>
        <w:t>ablónu</w:t>
      </w:r>
      <w:r w:rsidR="004C37AC" w:rsidRPr="02231CFF">
        <w:rPr>
          <w:rStyle w:val="IW-NormlChar"/>
        </w:rPr>
        <w:t>“</w:t>
      </w:r>
      <w:r w:rsidRPr="02231CFF">
        <w:rPr>
          <w:rFonts w:asciiTheme="majorHAnsi" w:hAnsiTheme="majorHAnsi" w:cstheme="majorBidi"/>
        </w:rPr>
        <w:t>. O správne nastavenie šablóny sa stará administrátor, ktorý ich definuje pre jednotlivé sekcie web sídla. Bežný redaktor by preto pri svojej práci nemal meniť šablónu web stránky.</w:t>
      </w:r>
    </w:p>
    <w:p w14:paraId="1C219EBD" w14:textId="5B219E4A" w:rsidR="00E01EF7" w:rsidRPr="0047055A" w:rsidRDefault="00E01EF7" w:rsidP="02231CFF">
      <w:pPr>
        <w:pStyle w:val="IW-Norml"/>
        <w:rPr>
          <w:rFonts w:asciiTheme="majorHAnsi" w:hAnsiTheme="majorHAnsi" w:cstheme="majorBidi"/>
        </w:rPr>
      </w:pPr>
      <w:r>
        <w:drawing>
          <wp:inline distT="0" distB="0" distL="0" distR="0" wp14:anchorId="33C26170" wp14:editId="53AE88B3">
            <wp:extent cx="5728972" cy="4512945"/>
            <wp:effectExtent l="0" t="0" r="5080" b="1905"/>
            <wp:docPr id="214305731"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728972" cy="4512945"/>
                    </a:xfrm>
                    <a:prstGeom prst="rect">
                      <a:avLst/>
                    </a:prstGeom>
                  </pic:spPr>
                </pic:pic>
              </a:graphicData>
            </a:graphic>
          </wp:inline>
        </w:drawing>
      </w:r>
    </w:p>
    <w:p w14:paraId="7B32CCF9" w14:textId="71A023A9" w:rsidR="00A7282F" w:rsidRPr="0047055A" w:rsidRDefault="00A7282F" w:rsidP="02231CFF">
      <w:pPr>
        <w:rPr>
          <w:rFonts w:asciiTheme="majorHAnsi" w:hAnsiTheme="majorHAnsi" w:cstheme="majorBidi"/>
        </w:rPr>
      </w:pPr>
    </w:p>
    <w:p w14:paraId="1AEBD610" w14:textId="77777777" w:rsidR="00545399" w:rsidRDefault="00545399" w:rsidP="02231CFF">
      <w:pPr>
        <w:spacing w:before="0" w:after="0"/>
        <w:rPr>
          <w:rFonts w:asciiTheme="minorHAnsi" w:eastAsiaTheme="minorEastAsia" w:hAnsiTheme="minorHAnsi" w:cstheme="minorBidi"/>
          <w:noProof/>
          <w:lang w:eastAsia="en-US"/>
        </w:rPr>
      </w:pPr>
      <w:r>
        <w:br w:type="page"/>
      </w:r>
    </w:p>
    <w:p w14:paraId="5B89188E" w14:textId="50CEAC3D" w:rsidR="006C0C53" w:rsidRDefault="006C0C53" w:rsidP="0042473D">
      <w:pPr>
        <w:spacing w:before="0" w:after="0"/>
      </w:pPr>
      <w:r>
        <w:lastRenderedPageBreak/>
        <w:t xml:space="preserve">V časti </w:t>
      </w:r>
      <w:r w:rsidR="004C37AC">
        <w:t>„</w:t>
      </w:r>
      <w:r w:rsidR="004C37AC" w:rsidRPr="02231CFF">
        <w:rPr>
          <w:rFonts w:ascii="Asap Medium" w:hAnsi="Asap Medium"/>
          <w:color w:val="0063FB"/>
          <w:sz w:val="22"/>
          <w:szCs w:val="22"/>
        </w:rPr>
        <w:t>N</w:t>
      </w:r>
      <w:r w:rsidRPr="02231CFF">
        <w:rPr>
          <w:rFonts w:ascii="Asap Medium" w:hAnsi="Asap Medium"/>
          <w:color w:val="0063FB"/>
          <w:sz w:val="22"/>
          <w:szCs w:val="22"/>
        </w:rPr>
        <w:t>avigácia</w:t>
      </w:r>
      <w:r w:rsidR="004C37AC" w:rsidRPr="02231CFF">
        <w:rPr>
          <w:rStyle w:val="IW-NormlChar"/>
        </w:rPr>
        <w:t>“</w:t>
      </w:r>
      <w:r>
        <w:t xml:space="preserve"> je možné upravovať </w:t>
      </w:r>
      <w:r w:rsidR="00635E20">
        <w:t>ďalšie</w:t>
      </w:r>
      <w:r w:rsidR="00545399">
        <w:t xml:space="preserve"> možnosti zobrazovania stránky v stromových štruktúrach.</w:t>
      </w:r>
    </w:p>
    <w:p w14:paraId="2689748D" w14:textId="70ADEDCF" w:rsidR="00A7282F" w:rsidRPr="0047055A" w:rsidRDefault="00DF55C4" w:rsidP="00A7282F">
      <w:pPr>
        <w:pStyle w:val="Obrzok"/>
      </w:pPr>
      <w:r>
        <w:drawing>
          <wp:inline distT="0" distB="0" distL="0" distR="0" wp14:anchorId="0779716D" wp14:editId="767FED88">
            <wp:extent cx="5728972" cy="3230880"/>
            <wp:effectExtent l="0" t="0" r="5080" b="7620"/>
            <wp:docPr id="214305732"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5728972" cy="3230880"/>
                    </a:xfrm>
                    <a:prstGeom prst="rect">
                      <a:avLst/>
                    </a:prstGeom>
                  </pic:spPr>
                </pic:pic>
              </a:graphicData>
            </a:graphic>
          </wp:inline>
        </w:drawing>
      </w:r>
    </w:p>
    <w:p w14:paraId="76B7AF03" w14:textId="77777777" w:rsidR="00715C5F" w:rsidRDefault="00715C5F">
      <w:pPr>
        <w:spacing w:before="0" w:after="0"/>
      </w:pPr>
    </w:p>
    <w:p w14:paraId="02B78421" w14:textId="6CFFFC0D" w:rsidR="00715C5F" w:rsidRDefault="00715C5F">
      <w:pPr>
        <w:spacing w:before="0" w:after="0"/>
      </w:pPr>
      <w:r>
        <w:t>V časti „</w:t>
      </w:r>
      <w:r w:rsidRPr="02231CFF">
        <w:rPr>
          <w:rFonts w:ascii="Asap Medium" w:hAnsi="Asap Medium"/>
          <w:color w:val="0063FB"/>
          <w:sz w:val="22"/>
          <w:szCs w:val="22"/>
        </w:rPr>
        <w:t>Prístup</w:t>
      </w:r>
      <w:r>
        <w:t xml:space="preserve">“ je možné pre danú stránku spravovať </w:t>
      </w:r>
      <w:r w:rsidR="008A2710">
        <w:t xml:space="preserve">kto a za akých podmienok môže k stránke pristupovať. </w:t>
      </w:r>
    </w:p>
    <w:p w14:paraId="37B653B5" w14:textId="77777777" w:rsidR="00D92796" w:rsidRDefault="00715C5F">
      <w:pPr>
        <w:spacing w:before="0" w:after="0"/>
      </w:pPr>
      <w:r>
        <w:rPr>
          <w:noProof/>
        </w:rPr>
        <w:drawing>
          <wp:inline distT="0" distB="0" distL="0" distR="0" wp14:anchorId="61C51064" wp14:editId="5528B895">
            <wp:extent cx="5728972" cy="1741805"/>
            <wp:effectExtent l="0" t="0" r="5080" b="0"/>
            <wp:docPr id="214305733"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728972" cy="1741805"/>
                    </a:xfrm>
                    <a:prstGeom prst="rect">
                      <a:avLst/>
                    </a:prstGeom>
                  </pic:spPr>
                </pic:pic>
              </a:graphicData>
            </a:graphic>
          </wp:inline>
        </w:drawing>
      </w:r>
    </w:p>
    <w:p w14:paraId="2F326BB3" w14:textId="77777777" w:rsidR="00D92796" w:rsidRDefault="00D92796">
      <w:pPr>
        <w:spacing w:before="0" w:after="0"/>
      </w:pPr>
    </w:p>
    <w:p w14:paraId="78E2933F" w14:textId="77777777" w:rsidR="00D92796" w:rsidRDefault="00D92796">
      <w:pPr>
        <w:spacing w:before="0" w:after="0"/>
      </w:pPr>
    </w:p>
    <w:p w14:paraId="52A98A48" w14:textId="422F00AD" w:rsidR="00D92796" w:rsidRDefault="00356996">
      <w:pPr>
        <w:spacing w:before="0" w:after="0"/>
      </w:pPr>
      <w:r w:rsidRPr="02231CFF">
        <w:rPr>
          <w:rStyle w:val="IW-NormlChar"/>
        </w:rPr>
        <w:t xml:space="preserve">Perex </w:t>
      </w:r>
      <w:r w:rsidR="00376B33" w:rsidRPr="02231CFF">
        <w:rPr>
          <w:rStyle w:val="IW-NormlChar"/>
        </w:rPr>
        <w:t xml:space="preserve">Anotácia </w:t>
      </w:r>
      <w:r w:rsidRPr="02231CFF">
        <w:rPr>
          <w:rStyle w:val="IW-NormlChar"/>
        </w:rPr>
        <w:t>má jasný cieľ</w:t>
      </w:r>
      <w:r w:rsidR="00385A99" w:rsidRPr="02231CFF">
        <w:rPr>
          <w:rStyle w:val="IW-NormlChar"/>
        </w:rPr>
        <w:t>, n</w:t>
      </w:r>
      <w:r w:rsidRPr="02231CFF">
        <w:rPr>
          <w:rStyle w:val="IW-NormlChar"/>
        </w:rPr>
        <w:t>alákať a prinútiť čitateľov webu na zobrazenie článku/stránky</w:t>
      </w:r>
      <w:r w:rsidR="00376B33" w:rsidRPr="02231CFF">
        <w:rPr>
          <w:rStyle w:val="IW-NormlChar"/>
        </w:rPr>
        <w:t>. V časti</w:t>
      </w:r>
      <w:r w:rsidRPr="02231CFF">
        <w:rPr>
          <w:rStyle w:val="IW-NormlChar"/>
        </w:rPr>
        <w:t xml:space="preserve"> </w:t>
      </w:r>
      <w:r w:rsidR="004C37AC" w:rsidRPr="02231CFF">
        <w:rPr>
          <w:rStyle w:val="IW-NormlChar"/>
        </w:rPr>
        <w:t>„</w:t>
      </w:r>
      <w:proofErr w:type="spellStart"/>
      <w:r w:rsidR="00D92796" w:rsidRPr="02231CFF">
        <w:rPr>
          <w:rFonts w:ascii="Asap Medium" w:hAnsi="Asap Medium"/>
          <w:color w:val="0063FB"/>
          <w:sz w:val="22"/>
          <w:szCs w:val="22"/>
        </w:rPr>
        <w:t>Perex</w:t>
      </w:r>
      <w:proofErr w:type="spellEnd"/>
      <w:r w:rsidR="004C37AC" w:rsidRPr="02231CFF">
        <w:rPr>
          <w:rStyle w:val="IW-NormlChar"/>
        </w:rPr>
        <w:t>“</w:t>
      </w:r>
      <w:r w:rsidR="00376B33" w:rsidRPr="02231CFF">
        <w:rPr>
          <w:rStyle w:val="IW-NormlChar"/>
        </w:rPr>
        <w:t xml:space="preserve"> však vieme spravovať a</w:t>
      </w:r>
      <w:r w:rsidR="00385A99" w:rsidRPr="02231CFF">
        <w:rPr>
          <w:rStyle w:val="IW-NormlChar"/>
        </w:rPr>
        <w:t xml:space="preserve"> upraviť dalšie informácie súvisiace so zverejňovaním a „nalákaním“ </w:t>
      </w:r>
      <w:r w:rsidR="009D1E74" w:rsidRPr="02231CFF">
        <w:rPr>
          <w:rStyle w:val="IW-NormlChar"/>
        </w:rPr>
        <w:t>návšetvníkov stránky.</w:t>
      </w:r>
    </w:p>
    <w:p w14:paraId="7C7EFEDE" w14:textId="77777777" w:rsidR="00D92796" w:rsidRDefault="00D92796">
      <w:pPr>
        <w:spacing w:before="0" w:after="0"/>
      </w:pPr>
    </w:p>
    <w:p w14:paraId="067F16C8" w14:textId="77777777" w:rsidR="00D40430" w:rsidRDefault="00D92796">
      <w:pPr>
        <w:spacing w:before="0" w:after="0"/>
      </w:pPr>
      <w:r>
        <w:rPr>
          <w:noProof/>
        </w:rPr>
        <w:lastRenderedPageBreak/>
        <w:drawing>
          <wp:inline distT="0" distB="0" distL="0" distR="0" wp14:anchorId="693D63AC" wp14:editId="61ED1757">
            <wp:extent cx="5728972" cy="3674745"/>
            <wp:effectExtent l="0" t="0" r="5080" b="1905"/>
            <wp:docPr id="214305734"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5728972" cy="3674745"/>
                    </a:xfrm>
                    <a:prstGeom prst="rect">
                      <a:avLst/>
                    </a:prstGeom>
                  </pic:spPr>
                </pic:pic>
              </a:graphicData>
            </a:graphic>
          </wp:inline>
        </w:drawing>
      </w:r>
    </w:p>
    <w:p w14:paraId="28D56CDC" w14:textId="77777777" w:rsidR="00D40430" w:rsidRDefault="00D40430">
      <w:pPr>
        <w:spacing w:before="0" w:after="0"/>
      </w:pPr>
    </w:p>
    <w:p w14:paraId="389AA52E" w14:textId="4F8B5473" w:rsidR="00A06623" w:rsidRPr="0047055A" w:rsidRDefault="00A06623" w:rsidP="02231CFF">
      <w:pPr>
        <w:pStyle w:val="IW-Norml"/>
        <w:rPr>
          <w:rFonts w:asciiTheme="majorHAnsi" w:hAnsiTheme="majorHAnsi" w:cstheme="majorBidi"/>
        </w:rPr>
      </w:pPr>
      <w:r w:rsidRPr="02231CFF">
        <w:rPr>
          <w:rFonts w:asciiTheme="majorHAnsi" w:hAnsiTheme="majorHAnsi" w:cstheme="majorBidi"/>
        </w:rPr>
        <w:t>Polia Začiatok, Koniec a Dátum konania sa zvyčajne používajú len pri novinkách, tlačových správach, udalostiach a konferenciách. Pole Začiatok a Koniec majú však aj špeciálnu funkciu v prípade, ak chcete načasovať vypublikovanie alebo zrušenie stránky od  istého časového okamihu v budúcnosti. Táto funkcia je aktivovaná po zaškrtnutí políčka "</w:t>
      </w:r>
      <w:r w:rsidRPr="02231CFF">
        <w:rPr>
          <w:rFonts w:ascii="Asap" w:hAnsi="Asap" w:cstheme="majorBidi"/>
          <w:sz w:val="20"/>
          <w:szCs w:val="20"/>
        </w:rPr>
        <w:t>Zverejniť stránku po tomto dátume</w:t>
      </w:r>
      <w:r w:rsidRPr="02231CFF">
        <w:rPr>
          <w:rFonts w:asciiTheme="majorHAnsi" w:hAnsiTheme="majorHAnsi" w:cstheme="majorBidi"/>
        </w:rPr>
        <w:t>", resp. "</w:t>
      </w:r>
      <w:r w:rsidRPr="02231CFF">
        <w:rPr>
          <w:rFonts w:ascii="Asap" w:hAnsi="Asap" w:cstheme="majorBidi"/>
          <w:sz w:val="20"/>
          <w:szCs w:val="20"/>
        </w:rPr>
        <w:t>Odverejniť stránku po tomto dátume</w:t>
      </w:r>
      <w:r w:rsidRPr="02231CFF">
        <w:rPr>
          <w:rFonts w:asciiTheme="majorHAnsi" w:hAnsiTheme="majorHAnsi" w:cstheme="majorBidi"/>
        </w:rPr>
        <w:t>". Hodnotu polí Začiatok a Koniec je nutné vyplniť pre všetky udalosti a konferencie v kalendári udalostí. Pre novinky stačí zadať dátum začiatku.</w:t>
      </w:r>
    </w:p>
    <w:p w14:paraId="1FBF9B66" w14:textId="77777777" w:rsidR="00A06623" w:rsidRPr="0047055A" w:rsidRDefault="00A06623" w:rsidP="02231CFF">
      <w:pPr>
        <w:pStyle w:val="IW-Norml"/>
        <w:rPr>
          <w:rFonts w:asciiTheme="majorHAnsi" w:hAnsiTheme="majorHAnsi" w:cstheme="majorBidi"/>
        </w:rPr>
      </w:pPr>
    </w:p>
    <w:p w14:paraId="14B948B0" w14:textId="77777777" w:rsidR="00A06623" w:rsidRPr="0047055A" w:rsidRDefault="00A06623" w:rsidP="02231CFF">
      <w:pPr>
        <w:pStyle w:val="IW-Norml"/>
        <w:rPr>
          <w:rFonts w:asciiTheme="majorHAnsi" w:hAnsiTheme="majorHAnsi" w:cstheme="majorBidi"/>
        </w:rPr>
      </w:pPr>
      <w:r w:rsidRPr="02231CFF">
        <w:rPr>
          <w:rFonts w:asciiTheme="majorHAnsi" w:hAnsiTheme="majorHAnsi" w:cstheme="majorBidi"/>
        </w:rPr>
        <w:t>Perex (Anotácia) obsahuje stručný popis, čoho sa stránka týka. Nemal by byť dlhší ako cca 160 znakov. Perex sa používa hlavne pri písaní noviniek, tlačových správ, udalostí a konferencií, kde predstavuje krátky popis k článku, ktorý je zobrazený v zozname správ.</w:t>
      </w:r>
    </w:p>
    <w:p w14:paraId="232636FF" w14:textId="77777777" w:rsidR="00A06623" w:rsidRPr="0047055A" w:rsidRDefault="00A06623" w:rsidP="02231CFF">
      <w:pPr>
        <w:pStyle w:val="IW-Norml"/>
        <w:rPr>
          <w:rFonts w:asciiTheme="majorHAnsi" w:hAnsiTheme="majorHAnsi" w:cstheme="majorBidi"/>
        </w:rPr>
      </w:pPr>
      <w:r w:rsidRPr="02231CFF">
        <w:rPr>
          <w:rFonts w:asciiTheme="majorHAnsi" w:hAnsiTheme="majorHAnsi" w:cstheme="majorBidi"/>
        </w:rPr>
        <w:t xml:space="preserve">Obrázok môžete zadefinovať cez ikonku, ktorá sa nachádza za políčkom </w:t>
      </w:r>
      <w:r w:rsidRPr="02231CFF">
        <w:rPr>
          <w:rFonts w:ascii="Asap Medium" w:hAnsi="Asap Medium" w:cstheme="majorBidi"/>
          <w:sz w:val="20"/>
          <w:szCs w:val="20"/>
        </w:rPr>
        <w:t>Obrázok</w:t>
      </w:r>
    </w:p>
    <w:p w14:paraId="237E1FE7" w14:textId="77777777" w:rsidR="00A06623" w:rsidRDefault="00A06623">
      <w:pPr>
        <w:spacing w:before="0" w:after="0"/>
      </w:pPr>
    </w:p>
    <w:p w14:paraId="7FC27DB0" w14:textId="77777777" w:rsidR="00D40430" w:rsidRDefault="00D40430">
      <w:pPr>
        <w:spacing w:before="0" w:after="0"/>
      </w:pPr>
    </w:p>
    <w:p w14:paraId="56238C81" w14:textId="77777777" w:rsidR="00831982" w:rsidRDefault="00831982">
      <w:pPr>
        <w:spacing w:before="0" w:after="0"/>
      </w:pPr>
    </w:p>
    <w:p w14:paraId="13AECD83" w14:textId="77777777" w:rsidR="00831982" w:rsidRDefault="00831982">
      <w:pPr>
        <w:spacing w:before="0" w:after="0"/>
      </w:pPr>
    </w:p>
    <w:p w14:paraId="35BC8297" w14:textId="77777777" w:rsidR="00831982" w:rsidRDefault="00831982">
      <w:pPr>
        <w:spacing w:before="0" w:after="0"/>
      </w:pPr>
    </w:p>
    <w:p w14:paraId="177BD2D2" w14:textId="77777777" w:rsidR="00831982" w:rsidRDefault="00831982">
      <w:pPr>
        <w:spacing w:before="0" w:after="0"/>
      </w:pPr>
    </w:p>
    <w:p w14:paraId="11696B69" w14:textId="77777777" w:rsidR="00831982" w:rsidRDefault="00831982">
      <w:pPr>
        <w:spacing w:before="0" w:after="0"/>
      </w:pPr>
    </w:p>
    <w:p w14:paraId="766A00C1" w14:textId="7D57766F" w:rsidR="00D40430" w:rsidRDefault="00D40430">
      <w:pPr>
        <w:spacing w:before="0" w:after="0"/>
      </w:pPr>
      <w:r>
        <w:t>V sekcií „</w:t>
      </w:r>
      <w:r w:rsidRPr="02231CFF">
        <w:rPr>
          <w:rFonts w:ascii="Asap Medium" w:hAnsi="Asap Medium"/>
          <w:color w:val="0063FB"/>
          <w:sz w:val="22"/>
          <w:szCs w:val="22"/>
        </w:rPr>
        <w:t>Médiá</w:t>
      </w:r>
      <w:r>
        <w:t xml:space="preserve">“ viete spravovať </w:t>
      </w:r>
      <w:r w:rsidR="008807F0">
        <w:t xml:space="preserve">dokumenty a súbory súvisiace </w:t>
      </w:r>
      <w:r w:rsidR="000966C3">
        <w:t>s danou stránkou</w:t>
      </w:r>
    </w:p>
    <w:p w14:paraId="580AB0B0" w14:textId="340D5D56" w:rsidR="00D40430" w:rsidRDefault="00D40430">
      <w:pPr>
        <w:spacing w:before="0" w:after="0"/>
      </w:pPr>
      <w:r>
        <w:rPr>
          <w:noProof/>
        </w:rPr>
        <w:drawing>
          <wp:inline distT="0" distB="0" distL="0" distR="0" wp14:anchorId="33BD73ED" wp14:editId="45C08ACE">
            <wp:extent cx="5728972" cy="1593215"/>
            <wp:effectExtent l="0" t="0" r="5080" b="6985"/>
            <wp:docPr id="214305736"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5728972" cy="1593215"/>
                    </a:xfrm>
                    <a:prstGeom prst="rect">
                      <a:avLst/>
                    </a:prstGeom>
                  </pic:spPr>
                </pic:pic>
              </a:graphicData>
            </a:graphic>
          </wp:inline>
        </w:drawing>
      </w:r>
    </w:p>
    <w:p w14:paraId="22540CE1" w14:textId="59D131D1" w:rsidR="005D5144" w:rsidRDefault="005D5144" w:rsidP="02231CFF">
      <w:pPr>
        <w:pStyle w:val="IW-WEBEJCTCMSbutton"/>
        <w:rPr>
          <w:rFonts w:asciiTheme="majorHAnsi" w:hAnsiTheme="majorHAnsi" w:cstheme="majorBidi"/>
          <w:color w:val="auto"/>
        </w:rPr>
      </w:pPr>
      <w:r w:rsidRPr="00284FAB">
        <w:rPr>
          <w:rFonts w:asciiTheme="majorHAnsi" w:hAnsiTheme="majorHAnsi" w:cstheme="majorHAnsi"/>
          <w:noProof/>
          <w:color w:val="auto"/>
        </w:rPr>
        <w:drawing>
          <wp:anchor distT="0" distB="0" distL="114300" distR="114300" simplePos="0" relativeHeight="251658306" behindDoc="1" locked="0" layoutInCell="1" allowOverlap="1" wp14:anchorId="7BF9C835" wp14:editId="29B7DAD3">
            <wp:simplePos x="0" y="0"/>
            <wp:positionH relativeFrom="page">
              <wp:posOffset>2256486</wp:posOffset>
            </wp:positionH>
            <wp:positionV relativeFrom="paragraph">
              <wp:posOffset>503555</wp:posOffset>
            </wp:positionV>
            <wp:extent cx="229235" cy="224155"/>
            <wp:effectExtent l="0" t="0" r="0" b="4445"/>
            <wp:wrapTight wrapText="bothSides">
              <wp:wrapPolygon edited="0">
                <wp:start x="0" y="0"/>
                <wp:lineTo x="0" y="20193"/>
                <wp:lineTo x="19745" y="20193"/>
                <wp:lineTo x="19745" y="0"/>
                <wp:lineTo x="0" y="0"/>
              </wp:wrapPolygon>
            </wp:wrapTight>
            <wp:docPr id="1202872066"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6" name="Picture 1202872066" descr="Diagram&#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l="22543" t="41898" r="22954" b="18830"/>
                    <a:stretch/>
                  </pic:blipFill>
                  <pic:spPr bwMode="auto">
                    <a:xfrm>
                      <a:off x="0" y="0"/>
                      <a:ext cx="229235" cy="22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37F3" w:rsidRPr="02231CFF">
        <w:rPr>
          <w:rFonts w:asciiTheme="majorHAnsi" w:hAnsiTheme="majorHAnsi" w:cstheme="majorBidi"/>
          <w:color w:val="auto"/>
        </w:rPr>
        <w:t>V tejto záložke môžete definovať odkazy na súvisiace stránky a dokumenty na stiahnutie k danej stránke.</w:t>
      </w:r>
    </w:p>
    <w:p w14:paraId="34BB6031" w14:textId="0E6BD4D9" w:rsidR="006237F3" w:rsidRPr="00284FAB" w:rsidRDefault="006237F3" w:rsidP="02231CFF">
      <w:pPr>
        <w:pStyle w:val="IW-WEBEJCTCMSbutton"/>
        <w:rPr>
          <w:rFonts w:asciiTheme="majorHAnsi" w:hAnsiTheme="majorHAnsi" w:cstheme="majorBidi"/>
          <w:color w:val="auto"/>
        </w:rPr>
      </w:pPr>
      <w:r w:rsidRPr="02231CFF">
        <w:rPr>
          <w:rFonts w:asciiTheme="majorHAnsi" w:hAnsiTheme="majorHAnsi" w:cstheme="majorBidi"/>
          <w:color w:val="auto"/>
        </w:rPr>
        <w:t>Kliknutím na tlačidlo</w:t>
      </w:r>
      <w:r w:rsidRPr="02231CFF">
        <w:rPr>
          <w:color w:val="auto"/>
        </w:rPr>
        <w:t xml:space="preserve"> </w:t>
      </w:r>
      <w:r w:rsidRPr="02231CFF">
        <w:rPr>
          <w:rFonts w:asciiTheme="majorHAnsi" w:hAnsiTheme="majorHAnsi" w:cstheme="majorBidi"/>
          <w:color w:val="auto"/>
        </w:rPr>
        <w:t>„</w:t>
      </w:r>
      <w:r>
        <w:t>pridať</w:t>
      </w:r>
      <w:r w:rsidRPr="02231CFF">
        <w:rPr>
          <w:rFonts w:asciiTheme="majorHAnsi" w:hAnsiTheme="majorHAnsi" w:cstheme="majorBidi"/>
          <w:color w:val="auto"/>
        </w:rPr>
        <w:t>“</w:t>
      </w:r>
      <w:r w:rsidRPr="02231CFF">
        <w:rPr>
          <w:rFonts w:asciiTheme="majorHAnsi" w:hAnsiTheme="majorHAnsi" w:cstheme="majorBidi"/>
        </w:rPr>
        <w:t xml:space="preserve"> </w:t>
      </w:r>
      <w:r>
        <w:t xml:space="preserve"> </w:t>
      </w:r>
      <w:r w:rsidRPr="02231CFF">
        <w:rPr>
          <w:rFonts w:asciiTheme="majorHAnsi" w:hAnsiTheme="majorHAnsi" w:cstheme="majorBidi"/>
          <w:color w:val="auto"/>
        </w:rPr>
        <w:t>sa vám zobrazí formulár na pridanie odkazu.</w:t>
      </w:r>
    </w:p>
    <w:p w14:paraId="13661504" w14:textId="77777777" w:rsidR="006237F3" w:rsidRDefault="006237F3" w:rsidP="006237F3">
      <w:pPr>
        <w:pStyle w:val="Obrzok"/>
      </w:pPr>
      <w:r>
        <w:drawing>
          <wp:anchor distT="0" distB="0" distL="114300" distR="114300" simplePos="0" relativeHeight="251658278" behindDoc="0" locked="0" layoutInCell="1" allowOverlap="1" wp14:anchorId="0676A18C" wp14:editId="10202305">
            <wp:simplePos x="0" y="0"/>
            <wp:positionH relativeFrom="column">
              <wp:posOffset>283241</wp:posOffset>
            </wp:positionH>
            <wp:positionV relativeFrom="paragraph">
              <wp:posOffset>-1048</wp:posOffset>
            </wp:positionV>
            <wp:extent cx="5159753" cy="2339293"/>
            <wp:effectExtent l="0" t="0" r="3175" b="4445"/>
            <wp:wrapSquare wrapText="bothSides"/>
            <wp:docPr id="168" name="Obrázok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Obrázok 168"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59753" cy="2339293"/>
                    </a:xfrm>
                    <a:prstGeom prst="rect">
                      <a:avLst/>
                    </a:prstGeom>
                  </pic:spPr>
                </pic:pic>
              </a:graphicData>
            </a:graphic>
          </wp:anchor>
        </w:drawing>
      </w:r>
    </w:p>
    <w:p w14:paraId="4E40EC6E" w14:textId="6747F545" w:rsidR="006237F3" w:rsidRPr="0047055A" w:rsidRDefault="006237F3" w:rsidP="006237F3">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23</w:t>
      </w:r>
      <w:r w:rsidRPr="02231CFF">
        <w:rPr>
          <w:noProof/>
        </w:rPr>
        <w:fldChar w:fldCharType="end"/>
      </w:r>
      <w:r>
        <w:t xml:space="preserve"> Formulár na zadávanie odkazu</w:t>
      </w:r>
    </w:p>
    <w:p w14:paraId="2BBB17B9" w14:textId="77777777" w:rsidR="006237F3" w:rsidRPr="0047055A" w:rsidRDefault="006237F3" w:rsidP="00E41BD8">
      <w:r w:rsidRPr="02231CFF">
        <w:t>V poli „</w:t>
      </w:r>
      <w:r w:rsidRPr="02231CFF">
        <w:rPr>
          <w:rFonts w:ascii="Asap Medium" w:hAnsi="Asap Medium"/>
          <w:sz w:val="20"/>
          <w:szCs w:val="20"/>
        </w:rPr>
        <w:t>Linka“</w:t>
      </w:r>
      <w:r w:rsidRPr="02231CFF">
        <w:t xml:space="preserve"> si volíte, kam má daný odkaz smerovať. Pri Dokumentoch na stiahnutie si tlačidlom Vybrať zvolíte dokument, pri Súvisiacich odkazoch konkrétnu Web stránku.</w:t>
      </w:r>
    </w:p>
    <w:p w14:paraId="4389CCEE" w14:textId="77777777" w:rsidR="006237F3" w:rsidRPr="0047055A" w:rsidRDefault="006237F3" w:rsidP="00E41BD8">
      <w:r w:rsidRPr="02231CFF">
        <w:t xml:space="preserve">Názov predstavuje </w:t>
      </w:r>
      <w:proofErr w:type="spellStart"/>
      <w:r w:rsidRPr="02231CFF">
        <w:t>klikateľný</w:t>
      </w:r>
      <w:proofErr w:type="spellEnd"/>
      <w:r w:rsidRPr="02231CFF">
        <w:t xml:space="preserve"> text, ktorý bude zobrazený na web stránke. Preto by mal byť zadefinovaný ako normálny text (s diakritikou a medzerami).</w:t>
      </w:r>
    </w:p>
    <w:p w14:paraId="18878D32" w14:textId="77777777" w:rsidR="006237F3" w:rsidRPr="0047055A" w:rsidRDefault="006237F3" w:rsidP="00E41BD8">
      <w:r w:rsidRPr="02231CFF">
        <w:t>Pole Náhľadový obrázok sa pre potreby tohto web sídla nepoužíva.</w:t>
      </w:r>
    </w:p>
    <w:p w14:paraId="23407CA0" w14:textId="77777777" w:rsidR="006237F3" w:rsidRDefault="006237F3" w:rsidP="00E41BD8">
      <w:r>
        <w:t>Usporiadanie vám definuje poradie odkazov. Médiá priradené do rôznych skupín sa navzájom neovplyvňujú. Čísla poradia môžu byť aj rovnaké, v takom prípade zoradí systém odkazy podľa abecedy.</w:t>
      </w:r>
    </w:p>
    <w:p w14:paraId="21C10B9C" w14:textId="53904FF1" w:rsidR="009377D4" w:rsidRDefault="009377D4">
      <w:pPr>
        <w:spacing w:before="0" w:after="0"/>
      </w:pPr>
      <w:r>
        <w:br w:type="page"/>
      </w:r>
    </w:p>
    <w:p w14:paraId="6257A119" w14:textId="7565B960" w:rsidR="00D40430" w:rsidRDefault="0043578F">
      <w:pPr>
        <w:spacing w:before="0" w:after="0"/>
      </w:pPr>
      <w:r>
        <w:lastRenderedPageBreak/>
        <w:t>V čas</w:t>
      </w:r>
      <w:r w:rsidR="004C37AC">
        <w:t>t</w:t>
      </w:r>
      <w:r>
        <w:t>i „</w:t>
      </w:r>
      <w:r w:rsidRPr="02231CFF">
        <w:rPr>
          <w:rFonts w:ascii="Asap Medium" w:hAnsi="Asap Medium"/>
          <w:color w:val="0063FB"/>
          <w:sz w:val="22"/>
          <w:szCs w:val="22"/>
        </w:rPr>
        <w:t>Voliteľné polia</w:t>
      </w:r>
      <w:r>
        <w:t>“ je možné web stránke a adresáru nastavovať voliteľné atribúty (hodnoty, texty) podľa vašej potreby. Hodnoty je následne možné preniesť a použiť v šablóne stránky</w:t>
      </w:r>
      <w:r w:rsidR="009377D4">
        <w:rPr>
          <w:noProof/>
        </w:rPr>
        <w:drawing>
          <wp:inline distT="0" distB="0" distL="0" distR="0" wp14:anchorId="4676D669" wp14:editId="276C4760">
            <wp:extent cx="5728972" cy="4174490"/>
            <wp:effectExtent l="0" t="0" r="5080" b="0"/>
            <wp:docPr id="214305737"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7">
                      <a:extLst>
                        <a:ext uri="{28A0092B-C50C-407E-A947-70E740481C1C}">
                          <a14:useLocalDpi xmlns:a14="http://schemas.microsoft.com/office/drawing/2010/main" val="0"/>
                        </a:ext>
                      </a:extLst>
                    </a:blip>
                    <a:stretch>
                      <a:fillRect/>
                    </a:stretch>
                  </pic:blipFill>
                  <pic:spPr>
                    <a:xfrm>
                      <a:off x="0" y="0"/>
                      <a:ext cx="5728972" cy="4174490"/>
                    </a:xfrm>
                    <a:prstGeom prst="rect">
                      <a:avLst/>
                    </a:prstGeom>
                  </pic:spPr>
                </pic:pic>
              </a:graphicData>
            </a:graphic>
          </wp:inline>
        </w:drawing>
      </w:r>
    </w:p>
    <w:p w14:paraId="19FC13D6" w14:textId="77777777" w:rsidR="009377D4" w:rsidRDefault="009377D4">
      <w:pPr>
        <w:spacing w:before="0" w:after="0"/>
      </w:pPr>
    </w:p>
    <w:p w14:paraId="4CC81AAE" w14:textId="77777777" w:rsidR="009377D4" w:rsidRDefault="009377D4">
      <w:pPr>
        <w:spacing w:before="0" w:after="0"/>
      </w:pPr>
    </w:p>
    <w:p w14:paraId="2AC33AFB" w14:textId="77777777" w:rsidR="009377D4" w:rsidRDefault="009377D4">
      <w:pPr>
        <w:spacing w:before="0" w:after="0"/>
      </w:pPr>
    </w:p>
    <w:p w14:paraId="08364989" w14:textId="77777777" w:rsidR="0000178B" w:rsidRDefault="009377D4" w:rsidP="0000178B">
      <w:pPr>
        <w:spacing w:before="0" w:after="0"/>
      </w:pPr>
      <w:r>
        <w:t>V poslednej časti „</w:t>
      </w:r>
      <w:r w:rsidRPr="02231CFF">
        <w:rPr>
          <w:rFonts w:ascii="Asap Medium" w:hAnsi="Asap Medium"/>
          <w:color w:val="0063FB"/>
          <w:sz w:val="22"/>
          <w:szCs w:val="22"/>
        </w:rPr>
        <w:t>História</w:t>
      </w:r>
      <w:r>
        <w:t xml:space="preserve">“ </w:t>
      </w:r>
      <w:r w:rsidR="0000178B">
        <w:t>sa zobrazujú publikované historické verzie web stránky a aktuálne rozpracované (ešte nepublikované) verzie. Pri publikovaní rozpracovanej verzie sa z histórie zmažú dočasné/pracovné verzie stránky a v histórii sa ponechá publikovaná verzia.</w:t>
      </w:r>
    </w:p>
    <w:p w14:paraId="25AFD2FB" w14:textId="77777777" w:rsidR="0000178B" w:rsidRDefault="0000178B" w:rsidP="0000178B">
      <w:pPr>
        <w:spacing w:before="0" w:after="0"/>
      </w:pPr>
    </w:p>
    <w:p w14:paraId="734A5251" w14:textId="653DA23A" w:rsidR="009377D4" w:rsidRDefault="0000178B" w:rsidP="0000178B">
      <w:pPr>
        <w:spacing w:before="0" w:after="0"/>
      </w:pPr>
      <w:r>
        <w:t>V prípade schvaľovania/zamietnutia stránky sa zobrazuje aj meno používateľa, ktorý danú verziu schválil, alebo zamietol.</w:t>
      </w:r>
    </w:p>
    <w:p w14:paraId="0786A6DF" w14:textId="2D293AC9" w:rsidR="00DF55C4" w:rsidRDefault="00D40430" w:rsidP="02231CFF">
      <w:pPr>
        <w:spacing w:before="0" w:after="0"/>
        <w:rPr>
          <w:rFonts w:eastAsiaTheme="majorEastAsia" w:cstheme="majorBidi"/>
          <w:b/>
          <w:bCs/>
          <w:color w:val="5B9BD5" w:themeColor="accent1"/>
          <w:sz w:val="28"/>
          <w:szCs w:val="28"/>
          <w:lang w:eastAsia="en-US"/>
        </w:rPr>
      </w:pPr>
      <w:r>
        <w:rPr>
          <w:noProof/>
        </w:rPr>
        <w:drawing>
          <wp:inline distT="0" distB="0" distL="0" distR="0" wp14:anchorId="47E6A262" wp14:editId="26A73264">
            <wp:extent cx="5728972" cy="1806575"/>
            <wp:effectExtent l="0" t="0" r="5080" b="3175"/>
            <wp:docPr id="214305735"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8">
                      <a:extLst>
                        <a:ext uri="{28A0092B-C50C-407E-A947-70E740481C1C}">
                          <a14:useLocalDpi xmlns:a14="http://schemas.microsoft.com/office/drawing/2010/main" val="0"/>
                        </a:ext>
                      </a:extLst>
                    </a:blip>
                    <a:stretch>
                      <a:fillRect/>
                    </a:stretch>
                  </pic:blipFill>
                  <pic:spPr>
                    <a:xfrm>
                      <a:off x="0" y="0"/>
                      <a:ext cx="5728972" cy="1806575"/>
                    </a:xfrm>
                    <a:prstGeom prst="rect">
                      <a:avLst/>
                    </a:prstGeom>
                  </pic:spPr>
                </pic:pic>
              </a:graphicData>
            </a:graphic>
          </wp:inline>
        </w:drawing>
      </w:r>
      <w:r>
        <w:br w:type="page"/>
      </w:r>
    </w:p>
    <w:p w14:paraId="071974E1" w14:textId="77777777" w:rsidR="00B93EE1" w:rsidRPr="0047055A" w:rsidRDefault="00B93EE1" w:rsidP="00741E48">
      <w:pPr>
        <w:pStyle w:val="IW-Nadpis2"/>
      </w:pPr>
      <w:bookmarkStart w:id="58" w:name="_Toc112239888"/>
      <w:bookmarkStart w:id="59" w:name="_Toc142904152"/>
      <w:r>
        <w:lastRenderedPageBreak/>
        <w:t>História stránky a jej ukladanie</w:t>
      </w:r>
      <w:bookmarkEnd w:id="58"/>
      <w:bookmarkEnd w:id="59"/>
    </w:p>
    <w:p w14:paraId="76A581A6" w14:textId="77777777" w:rsidR="00B93EE1" w:rsidRDefault="00B93EE1" w:rsidP="02231CFF">
      <w:pPr>
        <w:pStyle w:val="IW-Norml"/>
        <w:rPr>
          <w:rFonts w:asciiTheme="majorHAnsi" w:hAnsiTheme="majorHAnsi" w:cstheme="majorBidi"/>
        </w:rPr>
      </w:pPr>
      <w:r>
        <w:rPr>
          <w:rFonts w:asciiTheme="majorHAnsi" w:hAnsiTheme="majorHAnsi" w:cstheme="majorBidi"/>
        </w:rPr>
        <w:drawing>
          <wp:anchor distT="0" distB="0" distL="114300" distR="114300" simplePos="0" relativeHeight="251658307" behindDoc="0" locked="0" layoutInCell="1" allowOverlap="1" wp14:anchorId="378BD5E4" wp14:editId="0A99600D">
            <wp:simplePos x="0" y="0"/>
            <wp:positionH relativeFrom="margin">
              <wp:align>center</wp:align>
            </wp:positionH>
            <wp:positionV relativeFrom="paragraph">
              <wp:posOffset>250825</wp:posOffset>
            </wp:positionV>
            <wp:extent cx="2820035" cy="414655"/>
            <wp:effectExtent l="0" t="0" r="0" b="4445"/>
            <wp:wrapSquare wrapText="bothSides"/>
            <wp:docPr id="2"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820035" cy="414655"/>
                    </a:xfrm>
                    <a:prstGeom prst="rect">
                      <a:avLst/>
                    </a:prstGeom>
                  </pic:spPr>
                </pic:pic>
              </a:graphicData>
            </a:graphic>
            <wp14:sizeRelH relativeFrom="margin">
              <wp14:pctWidth>0</wp14:pctWidth>
            </wp14:sizeRelH>
            <wp14:sizeRelV relativeFrom="margin">
              <wp14:pctHeight>0</wp14:pctHeight>
            </wp14:sizeRelV>
          </wp:anchor>
        </w:drawing>
      </w:r>
      <w:r w:rsidRPr="02231CFF">
        <w:rPr>
          <w:rFonts w:asciiTheme="majorHAnsi" w:hAnsiTheme="majorHAnsi" w:cstheme="majorBidi"/>
        </w:rPr>
        <w:t xml:space="preserve">Počas práce si stránku môžete priebežne ukladať zakliknutím </w:t>
      </w:r>
      <w:r w:rsidRPr="02231CFF">
        <w:rPr>
          <w:rFonts w:ascii="Asap" w:hAnsi="Asap" w:cstheme="majorBidi"/>
          <w:sz w:val="20"/>
          <w:szCs w:val="20"/>
        </w:rPr>
        <w:t>„</w:t>
      </w:r>
      <w:r w:rsidRPr="0050593B">
        <w:rPr>
          <w:rFonts w:ascii="Asap" w:hAnsi="Asap"/>
          <w:color w:val="13151B"/>
          <w:sz w:val="20"/>
          <w:szCs w:val="20"/>
          <w:shd w:val="clear" w:color="auto" w:fill="FFFFFF"/>
        </w:rPr>
        <w:t>Uložiť pracovnú verziu</w:t>
      </w:r>
      <w:r w:rsidRPr="02231CFF">
        <w:rPr>
          <w:rFonts w:asciiTheme="majorHAnsi" w:hAnsiTheme="majorHAnsi" w:cstheme="majorBidi"/>
        </w:rPr>
        <w:t>.</w:t>
      </w:r>
    </w:p>
    <w:p w14:paraId="466BBA0F" w14:textId="77777777" w:rsidR="00B93EE1" w:rsidRDefault="00B93EE1" w:rsidP="02231CFF">
      <w:pPr>
        <w:pStyle w:val="IW-Norml"/>
        <w:rPr>
          <w:rFonts w:asciiTheme="majorHAnsi" w:hAnsiTheme="majorHAnsi" w:cstheme="majorBidi"/>
        </w:rPr>
      </w:pPr>
    </w:p>
    <w:p w14:paraId="2DCDBBEC" w14:textId="77777777" w:rsidR="00B93EE1" w:rsidRDefault="00B93EE1" w:rsidP="02231CFF">
      <w:pPr>
        <w:pStyle w:val="IW-Norml"/>
        <w:rPr>
          <w:rFonts w:asciiTheme="majorHAnsi" w:hAnsiTheme="majorHAnsi" w:cstheme="majorBidi"/>
        </w:rPr>
      </w:pPr>
    </w:p>
    <w:p w14:paraId="48AF2AD8" w14:textId="77777777" w:rsidR="00B93EE1" w:rsidRPr="0047055A" w:rsidRDefault="00B93EE1" w:rsidP="02231CFF">
      <w:pPr>
        <w:pStyle w:val="IW-Norml"/>
        <w:rPr>
          <w:rFonts w:asciiTheme="majorHAnsi" w:hAnsiTheme="majorHAnsi" w:cstheme="majorBidi"/>
        </w:rPr>
      </w:pPr>
      <w:r w:rsidRPr="02231CFF">
        <w:rPr>
          <w:rFonts w:asciiTheme="majorHAnsi" w:hAnsiTheme="majorHAnsi" w:cstheme="majorBidi"/>
        </w:rPr>
        <w:t>Táto operácia síce zapíše obsah stránky do databázy WebJETu, ale nedôjde ešte k vypublikovaniu, tj. neodošle sa ani notifikácia administrátorovi na schválenie, pokiaľ máte nastavený proces schvaľovania. Do databázy sa teda uloží len pracovná verzia stránky. V editácii stránky môžete potom hocikedy pokračovať.</w:t>
      </w:r>
    </w:p>
    <w:p w14:paraId="030B7FB5" w14:textId="77777777" w:rsidR="00B93EE1" w:rsidRPr="0047055A" w:rsidRDefault="00B93EE1" w:rsidP="02231CFF">
      <w:pPr>
        <w:pStyle w:val="IW-Norml"/>
        <w:rPr>
          <w:rFonts w:asciiTheme="majorHAnsi" w:hAnsiTheme="majorHAnsi" w:cstheme="majorBidi"/>
        </w:rPr>
      </w:pPr>
      <w:r w:rsidRPr="02231CFF">
        <w:rPr>
          <w:rFonts w:asciiTheme="majorHAnsi" w:hAnsiTheme="majorHAnsi" w:cstheme="majorBidi"/>
        </w:rPr>
        <w:t>V prípade, že sa chcete vrátiť k pôvodnému rozpracovanému obsahu stránky, tak môžete postupovať dvomi spôsobmi.</w:t>
      </w:r>
    </w:p>
    <w:p w14:paraId="6B2EF10F" w14:textId="77777777" w:rsidR="00B93EE1" w:rsidRDefault="00B93EE1" w:rsidP="00B93EE1">
      <w:pPr>
        <w:pStyle w:val="Obrzok"/>
        <w:jc w:val="left"/>
      </w:pPr>
      <w:r>
        <w:drawing>
          <wp:anchor distT="0" distB="0" distL="114300" distR="114300" simplePos="0" relativeHeight="251658308" behindDoc="0" locked="0" layoutInCell="1" allowOverlap="1" wp14:anchorId="39068C7E" wp14:editId="4B489956">
            <wp:simplePos x="0" y="0"/>
            <wp:positionH relativeFrom="page">
              <wp:align>center</wp:align>
            </wp:positionH>
            <wp:positionV relativeFrom="paragraph">
              <wp:posOffset>1008751</wp:posOffset>
            </wp:positionV>
            <wp:extent cx="4211320" cy="1280795"/>
            <wp:effectExtent l="0" t="0" r="0" b="0"/>
            <wp:wrapSquare wrapText="bothSides"/>
            <wp:docPr id="6"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60">
                      <a:extLst>
                        <a:ext uri="{28A0092B-C50C-407E-A947-70E740481C1C}">
                          <a14:useLocalDpi xmlns:a14="http://schemas.microsoft.com/office/drawing/2010/main" val="0"/>
                        </a:ext>
                      </a:extLst>
                    </a:blip>
                    <a:srcRect b="32316"/>
                    <a:stretch/>
                  </pic:blipFill>
                  <pic:spPr bwMode="auto">
                    <a:xfrm>
                      <a:off x="0" y="0"/>
                      <a:ext cx="421132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2231CFF">
        <w:rPr>
          <w:rFonts w:asciiTheme="majorHAnsi" w:hAnsiTheme="majorHAnsi" w:cstheme="majorBidi"/>
          <w:sz w:val="24"/>
          <w:szCs w:val="24"/>
        </w:rPr>
        <w:t>Rovnako ako pri začiatku prác, kliknete na názov stránky a tá sa vám načíta do editora. V takomto prípade sa vám však do editora načíta vždy posledná verejne publikovaná verzia stránky, tj. tá, ktorá je aktuálne viditeľná na web sídle. Pokiaľ však táto stránka obsahuje aj nejaké nepublikované pracovné verzie stránky, zobrazí sa vám upozornenie:</w:t>
      </w:r>
      <w:r w:rsidRPr="009B195B">
        <w:rPr>
          <w:rFonts w:asciiTheme="majorHAnsi" w:hAnsiTheme="majorHAnsi" w:cstheme="majorHAnsi"/>
        </w:rPr>
        <w:br/>
      </w:r>
      <w:r>
        <w:br/>
      </w:r>
    </w:p>
    <w:p w14:paraId="02E2B009" w14:textId="77777777" w:rsidR="00B93EE1" w:rsidRDefault="00B93EE1" w:rsidP="00B93EE1">
      <w:pPr>
        <w:pStyle w:val="Caption"/>
      </w:pPr>
    </w:p>
    <w:p w14:paraId="4D87FCBF" w14:textId="77777777" w:rsidR="00B93EE1" w:rsidRDefault="00B93EE1" w:rsidP="00B93EE1">
      <w:pPr>
        <w:pStyle w:val="Caption"/>
      </w:pPr>
    </w:p>
    <w:p w14:paraId="74F7FD0F" w14:textId="77777777" w:rsidR="00B93EE1" w:rsidRDefault="00B93EE1" w:rsidP="00B93EE1">
      <w:pPr>
        <w:pStyle w:val="Caption"/>
      </w:pPr>
    </w:p>
    <w:p w14:paraId="68B418D7" w14:textId="77777777" w:rsidR="00B93EE1" w:rsidRDefault="00B93EE1" w:rsidP="00B93EE1">
      <w:pPr>
        <w:pStyle w:val="Caption"/>
      </w:pPr>
    </w:p>
    <w:p w14:paraId="6029DBA0" w14:textId="77777777" w:rsidR="00B93EE1" w:rsidRDefault="00B93EE1" w:rsidP="00B93EE1">
      <w:pPr>
        <w:pStyle w:val="Caption"/>
      </w:pPr>
    </w:p>
    <w:p w14:paraId="40DB7C11" w14:textId="78F3D262" w:rsidR="00B93EE1" w:rsidRPr="0047055A" w:rsidRDefault="00B93EE1" w:rsidP="00B93EE1">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24</w:t>
      </w:r>
      <w:r w:rsidRPr="02231CFF">
        <w:rPr>
          <w:noProof/>
        </w:rPr>
        <w:fldChar w:fldCharType="end"/>
      </w:r>
      <w:r>
        <w:t xml:space="preserve"> Zobrazenie informácie o </w:t>
      </w:r>
      <w:proofErr w:type="spellStart"/>
      <w:r>
        <w:t>nevypublikovanej</w:t>
      </w:r>
      <w:proofErr w:type="spellEnd"/>
      <w:r>
        <w:t xml:space="preserve"> verzii stránky</w:t>
      </w:r>
    </w:p>
    <w:p w14:paraId="31932D2E" w14:textId="77777777" w:rsidR="00B93EE1" w:rsidRDefault="00B93EE1" w:rsidP="00B93EE1">
      <w:pPr>
        <w:pStyle w:val="Obrzok"/>
      </w:pPr>
    </w:p>
    <w:p w14:paraId="76391659" w14:textId="77777777" w:rsidR="00B93EE1" w:rsidRPr="0047055A" w:rsidRDefault="00B93EE1" w:rsidP="00E41BD8">
      <w:r w:rsidRPr="02231CFF">
        <w:t xml:space="preserve">Toto okno obsahuje rovnaké informácie ako v predošlom prípade, rozdiel je len v tom, že ste sa nemuseli zdržovať načítavaním aktuálnej verzie stránky do editora. Navyše je tu zobrazená celá história úprav stránky od jej prvého </w:t>
      </w:r>
      <w:proofErr w:type="spellStart"/>
      <w:r w:rsidRPr="02231CFF">
        <w:t>vypublikovania</w:t>
      </w:r>
      <w:proofErr w:type="spellEnd"/>
      <w:r w:rsidRPr="02231CFF">
        <w:t>. Aktuálna verzia je zvýraznená tučným písmom. Funkcie ikoniek zostávajú rovnaké ako v predchádzajúcom prípade.</w:t>
      </w:r>
    </w:p>
    <w:p w14:paraId="071B4FF8" w14:textId="77777777" w:rsidR="00B93EE1" w:rsidRPr="0047055A" w:rsidRDefault="00B93EE1" w:rsidP="02231CFF">
      <w:pPr>
        <w:rPr>
          <w:rFonts w:asciiTheme="majorHAnsi" w:hAnsiTheme="majorHAnsi" w:cstheme="majorBidi"/>
        </w:rPr>
      </w:pPr>
    </w:p>
    <w:p w14:paraId="3DD7857B" w14:textId="77777777" w:rsidR="00B93EE1" w:rsidRPr="0047055A" w:rsidRDefault="00B93EE1" w:rsidP="02231CFF">
      <w:pPr>
        <w:pStyle w:val="IW-Norml"/>
        <w:rPr>
          <w:rFonts w:asciiTheme="majorHAnsi" w:hAnsiTheme="majorHAnsi" w:cstheme="majorBidi"/>
        </w:rPr>
      </w:pPr>
      <w:r w:rsidRPr="02231CFF">
        <w:rPr>
          <w:rFonts w:asciiTheme="majorHAnsi" w:hAnsiTheme="majorHAnsi" w:cstheme="majorBidi"/>
        </w:rPr>
        <w:t>Každé ďalšie uloženie stránky vytvorí ďalší záznam v databáze histórie stránky. Históriu stránky nie je možné zmazať.</w:t>
      </w:r>
    </w:p>
    <w:p w14:paraId="102895DB" w14:textId="77777777" w:rsidR="00B93EE1" w:rsidRPr="0047055A" w:rsidRDefault="00B93EE1" w:rsidP="02231CFF">
      <w:pPr>
        <w:pStyle w:val="IW-Norml"/>
        <w:rPr>
          <w:rFonts w:asciiTheme="majorHAnsi" w:hAnsiTheme="majorHAnsi" w:cstheme="majorBidi"/>
        </w:rPr>
      </w:pPr>
    </w:p>
    <w:p w14:paraId="0009A1B1" w14:textId="77777777" w:rsidR="00B93EE1" w:rsidRPr="0047055A" w:rsidRDefault="00B93EE1" w:rsidP="02231CFF">
      <w:pPr>
        <w:pStyle w:val="IW-Norml"/>
        <w:rPr>
          <w:rFonts w:asciiTheme="majorHAnsi" w:hAnsiTheme="majorHAnsi" w:cstheme="majorBidi"/>
        </w:rPr>
      </w:pPr>
      <w:r w:rsidRPr="02231CFF">
        <w:rPr>
          <w:rFonts w:asciiTheme="majorHAnsi" w:hAnsiTheme="majorHAnsi" w:cstheme="majorBidi"/>
        </w:rPr>
        <w:t xml:space="preserve">História stránky má využitie aj pre prípad, keď chcete vrátiť stránku do stavu, v ktorom sa nachádzala v istom momente v minulosti (bola publikovaná, a teda existuje o tom záznam). V </w:t>
      </w:r>
      <w:r w:rsidRPr="02231CFF">
        <w:rPr>
          <w:rFonts w:asciiTheme="majorHAnsi" w:hAnsiTheme="majorHAnsi" w:cstheme="majorBidi"/>
        </w:rPr>
        <w:lastRenderedPageBreak/>
        <w:t>takom prípade postačí, keď si načítate danú verziu stránky z histórie do editora a vypublikujete ju. Samozrejme, pokiaľ stránka musí byť schválená, tak aj toto publikovanie ešte musí prejsť schvaľovacím procesom.</w:t>
      </w:r>
    </w:p>
    <w:p w14:paraId="0C8CC072" w14:textId="77777777" w:rsidR="00B93EE1" w:rsidRPr="0047055A" w:rsidRDefault="00B93EE1" w:rsidP="02231CFF">
      <w:pPr>
        <w:rPr>
          <w:rFonts w:asciiTheme="majorHAnsi" w:hAnsiTheme="majorHAnsi" w:cstheme="majorBidi"/>
        </w:rPr>
      </w:pPr>
    </w:p>
    <w:p w14:paraId="0EBF9149" w14:textId="77777777" w:rsidR="00B93EE1" w:rsidRPr="0047055A" w:rsidRDefault="00B93EE1" w:rsidP="02231CFF">
      <w:pPr>
        <w:pStyle w:val="IW-Norml"/>
        <w:rPr>
          <w:rFonts w:asciiTheme="majorHAnsi" w:hAnsiTheme="majorHAnsi" w:cstheme="majorBidi"/>
        </w:rPr>
      </w:pPr>
      <w:r w:rsidRPr="02231CFF">
        <w:rPr>
          <w:rFonts w:asciiTheme="majorHAnsi" w:hAnsiTheme="majorHAnsi" w:cstheme="majorBidi"/>
        </w:rPr>
        <w:t>Po vypublikovaní web stránky sa všetky ostatné pracovné verzie web stránky (uložené ale nepublikované) z histórie odstránia. Trvalo tam zostávajú len publikované verzie.</w:t>
      </w:r>
    </w:p>
    <w:p w14:paraId="663563AB" w14:textId="77777777" w:rsidR="00B93EE1" w:rsidRPr="0047055A" w:rsidRDefault="00B93EE1" w:rsidP="02231CFF">
      <w:pPr>
        <w:rPr>
          <w:rFonts w:asciiTheme="majorHAnsi" w:hAnsiTheme="majorHAnsi" w:cstheme="majorBidi"/>
        </w:rPr>
      </w:pPr>
    </w:p>
    <w:p w14:paraId="293D9013" w14:textId="77777777" w:rsidR="00B93EE1" w:rsidRPr="0047055A" w:rsidRDefault="00B93EE1" w:rsidP="00741E48">
      <w:pPr>
        <w:pStyle w:val="IW-Nadpis2"/>
      </w:pPr>
      <w:bookmarkStart w:id="60" w:name="_Toc112239889"/>
      <w:bookmarkStart w:id="61" w:name="_Toc142904153"/>
      <w:r>
        <w:t>Porovnanie verzií stránky</w:t>
      </w:r>
      <w:bookmarkEnd w:id="60"/>
      <w:bookmarkEnd w:id="61"/>
    </w:p>
    <w:p w14:paraId="39CD0152" w14:textId="77777777" w:rsidR="00B93EE1" w:rsidRDefault="00B93EE1" w:rsidP="02231CFF">
      <w:pPr>
        <w:pStyle w:val="IW-Norml"/>
        <w:rPr>
          <w:rFonts w:asciiTheme="majorHAnsi" w:hAnsiTheme="majorHAnsi" w:cstheme="majorBidi"/>
        </w:rPr>
      </w:pPr>
      <w:r w:rsidRPr="02231CFF">
        <w:rPr>
          <w:rFonts w:asciiTheme="majorHAnsi" w:hAnsiTheme="majorHAnsi" w:cstheme="majorBidi"/>
        </w:rPr>
        <w:t xml:space="preserve">Cez históriu web stránky si môžete nepublikovanú verziu stránky porovnať s aktuálnou publikovanou verziou stránky kliknutím na ikonku </w:t>
      </w:r>
      <w:r>
        <w:drawing>
          <wp:inline distT="0" distB="0" distL="0" distR="0" wp14:anchorId="1F969985" wp14:editId="66AB358C">
            <wp:extent cx="142875" cy="142875"/>
            <wp:effectExtent l="0" t="0" r="9525" b="9525"/>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1">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Pr="02231CFF">
        <w:rPr>
          <w:rFonts w:asciiTheme="majorHAnsi" w:hAnsiTheme="majorHAnsi" w:cstheme="majorBidi"/>
        </w:rPr>
        <w:t>. Zobrazí sa vám nové okno, ktoré je rozdelené na dve časti s obsahom aktuálnej a novej verzie stránky. Obidve časti sú vzájomne synchronizované, takže sa vám pri prezeraní obsahu pohybujú súčasne.</w:t>
      </w:r>
    </w:p>
    <w:p w14:paraId="08B86728" w14:textId="77777777" w:rsidR="00B93EE1" w:rsidRPr="0047055A" w:rsidRDefault="00B93EE1" w:rsidP="02231CFF">
      <w:pPr>
        <w:pStyle w:val="IW-Norml"/>
        <w:rPr>
          <w:rFonts w:asciiTheme="majorHAnsi" w:hAnsiTheme="majorHAnsi" w:cstheme="majorBidi"/>
        </w:rPr>
      </w:pPr>
      <w:r>
        <w:rPr>
          <w:rFonts w:cstheme="majorHAnsi"/>
        </w:rPr>
        <w:drawing>
          <wp:anchor distT="0" distB="0" distL="114300" distR="114300" simplePos="0" relativeHeight="251658279" behindDoc="0" locked="0" layoutInCell="1" allowOverlap="1" wp14:anchorId="71D6D323" wp14:editId="596EEA69">
            <wp:simplePos x="0" y="0"/>
            <wp:positionH relativeFrom="column">
              <wp:posOffset>590095</wp:posOffset>
            </wp:positionH>
            <wp:positionV relativeFrom="paragraph">
              <wp:posOffset>578991</wp:posOffset>
            </wp:positionV>
            <wp:extent cx="142709" cy="142709"/>
            <wp:effectExtent l="0" t="0" r="0" b="0"/>
            <wp:wrapNone/>
            <wp:docPr id="138" name="Graphic 138"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4787" cy="144787"/>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rPr>
        <w:drawing>
          <wp:inline distT="0" distB="0" distL="0" distR="0" wp14:anchorId="0F23B25D" wp14:editId="677E42B2">
            <wp:extent cx="5728970" cy="2489835"/>
            <wp:effectExtent l="0" t="0" r="5080" b="5715"/>
            <wp:docPr id="48"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28970" cy="2489835"/>
                    </a:xfrm>
                    <a:prstGeom prst="rect">
                      <a:avLst/>
                    </a:prstGeom>
                  </pic:spPr>
                </pic:pic>
              </a:graphicData>
            </a:graphic>
          </wp:inline>
        </w:drawing>
      </w:r>
    </w:p>
    <w:p w14:paraId="255A1E22" w14:textId="77777777" w:rsidR="00B93EE1" w:rsidRPr="0047055A" w:rsidRDefault="00B93EE1" w:rsidP="02231CFF">
      <w:pPr>
        <w:pStyle w:val="IW-Norml"/>
        <w:rPr>
          <w:rFonts w:asciiTheme="majorHAnsi" w:hAnsiTheme="majorHAnsi" w:cstheme="majorBidi"/>
        </w:rPr>
      </w:pPr>
    </w:p>
    <w:p w14:paraId="0D42C576" w14:textId="77777777" w:rsidR="00B93EE1" w:rsidRPr="0047055A" w:rsidRDefault="00B93EE1" w:rsidP="02231CFF">
      <w:pPr>
        <w:pStyle w:val="IW-Norml"/>
        <w:rPr>
          <w:rFonts w:asciiTheme="majorHAnsi" w:hAnsiTheme="majorHAnsi" w:cstheme="majorBidi"/>
        </w:rPr>
      </w:pPr>
      <w:r w:rsidRPr="02231CFF">
        <w:rPr>
          <w:rFonts w:asciiTheme="majorHAnsi" w:hAnsiTheme="majorHAnsi" w:cstheme="majorBidi"/>
        </w:rPr>
        <w:t>V tomto okne máte tiež možnosť zvýrazniť si zmeny uloženej verzie z histórie voči aktuálnej publikovanej verzii web stránky. Táto operácia sa vykoná po kliknutí na odkaz "Zvýrazniť rozdiely" v hornej časti okna.</w:t>
      </w:r>
    </w:p>
    <w:p w14:paraId="559E01CE" w14:textId="77777777" w:rsidR="00B93EE1" w:rsidRDefault="00B93EE1" w:rsidP="00B93EE1">
      <w:pPr>
        <w:pStyle w:val="Obrzok"/>
      </w:pPr>
      <w:r>
        <w:lastRenderedPageBreak/>
        <w:drawing>
          <wp:inline distT="0" distB="0" distL="0" distR="0" wp14:anchorId="71D1873E" wp14:editId="3B22E48D">
            <wp:extent cx="5728972" cy="2694406"/>
            <wp:effectExtent l="0" t="0" r="508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8972" cy="2694406"/>
                    </a:xfrm>
                    <a:prstGeom prst="rect">
                      <a:avLst/>
                    </a:prstGeom>
                  </pic:spPr>
                </pic:pic>
              </a:graphicData>
            </a:graphic>
          </wp:inline>
        </w:drawing>
      </w:r>
    </w:p>
    <w:p w14:paraId="29B80FAF" w14:textId="653C3923" w:rsidR="00B93EE1" w:rsidRDefault="00B93EE1" w:rsidP="00B93EE1">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25</w:t>
      </w:r>
      <w:r w:rsidRPr="02231CFF">
        <w:rPr>
          <w:noProof/>
        </w:rPr>
        <w:fldChar w:fldCharType="end"/>
      </w:r>
      <w:r>
        <w:t xml:space="preserve"> Ukážka porovnania dvoch verzií stránky</w:t>
      </w:r>
    </w:p>
    <w:p w14:paraId="153E69DE" w14:textId="77777777" w:rsidR="00B93EE1" w:rsidRPr="0047055A" w:rsidRDefault="00B93EE1" w:rsidP="00741E48">
      <w:pPr>
        <w:pStyle w:val="IW-Nadpis2"/>
      </w:pPr>
      <w:bookmarkStart w:id="62" w:name="_Toc112239890"/>
      <w:bookmarkStart w:id="63" w:name="_Toc142904154"/>
      <w:r>
        <w:t>Kolaborácia viacerých používateľov na jednej stránke</w:t>
      </w:r>
      <w:bookmarkEnd w:id="62"/>
      <w:bookmarkEnd w:id="63"/>
    </w:p>
    <w:p w14:paraId="16703375" w14:textId="77777777" w:rsidR="00B93EE1" w:rsidRPr="0047055A" w:rsidRDefault="00B93EE1" w:rsidP="02231CFF">
      <w:pPr>
        <w:pStyle w:val="IW-Norml"/>
        <w:rPr>
          <w:rFonts w:asciiTheme="majorHAnsi" w:hAnsiTheme="majorHAnsi" w:cstheme="majorBidi"/>
        </w:rPr>
      </w:pPr>
      <w:r w:rsidRPr="02231CFF">
        <w:rPr>
          <w:rFonts w:asciiTheme="majorHAnsi" w:hAnsiTheme="majorHAnsi" w:cstheme="majorBidi"/>
        </w:rPr>
        <w:t>Aby nedošlo k prípadu, že jednu stránku editujú súčasne dvaja rôzni používatelia, systém WebJET vás v takom prípade upozorní hláškou, že na stránke v súčasnosti už niekto pracuje:</w:t>
      </w:r>
    </w:p>
    <w:p w14:paraId="6972BFC1" w14:textId="77777777" w:rsidR="00B93EE1" w:rsidRPr="0047055A" w:rsidRDefault="00B93EE1" w:rsidP="02231CFF">
      <w:pPr>
        <w:rPr>
          <w:rFonts w:asciiTheme="majorHAnsi" w:hAnsiTheme="majorHAnsi" w:cstheme="majorBidi"/>
        </w:rPr>
      </w:pPr>
      <w:r>
        <w:rPr>
          <w:noProof/>
        </w:rPr>
        <w:drawing>
          <wp:anchor distT="0" distB="0" distL="114300" distR="114300" simplePos="0" relativeHeight="251658309" behindDoc="0" locked="0" layoutInCell="1" allowOverlap="1" wp14:anchorId="0931E953" wp14:editId="5AD0B85E">
            <wp:simplePos x="0" y="0"/>
            <wp:positionH relativeFrom="margin">
              <wp:align>center</wp:align>
            </wp:positionH>
            <wp:positionV relativeFrom="paragraph">
              <wp:posOffset>4445</wp:posOffset>
            </wp:positionV>
            <wp:extent cx="4680585" cy="1926590"/>
            <wp:effectExtent l="0" t="0" r="5715" b="0"/>
            <wp:wrapSquare wrapText="bothSides"/>
            <wp:docPr id="9"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80585" cy="1926590"/>
                    </a:xfrm>
                    <a:prstGeom prst="rect">
                      <a:avLst/>
                    </a:prstGeom>
                  </pic:spPr>
                </pic:pic>
              </a:graphicData>
            </a:graphic>
            <wp14:sizeRelH relativeFrom="margin">
              <wp14:pctWidth>0</wp14:pctWidth>
            </wp14:sizeRelH>
            <wp14:sizeRelV relativeFrom="margin">
              <wp14:pctHeight>0</wp14:pctHeight>
            </wp14:sizeRelV>
          </wp:anchor>
        </w:drawing>
      </w:r>
    </w:p>
    <w:p w14:paraId="72334E6A" w14:textId="77777777" w:rsidR="00B93EE1" w:rsidRDefault="00B93EE1" w:rsidP="00B93EE1">
      <w:pPr>
        <w:pStyle w:val="Obrzok"/>
      </w:pPr>
    </w:p>
    <w:p w14:paraId="355429A7" w14:textId="77777777" w:rsidR="00B93EE1" w:rsidRDefault="00B93EE1" w:rsidP="00B93EE1">
      <w:pPr>
        <w:pStyle w:val="Caption"/>
        <w:rPr>
          <w:highlight w:val="yellow"/>
        </w:rPr>
      </w:pPr>
    </w:p>
    <w:p w14:paraId="78CEA9EE" w14:textId="77777777" w:rsidR="00B93EE1" w:rsidRDefault="00B93EE1" w:rsidP="00B93EE1">
      <w:pPr>
        <w:pStyle w:val="Caption"/>
        <w:rPr>
          <w:highlight w:val="yellow"/>
        </w:rPr>
      </w:pPr>
    </w:p>
    <w:p w14:paraId="2B5A0D7E" w14:textId="77777777" w:rsidR="00B93EE1" w:rsidRDefault="00B93EE1" w:rsidP="00B93EE1">
      <w:pPr>
        <w:pStyle w:val="Caption"/>
        <w:rPr>
          <w:highlight w:val="yellow"/>
        </w:rPr>
      </w:pPr>
    </w:p>
    <w:p w14:paraId="38C46255" w14:textId="77777777" w:rsidR="00B93EE1" w:rsidRDefault="00B93EE1" w:rsidP="00B93EE1">
      <w:pPr>
        <w:pStyle w:val="Caption"/>
        <w:rPr>
          <w:highlight w:val="yellow"/>
        </w:rPr>
      </w:pPr>
    </w:p>
    <w:p w14:paraId="60FD1C43" w14:textId="77777777" w:rsidR="00B93EE1" w:rsidRDefault="00B93EE1" w:rsidP="00B93EE1">
      <w:pPr>
        <w:pStyle w:val="Caption"/>
        <w:rPr>
          <w:highlight w:val="yellow"/>
        </w:rPr>
      </w:pPr>
    </w:p>
    <w:p w14:paraId="693217D2" w14:textId="77777777" w:rsidR="00B93EE1" w:rsidRDefault="00B93EE1" w:rsidP="00B93EE1">
      <w:pPr>
        <w:pStyle w:val="Caption"/>
        <w:rPr>
          <w:highlight w:val="yellow"/>
        </w:rPr>
      </w:pPr>
    </w:p>
    <w:p w14:paraId="41C8B931" w14:textId="004607C4" w:rsidR="00B93EE1" w:rsidRPr="0047055A" w:rsidRDefault="00B93EE1" w:rsidP="00B93EE1">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26</w:t>
      </w:r>
      <w:r w:rsidRPr="02231CFF">
        <w:rPr>
          <w:noProof/>
        </w:rPr>
        <w:fldChar w:fldCharType="end"/>
      </w:r>
      <w:r>
        <w:t xml:space="preserve"> Výstraha pri súčasnej editácii stránky iným používateľom</w:t>
      </w:r>
    </w:p>
    <w:p w14:paraId="4C7567D7" w14:textId="77777777" w:rsidR="00B93EE1" w:rsidRPr="0047055A" w:rsidRDefault="00B93EE1" w:rsidP="02231CFF">
      <w:pPr>
        <w:pStyle w:val="IW-Norml"/>
        <w:rPr>
          <w:rFonts w:asciiTheme="majorHAnsi" w:hAnsiTheme="majorHAnsi" w:cstheme="majorBidi"/>
        </w:rPr>
      </w:pPr>
      <w:r w:rsidRPr="02231CFF">
        <w:rPr>
          <w:rFonts w:asciiTheme="majorHAnsi" w:hAnsiTheme="majorHAnsi" w:cstheme="majorBidi"/>
        </w:rPr>
        <w:t>Znamená to, že editovanú stránku má už niekto načítanú v editore. V takej situácii musíte opustiť editor a počkať, kým dotyčný používateľ neskončí svoju prácu, aby ste si navzájom neprepísali svoje úpravy.</w:t>
      </w:r>
    </w:p>
    <w:p w14:paraId="14046167" w14:textId="51E4E725" w:rsidR="00B93EE1" w:rsidRPr="00731BC7" w:rsidRDefault="00B93EE1" w:rsidP="02231CFF">
      <w:pPr>
        <w:pStyle w:val="IW-Norml"/>
        <w:rPr>
          <w:rFonts w:asciiTheme="majorHAnsi" w:hAnsiTheme="majorHAnsi" w:cstheme="majorBidi"/>
        </w:rPr>
      </w:pPr>
      <w:r w:rsidRPr="02231CFF">
        <w:rPr>
          <w:rFonts w:asciiTheme="majorHAnsi" w:hAnsiTheme="majorHAnsi" w:cstheme="majorBidi"/>
        </w:rPr>
        <w:t>Z tohto dôvodu je potrebné, aby ste po ukončení práce a uložení / vypublikovaní stránky opustili editor buď kliknutím na záložku WEB stránky v hornej časti okna alebo kliknutím na adresár v ľavom paneli alebo celkovým uzavretím okna prehliadača.</w:t>
      </w:r>
    </w:p>
    <w:p w14:paraId="09D348CD" w14:textId="177BE82C" w:rsidR="00905D84" w:rsidRPr="0047055A" w:rsidRDefault="00287938" w:rsidP="00BA39CD">
      <w:pPr>
        <w:pStyle w:val="IW-Nadpis3"/>
        <w:numPr>
          <w:ilvl w:val="2"/>
          <w:numId w:val="0"/>
        </w:numPr>
      </w:pPr>
      <w:bookmarkStart w:id="64" w:name="_Toc112239891"/>
      <w:bookmarkStart w:id="65" w:name="_Toc142904155"/>
      <w:r>
        <w:lastRenderedPageBreak/>
        <w:t>Zobrazenie náhľadu</w:t>
      </w:r>
      <w:bookmarkEnd w:id="55"/>
      <w:bookmarkEnd w:id="56"/>
      <w:bookmarkEnd w:id="64"/>
      <w:bookmarkEnd w:id="65"/>
    </w:p>
    <w:p w14:paraId="099C8A5C" w14:textId="19479C97" w:rsidR="000714A1" w:rsidRPr="0047055A" w:rsidRDefault="00287938" w:rsidP="02231CFF">
      <w:pPr>
        <w:pStyle w:val="IW-Norml"/>
        <w:rPr>
          <w:rFonts w:asciiTheme="majorHAnsi" w:hAnsiTheme="majorHAnsi" w:cstheme="majorBidi"/>
        </w:rPr>
      </w:pPr>
      <w:r w:rsidRPr="02231CFF">
        <w:rPr>
          <w:rFonts w:asciiTheme="majorHAnsi" w:hAnsiTheme="majorHAnsi" w:cstheme="majorBidi"/>
        </w:rPr>
        <w:t>Počas práce v editore sa môže</w:t>
      </w:r>
      <w:r w:rsidR="00C313F2" w:rsidRPr="02231CFF">
        <w:rPr>
          <w:rFonts w:asciiTheme="majorHAnsi" w:hAnsiTheme="majorHAnsi" w:cstheme="majorBidi"/>
        </w:rPr>
        <w:t>te</w:t>
      </w:r>
      <w:r w:rsidRPr="02231CFF">
        <w:rPr>
          <w:rFonts w:asciiTheme="majorHAnsi" w:hAnsiTheme="majorHAnsi" w:cstheme="majorBidi"/>
        </w:rPr>
        <w:t xml:space="preserve"> v hociktor</w:t>
      </w:r>
      <w:r w:rsidR="00E83D86" w:rsidRPr="02231CFF">
        <w:rPr>
          <w:rFonts w:asciiTheme="majorHAnsi" w:hAnsiTheme="majorHAnsi" w:cstheme="majorBidi"/>
        </w:rPr>
        <w:t>om momente</w:t>
      </w:r>
      <w:r w:rsidRPr="02231CFF">
        <w:rPr>
          <w:rFonts w:asciiTheme="majorHAnsi" w:hAnsiTheme="majorHAnsi" w:cstheme="majorBidi"/>
        </w:rPr>
        <w:t xml:space="preserve"> presvedčiť, ako bude výsledná stránka vyzerať kliknutím na </w:t>
      </w:r>
      <w:r w:rsidR="00CC7DD2" w:rsidRPr="02231CFF">
        <w:rPr>
          <w:rFonts w:asciiTheme="majorHAnsi" w:hAnsiTheme="majorHAnsi" w:cstheme="majorBidi"/>
        </w:rPr>
        <w:t>tlačídlo „</w:t>
      </w:r>
      <w:r w:rsidR="00CC7DD2" w:rsidRPr="02231CFF">
        <w:rPr>
          <w:rFonts w:ascii="Asap" w:hAnsi="Asap" w:cstheme="majorBidi"/>
          <w:sz w:val="22"/>
          <w:szCs w:val="22"/>
        </w:rPr>
        <w:t>Náhľad</w:t>
      </w:r>
      <w:r w:rsidR="00CC7DD2" w:rsidRPr="02231CFF">
        <w:rPr>
          <w:rFonts w:asciiTheme="majorHAnsi" w:hAnsiTheme="majorHAnsi" w:cstheme="majorBidi"/>
        </w:rPr>
        <w:t>“</w:t>
      </w:r>
      <w:r w:rsidR="007C4C89" w:rsidRPr="02231CFF">
        <w:rPr>
          <w:rFonts w:asciiTheme="majorHAnsi" w:hAnsiTheme="majorHAnsi" w:cstheme="majorBidi"/>
        </w:rPr>
        <w:t xml:space="preserve"> v dolnej časti Editor okna</w:t>
      </w:r>
      <w:r w:rsidR="00CC7DD2" w:rsidRPr="02231CFF">
        <w:rPr>
          <w:rFonts w:asciiTheme="majorHAnsi" w:hAnsiTheme="majorHAnsi" w:cstheme="majorBidi"/>
        </w:rPr>
        <w:t xml:space="preserve">. </w:t>
      </w:r>
    </w:p>
    <w:p w14:paraId="1090E71F" w14:textId="4F90E1AF" w:rsidR="00990630" w:rsidRDefault="00990630" w:rsidP="004C1320">
      <w:pPr>
        <w:pStyle w:val="Caption"/>
      </w:pPr>
      <w:r w:rsidRPr="003100BC">
        <w:rPr>
          <w:noProof/>
        </w:rPr>
        <w:drawing>
          <wp:anchor distT="0" distB="0" distL="114300" distR="114300" simplePos="0" relativeHeight="251658247" behindDoc="0" locked="0" layoutInCell="1" allowOverlap="1" wp14:anchorId="373B8E44" wp14:editId="10BB2519">
            <wp:simplePos x="0" y="0"/>
            <wp:positionH relativeFrom="page">
              <wp:posOffset>3395028</wp:posOffset>
            </wp:positionH>
            <wp:positionV relativeFrom="paragraph">
              <wp:posOffset>134620</wp:posOffset>
            </wp:positionV>
            <wp:extent cx="2561590" cy="394970"/>
            <wp:effectExtent l="0" t="0" r="0" b="5080"/>
            <wp:wrapSquare wrapText="bothSides"/>
            <wp:docPr id="181" name="Obrázo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Obrázok 181"/>
                    <pic:cNvPicPr/>
                  </pic:nvPicPr>
                  <pic:blipFill rotWithShape="1">
                    <a:blip r:embed="rId65">
                      <a:extLst>
                        <a:ext uri="{28A0092B-C50C-407E-A947-70E740481C1C}">
                          <a14:useLocalDpi xmlns:a14="http://schemas.microsoft.com/office/drawing/2010/main" val="0"/>
                        </a:ext>
                      </a:extLst>
                    </a:blip>
                    <a:srcRect l="59931" r="463" b="8410"/>
                    <a:stretch/>
                  </pic:blipFill>
                  <pic:spPr bwMode="auto">
                    <a:xfrm>
                      <a:off x="0" y="0"/>
                      <a:ext cx="2561590"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100BC">
        <w:rPr>
          <w:noProof/>
        </w:rPr>
        <w:drawing>
          <wp:anchor distT="0" distB="0" distL="114300" distR="114300" simplePos="0" relativeHeight="251658275" behindDoc="0" locked="0" layoutInCell="1" allowOverlap="1" wp14:anchorId="13697833" wp14:editId="2B953674">
            <wp:simplePos x="0" y="0"/>
            <wp:positionH relativeFrom="margin">
              <wp:posOffset>1080770</wp:posOffset>
            </wp:positionH>
            <wp:positionV relativeFrom="paragraph">
              <wp:posOffset>134938</wp:posOffset>
            </wp:positionV>
            <wp:extent cx="1395095" cy="394970"/>
            <wp:effectExtent l="0" t="0" r="0" b="5080"/>
            <wp:wrapSquare wrapText="bothSides"/>
            <wp:docPr id="27" name="Obrázo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Obrázok 181"/>
                    <pic:cNvPicPr/>
                  </pic:nvPicPr>
                  <pic:blipFill rotWithShape="1">
                    <a:blip r:embed="rId65">
                      <a:extLst>
                        <a:ext uri="{28A0092B-C50C-407E-A947-70E740481C1C}">
                          <a14:useLocalDpi xmlns:a14="http://schemas.microsoft.com/office/drawing/2010/main" val="0"/>
                        </a:ext>
                      </a:extLst>
                    </a:blip>
                    <a:srcRect l="-1" r="78425" b="8410"/>
                    <a:stretch/>
                  </pic:blipFill>
                  <pic:spPr bwMode="auto">
                    <a:xfrm>
                      <a:off x="0" y="0"/>
                      <a:ext cx="1395095" cy="39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A0A0D7E" w14:textId="20D953AD" w:rsidR="00990630" w:rsidRDefault="00990630" w:rsidP="004C1320">
      <w:pPr>
        <w:pStyle w:val="Caption"/>
      </w:pPr>
    </w:p>
    <w:p w14:paraId="7EC1BBFC" w14:textId="1D2E89C3" w:rsidR="00990630" w:rsidRDefault="00990630" w:rsidP="004C1320">
      <w:pPr>
        <w:pStyle w:val="Caption"/>
      </w:pPr>
    </w:p>
    <w:p w14:paraId="79172BA9" w14:textId="27FB30D3" w:rsidR="00CC7DD2"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27</w:t>
      </w:r>
      <w:r w:rsidRPr="02231CFF">
        <w:rPr>
          <w:noProof/>
        </w:rPr>
        <w:fldChar w:fldCharType="end"/>
      </w:r>
      <w:r>
        <w:t xml:space="preserve"> Zobrazenie náhľadu</w:t>
      </w:r>
    </w:p>
    <w:p w14:paraId="4B31D735" w14:textId="021BCAA1" w:rsidR="00001F8A" w:rsidRPr="0047055A" w:rsidRDefault="00287938" w:rsidP="02231CFF">
      <w:pPr>
        <w:pStyle w:val="IW-Norml"/>
        <w:rPr>
          <w:rFonts w:asciiTheme="majorHAnsi" w:hAnsiTheme="majorHAnsi" w:cstheme="majorBidi"/>
        </w:rPr>
      </w:pPr>
      <w:r w:rsidRPr="02231CFF">
        <w:rPr>
          <w:rFonts w:asciiTheme="majorHAnsi" w:hAnsiTheme="majorHAnsi" w:cstheme="majorBidi"/>
        </w:rPr>
        <w:t>Stránka sa</w:t>
      </w:r>
      <w:r w:rsidR="00C313F2" w:rsidRPr="02231CFF">
        <w:rPr>
          <w:rFonts w:asciiTheme="majorHAnsi" w:hAnsiTheme="majorHAnsi" w:cstheme="majorBidi"/>
        </w:rPr>
        <w:t xml:space="preserve"> vám</w:t>
      </w:r>
      <w:r w:rsidRPr="02231CFF">
        <w:rPr>
          <w:rFonts w:asciiTheme="majorHAnsi" w:hAnsiTheme="majorHAnsi" w:cstheme="majorBidi"/>
        </w:rPr>
        <w:t xml:space="preserve"> následne zobrazí v novom okne aj so všetkými ostatnými prvkami </w:t>
      </w:r>
      <w:r w:rsidR="00C330E0" w:rsidRPr="02231CFF">
        <w:rPr>
          <w:rFonts w:asciiTheme="majorHAnsi" w:hAnsiTheme="majorHAnsi" w:cstheme="majorBidi"/>
        </w:rPr>
        <w:t xml:space="preserve">zvolenej </w:t>
      </w:r>
      <w:r w:rsidRPr="02231CFF">
        <w:rPr>
          <w:rFonts w:asciiTheme="majorHAnsi" w:hAnsiTheme="majorHAnsi" w:cstheme="majorBidi"/>
        </w:rPr>
        <w:t>šablóny</w:t>
      </w:r>
      <w:r w:rsidR="00CA2C9C" w:rsidRPr="02231CFF">
        <w:rPr>
          <w:rFonts w:asciiTheme="majorHAnsi" w:hAnsiTheme="majorHAnsi" w:cstheme="majorBidi"/>
        </w:rPr>
        <w:t xml:space="preserve"> </w:t>
      </w:r>
      <w:r w:rsidRPr="02231CFF">
        <w:rPr>
          <w:rFonts w:asciiTheme="majorHAnsi" w:hAnsiTheme="majorHAnsi" w:cstheme="majorBidi"/>
        </w:rPr>
        <w:t>(hlavička, pätička, pravé a ľavé menu</w:t>
      </w:r>
      <w:r w:rsidR="00C330E0" w:rsidRPr="02231CFF">
        <w:rPr>
          <w:rFonts w:asciiTheme="majorHAnsi" w:hAnsiTheme="majorHAnsi" w:cstheme="majorBidi"/>
        </w:rPr>
        <w:t>...</w:t>
      </w:r>
      <w:r w:rsidRPr="02231CFF">
        <w:rPr>
          <w:rFonts w:asciiTheme="majorHAnsi" w:hAnsiTheme="majorHAnsi" w:cstheme="majorBidi"/>
        </w:rPr>
        <w:t>).</w:t>
      </w:r>
      <w:r w:rsidR="00001F8A" w:rsidRPr="02231CFF">
        <w:rPr>
          <w:rFonts w:asciiTheme="majorHAnsi" w:hAnsiTheme="majorHAnsi" w:cstheme="majorBidi"/>
        </w:rPr>
        <w:t xml:space="preserve"> Zobrazenie náhľadu nespôsobí uloženie a ani vypublikovanie web stránky. Ide len o informačný nástroj </w:t>
      </w:r>
      <w:r w:rsidR="0020642B" w:rsidRPr="02231CFF">
        <w:rPr>
          <w:rFonts w:asciiTheme="majorHAnsi" w:hAnsiTheme="majorHAnsi" w:cstheme="majorBidi"/>
        </w:rPr>
        <w:t xml:space="preserve">pre redaktora </w:t>
      </w:r>
      <w:r w:rsidR="00001F8A" w:rsidRPr="02231CFF">
        <w:rPr>
          <w:rFonts w:asciiTheme="majorHAnsi" w:hAnsiTheme="majorHAnsi" w:cstheme="majorBidi"/>
        </w:rPr>
        <w:t>počas úpravy web stránky.</w:t>
      </w:r>
    </w:p>
    <w:p w14:paraId="7906951E" w14:textId="021BCAA1" w:rsidR="009403D8" w:rsidRDefault="009403D8">
      <w:pPr>
        <w:spacing w:before="0" w:after="0"/>
      </w:pPr>
      <w:bookmarkStart w:id="66" w:name="_Toc422924444"/>
      <w:bookmarkStart w:id="67" w:name="_Toc422926382"/>
    </w:p>
    <w:p w14:paraId="2370B6E6" w14:textId="77777777" w:rsidR="00B2450E" w:rsidRDefault="00B2450E">
      <w:pPr>
        <w:spacing w:before="0" w:after="0"/>
        <w:rPr>
          <w:rFonts w:ascii="Calibri" w:eastAsia="Calibri" w:hAnsi="Calibri" w:cs="Calibri Light"/>
          <w:color w:val="5B9BD5"/>
          <w:sz w:val="26"/>
          <w:szCs w:val="26"/>
          <w:shd w:val="clear" w:color="auto" w:fill="FFFFFF"/>
          <w:lang w:eastAsia="en-US"/>
        </w:rPr>
      </w:pPr>
      <w:r>
        <w:br w:type="page"/>
      </w:r>
    </w:p>
    <w:p w14:paraId="0C939ADC" w14:textId="4A1BB161" w:rsidR="009403D8" w:rsidRPr="0047055A" w:rsidRDefault="009403D8" w:rsidP="00741E48">
      <w:pPr>
        <w:pStyle w:val="IW-Nadpis2"/>
      </w:pPr>
      <w:bookmarkStart w:id="68" w:name="_Toc112239892"/>
      <w:bookmarkStart w:id="69" w:name="_Toc142904156"/>
      <w:r>
        <w:lastRenderedPageBreak/>
        <w:t>Publikovanie stránky</w:t>
      </w:r>
      <w:bookmarkEnd w:id="68"/>
      <w:bookmarkEnd w:id="69"/>
    </w:p>
    <w:p w14:paraId="7B681B46" w14:textId="02436F12" w:rsidR="0086248E" w:rsidRDefault="0086248E" w:rsidP="02231CFF">
      <w:pPr>
        <w:rPr>
          <w:rStyle w:val="IW-NormlChar"/>
          <w:rFonts w:asciiTheme="majorHAnsi" w:hAnsiTheme="majorHAnsi" w:cstheme="majorBidi"/>
        </w:rPr>
      </w:pPr>
      <w:r>
        <w:rPr>
          <w:rFonts w:asciiTheme="majorHAnsi" w:hAnsiTheme="majorHAnsi" w:cstheme="majorHAnsi"/>
          <w:noProof/>
        </w:rPr>
        <w:drawing>
          <wp:anchor distT="0" distB="0" distL="114300" distR="114300" simplePos="0" relativeHeight="251658310" behindDoc="0" locked="0" layoutInCell="1" allowOverlap="1" wp14:anchorId="3656F1D0" wp14:editId="7008B976">
            <wp:simplePos x="0" y="0"/>
            <wp:positionH relativeFrom="margin">
              <wp:align>center</wp:align>
            </wp:positionH>
            <wp:positionV relativeFrom="paragraph">
              <wp:posOffset>13826</wp:posOffset>
            </wp:positionV>
            <wp:extent cx="3993515" cy="646430"/>
            <wp:effectExtent l="0" t="0" r="6985" b="1270"/>
            <wp:wrapSquare wrapText="bothSides"/>
            <wp:docPr id="1202872067"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7" name="Picture 1202872067" descr="A picture containing 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93515" cy="646430"/>
                    </a:xfrm>
                    <a:prstGeom prst="rect">
                      <a:avLst/>
                    </a:prstGeom>
                  </pic:spPr>
                </pic:pic>
              </a:graphicData>
            </a:graphic>
            <wp14:sizeRelH relativeFrom="margin">
              <wp14:pctWidth>0</wp14:pctWidth>
            </wp14:sizeRelH>
            <wp14:sizeRelV relativeFrom="margin">
              <wp14:pctHeight>0</wp14:pctHeight>
            </wp14:sizeRelV>
          </wp:anchor>
        </w:drawing>
      </w:r>
    </w:p>
    <w:p w14:paraId="532D0883" w14:textId="628AF27C" w:rsidR="0086248E" w:rsidRDefault="0086248E" w:rsidP="02231CFF">
      <w:pPr>
        <w:rPr>
          <w:rStyle w:val="IW-NormlChar"/>
          <w:rFonts w:asciiTheme="majorHAnsi" w:hAnsiTheme="majorHAnsi" w:cstheme="majorBidi"/>
        </w:rPr>
      </w:pPr>
    </w:p>
    <w:p w14:paraId="5188756E" w14:textId="0114B3C9" w:rsidR="0086248E" w:rsidRDefault="0086248E" w:rsidP="02231CFF">
      <w:pPr>
        <w:rPr>
          <w:rStyle w:val="IW-NormlChar"/>
          <w:rFonts w:asciiTheme="majorHAnsi" w:hAnsiTheme="majorHAnsi" w:cstheme="majorBidi"/>
        </w:rPr>
      </w:pPr>
    </w:p>
    <w:p w14:paraId="7DD5E64C" w14:textId="120E2D39" w:rsidR="009403D8" w:rsidRPr="0086248E" w:rsidRDefault="009403D8" w:rsidP="02231CFF">
      <w:pPr>
        <w:rPr>
          <w:rFonts w:asciiTheme="majorHAnsi" w:hAnsiTheme="majorHAnsi" w:cstheme="majorBidi"/>
        </w:rPr>
      </w:pPr>
      <w:r w:rsidRPr="02231CFF">
        <w:rPr>
          <w:rStyle w:val="IW-NormlChar"/>
          <w:rFonts w:asciiTheme="majorHAnsi" w:hAnsiTheme="majorHAnsi" w:cstheme="majorBidi"/>
        </w:rPr>
        <w:t>Proces prenesenia obsahu stránky z editora na verejný web sa nazýva publikovanie. Publikovanie stránok používateľmi môže spadať pod schvaľovací proces. Na web sídle môžete</w:t>
      </w:r>
      <w:r w:rsidR="0086248E" w:rsidRPr="02231CFF">
        <w:rPr>
          <w:rStyle w:val="IW-NormlChar"/>
          <w:rFonts w:asciiTheme="majorHAnsi" w:hAnsiTheme="majorHAnsi" w:cstheme="majorBidi"/>
        </w:rPr>
        <w:t xml:space="preserve"> </w:t>
      </w:r>
      <w:r>
        <w:t xml:space="preserve">stránku </w:t>
      </w:r>
      <w:proofErr w:type="spellStart"/>
      <w:r>
        <w:t>vypublikovať</w:t>
      </w:r>
      <w:proofErr w:type="spellEnd"/>
      <w:r>
        <w:t xml:space="preserve"> bez potreby schválenia, stránku odoslať na schválenie administrátorovi, ktorý ju následne buď schváli, alebo vráti na opravenie, stránku odoslať na schválenie administrátorovi, ktorý keď stránku schváli, je odoslaná ešte jedna požiadavka na schválenie druhému administrátorovi. Pre </w:t>
      </w:r>
      <w:proofErr w:type="spellStart"/>
      <w:r>
        <w:t>vypublikovanie</w:t>
      </w:r>
      <w:proofErr w:type="spellEnd"/>
      <w:r>
        <w:t xml:space="preserve"> je potrebné schválenie od obidvoch administrátorov – dvojúrovňové schvaľovanie.</w:t>
      </w:r>
    </w:p>
    <w:p w14:paraId="11F0DC7F" w14:textId="60005EF6" w:rsidR="009403D8" w:rsidRPr="0047055A" w:rsidRDefault="009403D8" w:rsidP="02231CFF">
      <w:pPr>
        <w:rPr>
          <w:rFonts w:asciiTheme="majorHAnsi" w:hAnsiTheme="majorHAnsi" w:cstheme="majorBidi"/>
        </w:rPr>
      </w:pPr>
    </w:p>
    <w:p w14:paraId="6047BF23" w14:textId="021BCAA1" w:rsidR="009403D8" w:rsidRPr="0047055A" w:rsidRDefault="009403D8" w:rsidP="02231CFF">
      <w:pPr>
        <w:pStyle w:val="IW-Norml"/>
        <w:rPr>
          <w:rFonts w:asciiTheme="majorHAnsi" w:hAnsiTheme="majorHAnsi" w:cstheme="majorBidi"/>
        </w:rPr>
      </w:pPr>
      <w:r w:rsidRPr="02231CFF">
        <w:rPr>
          <w:rFonts w:asciiTheme="majorHAnsi" w:hAnsiTheme="majorHAnsi" w:cstheme="majorBidi"/>
        </w:rPr>
        <w:t xml:space="preserve">Pokiaľ vaše stránky spadajú pod niektorý zo schvaľovacích procesov, tak kliknutím na ikonku Publikovať </w:t>
      </w:r>
      <w:r>
        <w:drawing>
          <wp:inline distT="0" distB="0" distL="0" distR="0" wp14:anchorId="2AAC7ABD" wp14:editId="21961DA0">
            <wp:extent cx="403425" cy="174679"/>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7">
                      <a:extLst>
                        <a:ext uri="{28A0092B-C50C-407E-A947-70E740481C1C}">
                          <a14:useLocalDpi xmlns:a14="http://schemas.microsoft.com/office/drawing/2010/main" val="0"/>
                        </a:ext>
                      </a:extLst>
                    </a:blip>
                    <a:stretch>
                      <a:fillRect/>
                    </a:stretch>
                  </pic:blipFill>
                  <pic:spPr>
                    <a:xfrm>
                      <a:off x="0" y="0"/>
                      <a:ext cx="403425" cy="174679"/>
                    </a:xfrm>
                    <a:prstGeom prst="rect">
                      <a:avLst/>
                    </a:prstGeom>
                  </pic:spPr>
                </pic:pic>
              </a:graphicData>
            </a:graphic>
          </wp:inline>
        </w:drawing>
      </w:r>
      <w:r w:rsidRPr="02231CFF">
        <w:rPr>
          <w:rFonts w:asciiTheme="majorHAnsi" w:hAnsiTheme="majorHAnsi" w:cstheme="majorBidi"/>
        </w:rPr>
        <w:t xml:space="preserve"> odošlete informáciu administrátorovi, ktorému príde notifikácia o publikovaní stránky. Súčasne sa vám zobrazí informácia, že stránka bola odoslaná na schválenie danému administrátorovi. Upravený obsah stránky bude potom na webe sídle zobrazený až po schválení obsahu administrátorom.</w:t>
      </w:r>
    </w:p>
    <w:p w14:paraId="3B7C9B19" w14:textId="021BCAA1" w:rsidR="009403D8" w:rsidRDefault="009403D8" w:rsidP="02231CFF">
      <w:pPr>
        <w:pStyle w:val="IW-Norml"/>
        <w:rPr>
          <w:rFonts w:asciiTheme="majorHAnsi" w:hAnsiTheme="majorHAnsi" w:cstheme="majorBidi"/>
        </w:rPr>
      </w:pPr>
      <w:r w:rsidRPr="02231CFF">
        <w:rPr>
          <w:rFonts w:asciiTheme="majorHAnsi" w:hAnsiTheme="majorHAnsi" w:cstheme="majorBidi"/>
        </w:rPr>
        <w:t>Pokiaľ je nutné stránku ešte pred vypublikovaním schváliť, majte na pamäti aj to, že na schválenie je potrebný nejaký čas (kým stránku administrátor schváli). Inak by sa vám mohlo stať, že stránka nebude zobrazená v zadanom čase, ale až o niečo neskôr.</w:t>
      </w:r>
    </w:p>
    <w:p w14:paraId="5D44C991" w14:textId="77777777" w:rsidR="00C41B5D" w:rsidRPr="009F3B99" w:rsidRDefault="00C41B5D" w:rsidP="00C41B5D">
      <w:pPr>
        <w:pStyle w:val="IW-Nadpis3"/>
      </w:pPr>
      <w:bookmarkStart w:id="70" w:name="_Toc92879390"/>
      <w:bookmarkStart w:id="71" w:name="_Toc142904157"/>
      <w:r w:rsidRPr="009F3B99">
        <w:t>Nastavenie schvaľovateľa</w:t>
      </w:r>
      <w:bookmarkEnd w:id="70"/>
      <w:bookmarkEnd w:id="71"/>
    </w:p>
    <w:p w14:paraId="32F59D7D" w14:textId="77777777" w:rsidR="00C41B5D" w:rsidRPr="009F3B99" w:rsidRDefault="00C41B5D" w:rsidP="00C41B5D">
      <w:pPr>
        <w:ind w:left="57"/>
        <w:rPr>
          <w:lang w:eastAsia="en-US"/>
        </w:rPr>
      </w:pPr>
      <w:r w:rsidRPr="009F3B99">
        <w:rPr>
          <w:lang w:eastAsia="en-US"/>
        </w:rPr>
        <w:t>Nastavenie schvaľovateľa vykonáte otvorením detailu používateľa ktorého chcete nastaviť ako schvaľovateľa v zozname užívateľov.</w:t>
      </w:r>
    </w:p>
    <w:p w14:paraId="13A787C6" w14:textId="02DC4ACD" w:rsidR="00C41B5D" w:rsidRPr="009F3B99" w:rsidRDefault="00AB2F96" w:rsidP="00C41B5D">
      <w:pPr>
        <w:pStyle w:val="Obrzok"/>
      </w:pPr>
      <w:r w:rsidRPr="00AB2F96">
        <w:drawing>
          <wp:inline distT="0" distB="0" distL="0" distR="0" wp14:anchorId="582E4C4C" wp14:editId="6BFD4867">
            <wp:extent cx="5728970" cy="1047115"/>
            <wp:effectExtent l="0" t="0" r="0" b="0"/>
            <wp:docPr id="16413773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77330" name="Picture 1" descr="Graphical user interface, application&#10;&#10;Description automatically generated"/>
                    <pic:cNvPicPr/>
                  </pic:nvPicPr>
                  <pic:blipFill>
                    <a:blip r:embed="rId68"/>
                    <a:stretch>
                      <a:fillRect/>
                    </a:stretch>
                  </pic:blipFill>
                  <pic:spPr>
                    <a:xfrm>
                      <a:off x="0" y="0"/>
                      <a:ext cx="5728970" cy="1047115"/>
                    </a:xfrm>
                    <a:prstGeom prst="rect">
                      <a:avLst/>
                    </a:prstGeom>
                  </pic:spPr>
                </pic:pic>
              </a:graphicData>
            </a:graphic>
          </wp:inline>
        </w:drawing>
      </w:r>
    </w:p>
    <w:p w14:paraId="1D1075B9" w14:textId="679A4CB2" w:rsidR="00C41B5D" w:rsidRPr="009F3B99" w:rsidRDefault="00C41B5D" w:rsidP="00C41B5D">
      <w:pPr>
        <w:pStyle w:val="Caption"/>
      </w:pPr>
      <w:r w:rsidRPr="009F3B99">
        <w:t xml:space="preserve">Obrázok </w:t>
      </w:r>
      <w:fldSimple w:instr=" SEQ Obrázok \* ARABIC  ">
        <w:r w:rsidR="0023014C">
          <w:rPr>
            <w:noProof/>
          </w:rPr>
          <w:t>28</w:t>
        </w:r>
      </w:fldSimple>
      <w:r w:rsidRPr="009F3B99">
        <w:t xml:space="preserve"> Otvorenie detailu užívateľa</w:t>
      </w:r>
    </w:p>
    <w:p w14:paraId="1B80F5ED" w14:textId="0F338FA9" w:rsidR="00C41B5D" w:rsidRDefault="00C41B5D" w:rsidP="00C41B5D">
      <w:r w:rsidRPr="009F3B99">
        <w:t xml:space="preserve">V záložke </w:t>
      </w:r>
      <w:r w:rsidR="007179E7">
        <w:t>Schvaľovanie</w:t>
      </w:r>
      <w:r w:rsidRPr="009F3B99">
        <w:t xml:space="preserve"> kliknete na tlačidlo „</w:t>
      </w:r>
      <w:r w:rsidR="007179E7">
        <w:t>+</w:t>
      </w:r>
      <w:r w:rsidRPr="009F3B99">
        <w:t>“</w:t>
      </w:r>
      <w:r w:rsidR="007179E7">
        <w:t xml:space="preserve"> a vyberiete adresár a úroveň schválenia.</w:t>
      </w:r>
    </w:p>
    <w:p w14:paraId="704AAC11" w14:textId="77777777" w:rsidR="00A77508" w:rsidRDefault="00A77508" w:rsidP="00A77508">
      <w:pPr>
        <w:pStyle w:val="Obrzok"/>
      </w:pPr>
      <w:r w:rsidRPr="00A77508">
        <w:lastRenderedPageBreak/>
        <w:drawing>
          <wp:inline distT="0" distB="0" distL="0" distR="0" wp14:anchorId="238B28BF" wp14:editId="3AD74756">
            <wp:extent cx="5728970" cy="1748790"/>
            <wp:effectExtent l="0" t="0" r="0" b="3810"/>
            <wp:docPr id="149086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617" name="Picture 1" descr="Graphical user interface, application&#10;&#10;Description automatically generated"/>
                    <pic:cNvPicPr/>
                  </pic:nvPicPr>
                  <pic:blipFill>
                    <a:blip r:embed="rId69"/>
                    <a:stretch>
                      <a:fillRect/>
                    </a:stretch>
                  </pic:blipFill>
                  <pic:spPr>
                    <a:xfrm>
                      <a:off x="0" y="0"/>
                      <a:ext cx="5728970" cy="1748790"/>
                    </a:xfrm>
                    <a:prstGeom prst="rect">
                      <a:avLst/>
                    </a:prstGeom>
                  </pic:spPr>
                </pic:pic>
              </a:graphicData>
            </a:graphic>
          </wp:inline>
        </w:drawing>
      </w:r>
    </w:p>
    <w:p w14:paraId="123993EF" w14:textId="2FC0556E" w:rsidR="00A77508" w:rsidRPr="009F3B99" w:rsidRDefault="00A77508" w:rsidP="00A77508">
      <w:pPr>
        <w:pStyle w:val="Caption"/>
      </w:pPr>
      <w:r>
        <w:t xml:space="preserve">Obrázok </w:t>
      </w:r>
      <w:fldSimple w:instr=" SEQ Obrázok \* ARABIC ">
        <w:r w:rsidR="0023014C">
          <w:rPr>
            <w:noProof/>
          </w:rPr>
          <w:t>29</w:t>
        </w:r>
      </w:fldSimple>
      <w:r>
        <w:t xml:space="preserve"> Sekcia schvaľovanie</w:t>
      </w:r>
    </w:p>
    <w:p w14:paraId="3D675605" w14:textId="768AD582" w:rsidR="00C41B5D" w:rsidRPr="009F3B99" w:rsidRDefault="00A77508" w:rsidP="00C41B5D">
      <w:pPr>
        <w:pStyle w:val="Obrzok"/>
      </w:pPr>
      <w:r w:rsidRPr="00A77508">
        <w:drawing>
          <wp:inline distT="0" distB="0" distL="0" distR="0" wp14:anchorId="472DCDE5" wp14:editId="429EA11F">
            <wp:extent cx="5728970" cy="1927860"/>
            <wp:effectExtent l="0" t="0" r="0" b="2540"/>
            <wp:docPr id="20830925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92548" name="Picture 1" descr="Graphical user interface, text, application&#10;&#10;Description automatically generated"/>
                    <pic:cNvPicPr/>
                  </pic:nvPicPr>
                  <pic:blipFill>
                    <a:blip r:embed="rId70"/>
                    <a:stretch>
                      <a:fillRect/>
                    </a:stretch>
                  </pic:blipFill>
                  <pic:spPr>
                    <a:xfrm>
                      <a:off x="0" y="0"/>
                      <a:ext cx="5728970" cy="1927860"/>
                    </a:xfrm>
                    <a:prstGeom prst="rect">
                      <a:avLst/>
                    </a:prstGeom>
                  </pic:spPr>
                </pic:pic>
              </a:graphicData>
            </a:graphic>
          </wp:inline>
        </w:drawing>
      </w:r>
    </w:p>
    <w:p w14:paraId="405BDE40" w14:textId="679E264D" w:rsidR="00C41B5D" w:rsidRPr="009F3B99" w:rsidRDefault="00C41B5D" w:rsidP="00C41B5D">
      <w:pPr>
        <w:pStyle w:val="Caption"/>
      </w:pPr>
      <w:r w:rsidRPr="009F3B99">
        <w:t xml:space="preserve">Obrázok </w:t>
      </w:r>
      <w:fldSimple w:instr=" SEQ Obrázok \* ARABIC  ">
        <w:r w:rsidR="0023014C">
          <w:rPr>
            <w:noProof/>
          </w:rPr>
          <w:t>30</w:t>
        </w:r>
      </w:fldSimple>
      <w:r w:rsidRPr="009F3B99">
        <w:t xml:space="preserve"> Zvolenie adresára na schválenie</w:t>
      </w:r>
    </w:p>
    <w:p w14:paraId="1F6A0E53" w14:textId="01AA8EE3" w:rsidR="00C41B5D" w:rsidRDefault="00C41B5D" w:rsidP="00C41B5D">
      <w:pPr>
        <w:pStyle w:val="IW-Norml"/>
      </w:pPr>
      <w:r w:rsidRPr="009F3B99">
        <w:t xml:space="preserve">Kliknutím na tlačidlo Pridať adresár sa otvorí okno, v ktorom môžete vybrať adresár pre schvaľovanie. </w:t>
      </w:r>
      <w:r w:rsidR="00377B53">
        <w:t>Akciu uložíte kliknutím na tlačidlo Pridať.</w:t>
      </w:r>
    </w:p>
    <w:p w14:paraId="5F94F44E" w14:textId="77777777" w:rsidR="000F5363" w:rsidRDefault="000F5363" w:rsidP="000F5363">
      <w:pPr>
        <w:pStyle w:val="Obrzok"/>
      </w:pPr>
      <w:r w:rsidRPr="000F5363">
        <w:drawing>
          <wp:inline distT="0" distB="0" distL="0" distR="0" wp14:anchorId="7F8EC978" wp14:editId="60386294">
            <wp:extent cx="5728970" cy="1881505"/>
            <wp:effectExtent l="0" t="0" r="0" b="0"/>
            <wp:docPr id="11080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4315" name=""/>
                    <pic:cNvPicPr/>
                  </pic:nvPicPr>
                  <pic:blipFill>
                    <a:blip r:embed="rId71"/>
                    <a:stretch>
                      <a:fillRect/>
                    </a:stretch>
                  </pic:blipFill>
                  <pic:spPr>
                    <a:xfrm>
                      <a:off x="0" y="0"/>
                      <a:ext cx="5728970" cy="1881505"/>
                    </a:xfrm>
                    <a:prstGeom prst="rect">
                      <a:avLst/>
                    </a:prstGeom>
                  </pic:spPr>
                </pic:pic>
              </a:graphicData>
            </a:graphic>
          </wp:inline>
        </w:drawing>
      </w:r>
    </w:p>
    <w:p w14:paraId="135587C9" w14:textId="7B0B7CD3" w:rsidR="00377B53" w:rsidRDefault="000F5363" w:rsidP="000F5363">
      <w:pPr>
        <w:pStyle w:val="Caption"/>
      </w:pPr>
      <w:r>
        <w:t xml:space="preserve">Obrázok </w:t>
      </w:r>
      <w:fldSimple w:instr=" SEQ Obrázok \* ARABIC ">
        <w:r w:rsidR="0023014C">
          <w:rPr>
            <w:noProof/>
          </w:rPr>
          <w:t>31</w:t>
        </w:r>
      </w:fldSimple>
      <w:r>
        <w:t xml:space="preserve"> Pridané právo na schválenie</w:t>
      </w:r>
    </w:p>
    <w:p w14:paraId="3E9615CC" w14:textId="77777777" w:rsidR="000F5363" w:rsidRDefault="000F5363" w:rsidP="000F5363"/>
    <w:p w14:paraId="0608B0C9" w14:textId="28612148" w:rsidR="000F5363" w:rsidRPr="000F5363" w:rsidRDefault="000F5363" w:rsidP="000F5363">
      <w:r>
        <w:t>Typy schválení:</w:t>
      </w:r>
    </w:p>
    <w:p w14:paraId="42B44E29" w14:textId="77777777" w:rsidR="00C41B5D" w:rsidRPr="009F3B99" w:rsidRDefault="00C41B5D">
      <w:pPr>
        <w:pStyle w:val="ListParagraph"/>
        <w:numPr>
          <w:ilvl w:val="0"/>
          <w:numId w:val="38"/>
        </w:numPr>
      </w:pPr>
      <w:proofErr w:type="spellStart"/>
      <w:r w:rsidRPr="009F3B99">
        <w:t>Schválenie</w:t>
      </w:r>
      <w:proofErr w:type="spellEnd"/>
      <w:r w:rsidRPr="009F3B99">
        <w:t xml:space="preserve"> - </w:t>
      </w:r>
      <w:proofErr w:type="spellStart"/>
      <w:r w:rsidRPr="009F3B99">
        <w:t>zašle</w:t>
      </w:r>
      <w:proofErr w:type="spellEnd"/>
      <w:r w:rsidRPr="009F3B99">
        <w:t xml:space="preserve"> </w:t>
      </w:r>
      <w:proofErr w:type="spellStart"/>
      <w:r w:rsidRPr="009F3B99">
        <w:t>sa</w:t>
      </w:r>
      <w:proofErr w:type="spellEnd"/>
      <w:r w:rsidRPr="009F3B99">
        <w:t xml:space="preserve"> email so </w:t>
      </w:r>
      <w:proofErr w:type="spellStart"/>
      <w:r w:rsidRPr="009F3B99">
        <w:t>žiadosťou</w:t>
      </w:r>
      <w:proofErr w:type="spellEnd"/>
      <w:r w:rsidRPr="009F3B99">
        <w:t xml:space="preserve"> o </w:t>
      </w:r>
      <w:proofErr w:type="spellStart"/>
      <w:r w:rsidRPr="009F3B99">
        <w:t>schválenie</w:t>
      </w:r>
      <w:proofErr w:type="spellEnd"/>
    </w:p>
    <w:p w14:paraId="1A2743BA" w14:textId="77777777" w:rsidR="00C41B5D" w:rsidRPr="009F3B99" w:rsidRDefault="00C41B5D">
      <w:pPr>
        <w:pStyle w:val="ListParagraph"/>
        <w:numPr>
          <w:ilvl w:val="0"/>
          <w:numId w:val="38"/>
        </w:numPr>
      </w:pPr>
      <w:proofErr w:type="spellStart"/>
      <w:r w:rsidRPr="009F3B99">
        <w:t>Notifikácia</w:t>
      </w:r>
      <w:proofErr w:type="spellEnd"/>
      <w:r w:rsidRPr="009F3B99">
        <w:t xml:space="preserve"> - </w:t>
      </w:r>
      <w:proofErr w:type="spellStart"/>
      <w:r w:rsidRPr="009F3B99">
        <w:t>používateľovi</w:t>
      </w:r>
      <w:proofErr w:type="spellEnd"/>
      <w:r w:rsidRPr="009F3B99">
        <w:t xml:space="preserve"> </w:t>
      </w:r>
      <w:proofErr w:type="spellStart"/>
      <w:r w:rsidRPr="009F3B99">
        <w:t>sa</w:t>
      </w:r>
      <w:proofErr w:type="spellEnd"/>
      <w:r w:rsidRPr="009F3B99">
        <w:t xml:space="preserve"> </w:t>
      </w:r>
      <w:proofErr w:type="spellStart"/>
      <w:r w:rsidRPr="009F3B99">
        <w:t>zašle</w:t>
      </w:r>
      <w:proofErr w:type="spellEnd"/>
      <w:r w:rsidRPr="009F3B99">
        <w:t xml:space="preserve"> email s </w:t>
      </w:r>
      <w:proofErr w:type="spellStart"/>
      <w:r w:rsidRPr="009F3B99">
        <w:t>notifikáciou</w:t>
      </w:r>
      <w:proofErr w:type="spellEnd"/>
      <w:r w:rsidRPr="009F3B99">
        <w:t xml:space="preserve"> o </w:t>
      </w:r>
      <w:proofErr w:type="spellStart"/>
      <w:r w:rsidRPr="009F3B99">
        <w:t>zmene</w:t>
      </w:r>
      <w:proofErr w:type="spellEnd"/>
      <w:r w:rsidRPr="009F3B99">
        <w:t xml:space="preserve"> </w:t>
      </w:r>
      <w:proofErr w:type="spellStart"/>
      <w:r w:rsidRPr="009F3B99">
        <w:t>stránky</w:t>
      </w:r>
      <w:proofErr w:type="spellEnd"/>
      <w:r w:rsidRPr="009F3B99">
        <w:t xml:space="preserve">, </w:t>
      </w:r>
      <w:proofErr w:type="spellStart"/>
      <w:r w:rsidRPr="009F3B99">
        <w:t>ak</w:t>
      </w:r>
      <w:proofErr w:type="spellEnd"/>
      <w:r w:rsidRPr="009F3B99">
        <w:t xml:space="preserve"> je </w:t>
      </w:r>
      <w:proofErr w:type="spellStart"/>
      <w:r w:rsidRPr="009F3B99">
        <w:t>na</w:t>
      </w:r>
      <w:proofErr w:type="spellEnd"/>
      <w:r w:rsidRPr="009F3B99">
        <w:t xml:space="preserve"> </w:t>
      </w:r>
      <w:proofErr w:type="spellStart"/>
      <w:r w:rsidRPr="009F3B99">
        <w:t>daný</w:t>
      </w:r>
      <w:proofErr w:type="spellEnd"/>
      <w:r w:rsidRPr="009F3B99">
        <w:t xml:space="preserve"> </w:t>
      </w:r>
      <w:proofErr w:type="spellStart"/>
      <w:r w:rsidRPr="009F3B99">
        <w:t>adresár</w:t>
      </w:r>
      <w:proofErr w:type="spellEnd"/>
      <w:r w:rsidRPr="009F3B99">
        <w:t xml:space="preserve"> </w:t>
      </w:r>
      <w:proofErr w:type="spellStart"/>
      <w:r w:rsidRPr="009F3B99">
        <w:t>nastavené</w:t>
      </w:r>
      <w:proofErr w:type="spellEnd"/>
      <w:r w:rsidRPr="009F3B99">
        <w:t xml:space="preserve"> </w:t>
      </w:r>
      <w:proofErr w:type="spellStart"/>
      <w:r w:rsidRPr="009F3B99">
        <w:t>aj</w:t>
      </w:r>
      <w:proofErr w:type="spellEnd"/>
      <w:r w:rsidRPr="009F3B99">
        <w:t xml:space="preserve"> </w:t>
      </w:r>
      <w:proofErr w:type="spellStart"/>
      <w:r w:rsidRPr="009F3B99">
        <w:t>schvalovanie</w:t>
      </w:r>
      <w:proofErr w:type="spellEnd"/>
      <w:r w:rsidRPr="009F3B99">
        <w:t xml:space="preserve">, </w:t>
      </w:r>
      <w:proofErr w:type="spellStart"/>
      <w:r w:rsidRPr="009F3B99">
        <w:t>notifikácia</w:t>
      </w:r>
      <w:proofErr w:type="spellEnd"/>
      <w:r w:rsidRPr="009F3B99">
        <w:t xml:space="preserve"> </w:t>
      </w:r>
      <w:proofErr w:type="spellStart"/>
      <w:r w:rsidRPr="009F3B99">
        <w:t>sa</w:t>
      </w:r>
      <w:proofErr w:type="spellEnd"/>
      <w:r w:rsidRPr="009F3B99">
        <w:t xml:space="preserve"> </w:t>
      </w:r>
      <w:proofErr w:type="spellStart"/>
      <w:r w:rsidRPr="009F3B99">
        <w:t>pošle</w:t>
      </w:r>
      <w:proofErr w:type="spellEnd"/>
      <w:r w:rsidRPr="009F3B99">
        <w:t xml:space="preserve"> </w:t>
      </w:r>
      <w:proofErr w:type="spellStart"/>
      <w:r w:rsidRPr="009F3B99">
        <w:t>až</w:t>
      </w:r>
      <w:proofErr w:type="spellEnd"/>
      <w:r w:rsidRPr="009F3B99">
        <w:t xml:space="preserve"> po </w:t>
      </w:r>
      <w:proofErr w:type="spellStart"/>
      <w:r w:rsidRPr="009F3B99">
        <w:t>schválení</w:t>
      </w:r>
      <w:proofErr w:type="spellEnd"/>
      <w:r w:rsidRPr="009F3B99">
        <w:t xml:space="preserve"> </w:t>
      </w:r>
      <w:proofErr w:type="spellStart"/>
      <w:r w:rsidRPr="009F3B99">
        <w:t>stránky</w:t>
      </w:r>
      <w:proofErr w:type="spellEnd"/>
      <w:r w:rsidRPr="009F3B99">
        <w:t xml:space="preserve">. </w:t>
      </w:r>
      <w:proofErr w:type="spellStart"/>
      <w:r w:rsidRPr="009F3B99">
        <w:t>Táto</w:t>
      </w:r>
      <w:proofErr w:type="spellEnd"/>
      <w:r w:rsidRPr="009F3B99">
        <w:t xml:space="preserve"> </w:t>
      </w:r>
      <w:proofErr w:type="spellStart"/>
      <w:r w:rsidRPr="009F3B99">
        <w:lastRenderedPageBreak/>
        <w:t>akcia</w:t>
      </w:r>
      <w:proofErr w:type="spellEnd"/>
      <w:r w:rsidRPr="009F3B99">
        <w:t xml:space="preserve"> je </w:t>
      </w:r>
      <w:proofErr w:type="spellStart"/>
      <w:r w:rsidRPr="009F3B99">
        <w:t>užitočná</w:t>
      </w:r>
      <w:proofErr w:type="spellEnd"/>
      <w:r w:rsidRPr="009F3B99">
        <w:t xml:space="preserve">, </w:t>
      </w:r>
      <w:proofErr w:type="spellStart"/>
      <w:r w:rsidRPr="009F3B99">
        <w:t>ak</w:t>
      </w:r>
      <w:proofErr w:type="spellEnd"/>
      <w:r w:rsidRPr="009F3B99">
        <w:t xml:space="preserve"> </w:t>
      </w:r>
      <w:proofErr w:type="spellStart"/>
      <w:r w:rsidRPr="009F3B99">
        <w:t>nepožadujete</w:t>
      </w:r>
      <w:proofErr w:type="spellEnd"/>
      <w:r w:rsidRPr="009F3B99">
        <w:t xml:space="preserve">, aby </w:t>
      </w:r>
      <w:proofErr w:type="spellStart"/>
      <w:r w:rsidRPr="009F3B99">
        <w:t>sa</w:t>
      </w:r>
      <w:proofErr w:type="spellEnd"/>
      <w:r w:rsidRPr="009F3B99">
        <w:t xml:space="preserve"> </w:t>
      </w:r>
      <w:proofErr w:type="spellStart"/>
      <w:r w:rsidRPr="009F3B99">
        <w:t>stránky</w:t>
      </w:r>
      <w:proofErr w:type="spellEnd"/>
      <w:r w:rsidRPr="009F3B99">
        <w:t xml:space="preserve"> </w:t>
      </w:r>
      <w:proofErr w:type="spellStart"/>
      <w:r w:rsidRPr="009F3B99">
        <w:t>museli</w:t>
      </w:r>
      <w:proofErr w:type="spellEnd"/>
      <w:r w:rsidRPr="009F3B99">
        <w:t xml:space="preserve"> </w:t>
      </w:r>
      <w:proofErr w:type="spellStart"/>
      <w:r w:rsidRPr="009F3B99">
        <w:t>schvalovať</w:t>
      </w:r>
      <w:proofErr w:type="spellEnd"/>
      <w:r w:rsidRPr="009F3B99">
        <w:t xml:space="preserve">, ale </w:t>
      </w:r>
      <w:proofErr w:type="spellStart"/>
      <w:r w:rsidRPr="009F3B99">
        <w:t>aj</w:t>
      </w:r>
      <w:proofErr w:type="spellEnd"/>
      <w:r w:rsidRPr="009F3B99">
        <w:t xml:space="preserve"> </w:t>
      </w:r>
      <w:proofErr w:type="spellStart"/>
      <w:r w:rsidRPr="009F3B99">
        <w:t>tak</w:t>
      </w:r>
      <w:proofErr w:type="spellEnd"/>
      <w:r w:rsidRPr="009F3B99">
        <w:t xml:space="preserve"> </w:t>
      </w:r>
      <w:proofErr w:type="spellStart"/>
      <w:r w:rsidRPr="009F3B99">
        <w:t>chcete</w:t>
      </w:r>
      <w:proofErr w:type="spellEnd"/>
      <w:r w:rsidRPr="009F3B99">
        <w:t xml:space="preserve"> </w:t>
      </w:r>
      <w:proofErr w:type="spellStart"/>
      <w:r w:rsidRPr="009F3B99">
        <w:t>byť</w:t>
      </w:r>
      <w:proofErr w:type="spellEnd"/>
      <w:r w:rsidRPr="009F3B99">
        <w:t xml:space="preserve"> </w:t>
      </w:r>
      <w:proofErr w:type="spellStart"/>
      <w:r w:rsidRPr="009F3B99">
        <w:t>informovaný</w:t>
      </w:r>
      <w:proofErr w:type="spellEnd"/>
      <w:r w:rsidRPr="009F3B99">
        <w:t xml:space="preserve"> o </w:t>
      </w:r>
      <w:proofErr w:type="spellStart"/>
      <w:r w:rsidRPr="009F3B99">
        <w:t>všetkych</w:t>
      </w:r>
      <w:proofErr w:type="spellEnd"/>
      <w:r w:rsidRPr="009F3B99">
        <w:t xml:space="preserve"> </w:t>
      </w:r>
      <w:proofErr w:type="spellStart"/>
      <w:r w:rsidRPr="009F3B99">
        <w:t>zmenách</w:t>
      </w:r>
      <w:proofErr w:type="spellEnd"/>
      <w:r w:rsidRPr="009F3B99">
        <w:t xml:space="preserve">, </w:t>
      </w:r>
      <w:proofErr w:type="spellStart"/>
      <w:r w:rsidRPr="009F3B99">
        <w:t>ktoré</w:t>
      </w:r>
      <w:proofErr w:type="spellEnd"/>
      <w:r w:rsidRPr="009F3B99">
        <w:t xml:space="preserve"> </w:t>
      </w:r>
      <w:proofErr w:type="spellStart"/>
      <w:r w:rsidRPr="009F3B99">
        <w:t>sa</w:t>
      </w:r>
      <w:proofErr w:type="spellEnd"/>
      <w:r w:rsidRPr="009F3B99">
        <w:t xml:space="preserve"> </w:t>
      </w:r>
      <w:proofErr w:type="spellStart"/>
      <w:r w:rsidRPr="009F3B99">
        <w:t>na</w:t>
      </w:r>
      <w:proofErr w:type="spellEnd"/>
      <w:r w:rsidRPr="009F3B99">
        <w:t xml:space="preserve"> </w:t>
      </w:r>
      <w:proofErr w:type="spellStart"/>
      <w:r w:rsidRPr="009F3B99">
        <w:t>stránkach</w:t>
      </w:r>
      <w:proofErr w:type="spellEnd"/>
      <w:r w:rsidRPr="009F3B99">
        <w:t xml:space="preserve"> </w:t>
      </w:r>
      <w:proofErr w:type="spellStart"/>
      <w:r w:rsidRPr="009F3B99">
        <w:t>udejú</w:t>
      </w:r>
      <w:proofErr w:type="spellEnd"/>
      <w:r w:rsidRPr="009F3B99">
        <w:t>.</w:t>
      </w:r>
    </w:p>
    <w:p w14:paraId="6F5DFF53" w14:textId="77777777" w:rsidR="00C41B5D" w:rsidRPr="009F3B99" w:rsidRDefault="00C41B5D">
      <w:pPr>
        <w:pStyle w:val="ListParagraph"/>
        <w:numPr>
          <w:ilvl w:val="0"/>
          <w:numId w:val="38"/>
        </w:numPr>
      </w:pPr>
      <w:proofErr w:type="spellStart"/>
      <w:r w:rsidRPr="009F3B99">
        <w:t>Žiadna</w:t>
      </w:r>
      <w:proofErr w:type="spellEnd"/>
      <w:r w:rsidRPr="009F3B99">
        <w:t xml:space="preserve"> - </w:t>
      </w:r>
      <w:proofErr w:type="spellStart"/>
      <w:r w:rsidRPr="009F3B99">
        <w:t>nevykoná</w:t>
      </w:r>
      <w:proofErr w:type="spellEnd"/>
      <w:r w:rsidRPr="009F3B99">
        <w:t xml:space="preserve"> </w:t>
      </w:r>
      <w:proofErr w:type="spellStart"/>
      <w:r w:rsidRPr="009F3B99">
        <w:t>sa</w:t>
      </w:r>
      <w:proofErr w:type="spellEnd"/>
      <w:r w:rsidRPr="009F3B99">
        <w:t xml:space="preserve"> </w:t>
      </w:r>
      <w:proofErr w:type="spellStart"/>
      <w:r w:rsidRPr="009F3B99">
        <w:t>žiadna</w:t>
      </w:r>
      <w:proofErr w:type="spellEnd"/>
      <w:r w:rsidRPr="009F3B99">
        <w:t xml:space="preserve"> </w:t>
      </w:r>
      <w:proofErr w:type="spellStart"/>
      <w:r w:rsidRPr="009F3B99">
        <w:t>akcia</w:t>
      </w:r>
      <w:proofErr w:type="spellEnd"/>
      <w:r w:rsidRPr="009F3B99">
        <w:t xml:space="preserve">. </w:t>
      </w:r>
      <w:proofErr w:type="spellStart"/>
      <w:r w:rsidRPr="009F3B99">
        <w:t>Používa</w:t>
      </w:r>
      <w:proofErr w:type="spellEnd"/>
      <w:r w:rsidRPr="009F3B99">
        <w:t xml:space="preserve"> </w:t>
      </w:r>
      <w:proofErr w:type="spellStart"/>
      <w:r w:rsidRPr="009F3B99">
        <w:t>sa</w:t>
      </w:r>
      <w:proofErr w:type="spellEnd"/>
      <w:r w:rsidRPr="009F3B99">
        <w:t xml:space="preserve"> to, </w:t>
      </w:r>
      <w:proofErr w:type="spellStart"/>
      <w:r w:rsidRPr="009F3B99">
        <w:t>ak</w:t>
      </w:r>
      <w:proofErr w:type="spellEnd"/>
      <w:r w:rsidRPr="009F3B99">
        <w:t xml:space="preserve"> je v </w:t>
      </w:r>
      <w:proofErr w:type="spellStart"/>
      <w:r w:rsidRPr="009F3B99">
        <w:t>systéme</w:t>
      </w:r>
      <w:proofErr w:type="spellEnd"/>
      <w:r w:rsidRPr="009F3B99">
        <w:t xml:space="preserve"> </w:t>
      </w:r>
      <w:proofErr w:type="spellStart"/>
      <w:r w:rsidRPr="009F3B99">
        <w:t>definovaných</w:t>
      </w:r>
      <w:proofErr w:type="spellEnd"/>
      <w:r w:rsidRPr="009F3B99">
        <w:t xml:space="preserve"> </w:t>
      </w:r>
      <w:proofErr w:type="spellStart"/>
      <w:r w:rsidRPr="009F3B99">
        <w:t>viacero</w:t>
      </w:r>
      <w:proofErr w:type="spellEnd"/>
      <w:r w:rsidRPr="009F3B99">
        <w:t xml:space="preserve"> </w:t>
      </w:r>
      <w:proofErr w:type="spellStart"/>
      <w:r w:rsidRPr="009F3B99">
        <w:t>zodpovedných</w:t>
      </w:r>
      <w:proofErr w:type="spellEnd"/>
      <w:r w:rsidRPr="009F3B99">
        <w:t xml:space="preserve"> </w:t>
      </w:r>
      <w:proofErr w:type="spellStart"/>
      <w:r w:rsidRPr="009F3B99">
        <w:t>administrátorov</w:t>
      </w:r>
      <w:proofErr w:type="spellEnd"/>
      <w:r w:rsidRPr="009F3B99">
        <w:t xml:space="preserve">, </w:t>
      </w:r>
      <w:proofErr w:type="spellStart"/>
      <w:r w:rsidRPr="009F3B99">
        <w:t>pričom</w:t>
      </w:r>
      <w:proofErr w:type="spellEnd"/>
      <w:r w:rsidRPr="009F3B99">
        <w:t xml:space="preserve"> </w:t>
      </w:r>
      <w:proofErr w:type="spellStart"/>
      <w:r w:rsidRPr="009F3B99">
        <w:t>len</w:t>
      </w:r>
      <w:proofErr w:type="spellEnd"/>
      <w:r w:rsidRPr="009F3B99">
        <w:t xml:space="preserve"> </w:t>
      </w:r>
      <w:proofErr w:type="spellStart"/>
      <w:r w:rsidRPr="009F3B99">
        <w:t>jeden</w:t>
      </w:r>
      <w:proofErr w:type="spellEnd"/>
      <w:r w:rsidRPr="009F3B99">
        <w:t xml:space="preserve"> </w:t>
      </w:r>
      <w:proofErr w:type="spellStart"/>
      <w:r w:rsidRPr="009F3B99">
        <w:t>schvaluje</w:t>
      </w:r>
      <w:proofErr w:type="spellEnd"/>
      <w:r w:rsidRPr="009F3B99">
        <w:t xml:space="preserve"> </w:t>
      </w:r>
      <w:proofErr w:type="spellStart"/>
      <w:r w:rsidRPr="009F3B99">
        <w:t>zmeny</w:t>
      </w:r>
      <w:proofErr w:type="spellEnd"/>
      <w:r w:rsidRPr="009F3B99">
        <w:t xml:space="preserve"> </w:t>
      </w:r>
      <w:proofErr w:type="spellStart"/>
      <w:r w:rsidRPr="009F3B99">
        <w:t>bežných</w:t>
      </w:r>
      <w:proofErr w:type="spellEnd"/>
      <w:r w:rsidRPr="009F3B99">
        <w:t xml:space="preserve"> </w:t>
      </w:r>
      <w:proofErr w:type="spellStart"/>
      <w:r w:rsidRPr="009F3B99">
        <w:t>používateľov</w:t>
      </w:r>
      <w:proofErr w:type="spellEnd"/>
      <w:r w:rsidRPr="009F3B99">
        <w:t xml:space="preserve">. Ak by </w:t>
      </w:r>
      <w:proofErr w:type="spellStart"/>
      <w:r w:rsidRPr="009F3B99">
        <w:t>iný</w:t>
      </w:r>
      <w:proofErr w:type="spellEnd"/>
      <w:r w:rsidRPr="009F3B99">
        <w:t xml:space="preserve"> </w:t>
      </w:r>
      <w:proofErr w:type="spellStart"/>
      <w:r w:rsidRPr="009F3B99">
        <w:t>zodpovedný</w:t>
      </w:r>
      <w:proofErr w:type="spellEnd"/>
      <w:r w:rsidRPr="009F3B99">
        <w:t xml:space="preserve"> </w:t>
      </w:r>
      <w:proofErr w:type="spellStart"/>
      <w:r w:rsidRPr="009F3B99">
        <w:t>administrátor</w:t>
      </w:r>
      <w:proofErr w:type="spellEnd"/>
      <w:r w:rsidRPr="009F3B99">
        <w:t xml:space="preserve"> </w:t>
      </w:r>
      <w:proofErr w:type="spellStart"/>
      <w:r w:rsidRPr="009F3B99">
        <w:t>vykonal</w:t>
      </w:r>
      <w:proofErr w:type="spellEnd"/>
      <w:r w:rsidRPr="009F3B99">
        <w:t xml:space="preserve"> </w:t>
      </w:r>
      <w:proofErr w:type="spellStart"/>
      <w:r w:rsidRPr="009F3B99">
        <w:t>nejakú</w:t>
      </w:r>
      <w:proofErr w:type="spellEnd"/>
      <w:r w:rsidRPr="009F3B99">
        <w:t xml:space="preserve"> </w:t>
      </w:r>
      <w:proofErr w:type="spellStart"/>
      <w:r w:rsidRPr="009F3B99">
        <w:t>zmenu</w:t>
      </w:r>
      <w:proofErr w:type="spellEnd"/>
      <w:r w:rsidRPr="009F3B99">
        <w:t xml:space="preserve">, </w:t>
      </w:r>
      <w:proofErr w:type="spellStart"/>
      <w:r w:rsidRPr="009F3B99">
        <w:t>musel</w:t>
      </w:r>
      <w:proofErr w:type="spellEnd"/>
      <w:r w:rsidRPr="009F3B99">
        <w:t xml:space="preserve"> by mu </w:t>
      </w:r>
      <w:proofErr w:type="spellStart"/>
      <w:r w:rsidRPr="009F3B99">
        <w:t>ju</w:t>
      </w:r>
      <w:proofErr w:type="spellEnd"/>
      <w:r w:rsidRPr="009F3B99">
        <w:t xml:space="preserve"> </w:t>
      </w:r>
      <w:proofErr w:type="spellStart"/>
      <w:r w:rsidRPr="009F3B99">
        <w:t>iný</w:t>
      </w:r>
      <w:proofErr w:type="spellEnd"/>
      <w:r w:rsidRPr="009F3B99">
        <w:t xml:space="preserve"> </w:t>
      </w:r>
      <w:proofErr w:type="spellStart"/>
      <w:r w:rsidRPr="009F3B99">
        <w:t>administrátor</w:t>
      </w:r>
      <w:proofErr w:type="spellEnd"/>
      <w:r w:rsidRPr="009F3B99">
        <w:t xml:space="preserve"> </w:t>
      </w:r>
      <w:proofErr w:type="spellStart"/>
      <w:r w:rsidRPr="009F3B99">
        <w:t>schváliť</w:t>
      </w:r>
      <w:proofErr w:type="spellEnd"/>
      <w:r w:rsidRPr="009F3B99">
        <w:t xml:space="preserve">. To je </w:t>
      </w:r>
      <w:proofErr w:type="spellStart"/>
      <w:r w:rsidRPr="009F3B99">
        <w:t>niekedy</w:t>
      </w:r>
      <w:proofErr w:type="spellEnd"/>
      <w:r w:rsidRPr="009F3B99">
        <w:t xml:space="preserve"> </w:t>
      </w:r>
      <w:proofErr w:type="spellStart"/>
      <w:r w:rsidRPr="009F3B99">
        <w:t>neželané</w:t>
      </w:r>
      <w:proofErr w:type="spellEnd"/>
      <w:r w:rsidRPr="009F3B99">
        <w:t xml:space="preserve">, </w:t>
      </w:r>
      <w:proofErr w:type="spellStart"/>
      <w:r w:rsidRPr="009F3B99">
        <w:t>preto</w:t>
      </w:r>
      <w:proofErr w:type="spellEnd"/>
      <w:r w:rsidRPr="009F3B99">
        <w:t xml:space="preserve"> </w:t>
      </w:r>
      <w:proofErr w:type="spellStart"/>
      <w:r w:rsidRPr="009F3B99">
        <w:t>treba</w:t>
      </w:r>
      <w:proofErr w:type="spellEnd"/>
      <w:r w:rsidRPr="009F3B99">
        <w:t xml:space="preserve"> </w:t>
      </w:r>
      <w:proofErr w:type="spellStart"/>
      <w:r w:rsidRPr="009F3B99">
        <w:t>ostatným</w:t>
      </w:r>
      <w:proofErr w:type="spellEnd"/>
      <w:r w:rsidRPr="009F3B99">
        <w:t xml:space="preserve"> </w:t>
      </w:r>
      <w:proofErr w:type="spellStart"/>
      <w:r w:rsidRPr="009F3B99">
        <w:t>zodpovedným</w:t>
      </w:r>
      <w:proofErr w:type="spellEnd"/>
      <w:r w:rsidRPr="009F3B99">
        <w:t xml:space="preserve"> </w:t>
      </w:r>
      <w:proofErr w:type="spellStart"/>
      <w:r w:rsidRPr="009F3B99">
        <w:t>administrátorom</w:t>
      </w:r>
      <w:proofErr w:type="spellEnd"/>
      <w:r w:rsidRPr="009F3B99">
        <w:t xml:space="preserve"> </w:t>
      </w:r>
      <w:proofErr w:type="spellStart"/>
      <w:r w:rsidRPr="009F3B99">
        <w:t>nastaviť</w:t>
      </w:r>
      <w:proofErr w:type="spellEnd"/>
      <w:r w:rsidRPr="009F3B99">
        <w:t xml:space="preserve"> </w:t>
      </w:r>
      <w:proofErr w:type="spellStart"/>
      <w:r w:rsidRPr="009F3B99">
        <w:t>adresár</w:t>
      </w:r>
      <w:proofErr w:type="spellEnd"/>
      <w:r w:rsidRPr="009F3B99">
        <w:t xml:space="preserve"> </w:t>
      </w:r>
      <w:proofErr w:type="spellStart"/>
      <w:r w:rsidRPr="009F3B99">
        <w:t>na</w:t>
      </w:r>
      <w:proofErr w:type="spellEnd"/>
      <w:r w:rsidRPr="009F3B99">
        <w:t xml:space="preserve"> </w:t>
      </w:r>
      <w:proofErr w:type="spellStart"/>
      <w:r w:rsidRPr="009F3B99">
        <w:t>schvalovanie</w:t>
      </w:r>
      <w:proofErr w:type="spellEnd"/>
      <w:r w:rsidRPr="009F3B99">
        <w:t xml:space="preserve">, aby v </w:t>
      </w:r>
      <w:proofErr w:type="spellStart"/>
      <w:r w:rsidRPr="009F3B99">
        <w:t>ňom</w:t>
      </w:r>
      <w:proofErr w:type="spellEnd"/>
      <w:r w:rsidRPr="009F3B99">
        <w:t xml:space="preserve"> </w:t>
      </w:r>
      <w:proofErr w:type="spellStart"/>
      <w:r w:rsidRPr="009F3B99">
        <w:t>mohli</w:t>
      </w:r>
      <w:proofErr w:type="spellEnd"/>
      <w:r w:rsidRPr="009F3B99">
        <w:t xml:space="preserve"> </w:t>
      </w:r>
      <w:proofErr w:type="spellStart"/>
      <w:r w:rsidRPr="009F3B99">
        <w:t>vykonávať</w:t>
      </w:r>
      <w:proofErr w:type="spellEnd"/>
      <w:r w:rsidRPr="009F3B99">
        <w:t xml:space="preserve"> </w:t>
      </w:r>
      <w:proofErr w:type="spellStart"/>
      <w:r w:rsidRPr="009F3B99">
        <w:t>zmeny</w:t>
      </w:r>
      <w:proofErr w:type="spellEnd"/>
      <w:r w:rsidRPr="009F3B99">
        <w:t xml:space="preserve"> bez </w:t>
      </w:r>
      <w:proofErr w:type="spellStart"/>
      <w:r w:rsidRPr="009F3B99">
        <w:t>potreby</w:t>
      </w:r>
      <w:proofErr w:type="spellEnd"/>
      <w:r w:rsidRPr="009F3B99">
        <w:t xml:space="preserve"> </w:t>
      </w:r>
      <w:proofErr w:type="spellStart"/>
      <w:r w:rsidRPr="009F3B99">
        <w:t>schvalovania</w:t>
      </w:r>
      <w:proofErr w:type="spellEnd"/>
      <w:r w:rsidRPr="009F3B99">
        <w:t>.</w:t>
      </w:r>
    </w:p>
    <w:p w14:paraId="0418FB4F" w14:textId="77777777" w:rsidR="00C41B5D" w:rsidRPr="009F3B99" w:rsidRDefault="00C41B5D">
      <w:pPr>
        <w:pStyle w:val="ListParagraph"/>
        <w:numPr>
          <w:ilvl w:val="0"/>
          <w:numId w:val="38"/>
        </w:numPr>
      </w:pPr>
      <w:proofErr w:type="spellStart"/>
      <w:r w:rsidRPr="009F3B99">
        <w:t>Schválenie</w:t>
      </w:r>
      <w:proofErr w:type="spellEnd"/>
      <w:r w:rsidRPr="009F3B99">
        <w:t xml:space="preserve"> - </w:t>
      </w:r>
      <w:proofErr w:type="spellStart"/>
      <w:r w:rsidRPr="009F3B99">
        <w:t>druhá</w:t>
      </w:r>
      <w:proofErr w:type="spellEnd"/>
      <w:r w:rsidRPr="009F3B99">
        <w:t xml:space="preserve"> </w:t>
      </w:r>
      <w:proofErr w:type="spellStart"/>
      <w:r w:rsidRPr="009F3B99">
        <w:t>úroveň</w:t>
      </w:r>
      <w:proofErr w:type="spellEnd"/>
      <w:r w:rsidRPr="009F3B99">
        <w:t xml:space="preserve"> - </w:t>
      </w:r>
      <w:proofErr w:type="spellStart"/>
      <w:r w:rsidRPr="009F3B99">
        <w:t>druho</w:t>
      </w:r>
      <w:proofErr w:type="spellEnd"/>
      <w:r w:rsidRPr="009F3B99">
        <w:t xml:space="preserve"> </w:t>
      </w:r>
      <w:proofErr w:type="spellStart"/>
      <w:r w:rsidRPr="009F3B99">
        <w:t>úrovňové</w:t>
      </w:r>
      <w:proofErr w:type="spellEnd"/>
      <w:r w:rsidRPr="009F3B99">
        <w:t xml:space="preserve"> </w:t>
      </w:r>
      <w:proofErr w:type="spellStart"/>
      <w:r w:rsidRPr="009F3B99">
        <w:t>schvaľovanie</w:t>
      </w:r>
      <w:proofErr w:type="spellEnd"/>
      <w:r w:rsidRPr="009F3B99">
        <w:t xml:space="preserve">. </w:t>
      </w:r>
      <w:proofErr w:type="spellStart"/>
      <w:r w:rsidRPr="009F3B99">
        <w:t>Zašle</w:t>
      </w:r>
      <w:proofErr w:type="spellEnd"/>
      <w:r w:rsidRPr="009F3B99">
        <w:t xml:space="preserve"> </w:t>
      </w:r>
      <w:proofErr w:type="spellStart"/>
      <w:r w:rsidRPr="009F3B99">
        <w:t>sa</w:t>
      </w:r>
      <w:proofErr w:type="spellEnd"/>
      <w:r w:rsidRPr="009F3B99">
        <w:t xml:space="preserve"> email so </w:t>
      </w:r>
      <w:proofErr w:type="spellStart"/>
      <w:r w:rsidRPr="009F3B99">
        <w:t>žiadosťou</w:t>
      </w:r>
      <w:proofErr w:type="spellEnd"/>
      <w:r w:rsidRPr="009F3B99">
        <w:t xml:space="preserve"> o </w:t>
      </w:r>
      <w:proofErr w:type="spellStart"/>
      <w:r w:rsidRPr="009F3B99">
        <w:t>schválenie</w:t>
      </w:r>
      <w:proofErr w:type="spellEnd"/>
      <w:r w:rsidRPr="009F3B99">
        <w:t xml:space="preserve"> po </w:t>
      </w:r>
      <w:proofErr w:type="spellStart"/>
      <w:r w:rsidRPr="009F3B99">
        <w:t>schválení</w:t>
      </w:r>
      <w:proofErr w:type="spellEnd"/>
      <w:r w:rsidRPr="009F3B99">
        <w:t xml:space="preserve"> </w:t>
      </w:r>
      <w:proofErr w:type="spellStart"/>
      <w:r w:rsidRPr="009F3B99">
        <w:t>prvým</w:t>
      </w:r>
      <w:proofErr w:type="spellEnd"/>
      <w:r w:rsidRPr="009F3B99">
        <w:t xml:space="preserve"> </w:t>
      </w:r>
      <w:proofErr w:type="spellStart"/>
      <w:r w:rsidRPr="009F3B99">
        <w:t>stupňom</w:t>
      </w:r>
      <w:proofErr w:type="spellEnd"/>
      <w:r w:rsidRPr="009F3B99">
        <w:t xml:space="preserve"> (</w:t>
      </w:r>
      <w:proofErr w:type="spellStart"/>
      <w:r w:rsidRPr="009F3B99">
        <w:t>používateľom</w:t>
      </w:r>
      <w:proofErr w:type="spellEnd"/>
      <w:r w:rsidRPr="009F3B99">
        <w:t xml:space="preserve"> </w:t>
      </w:r>
      <w:proofErr w:type="spellStart"/>
      <w:r w:rsidRPr="009F3B99">
        <w:t>ktorý</w:t>
      </w:r>
      <w:proofErr w:type="spellEnd"/>
      <w:r w:rsidRPr="009F3B99">
        <w:t xml:space="preserve"> </w:t>
      </w:r>
      <w:proofErr w:type="spellStart"/>
      <w:r w:rsidRPr="009F3B99">
        <w:t>má</w:t>
      </w:r>
      <w:proofErr w:type="spellEnd"/>
      <w:r w:rsidRPr="009F3B99">
        <w:t xml:space="preserve"> </w:t>
      </w:r>
      <w:proofErr w:type="spellStart"/>
      <w:r w:rsidRPr="009F3B99">
        <w:t>nastavenú</w:t>
      </w:r>
      <w:proofErr w:type="spellEnd"/>
      <w:r w:rsidRPr="009F3B99">
        <w:t xml:space="preserve"> </w:t>
      </w:r>
      <w:proofErr w:type="spellStart"/>
      <w:r w:rsidRPr="009F3B99">
        <w:t>možnosť</w:t>
      </w:r>
      <w:proofErr w:type="spellEnd"/>
      <w:r w:rsidRPr="009F3B99">
        <w:t xml:space="preserve"> </w:t>
      </w:r>
      <w:proofErr w:type="spellStart"/>
      <w:r w:rsidRPr="009F3B99">
        <w:t>schválenie</w:t>
      </w:r>
      <w:proofErr w:type="spellEnd"/>
      <w:r w:rsidRPr="009F3B99">
        <w:t>).</w:t>
      </w:r>
    </w:p>
    <w:p w14:paraId="2DBD4102" w14:textId="77777777" w:rsidR="00B014D5" w:rsidRDefault="00B014D5">
      <w:pPr>
        <w:spacing w:before="0" w:after="0"/>
      </w:pPr>
    </w:p>
    <w:p w14:paraId="5073B062" w14:textId="77777777" w:rsidR="00B014D5" w:rsidRPr="00837874" w:rsidRDefault="00B014D5" w:rsidP="00741E48">
      <w:pPr>
        <w:pStyle w:val="IW-Nadpis2"/>
      </w:pPr>
      <w:bookmarkStart w:id="72" w:name="_Toc112239893"/>
      <w:bookmarkStart w:id="73" w:name="_Toc142904158"/>
      <w:r>
        <w:t>Šablóny web stránok</w:t>
      </w:r>
      <w:bookmarkEnd w:id="72"/>
      <w:bookmarkEnd w:id="73"/>
    </w:p>
    <w:p w14:paraId="01428476" w14:textId="1FAF5852" w:rsidR="00B014D5" w:rsidRDefault="00B014D5" w:rsidP="02231CFF">
      <w:pPr>
        <w:pStyle w:val="IW-Norml"/>
        <w:rPr>
          <w:rFonts w:asciiTheme="majorHAnsi" w:hAnsiTheme="majorHAnsi" w:cstheme="majorBidi"/>
        </w:rPr>
      </w:pPr>
      <w:r w:rsidRPr="02231CFF">
        <w:rPr>
          <w:rFonts w:asciiTheme="majorHAnsi" w:hAnsiTheme="majorHAnsi" w:cstheme="majorBidi"/>
        </w:rPr>
        <w:t xml:space="preserve">Pre potreby web sídla sú k dispozícii viaceré vizuálne šablóny, z ktorých každá má iné využitie. Šablónu stránky môžete meniť.  </w:t>
      </w:r>
    </w:p>
    <w:p w14:paraId="72AFECBC" w14:textId="5A17E0FC" w:rsidR="00644E1E" w:rsidRDefault="00644E1E" w:rsidP="00705B85">
      <w:pPr>
        <w:pStyle w:val="Obrzok"/>
        <w:rPr>
          <w:rFonts w:eastAsiaTheme="majorEastAsia" w:cstheme="majorBidi"/>
          <w:b/>
          <w:bCs/>
          <w:color w:val="5B9BD5" w:themeColor="accent1"/>
          <w:sz w:val="28"/>
          <w:szCs w:val="28"/>
          <w:lang w:eastAsia="en-US"/>
        </w:rPr>
      </w:pPr>
      <w:r>
        <w:br w:type="page"/>
      </w:r>
      <w:r w:rsidR="00705B85" w:rsidRPr="00705B85">
        <w:lastRenderedPageBreak/>
        <w:drawing>
          <wp:inline distT="0" distB="0" distL="0" distR="0" wp14:anchorId="611EFBE3" wp14:editId="43D68407">
            <wp:extent cx="5728970" cy="1725295"/>
            <wp:effectExtent l="0" t="0" r="0" b="1905"/>
            <wp:docPr id="166183739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7393" name="Picture 1" descr="Graphical user interface, text, application, email&#10;&#10;Description automatically generated"/>
                    <pic:cNvPicPr/>
                  </pic:nvPicPr>
                  <pic:blipFill>
                    <a:blip r:embed="rId72"/>
                    <a:stretch>
                      <a:fillRect/>
                    </a:stretch>
                  </pic:blipFill>
                  <pic:spPr>
                    <a:xfrm>
                      <a:off x="0" y="0"/>
                      <a:ext cx="5728970" cy="1725295"/>
                    </a:xfrm>
                    <a:prstGeom prst="rect">
                      <a:avLst/>
                    </a:prstGeom>
                  </pic:spPr>
                </pic:pic>
              </a:graphicData>
            </a:graphic>
          </wp:inline>
        </w:drawing>
      </w:r>
    </w:p>
    <w:p w14:paraId="04761983" w14:textId="77777777" w:rsidR="002C5927" w:rsidRPr="000672C0" w:rsidRDefault="002C5927" w:rsidP="00741E48">
      <w:pPr>
        <w:pStyle w:val="IW-Nadpis2"/>
      </w:pPr>
      <w:bookmarkStart w:id="74" w:name="_Toc112239894"/>
      <w:bookmarkStart w:id="75" w:name="_Toc142904159"/>
      <w:r>
        <w:t>Administrácia adresárov a stromovej štruktúry webstránok</w:t>
      </w:r>
      <w:bookmarkEnd w:id="74"/>
      <w:bookmarkEnd w:id="75"/>
    </w:p>
    <w:p w14:paraId="41BD6831" w14:textId="28AE7E55" w:rsidR="002C5927" w:rsidRDefault="002C5927" w:rsidP="02231CFF">
      <w:pPr>
        <w:pStyle w:val="IW-Norml"/>
        <w:rPr>
          <w:rFonts w:asciiTheme="majorHAnsi" w:hAnsiTheme="majorHAnsi" w:cstheme="majorBidi"/>
        </w:rPr>
      </w:pPr>
      <w:r>
        <w:rPr>
          <w:rFonts w:asciiTheme="majorHAnsi" w:hAnsiTheme="majorHAnsi" w:cstheme="majorHAnsi"/>
        </w:rPr>
        <w:drawing>
          <wp:anchor distT="0" distB="0" distL="114300" distR="114300" simplePos="0" relativeHeight="251658282" behindDoc="0" locked="0" layoutInCell="1" allowOverlap="1" wp14:anchorId="1AFF34EB" wp14:editId="49314830">
            <wp:simplePos x="0" y="0"/>
            <wp:positionH relativeFrom="column">
              <wp:posOffset>788670</wp:posOffset>
            </wp:positionH>
            <wp:positionV relativeFrom="paragraph">
              <wp:posOffset>809625</wp:posOffset>
            </wp:positionV>
            <wp:extent cx="124691" cy="124691"/>
            <wp:effectExtent l="0" t="0" r="8890" b="8890"/>
            <wp:wrapNone/>
            <wp:docPr id="1289567105" name="Graphic 1289567105"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4691" cy="124691"/>
                    </a:xfrm>
                    <a:prstGeom prst="rect">
                      <a:avLst/>
                    </a:prstGeom>
                  </pic:spPr>
                </pic:pic>
              </a:graphicData>
            </a:graphic>
            <wp14:sizeRelH relativeFrom="margin">
              <wp14:pctWidth>0</wp14:pctWidth>
            </wp14:sizeRelH>
            <wp14:sizeRelV relativeFrom="margin">
              <wp14:pctHeight>0</wp14:pctHeight>
            </wp14:sizeRelV>
          </wp:anchor>
        </w:drawing>
      </w:r>
      <w:r w:rsidRPr="02231CFF">
        <w:rPr>
          <w:rFonts w:asciiTheme="majorHAnsi" w:hAnsiTheme="majorHAnsi" w:cstheme="majorBidi"/>
        </w:rPr>
        <w:t>Ak má redaktor k dispozícii nástroje pre správu adresárov, prístup k nim má cez záložku Web stránka:</w:t>
      </w:r>
    </w:p>
    <w:p w14:paraId="58C89CE3" w14:textId="652911C3" w:rsidR="00AB7CF3" w:rsidRPr="0047055A" w:rsidRDefault="00AB7CF3" w:rsidP="00AB7CF3">
      <w:pPr>
        <w:pStyle w:val="Obrzok"/>
      </w:pPr>
      <w:r w:rsidRPr="00AB7CF3">
        <w:drawing>
          <wp:inline distT="0" distB="0" distL="0" distR="0" wp14:anchorId="739B600C" wp14:editId="176591B4">
            <wp:extent cx="5728970" cy="2145030"/>
            <wp:effectExtent l="0" t="0" r="0" b="1270"/>
            <wp:docPr id="10819253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5359" name="Picture 1" descr="Graphical user interface, application&#10;&#10;Description automatically generated"/>
                    <pic:cNvPicPr/>
                  </pic:nvPicPr>
                  <pic:blipFill>
                    <a:blip r:embed="rId73"/>
                    <a:stretch>
                      <a:fillRect/>
                    </a:stretch>
                  </pic:blipFill>
                  <pic:spPr>
                    <a:xfrm>
                      <a:off x="0" y="0"/>
                      <a:ext cx="5728970" cy="2145030"/>
                    </a:xfrm>
                    <a:prstGeom prst="rect">
                      <a:avLst/>
                    </a:prstGeom>
                  </pic:spPr>
                </pic:pic>
              </a:graphicData>
            </a:graphic>
          </wp:inline>
        </w:drawing>
      </w:r>
    </w:p>
    <w:p w14:paraId="1A530315" w14:textId="5A39A62B" w:rsidR="002C5927" w:rsidRPr="0047055A" w:rsidRDefault="002C5927" w:rsidP="002C5927">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32</w:t>
      </w:r>
      <w:r w:rsidRPr="02231CFF">
        <w:rPr>
          <w:noProof/>
        </w:rPr>
        <w:fldChar w:fldCharType="end"/>
      </w:r>
      <w:r>
        <w:t xml:space="preserve"> Ovládacie prvky pre adresár</w:t>
      </w:r>
    </w:p>
    <w:p w14:paraId="7DAA09F4" w14:textId="77777777" w:rsidR="002C5927" w:rsidRDefault="002C5927" w:rsidP="02231CFF">
      <w:pPr>
        <w:pStyle w:val="IW-Norml"/>
        <w:rPr>
          <w:rFonts w:asciiTheme="majorHAnsi" w:hAnsiTheme="majorHAnsi" w:cstheme="majorBidi"/>
        </w:rPr>
      </w:pPr>
    </w:p>
    <w:p w14:paraId="7F4CC0DC" w14:textId="07106860" w:rsidR="002C5927" w:rsidRPr="0047055A" w:rsidRDefault="002C5927" w:rsidP="002C5927">
      <w:pPr>
        <w:pStyle w:val="IW-Nadpis3"/>
        <w:numPr>
          <w:ilvl w:val="2"/>
          <w:numId w:val="0"/>
        </w:numPr>
      </w:pPr>
      <w:bookmarkStart w:id="76" w:name="_Toc112239895"/>
      <w:bookmarkStart w:id="77" w:name="_Toc142904160"/>
      <w:r>
        <w:t xml:space="preserve">Nový adresár/priečinok </w:t>
      </w:r>
      <w:r w:rsidR="00246399">
        <w:t xml:space="preserve">webstránok </w:t>
      </w:r>
      <w:r>
        <w:t>a editácia jeho parametrov</w:t>
      </w:r>
      <w:bookmarkEnd w:id="76"/>
      <w:bookmarkEnd w:id="77"/>
    </w:p>
    <w:p w14:paraId="3E8FB56D" w14:textId="58C587F8" w:rsidR="002C5927" w:rsidRPr="0047055A" w:rsidRDefault="002C5927" w:rsidP="02231CFF">
      <w:pPr>
        <w:pStyle w:val="IW-Norml"/>
        <w:rPr>
          <w:rFonts w:asciiTheme="majorHAnsi" w:hAnsiTheme="majorHAnsi" w:cstheme="majorBidi"/>
        </w:rPr>
      </w:pPr>
      <w:r w:rsidRPr="02231CFF">
        <w:rPr>
          <w:rFonts w:asciiTheme="majorHAnsi" w:hAnsiTheme="majorHAnsi" w:cstheme="majorBidi"/>
        </w:rPr>
        <w:t xml:space="preserve">Adresár sa vytvára cez ikonu </w:t>
      </w:r>
      <w:r w:rsidRPr="00284FAB">
        <w:rPr>
          <w:rFonts w:asciiTheme="majorHAnsi" w:hAnsiTheme="majorHAnsi" w:cstheme="majorHAnsi"/>
        </w:rPr>
        <w:drawing>
          <wp:inline distT="0" distB="0" distL="0" distR="0" wp14:anchorId="65929797" wp14:editId="43CE6056">
            <wp:extent cx="229235" cy="224155"/>
            <wp:effectExtent l="0" t="0" r="0" b="4445"/>
            <wp:docPr id="1289567106"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6" name="Picture 1202872066" descr="Diagram&#10;&#10;Description automatically generated with medium confidence"/>
                    <pic:cNvPicPr/>
                  </pic:nvPicPr>
                  <pic:blipFill rotWithShape="1">
                    <a:blip r:embed="rId55">
                      <a:extLst>
                        <a:ext uri="{28A0092B-C50C-407E-A947-70E740481C1C}">
                          <a14:useLocalDpi xmlns:a14="http://schemas.microsoft.com/office/drawing/2010/main" val="0"/>
                        </a:ext>
                      </a:extLst>
                    </a:blip>
                    <a:srcRect l="22543" t="41898" r="22954" b="18830"/>
                    <a:stretch/>
                  </pic:blipFill>
                  <pic:spPr bwMode="auto">
                    <a:xfrm>
                      <a:off x="0" y="0"/>
                      <a:ext cx="229235" cy="224155"/>
                    </a:xfrm>
                    <a:prstGeom prst="rect">
                      <a:avLst/>
                    </a:prstGeom>
                    <a:ln>
                      <a:noFill/>
                    </a:ln>
                    <a:extLst>
                      <a:ext uri="{53640926-AAD7-44D8-BBD7-CCE9431645EC}">
                        <a14:shadowObscured xmlns:a14="http://schemas.microsoft.com/office/drawing/2010/main"/>
                      </a:ext>
                    </a:extLst>
                  </pic:spPr>
                </pic:pic>
              </a:graphicData>
            </a:graphic>
          </wp:inline>
        </w:drawing>
      </w:r>
      <w:r w:rsidRPr="02231CFF">
        <w:rPr>
          <w:rFonts w:asciiTheme="majorHAnsi" w:hAnsiTheme="majorHAnsi" w:cstheme="majorBidi"/>
        </w:rPr>
        <w:t>Pridať . Po kliknutí sa zobrazí dialógové okno:</w:t>
      </w:r>
    </w:p>
    <w:p w14:paraId="2A2FFA07" w14:textId="77777777" w:rsidR="002C5927" w:rsidRDefault="002C5927" w:rsidP="002C5927">
      <w:pPr>
        <w:pStyle w:val="Podobrazkom"/>
      </w:pPr>
      <w:r>
        <w:lastRenderedPageBreak/>
        <w:drawing>
          <wp:inline distT="0" distB="0" distL="0" distR="0" wp14:anchorId="5F528CF8" wp14:editId="3818B562">
            <wp:extent cx="4391025" cy="2965129"/>
            <wp:effectExtent l="0" t="0" r="0" b="6985"/>
            <wp:docPr id="21449714"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91025" cy="2965129"/>
                    </a:xfrm>
                    <a:prstGeom prst="rect">
                      <a:avLst/>
                    </a:prstGeom>
                  </pic:spPr>
                </pic:pic>
              </a:graphicData>
            </a:graphic>
          </wp:inline>
        </w:drawing>
      </w:r>
    </w:p>
    <w:p w14:paraId="0D97B9CF" w14:textId="454DB952" w:rsidR="002C5927" w:rsidRPr="0047055A" w:rsidRDefault="002C5927" w:rsidP="002C5927">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33</w:t>
      </w:r>
      <w:r w:rsidRPr="02231CFF">
        <w:rPr>
          <w:noProof/>
        </w:rPr>
        <w:fldChar w:fldCharType="end"/>
      </w:r>
      <w:r>
        <w:t xml:space="preserve"> Dialógové okno pre vytvorenie nového adresára</w:t>
      </w:r>
    </w:p>
    <w:p w14:paraId="10BFF6D2" w14:textId="77777777" w:rsidR="002C5927" w:rsidRDefault="002C5927" w:rsidP="02231CFF">
      <w:pPr>
        <w:pStyle w:val="IW-Norml"/>
        <w:rPr>
          <w:rFonts w:asciiTheme="majorHAnsi" w:hAnsiTheme="majorHAnsi" w:cstheme="majorBidi"/>
        </w:rPr>
      </w:pPr>
    </w:p>
    <w:p w14:paraId="2F6C87BE" w14:textId="77777777" w:rsidR="002C5927" w:rsidRPr="0047055A" w:rsidRDefault="002C5927" w:rsidP="02231CFF">
      <w:pPr>
        <w:pStyle w:val="IW-Norml"/>
        <w:rPr>
          <w:rFonts w:asciiTheme="majorHAnsi" w:hAnsiTheme="majorHAnsi" w:cstheme="majorBidi"/>
        </w:rPr>
      </w:pPr>
      <w:r w:rsidRPr="02231CFF">
        <w:rPr>
          <w:rFonts w:asciiTheme="majorHAnsi" w:hAnsiTheme="majorHAnsi" w:cstheme="majorBidi"/>
        </w:rPr>
        <w:t xml:space="preserve">Tu je potrebné zadefinovať Názov adresára/priečinku. Ten je potom automaticky skopírovaný aj do položky Navigačná lišta a menu. Jeho názov v stromovej štruktúre a názov zobrazený v navigácii a menu môže byť totiž odlišný. Do navigačnej lišty sa niekedy vkladajú aj rôzne potrebné parametre pre výsledný HTML kód stránky. Tieto kódy </w:t>
      </w:r>
      <w:r w:rsidRPr="02231CFF">
        <w:rPr>
          <w:rFonts w:asciiTheme="majorHAnsi" w:hAnsiTheme="majorHAnsi" w:cstheme="majorBidi"/>
          <w:b/>
          <w:bCs/>
        </w:rPr>
        <w:t>nemeňte a nemažte.</w:t>
      </w:r>
    </w:p>
    <w:p w14:paraId="71A0595D" w14:textId="77777777" w:rsidR="002C5927" w:rsidRPr="0047055A" w:rsidRDefault="002C5927" w:rsidP="02231CFF">
      <w:pPr>
        <w:rPr>
          <w:rFonts w:asciiTheme="majorHAnsi" w:hAnsiTheme="majorHAnsi" w:cstheme="majorBidi"/>
        </w:rPr>
      </w:pPr>
    </w:p>
    <w:p w14:paraId="2F9140B8" w14:textId="77777777" w:rsidR="002C5927" w:rsidRPr="0047055A" w:rsidRDefault="002C5927" w:rsidP="02231CFF">
      <w:pPr>
        <w:pStyle w:val="IW-Norml"/>
        <w:rPr>
          <w:rFonts w:asciiTheme="majorHAnsi" w:hAnsiTheme="majorHAnsi" w:cstheme="majorBidi"/>
        </w:rPr>
      </w:pPr>
      <w:r w:rsidRPr="02231CFF">
        <w:rPr>
          <w:rFonts w:asciiTheme="majorHAnsi" w:hAnsiTheme="majorHAnsi" w:cstheme="majorBidi"/>
        </w:rPr>
        <w:t xml:space="preserve">Ďalšia položka je </w:t>
      </w:r>
      <w:r>
        <w:rPr>
          <w:rFonts w:ascii="Asap" w:hAnsi="Asap"/>
          <w:color w:val="13151B"/>
          <w:sz w:val="21"/>
          <w:szCs w:val="21"/>
          <w:shd w:val="clear" w:color="auto" w:fill="FFFFFF"/>
        </w:rPr>
        <w:t>Nadradený priečinok</w:t>
      </w:r>
      <w:r w:rsidRPr="02231CFF">
        <w:rPr>
          <w:rFonts w:asciiTheme="majorHAnsi" w:hAnsiTheme="majorHAnsi" w:cstheme="majorBidi"/>
        </w:rPr>
        <w:t>. Tu je zadefinované umiestnenie adresára v štruktúre webu. URL názov adresára bude automaticky vygenerovaný podľa štruktúry webu hneď po vytvorení adresára.</w:t>
      </w:r>
    </w:p>
    <w:p w14:paraId="726C971A" w14:textId="77777777" w:rsidR="002C5927" w:rsidRDefault="002C5927" w:rsidP="02231CFF">
      <w:pPr>
        <w:pStyle w:val="IW-Norml"/>
        <w:rPr>
          <w:rFonts w:asciiTheme="majorHAnsi" w:hAnsiTheme="majorHAnsi" w:cstheme="majorBidi"/>
        </w:rPr>
      </w:pPr>
      <w:r w:rsidRPr="02231CFF">
        <w:rPr>
          <w:rFonts w:ascii="Asap" w:hAnsi="Asap" w:cstheme="majorBidi"/>
          <w:sz w:val="20"/>
          <w:szCs w:val="20"/>
        </w:rPr>
        <w:t>Doména</w:t>
      </w:r>
      <w:r w:rsidRPr="02231CFF">
        <w:rPr>
          <w:rFonts w:asciiTheme="majorHAnsi" w:hAnsiTheme="majorHAnsi" w:cstheme="majorBidi"/>
        </w:rPr>
        <w:t xml:space="preserve"> definuje na ktorej doméne sa má adresár vytvoriť.</w:t>
      </w:r>
    </w:p>
    <w:p w14:paraId="2DBE9C12" w14:textId="2E3894D1" w:rsidR="002C5927" w:rsidRDefault="002C5927" w:rsidP="02231CFF">
      <w:pPr>
        <w:spacing w:before="0" w:after="0"/>
        <w:rPr>
          <w:rFonts w:eastAsiaTheme="majorEastAsia" w:cstheme="majorBidi"/>
          <w:b/>
          <w:bCs/>
          <w:color w:val="5B9BD5" w:themeColor="accent1"/>
          <w:sz w:val="28"/>
          <w:szCs w:val="28"/>
          <w:lang w:eastAsia="en-US"/>
        </w:rPr>
      </w:pPr>
      <w:r w:rsidRPr="02231CFF">
        <w:rPr>
          <w:rFonts w:asciiTheme="majorHAnsi" w:hAnsiTheme="majorHAnsi" w:cstheme="majorBidi"/>
        </w:rPr>
        <w:t xml:space="preserve">V záložke </w:t>
      </w:r>
      <w:r w:rsidRPr="02231CFF">
        <w:rPr>
          <w:rFonts w:ascii="Asap" w:hAnsi="Asap" w:cstheme="majorBidi"/>
          <w:sz w:val="20"/>
          <w:szCs w:val="20"/>
        </w:rPr>
        <w:t>Publikovanie</w:t>
      </w:r>
      <w:r w:rsidRPr="02231CFF">
        <w:rPr>
          <w:rFonts w:asciiTheme="majorHAnsi" w:hAnsiTheme="majorHAnsi" w:cstheme="majorBidi"/>
        </w:rPr>
        <w:t xml:space="preserve"> máte možnosť nastaviť aplikáciu zmeny adresára na určitý čas dopredu. </w:t>
      </w:r>
      <w:r w:rsidRPr="02231CFF">
        <w:rPr>
          <w:rStyle w:val="IW-NormlChar"/>
          <w:rFonts w:asciiTheme="majorHAnsi" w:hAnsiTheme="majorHAnsi" w:cstheme="majorBidi"/>
        </w:rPr>
        <w:t>Dátum na zmenu nastavení adresára do budúcnosti však nastavujte až po vykonaní potr</w:t>
      </w:r>
      <w:r w:rsidR="00D96E3E" w:rsidRPr="02231CFF">
        <w:rPr>
          <w:rStyle w:val="IW-NormlChar"/>
          <w:rFonts w:asciiTheme="majorHAnsi" w:hAnsiTheme="majorHAnsi" w:cstheme="majorBidi"/>
        </w:rPr>
        <w:t>e</w:t>
      </w:r>
      <w:proofErr w:type="spellStart"/>
      <w:r w:rsidRPr="02231CFF">
        <w:rPr>
          <w:rFonts w:asciiTheme="majorHAnsi" w:hAnsiTheme="majorHAnsi" w:cstheme="majorBidi"/>
        </w:rPr>
        <w:t>bných</w:t>
      </w:r>
      <w:proofErr w:type="spellEnd"/>
      <w:r w:rsidRPr="02231CFF">
        <w:rPr>
          <w:rFonts w:asciiTheme="majorHAnsi" w:hAnsiTheme="majorHAnsi" w:cstheme="majorBidi"/>
        </w:rPr>
        <w:t xml:space="preserve"> zmien v ostatných záložkách dialógového okna. Nastavená zmena zmení všetky nastavenia adresára v danom čase a prepíše tie predošlé, ak boli dovtedy nejaké vykonané. Inak by sa realizované zmeny prejavili na adresári okamžite.</w:t>
      </w:r>
      <w:r>
        <w:br w:type="page"/>
      </w:r>
    </w:p>
    <w:p w14:paraId="1E75D622" w14:textId="484123B9" w:rsidR="00893B8D" w:rsidRDefault="00893B8D" w:rsidP="00741E48">
      <w:pPr>
        <w:pStyle w:val="IW-Nadpis2"/>
      </w:pPr>
      <w:bookmarkStart w:id="78" w:name="_Toc112239897"/>
      <w:bookmarkStart w:id="79" w:name="_Toc142904161"/>
      <w:r>
        <w:lastRenderedPageBreak/>
        <w:t xml:space="preserve">Pridávanie </w:t>
      </w:r>
      <w:r w:rsidR="002E5BDC">
        <w:t>textových blokov</w:t>
      </w:r>
      <w:r w:rsidR="00375765">
        <w:t xml:space="preserve"> a</w:t>
      </w:r>
      <w:r w:rsidR="002E5BDC">
        <w:t xml:space="preserve"> základného </w:t>
      </w:r>
      <w:r w:rsidR="004B7FAF">
        <w:t>obsahu stránky</w:t>
      </w:r>
      <w:bookmarkEnd w:id="79"/>
    </w:p>
    <w:p w14:paraId="12593D1B" w14:textId="5CB962A4" w:rsidR="00375765" w:rsidRDefault="002E5BDC" w:rsidP="02231CFF">
      <w:pPr>
        <w:rPr>
          <w:rFonts w:eastAsiaTheme="minorEastAsia"/>
          <w:lang w:eastAsia="en-US"/>
        </w:rPr>
      </w:pPr>
      <w:r>
        <w:rPr>
          <w:noProof/>
        </w:rPr>
        <w:drawing>
          <wp:inline distT="0" distB="0" distL="0" distR="0" wp14:anchorId="4F0A1A73" wp14:editId="540C4A92">
            <wp:extent cx="5728972" cy="2026285"/>
            <wp:effectExtent l="0" t="0" r="5080" b="0"/>
            <wp:docPr id="1289567113" name="Picture 1289567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13"/>
                    <pic:cNvPicPr/>
                  </pic:nvPicPr>
                  <pic:blipFill>
                    <a:blip r:embed="rId75">
                      <a:extLst>
                        <a:ext uri="{28A0092B-C50C-407E-A947-70E740481C1C}">
                          <a14:useLocalDpi xmlns:a14="http://schemas.microsoft.com/office/drawing/2010/main" val="0"/>
                        </a:ext>
                      </a:extLst>
                    </a:blip>
                    <a:stretch>
                      <a:fillRect/>
                    </a:stretch>
                  </pic:blipFill>
                  <pic:spPr>
                    <a:xfrm>
                      <a:off x="0" y="0"/>
                      <a:ext cx="5728972" cy="2026285"/>
                    </a:xfrm>
                    <a:prstGeom prst="rect">
                      <a:avLst/>
                    </a:prstGeom>
                  </pic:spPr>
                </pic:pic>
              </a:graphicData>
            </a:graphic>
          </wp:inline>
        </w:drawing>
      </w:r>
    </w:p>
    <w:p w14:paraId="4EFD973C" w14:textId="4F6DD692" w:rsidR="002E5BDC" w:rsidRDefault="008B4D5E" w:rsidP="02231CFF">
      <w:pPr>
        <w:rPr>
          <w:rFonts w:eastAsiaTheme="minorEastAsia"/>
          <w:lang w:eastAsia="en-US"/>
        </w:rPr>
      </w:pPr>
      <w:r w:rsidRPr="02231CFF">
        <w:rPr>
          <w:rFonts w:eastAsiaTheme="minorEastAsia"/>
        </w:rPr>
        <w:t xml:space="preserve">Po úspešnom vytvorení </w:t>
      </w:r>
      <w:r w:rsidR="00D93741" w:rsidRPr="02231CFF">
        <w:rPr>
          <w:rFonts w:eastAsiaTheme="minorEastAsia"/>
        </w:rPr>
        <w:t xml:space="preserve">novej </w:t>
      </w:r>
      <w:r w:rsidR="00BD41E2" w:rsidRPr="02231CFF">
        <w:rPr>
          <w:rFonts w:eastAsiaTheme="minorEastAsia"/>
        </w:rPr>
        <w:t>stránky</w:t>
      </w:r>
      <w:r w:rsidR="0014299E" w:rsidRPr="02231CFF">
        <w:rPr>
          <w:rFonts w:eastAsiaTheme="minorEastAsia"/>
        </w:rPr>
        <w:t>, správnom nastavení</w:t>
      </w:r>
      <w:r w:rsidR="00BD41E2" w:rsidRPr="02231CFF">
        <w:rPr>
          <w:rFonts w:eastAsiaTheme="minorEastAsia"/>
        </w:rPr>
        <w:t xml:space="preserve"> </w:t>
      </w:r>
      <w:r w:rsidR="002349B4" w:rsidRPr="02231CFF">
        <w:rPr>
          <w:rFonts w:eastAsiaTheme="minorEastAsia"/>
        </w:rPr>
        <w:t>a jej umiestnení v</w:t>
      </w:r>
      <w:r w:rsidR="00D93741" w:rsidRPr="02231CFF">
        <w:rPr>
          <w:rFonts w:eastAsiaTheme="minorEastAsia"/>
        </w:rPr>
        <w:t> </w:t>
      </w:r>
      <w:r w:rsidR="0014299E" w:rsidRPr="02231CFF">
        <w:rPr>
          <w:rFonts w:eastAsiaTheme="minorEastAsia"/>
        </w:rPr>
        <w:t>priečinkoch</w:t>
      </w:r>
      <w:r w:rsidR="00D93741" w:rsidRPr="02231CFF">
        <w:rPr>
          <w:rFonts w:eastAsiaTheme="minorEastAsia"/>
        </w:rPr>
        <w:t xml:space="preserve"> je potrebné stránku naplniť obsahom a textom.</w:t>
      </w:r>
    </w:p>
    <w:p w14:paraId="3B52D08B" w14:textId="38078902" w:rsidR="00D93741" w:rsidRDefault="009D2820" w:rsidP="02231CFF">
      <w:pPr>
        <w:rPr>
          <w:rFonts w:eastAsiaTheme="minorEastAsia"/>
          <w:lang w:eastAsia="en-US"/>
        </w:rPr>
      </w:pPr>
      <w:r w:rsidRPr="02231CFF">
        <w:rPr>
          <w:rFonts w:eastAsiaTheme="minorEastAsia"/>
        </w:rPr>
        <w:t xml:space="preserve">Na prázdnej stránke sa Vám zobrazí </w:t>
      </w:r>
      <w:r w:rsidR="00C342C2" w:rsidRPr="02231CFF">
        <w:rPr>
          <w:rFonts w:eastAsiaTheme="minorEastAsia"/>
        </w:rPr>
        <w:t xml:space="preserve">malá ikonka </w:t>
      </w:r>
      <w:r w:rsidR="009318D6" w:rsidRPr="02231CFF">
        <w:rPr>
          <w:rFonts w:eastAsiaTheme="minorEastAsia"/>
        </w:rPr>
        <w:t>+ Vložiť. Vložiť do stránky môžete text</w:t>
      </w:r>
      <w:r w:rsidR="009107A3" w:rsidRPr="02231CFF">
        <w:rPr>
          <w:rFonts w:eastAsiaTheme="minorEastAsia"/>
        </w:rPr>
        <w:t>, obrázky/médiá, Aplikácie</w:t>
      </w:r>
      <w:r w:rsidR="00837BE3" w:rsidRPr="02231CFF">
        <w:rPr>
          <w:rFonts w:eastAsiaTheme="minorEastAsia"/>
        </w:rPr>
        <w:t xml:space="preserve"> systému </w:t>
      </w:r>
      <w:proofErr w:type="spellStart"/>
      <w:r w:rsidR="00837BE3" w:rsidRPr="02231CFF">
        <w:rPr>
          <w:rFonts w:eastAsiaTheme="minorEastAsia"/>
        </w:rPr>
        <w:t>WebJET</w:t>
      </w:r>
      <w:proofErr w:type="spellEnd"/>
      <w:r w:rsidR="00837BE3" w:rsidRPr="02231CFF">
        <w:rPr>
          <w:rFonts w:eastAsiaTheme="minorEastAsia"/>
        </w:rPr>
        <w:t xml:space="preserve">, alebo preddefinované bloky. Bloky môžu byť </w:t>
      </w:r>
      <w:r w:rsidR="00AB3F29" w:rsidRPr="02231CFF">
        <w:rPr>
          <w:rFonts w:eastAsiaTheme="minorEastAsia"/>
        </w:rPr>
        <w:t>upravené podľa Vašich požiadaviek, alebo základné preddefinované bloky</w:t>
      </w:r>
      <w:r w:rsidR="007A7102" w:rsidRPr="02231CFF">
        <w:rPr>
          <w:rFonts w:eastAsiaTheme="minorEastAsia"/>
        </w:rPr>
        <w:t xml:space="preserve"> do stĺpcov textu a pod.</w:t>
      </w:r>
    </w:p>
    <w:p w14:paraId="5FDF82A7" w14:textId="4619A524" w:rsidR="000C5698" w:rsidRDefault="000C5698" w:rsidP="02231CFF">
      <w:pPr>
        <w:rPr>
          <w:rFonts w:eastAsiaTheme="minorEastAsia"/>
          <w:lang w:eastAsia="en-US"/>
        </w:rPr>
      </w:pPr>
      <w:r w:rsidRPr="02231CFF">
        <w:rPr>
          <w:rFonts w:eastAsiaTheme="minorEastAsia"/>
        </w:rPr>
        <w:t xml:space="preserve">Po zvolení z hlavných 4 možností </w:t>
      </w:r>
      <w:r w:rsidR="00B212C2" w:rsidRPr="02231CFF">
        <w:rPr>
          <w:rFonts w:eastAsiaTheme="minorEastAsia"/>
        </w:rPr>
        <w:t>sa Vám zobrazí modálne okno, kde si viete vybrať s</w:t>
      </w:r>
      <w:r w:rsidR="0095548A" w:rsidRPr="02231CFF">
        <w:rPr>
          <w:rFonts w:eastAsiaTheme="minorEastAsia"/>
        </w:rPr>
        <w:t> </w:t>
      </w:r>
      <w:r w:rsidR="00B212C2" w:rsidRPr="02231CFF">
        <w:rPr>
          <w:rFonts w:eastAsiaTheme="minorEastAsia"/>
        </w:rPr>
        <w:t>ponuky</w:t>
      </w:r>
      <w:r w:rsidR="0095548A" w:rsidRPr="02231CFF">
        <w:rPr>
          <w:rFonts w:eastAsiaTheme="minorEastAsia"/>
        </w:rPr>
        <w:t xml:space="preserve"> a nastaviť prvku </w:t>
      </w:r>
      <w:r w:rsidR="00802473" w:rsidRPr="02231CFF">
        <w:rPr>
          <w:rFonts w:eastAsiaTheme="minorEastAsia"/>
        </w:rPr>
        <w:t>potrebné nastavenia.</w:t>
      </w:r>
    </w:p>
    <w:p w14:paraId="3B81EA53" w14:textId="6E8AAEF7" w:rsidR="00802473" w:rsidRPr="00375765" w:rsidRDefault="00802473" w:rsidP="02231CFF">
      <w:pPr>
        <w:rPr>
          <w:rFonts w:eastAsiaTheme="minorEastAsia"/>
          <w:lang w:eastAsia="en-US"/>
        </w:rPr>
      </w:pPr>
      <w:r>
        <w:rPr>
          <w:noProof/>
        </w:rPr>
        <w:drawing>
          <wp:inline distT="0" distB="0" distL="0" distR="0" wp14:anchorId="59673C1B" wp14:editId="0D81D3C0">
            <wp:extent cx="5728972" cy="3789045"/>
            <wp:effectExtent l="0" t="0" r="5080" b="1905"/>
            <wp:docPr id="1289567114" name="Picture 1289567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14"/>
                    <pic:cNvPicPr/>
                  </pic:nvPicPr>
                  <pic:blipFill>
                    <a:blip r:embed="rId76">
                      <a:extLst>
                        <a:ext uri="{28A0092B-C50C-407E-A947-70E740481C1C}">
                          <a14:useLocalDpi xmlns:a14="http://schemas.microsoft.com/office/drawing/2010/main" val="0"/>
                        </a:ext>
                      </a:extLst>
                    </a:blip>
                    <a:stretch>
                      <a:fillRect/>
                    </a:stretch>
                  </pic:blipFill>
                  <pic:spPr>
                    <a:xfrm>
                      <a:off x="0" y="0"/>
                      <a:ext cx="5728972" cy="3789045"/>
                    </a:xfrm>
                    <a:prstGeom prst="rect">
                      <a:avLst/>
                    </a:prstGeom>
                  </pic:spPr>
                </pic:pic>
              </a:graphicData>
            </a:graphic>
          </wp:inline>
        </w:drawing>
      </w:r>
    </w:p>
    <w:p w14:paraId="55975A13" w14:textId="77777777" w:rsidR="00802473" w:rsidRDefault="00802473" w:rsidP="02231CFF">
      <w:pPr>
        <w:spacing w:before="0" w:after="0"/>
        <w:rPr>
          <w:rFonts w:eastAsiaTheme="minorEastAsia"/>
          <w:highlight w:val="red"/>
          <w:lang w:eastAsia="en-US"/>
        </w:rPr>
      </w:pPr>
      <w:r w:rsidRPr="02231CFF">
        <w:rPr>
          <w:rFonts w:eastAsiaTheme="minorEastAsia"/>
          <w:highlight w:val="red"/>
        </w:rPr>
        <w:br w:type="page"/>
      </w:r>
    </w:p>
    <w:p w14:paraId="29A48E2D" w14:textId="5E895539" w:rsidR="00893B8D" w:rsidRPr="004A0D8B" w:rsidRDefault="00893B8D" w:rsidP="00741E48">
      <w:pPr>
        <w:pStyle w:val="IW-Nadpis2"/>
      </w:pPr>
      <w:bookmarkStart w:id="80" w:name="_Toc142904162"/>
      <w:r>
        <w:lastRenderedPageBreak/>
        <w:t>Duplikácia stránok</w:t>
      </w:r>
      <w:bookmarkEnd w:id="80"/>
    </w:p>
    <w:p w14:paraId="721B8418" w14:textId="21FDA87B" w:rsidR="00A733ED" w:rsidRDefault="00574B4A" w:rsidP="02231CFF">
      <w:pPr>
        <w:rPr>
          <w:rFonts w:eastAsiaTheme="minorEastAsia"/>
          <w:lang w:eastAsia="en-US"/>
        </w:rPr>
      </w:pPr>
      <w:r>
        <w:rPr>
          <w:rFonts w:cstheme="majorHAnsi"/>
          <w:noProof/>
        </w:rPr>
        <w:drawing>
          <wp:anchor distT="0" distB="0" distL="114300" distR="114300" simplePos="0" relativeHeight="251658323" behindDoc="0" locked="0" layoutInCell="1" allowOverlap="1" wp14:anchorId="1B354D87" wp14:editId="5FA7FF75">
            <wp:simplePos x="0" y="0"/>
            <wp:positionH relativeFrom="column">
              <wp:posOffset>1587004</wp:posOffset>
            </wp:positionH>
            <wp:positionV relativeFrom="paragraph">
              <wp:posOffset>982011</wp:posOffset>
            </wp:positionV>
            <wp:extent cx="142709" cy="142709"/>
            <wp:effectExtent l="0" t="0" r="0" b="0"/>
            <wp:wrapNone/>
            <wp:docPr id="1289567119" name="Graphic 128956711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2709" cy="142709"/>
                    </a:xfrm>
                    <a:prstGeom prst="rect">
                      <a:avLst/>
                    </a:prstGeom>
                  </pic:spPr>
                </pic:pic>
              </a:graphicData>
            </a:graphic>
            <wp14:sizeRelH relativeFrom="margin">
              <wp14:pctWidth>0</wp14:pctWidth>
            </wp14:sizeRelH>
            <wp14:sizeRelV relativeFrom="margin">
              <wp14:pctHeight>0</wp14:pctHeight>
            </wp14:sizeRelV>
          </wp:anchor>
        </w:drawing>
      </w:r>
      <w:r w:rsidR="00792167">
        <w:rPr>
          <w:rFonts w:eastAsiaTheme="minorEastAsia"/>
          <w:noProof/>
          <w:lang w:eastAsia="en-US"/>
        </w:rPr>
        <w:drawing>
          <wp:anchor distT="0" distB="0" distL="114300" distR="114300" simplePos="0" relativeHeight="251658321" behindDoc="0" locked="0" layoutInCell="1" allowOverlap="1" wp14:anchorId="78ABA08F" wp14:editId="453234D5">
            <wp:simplePos x="0" y="0"/>
            <wp:positionH relativeFrom="column">
              <wp:posOffset>-1099</wp:posOffset>
            </wp:positionH>
            <wp:positionV relativeFrom="paragraph">
              <wp:posOffset>494798</wp:posOffset>
            </wp:positionV>
            <wp:extent cx="5362311" cy="2351286"/>
            <wp:effectExtent l="0" t="0" r="0" b="0"/>
            <wp:wrapTopAndBottom/>
            <wp:docPr id="1289567116" name="Picture 1289567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16" name="Picture 1289567116"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362311" cy="2351286"/>
                    </a:xfrm>
                    <a:prstGeom prst="rect">
                      <a:avLst/>
                    </a:prstGeom>
                  </pic:spPr>
                </pic:pic>
              </a:graphicData>
            </a:graphic>
          </wp:anchor>
        </w:drawing>
      </w:r>
      <w:r w:rsidR="000C69B5" w:rsidRPr="02231CFF">
        <w:rPr>
          <w:rFonts w:eastAsiaTheme="minorEastAsia"/>
          <w:lang w:eastAsia="en-US"/>
        </w:rPr>
        <w:t xml:space="preserve">Ak si chcete niektoré kroky uľahčiť, prípadne zachovať </w:t>
      </w:r>
      <w:r w:rsidR="009E0C2E" w:rsidRPr="02231CFF">
        <w:rPr>
          <w:rFonts w:eastAsiaTheme="minorEastAsia"/>
          <w:lang w:eastAsia="en-US"/>
        </w:rPr>
        <w:t xml:space="preserve">rozloženie </w:t>
      </w:r>
      <w:r w:rsidR="000C69B5" w:rsidRPr="02231CFF">
        <w:rPr>
          <w:rFonts w:eastAsiaTheme="minorEastAsia"/>
          <w:lang w:eastAsia="en-US"/>
        </w:rPr>
        <w:t>už nastaven</w:t>
      </w:r>
      <w:r w:rsidR="009E0C2E" w:rsidRPr="02231CFF">
        <w:rPr>
          <w:rFonts w:eastAsiaTheme="minorEastAsia"/>
          <w:lang w:eastAsia="en-US"/>
        </w:rPr>
        <w:t xml:space="preserve">ej </w:t>
      </w:r>
      <w:r w:rsidR="000C69B5" w:rsidRPr="02231CFF">
        <w:rPr>
          <w:rFonts w:eastAsiaTheme="minorEastAsia"/>
          <w:lang w:eastAsia="en-US"/>
        </w:rPr>
        <w:t>a</w:t>
      </w:r>
      <w:r w:rsidR="009E0C2E" w:rsidRPr="02231CFF">
        <w:rPr>
          <w:rFonts w:eastAsiaTheme="minorEastAsia"/>
          <w:lang w:eastAsia="en-US"/>
        </w:rPr>
        <w:t> </w:t>
      </w:r>
      <w:r w:rsidR="000C69B5" w:rsidRPr="02231CFF">
        <w:rPr>
          <w:rFonts w:eastAsiaTheme="minorEastAsia"/>
          <w:lang w:eastAsia="en-US"/>
        </w:rPr>
        <w:t>nakonfigurovan</w:t>
      </w:r>
      <w:r w:rsidR="009E0C2E" w:rsidRPr="02231CFF">
        <w:rPr>
          <w:rFonts w:eastAsiaTheme="minorEastAsia"/>
          <w:lang w:eastAsia="en-US"/>
        </w:rPr>
        <w:t xml:space="preserve">ej stránky podľa Vašich predstáv. </w:t>
      </w:r>
      <w:proofErr w:type="spellStart"/>
      <w:r w:rsidR="009E0C2E" w:rsidRPr="02231CFF">
        <w:rPr>
          <w:rFonts w:eastAsiaTheme="minorEastAsia"/>
          <w:lang w:eastAsia="en-US"/>
        </w:rPr>
        <w:t>WebJET</w:t>
      </w:r>
      <w:proofErr w:type="spellEnd"/>
      <w:r w:rsidR="009E0C2E" w:rsidRPr="02231CFF">
        <w:rPr>
          <w:rFonts w:eastAsiaTheme="minorEastAsia"/>
          <w:lang w:eastAsia="en-US"/>
        </w:rPr>
        <w:t xml:space="preserve"> umožňuje aj </w:t>
      </w:r>
      <w:r w:rsidR="00F632BB" w:rsidRPr="02231CFF">
        <w:rPr>
          <w:rFonts w:eastAsiaTheme="minorEastAsia"/>
          <w:lang w:eastAsia="en-US"/>
        </w:rPr>
        <w:t>duplikáciu stránky.</w:t>
      </w:r>
      <w:r w:rsidR="000C69B5" w:rsidRPr="02231CFF">
        <w:rPr>
          <w:rFonts w:eastAsiaTheme="minorEastAsia"/>
          <w:lang w:eastAsia="en-US"/>
        </w:rPr>
        <w:t xml:space="preserve"> </w:t>
      </w:r>
      <w:r w:rsidR="00D44489">
        <w:rPr>
          <w:rFonts w:eastAsiaTheme="minorEastAsia"/>
          <w:lang w:eastAsia="en-US"/>
        </w:rPr>
        <w:br/>
      </w:r>
    </w:p>
    <w:p w14:paraId="02E616C6" w14:textId="163A3F24" w:rsidR="00D44489" w:rsidRDefault="00D44489" w:rsidP="02231CFF">
      <w:pPr>
        <w:rPr>
          <w:rFonts w:eastAsiaTheme="minorEastAsia"/>
          <w:lang w:eastAsia="en-US"/>
        </w:rPr>
      </w:pPr>
      <w:r w:rsidRPr="02231CFF">
        <w:rPr>
          <w:rFonts w:eastAsiaTheme="minorEastAsia"/>
        </w:rPr>
        <w:t xml:space="preserve">Pri duplikácií stránok je nevyhnutné si </w:t>
      </w:r>
      <w:r w:rsidR="007D5626" w:rsidRPr="02231CFF">
        <w:rPr>
          <w:rFonts w:eastAsiaTheme="minorEastAsia"/>
        </w:rPr>
        <w:t xml:space="preserve">vždy detailne skontrolovať </w:t>
      </w:r>
      <w:r w:rsidR="00151DB4" w:rsidRPr="02231CFF">
        <w:rPr>
          <w:rFonts w:eastAsiaTheme="minorEastAsia"/>
        </w:rPr>
        <w:t xml:space="preserve">prípadne prepojenia </w:t>
      </w:r>
      <w:r w:rsidR="00213EA7" w:rsidRPr="02231CFF">
        <w:rPr>
          <w:rFonts w:eastAsiaTheme="minorEastAsia"/>
        </w:rPr>
        <w:t xml:space="preserve">s ostatnými stránkami, ktoré tiež duplikuje. </w:t>
      </w:r>
      <w:r w:rsidR="00151DB4" w:rsidRPr="02231CFF">
        <w:rPr>
          <w:rFonts w:eastAsiaTheme="minorEastAsia"/>
        </w:rPr>
        <w:t>(predovšetkým pri formulároch</w:t>
      </w:r>
      <w:r w:rsidR="00213EA7" w:rsidRPr="02231CFF">
        <w:rPr>
          <w:rFonts w:eastAsiaTheme="minorEastAsia"/>
        </w:rPr>
        <w:t xml:space="preserve">, ktoré </w:t>
      </w:r>
      <w:r w:rsidR="0001156B" w:rsidRPr="02231CFF">
        <w:rPr>
          <w:rFonts w:eastAsiaTheme="minorEastAsia"/>
        </w:rPr>
        <w:t>nemusia po duplikácií fungovať správne</w:t>
      </w:r>
      <w:r w:rsidR="00151DB4" w:rsidRPr="02231CFF">
        <w:rPr>
          <w:rFonts w:eastAsiaTheme="minorEastAsia"/>
        </w:rPr>
        <w:t>)</w:t>
      </w:r>
    </w:p>
    <w:p w14:paraId="09FAAED4" w14:textId="3E589482" w:rsidR="004A0D8B" w:rsidRDefault="004A52BD" w:rsidP="00741E48">
      <w:pPr>
        <w:pStyle w:val="IW-Nadpis2"/>
      </w:pPr>
      <w:bookmarkStart w:id="81" w:name="_Toc142904163"/>
      <w:r>
        <w:t>Hromadné operácie</w:t>
      </w:r>
      <w:bookmarkEnd w:id="81"/>
    </w:p>
    <w:p w14:paraId="24668F51" w14:textId="2F244BDF" w:rsidR="00C01839" w:rsidRDefault="007244DF" w:rsidP="02231CFF">
      <w:pPr>
        <w:rPr>
          <w:rFonts w:eastAsiaTheme="minorEastAsia"/>
          <w:lang w:eastAsia="en-US"/>
        </w:rPr>
      </w:pPr>
      <w:r>
        <w:rPr>
          <w:rFonts w:cstheme="majorHAnsi"/>
          <w:noProof/>
        </w:rPr>
        <w:drawing>
          <wp:anchor distT="0" distB="0" distL="114300" distR="114300" simplePos="0" relativeHeight="251658324" behindDoc="0" locked="0" layoutInCell="1" allowOverlap="1" wp14:anchorId="6777A71A" wp14:editId="10DBF6A6">
            <wp:simplePos x="0" y="0"/>
            <wp:positionH relativeFrom="column">
              <wp:posOffset>141605</wp:posOffset>
            </wp:positionH>
            <wp:positionV relativeFrom="paragraph">
              <wp:posOffset>1287382</wp:posOffset>
            </wp:positionV>
            <wp:extent cx="142709" cy="142709"/>
            <wp:effectExtent l="0" t="0" r="0" b="0"/>
            <wp:wrapNone/>
            <wp:docPr id="1289567120" name="Graphic 1289567120"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2709" cy="142709"/>
                    </a:xfrm>
                    <a:prstGeom prst="rect">
                      <a:avLst/>
                    </a:prstGeom>
                  </pic:spPr>
                </pic:pic>
              </a:graphicData>
            </a:graphic>
            <wp14:sizeRelH relativeFrom="margin">
              <wp14:pctWidth>0</wp14:pctWidth>
            </wp14:sizeRelH>
            <wp14:sizeRelV relativeFrom="margin">
              <wp14:pctHeight>0</wp14:pctHeight>
            </wp14:sizeRelV>
          </wp:anchor>
        </w:drawing>
      </w:r>
      <w:r w:rsidR="00425EF9">
        <w:rPr>
          <w:rFonts w:eastAsiaTheme="minorEastAsia"/>
          <w:noProof/>
          <w:lang w:eastAsia="en-US"/>
        </w:rPr>
        <w:drawing>
          <wp:anchor distT="0" distB="0" distL="114300" distR="114300" simplePos="0" relativeHeight="251658322" behindDoc="0" locked="0" layoutInCell="1" allowOverlap="1" wp14:anchorId="5E2CC22C" wp14:editId="60EAF848">
            <wp:simplePos x="0" y="0"/>
            <wp:positionH relativeFrom="column">
              <wp:posOffset>-1423</wp:posOffset>
            </wp:positionH>
            <wp:positionV relativeFrom="paragraph">
              <wp:posOffset>508963</wp:posOffset>
            </wp:positionV>
            <wp:extent cx="5728970" cy="3315957"/>
            <wp:effectExtent l="0" t="0" r="5080" b="0"/>
            <wp:wrapTopAndBottom/>
            <wp:docPr id="1289567118" name="Picture 1289567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18" name="Picture 1289567118" descr="Graphical user interface&#10;&#10;Description automatically generated"/>
                    <pic:cNvPicPr/>
                  </pic:nvPicPr>
                  <pic:blipFill rotWithShape="1">
                    <a:blip r:embed="rId78">
                      <a:extLst>
                        <a:ext uri="{28A0092B-C50C-407E-A947-70E740481C1C}">
                          <a14:useLocalDpi xmlns:a14="http://schemas.microsoft.com/office/drawing/2010/main" val="0"/>
                        </a:ext>
                      </a:extLst>
                    </a:blip>
                    <a:srcRect b="16501"/>
                    <a:stretch/>
                  </pic:blipFill>
                  <pic:spPr bwMode="auto">
                    <a:xfrm>
                      <a:off x="0" y="0"/>
                      <a:ext cx="5728970" cy="3315957"/>
                    </a:xfrm>
                    <a:prstGeom prst="rect">
                      <a:avLst/>
                    </a:prstGeom>
                    <a:ln>
                      <a:noFill/>
                    </a:ln>
                    <a:extLst>
                      <a:ext uri="{53640926-AAD7-44D8-BBD7-CCE9431645EC}">
                        <a14:shadowObscured xmlns:a14="http://schemas.microsoft.com/office/drawing/2010/main"/>
                      </a:ext>
                    </a:extLst>
                  </pic:spPr>
                </pic:pic>
              </a:graphicData>
            </a:graphic>
          </wp:anchor>
        </w:drawing>
      </w:r>
      <w:r w:rsidR="00552F8B" w:rsidRPr="02231CFF">
        <w:rPr>
          <w:rFonts w:eastAsiaTheme="minorEastAsia"/>
          <w:lang w:eastAsia="en-US"/>
        </w:rPr>
        <w:t xml:space="preserve">Vo </w:t>
      </w:r>
      <w:proofErr w:type="spellStart"/>
      <w:r w:rsidR="00552F8B" w:rsidRPr="02231CFF">
        <w:rPr>
          <w:rFonts w:eastAsiaTheme="minorEastAsia"/>
          <w:lang w:eastAsia="en-US"/>
        </w:rPr>
        <w:t>WebJETe</w:t>
      </w:r>
      <w:proofErr w:type="spellEnd"/>
      <w:r w:rsidR="00552F8B" w:rsidRPr="02231CFF">
        <w:rPr>
          <w:rFonts w:eastAsiaTheme="minorEastAsia"/>
          <w:lang w:eastAsia="en-US"/>
        </w:rPr>
        <w:t xml:space="preserve"> 202</w:t>
      </w:r>
      <w:r w:rsidR="00AF2FF3">
        <w:rPr>
          <w:rFonts w:eastAsiaTheme="minorEastAsia"/>
          <w:lang w:eastAsia="en-US"/>
        </w:rPr>
        <w:t>3</w:t>
      </w:r>
      <w:r w:rsidR="00552F8B" w:rsidRPr="02231CFF">
        <w:rPr>
          <w:rFonts w:eastAsiaTheme="minorEastAsia"/>
          <w:lang w:eastAsia="en-US"/>
        </w:rPr>
        <w:t xml:space="preserve"> je možná editácia </w:t>
      </w:r>
      <w:r w:rsidR="00C01839" w:rsidRPr="02231CFF">
        <w:rPr>
          <w:rFonts w:eastAsiaTheme="minorEastAsia"/>
          <w:lang w:eastAsia="en-US"/>
        </w:rPr>
        <w:t>upraviť viacero stránok súčasne</w:t>
      </w:r>
      <w:r w:rsidR="00CC6FD1" w:rsidRPr="02231CFF">
        <w:rPr>
          <w:rFonts w:eastAsiaTheme="minorEastAsia"/>
          <w:lang w:eastAsia="en-US"/>
        </w:rPr>
        <w:t xml:space="preserve"> v prípadoch, kedy potrebujete. Stačí si konkrétne stránky označiť v ľavej časti zoznamu a kliknúť na „</w:t>
      </w:r>
      <w:r w:rsidR="00CC6FD1" w:rsidRPr="02231CFF">
        <w:rPr>
          <w:rFonts w:ascii="Asap Medium" w:eastAsiaTheme="minorEastAsia" w:hAnsi="Asap Medium"/>
          <w:color w:val="0099FF"/>
          <w:lang w:eastAsia="en-US"/>
        </w:rPr>
        <w:t>Editovať</w:t>
      </w:r>
      <w:r w:rsidR="00CC6FD1" w:rsidRPr="02231CFF">
        <w:rPr>
          <w:rFonts w:eastAsiaTheme="minorEastAsia"/>
          <w:lang w:eastAsia="en-US"/>
        </w:rPr>
        <w:t>“.</w:t>
      </w:r>
    </w:p>
    <w:p w14:paraId="7D1F3965" w14:textId="0E8992BB" w:rsidR="00425EF9" w:rsidRDefault="00425EF9" w:rsidP="02231CFF">
      <w:pPr>
        <w:rPr>
          <w:rFonts w:eastAsiaTheme="minorEastAsia"/>
          <w:lang w:eastAsia="en-US"/>
        </w:rPr>
      </w:pPr>
    </w:p>
    <w:p w14:paraId="41FBB698" w14:textId="3D706654" w:rsidR="00CC6FD1" w:rsidRDefault="00CC6FD1" w:rsidP="02231CFF">
      <w:pPr>
        <w:rPr>
          <w:rFonts w:eastAsiaTheme="minorEastAsia"/>
          <w:lang w:eastAsia="en-US"/>
        </w:rPr>
      </w:pPr>
    </w:p>
    <w:p w14:paraId="1A89CEF8" w14:textId="77777777" w:rsidR="00CC6FD1" w:rsidRPr="00C01839" w:rsidRDefault="00CC6FD1" w:rsidP="02231CFF">
      <w:pPr>
        <w:rPr>
          <w:rFonts w:eastAsiaTheme="minorEastAsia"/>
          <w:lang w:eastAsia="en-US"/>
        </w:rPr>
      </w:pPr>
    </w:p>
    <w:p w14:paraId="28EF1430" w14:textId="77777777" w:rsidR="00893B8D" w:rsidRPr="00EE0970" w:rsidRDefault="00893B8D" w:rsidP="02231CFF">
      <w:pPr>
        <w:pStyle w:val="IW-Nadpis4"/>
        <w:numPr>
          <w:ilvl w:val="3"/>
          <w:numId w:val="0"/>
        </w:numPr>
      </w:pPr>
      <w:r>
        <w:t xml:space="preserve">Editácia </w:t>
      </w:r>
    </w:p>
    <w:p w14:paraId="7F122CE8" w14:textId="72E0F0E9" w:rsidR="00F632BB" w:rsidRDefault="007244DF" w:rsidP="02231CFF">
      <w:pPr>
        <w:rPr>
          <w:rFonts w:eastAsiaTheme="minorEastAsia"/>
          <w:lang w:eastAsia="en-US"/>
        </w:rPr>
      </w:pPr>
      <w:r w:rsidRPr="00EE0970">
        <w:rPr>
          <w:rFonts w:eastAsiaTheme="minorHAnsi"/>
          <w:noProof/>
          <w:lang w:eastAsia="en-US"/>
        </w:rPr>
        <w:drawing>
          <wp:anchor distT="0" distB="0" distL="114300" distR="114300" simplePos="0" relativeHeight="251658325" behindDoc="0" locked="0" layoutInCell="1" allowOverlap="1" wp14:anchorId="1821DB1F" wp14:editId="3220C05E">
            <wp:simplePos x="0" y="0"/>
            <wp:positionH relativeFrom="column">
              <wp:posOffset>309880</wp:posOffset>
            </wp:positionH>
            <wp:positionV relativeFrom="paragraph">
              <wp:posOffset>548640</wp:posOffset>
            </wp:positionV>
            <wp:extent cx="5181600" cy="1953895"/>
            <wp:effectExtent l="0" t="0" r="0" b="8255"/>
            <wp:wrapTopAndBottom/>
            <wp:docPr id="1289567121" name="Picture 1289567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21" name="Picture 1289567121" descr="Graphical user interface, application&#10;&#10;Description automatically generated"/>
                    <pic:cNvPicPr/>
                  </pic:nvPicPr>
                  <pic:blipFill rotWithShape="1">
                    <a:blip r:embed="rId79">
                      <a:extLst>
                        <a:ext uri="{28A0092B-C50C-407E-A947-70E740481C1C}">
                          <a14:useLocalDpi xmlns:a14="http://schemas.microsoft.com/office/drawing/2010/main" val="0"/>
                        </a:ext>
                      </a:extLst>
                    </a:blip>
                    <a:srcRect b="23907"/>
                    <a:stretch/>
                  </pic:blipFill>
                  <pic:spPr bwMode="auto">
                    <a:xfrm>
                      <a:off x="0" y="0"/>
                      <a:ext cx="5181600" cy="19538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751A" w:rsidRPr="02231CFF">
        <w:rPr>
          <w:rFonts w:eastAsiaTheme="minorEastAsia"/>
          <w:lang w:eastAsia="en-US"/>
        </w:rPr>
        <w:t xml:space="preserve">Pri hromadnej editácií Vám </w:t>
      </w:r>
      <w:proofErr w:type="spellStart"/>
      <w:r w:rsidR="00E9751A" w:rsidRPr="02231CFF">
        <w:rPr>
          <w:rFonts w:eastAsiaTheme="minorEastAsia"/>
          <w:lang w:eastAsia="en-US"/>
        </w:rPr>
        <w:t>WebJET</w:t>
      </w:r>
      <w:proofErr w:type="spellEnd"/>
      <w:r w:rsidR="00E9751A" w:rsidRPr="02231CFF">
        <w:rPr>
          <w:rFonts w:eastAsiaTheme="minorEastAsia"/>
          <w:lang w:eastAsia="en-US"/>
        </w:rPr>
        <w:t xml:space="preserve"> aj vizuálne zobrazí „konflikty“ nastavenia v</w:t>
      </w:r>
      <w:r w:rsidR="006B2EDC" w:rsidRPr="02231CFF">
        <w:rPr>
          <w:rFonts w:eastAsiaTheme="minorEastAsia"/>
          <w:lang w:eastAsia="en-US"/>
        </w:rPr>
        <w:t xml:space="preserve">o zvolených </w:t>
      </w:r>
      <w:r w:rsidR="00E9751A" w:rsidRPr="02231CFF">
        <w:rPr>
          <w:rFonts w:eastAsiaTheme="minorEastAsia"/>
          <w:lang w:eastAsia="en-US"/>
        </w:rPr>
        <w:t xml:space="preserve"> stránkach</w:t>
      </w:r>
      <w:r w:rsidR="006B2EDC" w:rsidRPr="02231CFF">
        <w:rPr>
          <w:rFonts w:eastAsiaTheme="minorEastAsia"/>
          <w:lang w:eastAsia="en-US"/>
        </w:rPr>
        <w:t>.</w:t>
      </w:r>
      <w:r w:rsidR="00F632BB" w:rsidRPr="02231CFF">
        <w:rPr>
          <w:rFonts w:eastAsiaTheme="minorEastAsia"/>
          <w:lang w:eastAsia="en-US"/>
        </w:rPr>
        <w:t xml:space="preserve"> </w:t>
      </w:r>
      <w:r w:rsidR="007670D3" w:rsidRPr="02231CFF">
        <w:rPr>
          <w:rFonts w:eastAsiaTheme="minorEastAsia"/>
          <w:lang w:eastAsia="en-US"/>
        </w:rPr>
        <w:t xml:space="preserve">V prípade záujmu je možnosť </w:t>
      </w:r>
      <w:r w:rsidR="0085056C" w:rsidRPr="02231CFF">
        <w:rPr>
          <w:rFonts w:eastAsiaTheme="minorEastAsia"/>
          <w:lang w:eastAsia="en-US"/>
        </w:rPr>
        <w:t>tieto</w:t>
      </w:r>
      <w:r w:rsidR="007670D3" w:rsidRPr="02231CFF">
        <w:rPr>
          <w:rFonts w:eastAsiaTheme="minorEastAsia"/>
          <w:lang w:eastAsia="en-US"/>
        </w:rPr>
        <w:t xml:space="preserve"> nastavenia zjednot</w:t>
      </w:r>
      <w:r w:rsidR="0085056C" w:rsidRPr="02231CFF">
        <w:rPr>
          <w:rFonts w:eastAsiaTheme="minorEastAsia"/>
          <w:lang w:eastAsia="en-US"/>
        </w:rPr>
        <w:t xml:space="preserve">iť </w:t>
      </w:r>
      <w:r w:rsidR="00E20EE9" w:rsidRPr="02231CFF">
        <w:rPr>
          <w:rFonts w:eastAsiaTheme="minorEastAsia"/>
          <w:lang w:eastAsia="en-US"/>
        </w:rPr>
        <w:t>a upraviť hromadne.</w:t>
      </w:r>
    </w:p>
    <w:p w14:paraId="2CDB5374" w14:textId="3A87172D" w:rsidR="000618FC" w:rsidRPr="00EE0970" w:rsidRDefault="007B1939" w:rsidP="02231CFF">
      <w:pPr>
        <w:rPr>
          <w:rFonts w:eastAsiaTheme="minorEastAsia"/>
          <w:lang w:eastAsia="en-US"/>
        </w:rPr>
      </w:pPr>
      <w:r>
        <w:rPr>
          <w:rFonts w:eastAsiaTheme="minorEastAsia"/>
          <w:noProof/>
          <w:lang w:eastAsia="en-US"/>
        </w:rPr>
        <w:drawing>
          <wp:anchor distT="0" distB="0" distL="114300" distR="114300" simplePos="0" relativeHeight="251658326" behindDoc="0" locked="0" layoutInCell="1" allowOverlap="1" wp14:anchorId="27DD1777" wp14:editId="0A06080F">
            <wp:simplePos x="0" y="0"/>
            <wp:positionH relativeFrom="column">
              <wp:posOffset>381000</wp:posOffset>
            </wp:positionH>
            <wp:positionV relativeFrom="paragraph">
              <wp:posOffset>2275100</wp:posOffset>
            </wp:positionV>
            <wp:extent cx="4874184" cy="1002714"/>
            <wp:effectExtent l="0" t="0" r="3175" b="6985"/>
            <wp:wrapTopAndBottom/>
            <wp:docPr id="1289567122" name="Picture 1289567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22" name="Picture 1289567122"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874184" cy="1002714"/>
                    </a:xfrm>
                    <a:prstGeom prst="rect">
                      <a:avLst/>
                    </a:prstGeom>
                  </pic:spPr>
                </pic:pic>
              </a:graphicData>
            </a:graphic>
          </wp:anchor>
        </w:drawing>
      </w:r>
    </w:p>
    <w:p w14:paraId="38D283AC" w14:textId="2B59497C" w:rsidR="00F632BB" w:rsidRPr="00F632BB" w:rsidRDefault="00F632BB" w:rsidP="02231CFF">
      <w:pPr>
        <w:rPr>
          <w:rFonts w:eastAsiaTheme="minorEastAsia"/>
          <w:highlight w:val="yellow"/>
          <w:lang w:eastAsia="en-US"/>
        </w:rPr>
      </w:pPr>
    </w:p>
    <w:p w14:paraId="76E645FB" w14:textId="3AD11F87" w:rsidR="00893B8D" w:rsidRPr="003D5EEA" w:rsidRDefault="00893B8D" w:rsidP="00741E48">
      <w:pPr>
        <w:pStyle w:val="IW-Nadpis2"/>
      </w:pPr>
      <w:bookmarkStart w:id="82" w:name="_Toc142904164"/>
      <w:r>
        <w:t>Presúvanie</w:t>
      </w:r>
      <w:r w:rsidR="003D5EEA">
        <w:t xml:space="preserve"> v zozname Priečinkov</w:t>
      </w:r>
      <w:bookmarkEnd w:id="82"/>
    </w:p>
    <w:p w14:paraId="634A37EE" w14:textId="59D4A8BB" w:rsidR="00F632BB" w:rsidRPr="003D5EEA" w:rsidRDefault="00E10555" w:rsidP="02231CFF">
      <w:pPr>
        <w:rPr>
          <w:rFonts w:eastAsiaTheme="minorEastAsia"/>
          <w:lang w:eastAsia="en-US"/>
        </w:rPr>
      </w:pPr>
      <w:r>
        <w:rPr>
          <w:rFonts w:eastAsiaTheme="minorEastAsia"/>
          <w:noProof/>
          <w:lang w:eastAsia="en-US"/>
        </w:rPr>
        <w:drawing>
          <wp:anchor distT="0" distB="0" distL="114300" distR="114300" simplePos="0" relativeHeight="251658327" behindDoc="0" locked="0" layoutInCell="1" allowOverlap="1" wp14:anchorId="1EE477B8" wp14:editId="6ED75C8F">
            <wp:simplePos x="0" y="0"/>
            <wp:positionH relativeFrom="column">
              <wp:posOffset>551180</wp:posOffset>
            </wp:positionH>
            <wp:positionV relativeFrom="paragraph">
              <wp:posOffset>957287</wp:posOffset>
            </wp:positionV>
            <wp:extent cx="4617720" cy="2108200"/>
            <wp:effectExtent l="0" t="0" r="0" b="6350"/>
            <wp:wrapTopAndBottom/>
            <wp:docPr id="1289567123" name="Picture 12895671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23" name="Picture 1289567123" descr="Graphical user interface, text, application, chat or text messag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17720" cy="2108200"/>
                    </a:xfrm>
                    <a:prstGeom prst="rect">
                      <a:avLst/>
                    </a:prstGeom>
                  </pic:spPr>
                </pic:pic>
              </a:graphicData>
            </a:graphic>
          </wp:anchor>
        </w:drawing>
      </w:r>
      <w:r w:rsidR="00DD3F82" w:rsidRPr="02231CFF">
        <w:rPr>
          <w:rFonts w:eastAsiaTheme="minorEastAsia"/>
          <w:lang w:eastAsia="en-US"/>
        </w:rPr>
        <w:t xml:space="preserve">Pre ešte </w:t>
      </w:r>
      <w:proofErr w:type="spellStart"/>
      <w:r w:rsidR="00DD3F82" w:rsidRPr="02231CFF">
        <w:rPr>
          <w:rFonts w:eastAsiaTheme="minorEastAsia"/>
          <w:lang w:eastAsia="en-US"/>
        </w:rPr>
        <w:t>dalšie</w:t>
      </w:r>
      <w:proofErr w:type="spellEnd"/>
      <w:r w:rsidR="00DD3F82" w:rsidRPr="02231CFF">
        <w:rPr>
          <w:rFonts w:eastAsiaTheme="minorEastAsia"/>
          <w:lang w:eastAsia="en-US"/>
        </w:rPr>
        <w:t xml:space="preserve"> uľahčenie práce so stránkami a priečinkami je možné zapnúť aj </w:t>
      </w:r>
      <w:r w:rsidR="00214990" w:rsidRPr="02231CFF">
        <w:rPr>
          <w:rFonts w:eastAsiaTheme="minorEastAsia"/>
          <w:lang w:eastAsia="en-US"/>
        </w:rPr>
        <w:t>manuálne presúvanie prvkov v zozname Priečinkov. To Vám umožní presúvať stránky a priečinky systémom „</w:t>
      </w:r>
      <w:proofErr w:type="spellStart"/>
      <w:r w:rsidR="00214990" w:rsidRPr="02231CFF">
        <w:rPr>
          <w:rFonts w:eastAsiaTheme="minorEastAsia"/>
          <w:b/>
          <w:bCs/>
          <w:lang w:eastAsia="en-US"/>
        </w:rPr>
        <w:t>drag</w:t>
      </w:r>
      <w:proofErr w:type="spellEnd"/>
      <w:r w:rsidR="00214990" w:rsidRPr="02231CFF">
        <w:rPr>
          <w:rFonts w:eastAsiaTheme="minorEastAsia"/>
          <w:b/>
          <w:bCs/>
          <w:lang w:eastAsia="en-US"/>
        </w:rPr>
        <w:t xml:space="preserve"> &amp; drop</w:t>
      </w:r>
      <w:r w:rsidR="00214990" w:rsidRPr="02231CFF">
        <w:rPr>
          <w:rFonts w:eastAsiaTheme="minorEastAsia"/>
          <w:lang w:eastAsia="en-US"/>
        </w:rPr>
        <w:t>“</w:t>
      </w:r>
      <w:r w:rsidRPr="02231CFF">
        <w:rPr>
          <w:rFonts w:eastAsiaTheme="minorEastAsia"/>
          <w:lang w:eastAsia="en-US"/>
        </w:rPr>
        <w:t xml:space="preserve">. Túto funkcionalitu zapnete prepnutím </w:t>
      </w:r>
      <w:r w:rsidR="00324805" w:rsidRPr="02231CFF">
        <w:rPr>
          <w:rFonts w:eastAsiaTheme="minorEastAsia"/>
          <w:lang w:eastAsia="en-US"/>
        </w:rPr>
        <w:t>tlačidla</w:t>
      </w:r>
      <w:r w:rsidR="00324805">
        <w:rPr>
          <w:rFonts w:eastAsiaTheme="minorEastAsia"/>
          <w:lang w:eastAsia="en-US"/>
        </w:rPr>
        <w:br/>
      </w:r>
      <w:r w:rsidR="00324805" w:rsidRPr="02231CFF">
        <w:rPr>
          <w:rFonts w:eastAsiaTheme="minorEastAsia"/>
          <w:lang w:eastAsia="en-US"/>
        </w:rPr>
        <w:t>„</w:t>
      </w:r>
      <w:r w:rsidR="00324805" w:rsidRPr="02231CFF">
        <w:rPr>
          <w:rFonts w:ascii="Asap Medium" w:eastAsiaTheme="minorEastAsia" w:hAnsi="Asap Medium"/>
          <w:color w:val="4472C4" w:themeColor="accent5"/>
          <w:lang w:eastAsia="en-US"/>
        </w:rPr>
        <w:t>Povoliť presúvanie</w:t>
      </w:r>
      <w:r w:rsidR="00324805" w:rsidRPr="02231CFF">
        <w:rPr>
          <w:rFonts w:eastAsiaTheme="minorEastAsia"/>
          <w:lang w:eastAsia="en-US"/>
        </w:rPr>
        <w:t>“</w:t>
      </w:r>
      <w:r>
        <w:rPr>
          <w:rFonts w:eastAsiaTheme="minorEastAsia"/>
          <w:lang w:eastAsia="en-US"/>
        </w:rPr>
        <w:br/>
      </w:r>
    </w:p>
    <w:p w14:paraId="3FBD7BFC" w14:textId="2A4F2370" w:rsidR="00F632BB" w:rsidRPr="00F632BB" w:rsidRDefault="00F632BB" w:rsidP="02231CFF">
      <w:pPr>
        <w:rPr>
          <w:rFonts w:eastAsiaTheme="minorEastAsia"/>
          <w:highlight w:val="yellow"/>
          <w:lang w:eastAsia="en-US"/>
        </w:rPr>
      </w:pPr>
    </w:p>
    <w:p w14:paraId="5219D72E" w14:textId="199DDB13" w:rsidR="00287938" w:rsidRPr="0047055A" w:rsidRDefault="00672EC2" w:rsidP="004769EB">
      <w:pPr>
        <w:pStyle w:val="IW-Nadpis3"/>
        <w:numPr>
          <w:ilvl w:val="2"/>
          <w:numId w:val="0"/>
        </w:numPr>
      </w:pPr>
      <w:bookmarkStart w:id="83" w:name="_Toc142904165"/>
      <w:r>
        <w:lastRenderedPageBreak/>
        <w:t xml:space="preserve">PRÁCA S TEXTOM </w:t>
      </w:r>
      <w:bookmarkEnd w:id="66"/>
      <w:bookmarkEnd w:id="67"/>
      <w:bookmarkEnd w:id="78"/>
      <w:r w:rsidR="0039217C">
        <w:t>vo webstránkach</w:t>
      </w:r>
      <w:bookmarkEnd w:id="83"/>
    </w:p>
    <w:p w14:paraId="4460F220" w14:textId="77777777" w:rsidR="00D15D02" w:rsidRPr="0047055A" w:rsidRDefault="00D15D02" w:rsidP="02231CFF">
      <w:pPr>
        <w:pStyle w:val="IW-Norml"/>
        <w:rPr>
          <w:rFonts w:asciiTheme="majorHAnsi" w:hAnsiTheme="majorHAnsi" w:cstheme="majorBidi"/>
        </w:rPr>
      </w:pPr>
      <w:r w:rsidRPr="02231CFF">
        <w:rPr>
          <w:rFonts w:asciiTheme="majorHAnsi" w:hAnsiTheme="majorHAnsi" w:cstheme="majorBidi"/>
        </w:rPr>
        <w:t xml:space="preserve">Pri práci s textom si </w:t>
      </w:r>
      <w:r w:rsidR="00C313F2" w:rsidRPr="02231CFF">
        <w:rPr>
          <w:rFonts w:asciiTheme="majorHAnsi" w:hAnsiTheme="majorHAnsi" w:cstheme="majorBidi"/>
        </w:rPr>
        <w:t>musíte</w:t>
      </w:r>
      <w:r w:rsidRPr="02231CFF">
        <w:rPr>
          <w:rFonts w:asciiTheme="majorHAnsi" w:hAnsiTheme="majorHAnsi" w:cstheme="majorBidi"/>
        </w:rPr>
        <w:t xml:space="preserve"> v prvom rade uvedomiť rozdiel medzi odstavcom a zalomeným </w:t>
      </w:r>
      <w:r w:rsidR="00616BD1" w:rsidRPr="02231CFF">
        <w:rPr>
          <w:rFonts w:asciiTheme="majorHAnsi" w:hAnsiTheme="majorHAnsi" w:cstheme="majorBidi"/>
        </w:rPr>
        <w:t>textom</w:t>
      </w:r>
      <w:r w:rsidR="00A02310" w:rsidRPr="02231CFF">
        <w:rPr>
          <w:rFonts w:asciiTheme="majorHAnsi" w:hAnsiTheme="majorHAnsi" w:cstheme="majorBidi"/>
        </w:rPr>
        <w:t xml:space="preserve">, čiže rozdelením vety do </w:t>
      </w:r>
      <w:r w:rsidR="009C0DA9" w:rsidRPr="02231CFF">
        <w:rPr>
          <w:rFonts w:asciiTheme="majorHAnsi" w:hAnsiTheme="majorHAnsi" w:cstheme="majorBidi"/>
        </w:rPr>
        <w:t>ďalšieho</w:t>
      </w:r>
      <w:r w:rsidR="00A02310" w:rsidRPr="02231CFF">
        <w:rPr>
          <w:rFonts w:asciiTheme="majorHAnsi" w:hAnsiTheme="majorHAnsi" w:cstheme="majorBidi"/>
        </w:rPr>
        <w:t xml:space="preserve"> </w:t>
      </w:r>
      <w:r w:rsidR="009C0DA9" w:rsidRPr="02231CFF">
        <w:rPr>
          <w:rFonts w:asciiTheme="majorHAnsi" w:hAnsiTheme="majorHAnsi" w:cstheme="majorBidi"/>
        </w:rPr>
        <w:t>riadku</w:t>
      </w:r>
      <w:r w:rsidRPr="02231CFF">
        <w:rPr>
          <w:rFonts w:asciiTheme="majorHAnsi" w:hAnsiTheme="majorHAnsi" w:cstheme="majorBidi"/>
        </w:rPr>
        <w:t>. Jednotlivé odstavce vytv</w:t>
      </w:r>
      <w:r w:rsidR="00C313F2" w:rsidRPr="02231CFF">
        <w:rPr>
          <w:rFonts w:asciiTheme="majorHAnsi" w:hAnsiTheme="majorHAnsi" w:cstheme="majorBidi"/>
        </w:rPr>
        <w:t>o</w:t>
      </w:r>
      <w:r w:rsidRPr="02231CFF">
        <w:rPr>
          <w:rFonts w:asciiTheme="majorHAnsi" w:hAnsiTheme="majorHAnsi" w:cstheme="majorBidi"/>
        </w:rPr>
        <w:t>r</w:t>
      </w:r>
      <w:r w:rsidR="00C313F2" w:rsidRPr="02231CFF">
        <w:rPr>
          <w:rFonts w:asciiTheme="majorHAnsi" w:hAnsiTheme="majorHAnsi" w:cstheme="majorBidi"/>
        </w:rPr>
        <w:t>íte</w:t>
      </w:r>
      <w:r w:rsidRPr="02231CFF">
        <w:rPr>
          <w:rFonts w:asciiTheme="majorHAnsi" w:hAnsiTheme="majorHAnsi" w:cstheme="majorBidi"/>
        </w:rPr>
        <w:t xml:space="preserve"> bežným stlačením ENTER, zatiaľ čo zalomenie textu pomocou klávesovej kombinácie SHIFT + ENTER.</w:t>
      </w:r>
    </w:p>
    <w:p w14:paraId="56359D79" w14:textId="77777777" w:rsidR="00D15D02" w:rsidRPr="0047055A" w:rsidRDefault="00D15D02" w:rsidP="02231CFF">
      <w:pPr>
        <w:pStyle w:val="IW-Norml"/>
        <w:rPr>
          <w:rFonts w:asciiTheme="majorHAnsi" w:hAnsiTheme="majorHAnsi" w:cstheme="majorBidi"/>
        </w:rPr>
      </w:pPr>
    </w:p>
    <w:p w14:paraId="61E721B7" w14:textId="77777777" w:rsidR="00D15D02" w:rsidRPr="0047055A" w:rsidRDefault="00D15D02" w:rsidP="02231CFF">
      <w:pPr>
        <w:pStyle w:val="IW-Norml"/>
        <w:rPr>
          <w:rFonts w:asciiTheme="majorHAnsi" w:hAnsiTheme="majorHAnsi" w:cstheme="majorBidi"/>
        </w:rPr>
      </w:pPr>
      <w:r w:rsidRPr="02231CFF">
        <w:rPr>
          <w:rFonts w:asciiTheme="majorHAnsi" w:hAnsiTheme="majorHAnsi" w:cstheme="majorBidi"/>
        </w:rPr>
        <w:t xml:space="preserve">Rozdiel medzi nimi je zreteľný hlavne kvôli väčšiemu odsadeniu medzi odstavcami (oproti zalomeniu </w:t>
      </w:r>
      <w:r w:rsidR="00616BD1" w:rsidRPr="02231CFF">
        <w:rPr>
          <w:rFonts w:asciiTheme="majorHAnsi" w:hAnsiTheme="majorHAnsi" w:cstheme="majorBidi"/>
        </w:rPr>
        <w:t>textu</w:t>
      </w:r>
      <w:r w:rsidRPr="02231CFF">
        <w:rPr>
          <w:rFonts w:asciiTheme="majorHAnsi" w:hAnsiTheme="majorHAnsi" w:cstheme="majorBidi"/>
        </w:rPr>
        <w:t xml:space="preserve">). </w:t>
      </w:r>
      <w:r w:rsidR="00061343" w:rsidRPr="02231CFF">
        <w:rPr>
          <w:rFonts w:asciiTheme="majorHAnsi" w:hAnsiTheme="majorHAnsi" w:cstheme="majorBidi"/>
        </w:rPr>
        <w:t>Ďalší dôležitý rozdiel je v tom, že v</w:t>
      </w:r>
      <w:r w:rsidRPr="02231CFF">
        <w:rPr>
          <w:rFonts w:asciiTheme="majorHAnsi" w:hAnsiTheme="majorHAnsi" w:cstheme="majorBidi"/>
        </w:rPr>
        <w:t>iaceré úpravy textu</w:t>
      </w:r>
      <w:r w:rsidR="00A033B8" w:rsidRPr="02231CFF">
        <w:rPr>
          <w:rFonts w:asciiTheme="majorHAnsi" w:hAnsiTheme="majorHAnsi" w:cstheme="majorBidi"/>
        </w:rPr>
        <w:t xml:space="preserve"> (ako napríklad vytvorenie nadpisu)</w:t>
      </w:r>
      <w:r w:rsidRPr="02231CFF">
        <w:rPr>
          <w:rFonts w:asciiTheme="majorHAnsi" w:hAnsiTheme="majorHAnsi" w:cstheme="majorBidi"/>
        </w:rPr>
        <w:t xml:space="preserve"> sa aplikujú na celý odstavec. Pokiaľ takýto odstavec obsahuje zalomenie riadka, tak sa táto </w:t>
      </w:r>
      <w:r w:rsidR="00616BD1" w:rsidRPr="02231CFF">
        <w:rPr>
          <w:rFonts w:asciiTheme="majorHAnsi" w:hAnsiTheme="majorHAnsi" w:cstheme="majorBidi"/>
        </w:rPr>
        <w:t>zmena</w:t>
      </w:r>
      <w:r w:rsidRPr="02231CFF">
        <w:rPr>
          <w:rFonts w:asciiTheme="majorHAnsi" w:hAnsiTheme="majorHAnsi" w:cstheme="majorBidi"/>
        </w:rPr>
        <w:t xml:space="preserve"> aplikuje aj na zalomený riadok.</w:t>
      </w:r>
    </w:p>
    <w:p w14:paraId="7B0565DC" w14:textId="77777777" w:rsidR="00D9036C" w:rsidRPr="0047055A" w:rsidRDefault="00D9036C" w:rsidP="02231CFF">
      <w:pPr>
        <w:pStyle w:val="IW-Norml"/>
        <w:rPr>
          <w:rFonts w:asciiTheme="majorHAnsi" w:hAnsiTheme="majorHAnsi" w:cstheme="majorBidi"/>
        </w:rPr>
      </w:pPr>
    </w:p>
    <w:p w14:paraId="192196D8" w14:textId="77777777" w:rsidR="00FB07BA" w:rsidRPr="0047055A" w:rsidRDefault="00FB07BA" w:rsidP="02231CFF">
      <w:pPr>
        <w:pStyle w:val="IW-Norml"/>
        <w:rPr>
          <w:rFonts w:asciiTheme="majorHAnsi" w:hAnsiTheme="majorHAnsi" w:cstheme="majorBidi"/>
        </w:rPr>
      </w:pPr>
      <w:r w:rsidRPr="02231CFF">
        <w:rPr>
          <w:rFonts w:asciiTheme="majorHAnsi" w:hAnsiTheme="majorHAnsi" w:cstheme="majorBidi"/>
        </w:rPr>
        <w:t xml:space="preserve">Pokiaľ </w:t>
      </w:r>
      <w:r w:rsidR="00061343" w:rsidRPr="02231CFF">
        <w:rPr>
          <w:rFonts w:asciiTheme="majorHAnsi" w:hAnsiTheme="majorHAnsi" w:cstheme="majorBidi"/>
        </w:rPr>
        <w:t>chcete</w:t>
      </w:r>
      <w:r w:rsidRPr="02231CFF">
        <w:rPr>
          <w:rFonts w:asciiTheme="majorHAnsi" w:hAnsiTheme="majorHAnsi" w:cstheme="majorBidi"/>
        </w:rPr>
        <w:t>, aby sa text po napísaní medzery nezalomil, m</w:t>
      </w:r>
      <w:r w:rsidR="00B108EE" w:rsidRPr="02231CFF">
        <w:rPr>
          <w:rFonts w:asciiTheme="majorHAnsi" w:hAnsiTheme="majorHAnsi" w:cstheme="majorBidi"/>
        </w:rPr>
        <w:t>ô</w:t>
      </w:r>
      <w:r w:rsidRPr="02231CFF">
        <w:rPr>
          <w:rFonts w:asciiTheme="majorHAnsi" w:hAnsiTheme="majorHAnsi" w:cstheme="majorBidi"/>
        </w:rPr>
        <w:t>ž</w:t>
      </w:r>
      <w:r w:rsidR="00B108EE" w:rsidRPr="02231CFF">
        <w:rPr>
          <w:rFonts w:asciiTheme="majorHAnsi" w:hAnsiTheme="majorHAnsi" w:cstheme="majorBidi"/>
        </w:rPr>
        <w:t>ete</w:t>
      </w:r>
      <w:r w:rsidRPr="02231CFF">
        <w:rPr>
          <w:rFonts w:asciiTheme="majorHAnsi" w:hAnsiTheme="majorHAnsi" w:cstheme="majorBidi"/>
        </w:rPr>
        <w:t xml:space="preserve"> okrem normálnej medzery vložiť </w:t>
      </w:r>
      <w:r w:rsidRPr="02231CFF">
        <w:rPr>
          <w:rFonts w:asciiTheme="majorHAnsi" w:hAnsiTheme="majorHAnsi" w:cstheme="majorBidi"/>
          <w:b/>
          <w:bCs/>
        </w:rPr>
        <w:t>"pevnú medzeru"</w:t>
      </w:r>
      <w:r w:rsidRPr="02231CFF">
        <w:rPr>
          <w:rFonts w:asciiTheme="majorHAnsi" w:hAnsiTheme="majorHAnsi" w:cstheme="majorBidi"/>
        </w:rPr>
        <w:t xml:space="preserve">. Takýto prípad sa môže vyskytnúť napríklad pri písaní dátumov "10. 2. 2009" alebo rôznych iných textov, ktoré by nemali byť rozdelené na dva riadky, ako napr. veľkosť súborov "123 kB" alebo telefónne číslo "0905 123 456". Pevná medzera sa vkladá klávesovou kombináciou </w:t>
      </w:r>
      <w:r w:rsidR="00B108EE" w:rsidRPr="02231CFF">
        <w:rPr>
          <w:rFonts w:asciiTheme="majorHAnsi" w:hAnsiTheme="majorHAnsi" w:cstheme="majorBidi"/>
          <w:b/>
          <w:bCs/>
        </w:rPr>
        <w:t>CTRL+Medzera</w:t>
      </w:r>
      <w:r w:rsidRPr="02231CFF">
        <w:rPr>
          <w:rFonts w:asciiTheme="majorHAnsi" w:hAnsiTheme="majorHAnsi" w:cstheme="majorBidi"/>
        </w:rPr>
        <w:t>. Vzhľadovo sa nijak neodlišuje, rozdielne je len</w:t>
      </w:r>
      <w:r w:rsidR="00616BD1" w:rsidRPr="02231CFF">
        <w:rPr>
          <w:rFonts w:asciiTheme="majorHAnsi" w:hAnsiTheme="majorHAnsi" w:cstheme="majorBidi"/>
        </w:rPr>
        <w:t xml:space="preserve"> jej</w:t>
      </w:r>
      <w:r w:rsidRPr="02231CFF">
        <w:rPr>
          <w:rFonts w:asciiTheme="majorHAnsi" w:hAnsiTheme="majorHAnsi" w:cstheme="majorBidi"/>
        </w:rPr>
        <w:t xml:space="preserve"> správanie </w:t>
      </w:r>
      <w:r w:rsidR="00616BD1" w:rsidRPr="02231CFF">
        <w:rPr>
          <w:rFonts w:asciiTheme="majorHAnsi" w:hAnsiTheme="majorHAnsi" w:cstheme="majorBidi"/>
        </w:rPr>
        <w:t xml:space="preserve">sa </w:t>
      </w:r>
      <w:r w:rsidRPr="02231CFF">
        <w:rPr>
          <w:rFonts w:asciiTheme="majorHAnsi" w:hAnsiTheme="majorHAnsi" w:cstheme="majorBidi"/>
        </w:rPr>
        <w:t>voči okolitému textu</w:t>
      </w:r>
      <w:r w:rsidR="0078375D" w:rsidRPr="02231CFF">
        <w:rPr>
          <w:rFonts w:asciiTheme="majorHAnsi" w:hAnsiTheme="majorHAnsi" w:cstheme="majorBidi"/>
        </w:rPr>
        <w:t xml:space="preserve"> </w:t>
      </w:r>
      <w:r w:rsidR="00061343" w:rsidRPr="02231CFF">
        <w:rPr>
          <w:rFonts w:asciiTheme="majorHAnsi" w:hAnsiTheme="majorHAnsi" w:cstheme="majorBidi"/>
        </w:rPr>
        <w:t>na konci</w:t>
      </w:r>
      <w:r w:rsidR="0078375D" w:rsidRPr="02231CFF">
        <w:rPr>
          <w:rFonts w:asciiTheme="majorHAnsi" w:hAnsiTheme="majorHAnsi" w:cstheme="majorBidi"/>
        </w:rPr>
        <w:t xml:space="preserve"> riadka</w:t>
      </w:r>
      <w:r w:rsidRPr="02231CFF">
        <w:rPr>
          <w:rFonts w:asciiTheme="majorHAnsi" w:hAnsiTheme="majorHAnsi" w:cstheme="majorBidi"/>
        </w:rPr>
        <w:t>.</w:t>
      </w:r>
    </w:p>
    <w:p w14:paraId="38A4A1EE" w14:textId="77777777" w:rsidR="00131303" w:rsidRDefault="00131303" w:rsidP="02231CFF">
      <w:pPr>
        <w:pStyle w:val="IW-Norml"/>
        <w:rPr>
          <w:rFonts w:asciiTheme="majorHAnsi" w:hAnsiTheme="majorHAnsi" w:cstheme="majorBidi"/>
        </w:rPr>
      </w:pPr>
    </w:p>
    <w:p w14:paraId="1EE4E98D" w14:textId="77777777" w:rsidR="00EE54C2" w:rsidRPr="00131303" w:rsidRDefault="00EE54C2" w:rsidP="02231CFF">
      <w:pPr>
        <w:pStyle w:val="IW-Norml"/>
        <w:rPr>
          <w:rFonts w:asciiTheme="majorHAnsi" w:hAnsiTheme="majorHAnsi" w:cstheme="majorBidi"/>
          <w:b/>
          <w:bCs/>
        </w:rPr>
      </w:pPr>
      <w:r w:rsidRPr="02231CFF">
        <w:rPr>
          <w:rFonts w:asciiTheme="majorHAnsi" w:hAnsiTheme="majorHAnsi" w:cstheme="majorBidi"/>
          <w:b/>
          <w:bCs/>
        </w:rPr>
        <w:t>Text vo WebJET editore môžete upravovať nasledovnými spôsobmi:</w:t>
      </w:r>
    </w:p>
    <w:p w14:paraId="4EE081A4" w14:textId="77777777" w:rsidR="00905D84" w:rsidRPr="0047055A" w:rsidRDefault="00905D84">
      <w:pPr>
        <w:pStyle w:val="ListParagraph"/>
        <w:numPr>
          <w:ilvl w:val="0"/>
          <w:numId w:val="20"/>
        </w:numPr>
      </w:pPr>
      <w:proofErr w:type="spellStart"/>
      <w:r w:rsidRPr="02231CFF">
        <w:t>písaním</w:t>
      </w:r>
      <w:proofErr w:type="spellEnd"/>
      <w:r w:rsidRPr="02231CFF">
        <w:t xml:space="preserve"> </w:t>
      </w:r>
      <w:proofErr w:type="spellStart"/>
      <w:r w:rsidRPr="02231CFF">
        <w:t>priamo</w:t>
      </w:r>
      <w:proofErr w:type="spellEnd"/>
      <w:r w:rsidRPr="02231CFF">
        <w:t xml:space="preserve"> do </w:t>
      </w:r>
      <w:proofErr w:type="spellStart"/>
      <w:r w:rsidRPr="02231CFF">
        <w:t>editora</w:t>
      </w:r>
      <w:proofErr w:type="spellEnd"/>
      <w:r w:rsidR="00BE4963" w:rsidRPr="02231CFF">
        <w:t>,</w:t>
      </w:r>
    </w:p>
    <w:p w14:paraId="15DA4BFE" w14:textId="77777777" w:rsidR="00EE54C2" w:rsidRPr="00131303" w:rsidRDefault="00905D84">
      <w:pPr>
        <w:pStyle w:val="ListParagraph"/>
        <w:numPr>
          <w:ilvl w:val="0"/>
          <w:numId w:val="20"/>
        </w:numPr>
      </w:pPr>
      <w:proofErr w:type="spellStart"/>
      <w:r w:rsidRPr="02231CFF">
        <w:t>vložením</w:t>
      </w:r>
      <w:proofErr w:type="spellEnd"/>
      <w:r w:rsidRPr="02231CFF">
        <w:t xml:space="preserve"> z</w:t>
      </w:r>
      <w:r w:rsidR="007350A5" w:rsidRPr="02231CFF">
        <w:t xml:space="preserve"> </w:t>
      </w:r>
      <w:proofErr w:type="spellStart"/>
      <w:r w:rsidR="007350A5" w:rsidRPr="02231CFF">
        <w:t>iného</w:t>
      </w:r>
      <w:proofErr w:type="spellEnd"/>
      <w:r w:rsidRPr="02231CFF">
        <w:t> </w:t>
      </w:r>
      <w:proofErr w:type="spellStart"/>
      <w:r w:rsidRPr="02231CFF">
        <w:t>dokumentu</w:t>
      </w:r>
      <w:proofErr w:type="spellEnd"/>
      <w:r w:rsidRPr="02231CFF">
        <w:t xml:space="preserve"> (DOC, PDF, XLS</w:t>
      </w:r>
      <w:r w:rsidR="00874F45" w:rsidRPr="02231CFF">
        <w:t xml:space="preserve">, </w:t>
      </w:r>
      <w:proofErr w:type="spellStart"/>
      <w:r w:rsidR="00874F45" w:rsidRPr="02231CFF">
        <w:t>iná</w:t>
      </w:r>
      <w:proofErr w:type="spellEnd"/>
      <w:r w:rsidR="00874F45" w:rsidRPr="02231CFF">
        <w:t xml:space="preserve"> web </w:t>
      </w:r>
      <w:proofErr w:type="spellStart"/>
      <w:r w:rsidR="00874F45" w:rsidRPr="02231CFF">
        <w:t>stránka</w:t>
      </w:r>
      <w:proofErr w:type="spellEnd"/>
      <w:r w:rsidRPr="02231CFF">
        <w:t>...)</w:t>
      </w:r>
    </w:p>
    <w:p w14:paraId="72A219D3" w14:textId="77777777" w:rsidR="00EE54C2" w:rsidRPr="00131303" w:rsidRDefault="00EE54C2" w:rsidP="02231CFF">
      <w:pPr>
        <w:rPr>
          <w:rFonts w:asciiTheme="majorHAnsi" w:eastAsiaTheme="majorEastAsia" w:hAnsiTheme="majorHAnsi" w:cstheme="majorBidi"/>
          <w:b/>
          <w:bCs/>
          <w:lang w:eastAsia="en-US"/>
        </w:rPr>
      </w:pPr>
      <w:r w:rsidRPr="02231CFF">
        <w:rPr>
          <w:rFonts w:asciiTheme="majorHAnsi" w:eastAsiaTheme="majorEastAsia" w:hAnsiTheme="majorHAnsi" w:cstheme="majorBidi"/>
          <w:b/>
          <w:bCs/>
        </w:rPr>
        <w:t xml:space="preserve">Vloženie z iného dokumentu je možné pomocou </w:t>
      </w:r>
      <w:r w:rsidR="0007721E" w:rsidRPr="02231CFF">
        <w:rPr>
          <w:rFonts w:asciiTheme="majorHAnsi" w:eastAsiaTheme="majorEastAsia" w:hAnsiTheme="majorHAnsi" w:cstheme="majorBidi"/>
          <w:b/>
          <w:bCs/>
        </w:rPr>
        <w:t>troch</w:t>
      </w:r>
      <w:r w:rsidRPr="02231CFF">
        <w:rPr>
          <w:rFonts w:asciiTheme="majorHAnsi" w:eastAsiaTheme="majorEastAsia" w:hAnsiTheme="majorHAnsi" w:cstheme="majorBidi"/>
          <w:b/>
          <w:bCs/>
        </w:rPr>
        <w:t xml:space="preserve"> variant:</w:t>
      </w:r>
    </w:p>
    <w:p w14:paraId="6D07DC18" w14:textId="17EA2B73" w:rsidR="0007721E" w:rsidRPr="0047055A" w:rsidRDefault="00131303" w:rsidP="00E41BD8">
      <w:r w:rsidRPr="02231CFF">
        <w:t>K</w:t>
      </w:r>
      <w:r w:rsidR="00905D84" w:rsidRPr="02231CFF">
        <w:t>lasické vloženie textu (z panelu nástrojov alebo</w:t>
      </w:r>
      <w:r w:rsidR="00874F45" w:rsidRPr="02231CFF">
        <w:t xml:space="preserve"> kombináciou kláves</w:t>
      </w:r>
      <w:r w:rsidR="00905D84" w:rsidRPr="02231CFF">
        <w:t xml:space="preserve"> CTRL + </w:t>
      </w:r>
      <w:r w:rsidR="0024750D" w:rsidRPr="02231CFF">
        <w:t>v</w:t>
      </w:r>
      <w:r w:rsidRPr="02231CFF">
        <w:t>)</w:t>
      </w:r>
      <w:r w:rsidR="00E41BD8">
        <w:t xml:space="preserve"> </w:t>
      </w:r>
      <w:r w:rsidR="00EE54C2">
        <w:rPr>
          <w:noProof/>
        </w:rPr>
        <w:drawing>
          <wp:inline distT="0" distB="0" distL="0" distR="0" wp14:anchorId="48954E79" wp14:editId="48D26FBD">
            <wp:extent cx="333375" cy="404306"/>
            <wp:effectExtent l="0" t="0" r="0" b="0"/>
            <wp:docPr id="146" name="Obrázo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6"/>
                    <pic:cNvPicPr/>
                  </pic:nvPicPr>
                  <pic:blipFill>
                    <a:blip r:embed="rId82">
                      <a:extLst>
                        <a:ext uri="{28A0092B-C50C-407E-A947-70E740481C1C}">
                          <a14:useLocalDpi xmlns:a14="http://schemas.microsoft.com/office/drawing/2010/main" val="0"/>
                        </a:ext>
                      </a:extLst>
                    </a:blip>
                    <a:stretch>
                      <a:fillRect/>
                    </a:stretch>
                  </pic:blipFill>
                  <pic:spPr>
                    <a:xfrm>
                      <a:off x="0" y="0"/>
                      <a:ext cx="333375" cy="404306"/>
                    </a:xfrm>
                    <a:prstGeom prst="rect">
                      <a:avLst/>
                    </a:prstGeom>
                  </pic:spPr>
                </pic:pic>
              </a:graphicData>
            </a:graphic>
          </wp:inline>
        </w:drawing>
      </w:r>
    </w:p>
    <w:p w14:paraId="73C3BF07" w14:textId="209468B1" w:rsidR="00EE54C2" w:rsidRDefault="00905D84" w:rsidP="00E41BD8">
      <w:r w:rsidRPr="02231CFF">
        <w:t xml:space="preserve">Pri vložení textu týmto spôsobom sa </w:t>
      </w:r>
      <w:r w:rsidR="00BE4963" w:rsidRPr="02231CFF">
        <w:t>text vloží a</w:t>
      </w:r>
      <w:r w:rsidR="00DE4639" w:rsidRPr="02231CFF">
        <w:t xml:space="preserve">j s pôvodným formátovaním </w:t>
      </w:r>
      <w:r w:rsidR="00131303" w:rsidRPr="02231CFF">
        <w:t xml:space="preserve">zdrojového </w:t>
      </w:r>
      <w:r w:rsidR="00DE4639" w:rsidRPr="02231CFF">
        <w:t>text</w:t>
      </w:r>
      <w:r w:rsidR="00EE54C2" w:rsidRPr="02231CFF">
        <w:t>u</w:t>
      </w:r>
      <w:r w:rsidR="0091089E" w:rsidRPr="02231CFF">
        <w:t>.</w:t>
      </w:r>
      <w:r w:rsidR="00DE4639" w:rsidRPr="02231CFF">
        <w:t xml:space="preserve"> Tento spôsob je však než</w:t>
      </w:r>
      <w:r w:rsidR="00F53775" w:rsidRPr="02231CFF">
        <w:t>ela</w:t>
      </w:r>
      <w:r w:rsidR="00DE4639" w:rsidRPr="02231CFF">
        <w:t xml:space="preserve">ný hlavne z dôvodu ponechania jednotného </w:t>
      </w:r>
      <w:proofErr w:type="spellStart"/>
      <w:r w:rsidR="00DE4639" w:rsidRPr="02231CFF">
        <w:t>štýlovania</w:t>
      </w:r>
      <w:proofErr w:type="spellEnd"/>
      <w:r w:rsidR="00DE4639" w:rsidRPr="02231CFF">
        <w:t xml:space="preserve"> textov na celom webe podľa preddefinovaných štýlov.</w:t>
      </w:r>
    </w:p>
    <w:p w14:paraId="0BFC7520" w14:textId="77777777" w:rsidR="00E41BD8" w:rsidRPr="0047055A" w:rsidRDefault="00E41BD8" w:rsidP="00E41BD8"/>
    <w:p w14:paraId="6C66FF3C" w14:textId="63016F24" w:rsidR="00131303" w:rsidRDefault="00131303" w:rsidP="00E41BD8">
      <w:r w:rsidRPr="02231CFF">
        <w:t>V</w:t>
      </w:r>
      <w:r w:rsidR="00061343" w:rsidRPr="02231CFF">
        <w:t xml:space="preserve">loženie neformátovaného textu (z panelu nástrojov alebo kombináciou kláves </w:t>
      </w:r>
      <w:r w:rsidR="00061343">
        <w:t>CTRL + t)</w:t>
      </w:r>
      <w:r>
        <w:t xml:space="preserve">   </w:t>
      </w:r>
      <w:r>
        <w:rPr>
          <w:noProof/>
        </w:rPr>
        <w:drawing>
          <wp:inline distT="0" distB="0" distL="0" distR="0" wp14:anchorId="7AD4B5E1" wp14:editId="19A6B029">
            <wp:extent cx="276225" cy="285750"/>
            <wp:effectExtent l="0" t="0" r="9525" b="0"/>
            <wp:docPr id="147" name="Obrázo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7"/>
                    <pic:cNvPicPr/>
                  </pic:nvPicPr>
                  <pic:blipFill>
                    <a:blip r:embed="rId83">
                      <a:extLst>
                        <a:ext uri="{28A0092B-C50C-407E-A947-70E740481C1C}">
                          <a14:useLocalDpi xmlns:a14="http://schemas.microsoft.com/office/drawing/2010/main" val="0"/>
                        </a:ext>
                      </a:extLst>
                    </a:blip>
                    <a:stretch>
                      <a:fillRect/>
                    </a:stretch>
                  </pic:blipFill>
                  <pic:spPr>
                    <a:xfrm>
                      <a:off x="0" y="0"/>
                      <a:ext cx="276225" cy="285750"/>
                    </a:xfrm>
                    <a:prstGeom prst="rect">
                      <a:avLst/>
                    </a:prstGeom>
                  </pic:spPr>
                </pic:pic>
              </a:graphicData>
            </a:graphic>
          </wp:inline>
        </w:drawing>
      </w:r>
      <w:r w:rsidR="00061343">
        <w:br/>
      </w:r>
    </w:p>
    <w:p w14:paraId="465A996E" w14:textId="77777777" w:rsidR="00061343" w:rsidRPr="0047055A" w:rsidRDefault="00061343" w:rsidP="00E41BD8">
      <w:r w:rsidRPr="02231CFF">
        <w:lastRenderedPageBreak/>
        <w:t>Tento spôsob vkladania textu vám text vloží bez akéhokoľvek formátovania. Pre vkladanie bežného textu je preto najvhodnejší.</w:t>
      </w:r>
    </w:p>
    <w:p w14:paraId="1917EEA9" w14:textId="32613C42" w:rsidR="0007721E" w:rsidRPr="0047055A" w:rsidRDefault="00E41BD8" w:rsidP="00E41BD8">
      <w:r>
        <w:t>V</w:t>
      </w:r>
      <w:r w:rsidR="00905D84">
        <w:t>loženie textu z Word / Excel (z panelu nástrojov</w:t>
      </w:r>
      <w:r w:rsidR="00874F45">
        <w:t xml:space="preserve"> alebo kombináciou kláves</w:t>
      </w:r>
      <w:r w:rsidR="00905D84">
        <w:t xml:space="preserve"> CTRL + </w:t>
      </w:r>
      <w:r w:rsidR="0024750D">
        <w:t>w</w:t>
      </w:r>
      <w:r w:rsidR="00131303">
        <w:t xml:space="preserve">) </w:t>
      </w:r>
      <w:r w:rsidR="0007721E">
        <w:rPr>
          <w:noProof/>
        </w:rPr>
        <w:drawing>
          <wp:inline distT="0" distB="0" distL="0" distR="0" wp14:anchorId="6DEB5ED5" wp14:editId="5CE5DC02">
            <wp:extent cx="266700" cy="304800"/>
            <wp:effectExtent l="0" t="0" r="0" b="0"/>
            <wp:docPr id="148" name="Obrázo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8"/>
                    <pic:cNvPicPr/>
                  </pic:nvPicPr>
                  <pic:blipFill>
                    <a:blip r:embed="rId84">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inline>
        </w:drawing>
      </w:r>
    </w:p>
    <w:p w14:paraId="462B8FE7" w14:textId="77777777" w:rsidR="00EE54C2" w:rsidRPr="0047055A" w:rsidRDefault="00905D84" w:rsidP="00E41BD8">
      <w:r w:rsidRPr="02231CFF">
        <w:t>Táto možnosť vloží text so zachovanými odstavcami a tabuľkami, ale očistený od všetkých štýlov z pôvodného dokumentu.</w:t>
      </w:r>
      <w:r w:rsidR="00F53775" w:rsidRPr="02231CFF">
        <w:t xml:space="preserve"> Bohužiaľ niektoré prehliadače</w:t>
      </w:r>
      <w:r w:rsidR="00C026CD" w:rsidRPr="02231CFF">
        <w:t xml:space="preserve"> majú túto klávesovú skratku vyhradenú na zavretie okna/záložky, takže v takom prípade je lepšie vkladať text cez kliknutie na ikonku</w:t>
      </w:r>
      <w:r w:rsidR="00B64969" w:rsidRPr="02231CFF">
        <w:t xml:space="preserve"> v paneli nástrojov</w:t>
      </w:r>
      <w:r w:rsidR="00C026CD" w:rsidRPr="02231CFF">
        <w:t xml:space="preserve"> a </w:t>
      </w:r>
      <w:r w:rsidR="00061343" w:rsidRPr="02231CFF">
        <w:t xml:space="preserve">nie </w:t>
      </w:r>
      <w:r w:rsidR="00C026CD" w:rsidRPr="02231CFF">
        <w:t>cez klávesovú skratku.</w:t>
      </w:r>
    </w:p>
    <w:p w14:paraId="103C67D7" w14:textId="77777777" w:rsidR="005A1F9A" w:rsidRPr="0047055A" w:rsidRDefault="0007721E" w:rsidP="00E41BD8">
      <w:r>
        <w:t>K</w:t>
      </w:r>
      <w:r w:rsidR="005A1F9A">
        <w:t>opírovanie textu</w:t>
      </w:r>
      <w:r w:rsidR="0063694F">
        <w:t xml:space="preserve"> </w:t>
      </w:r>
      <w:r>
        <w:t xml:space="preserve">je možné </w:t>
      </w:r>
      <w:r w:rsidR="0063694F">
        <w:t>označením textu a kliknutím na ikonku</w:t>
      </w:r>
      <w:r w:rsidR="005A1F9A">
        <w:t xml:space="preserve"> </w:t>
      </w:r>
      <w:r>
        <w:rPr>
          <w:noProof/>
        </w:rPr>
        <w:drawing>
          <wp:inline distT="0" distB="0" distL="0" distR="0" wp14:anchorId="57EE454B" wp14:editId="254ADB86">
            <wp:extent cx="323850" cy="304800"/>
            <wp:effectExtent l="0" t="0" r="0" b="0"/>
            <wp:docPr id="149" name="Obrázo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9"/>
                    <pic:cNvPicPr/>
                  </pic:nvPicPr>
                  <pic:blipFill>
                    <a:blip r:embed="rId85">
                      <a:extLst>
                        <a:ext uri="{28A0092B-C50C-407E-A947-70E740481C1C}">
                          <a14:useLocalDpi xmlns:a14="http://schemas.microsoft.com/office/drawing/2010/main" val="0"/>
                        </a:ext>
                      </a:extLst>
                    </a:blip>
                    <a:stretch>
                      <a:fillRect/>
                    </a:stretch>
                  </pic:blipFill>
                  <pic:spPr>
                    <a:xfrm>
                      <a:off x="0" y="0"/>
                      <a:ext cx="323850" cy="304800"/>
                    </a:xfrm>
                    <a:prstGeom prst="rect">
                      <a:avLst/>
                    </a:prstGeom>
                  </pic:spPr>
                </pic:pic>
              </a:graphicData>
            </a:graphic>
          </wp:inline>
        </w:drawing>
      </w:r>
      <w:r w:rsidR="0091089E">
        <w:t xml:space="preserve"> (alebo kombináciou kláves CTRL + </w:t>
      </w:r>
      <w:r w:rsidR="0024750D">
        <w:t>c</w:t>
      </w:r>
      <w:r w:rsidR="0091089E">
        <w:t>),</w:t>
      </w:r>
    </w:p>
    <w:p w14:paraId="78684B30" w14:textId="77777777" w:rsidR="00905D84" w:rsidRPr="0047055A" w:rsidRDefault="0007721E" w:rsidP="00E41BD8">
      <w:r>
        <w:t>V</w:t>
      </w:r>
      <w:r w:rsidR="005A1F9A">
        <w:t>ystrihnutie textu</w:t>
      </w:r>
      <w:r w:rsidR="0063694F">
        <w:t xml:space="preserve"> </w:t>
      </w:r>
      <w:r>
        <w:t xml:space="preserve">je možné </w:t>
      </w:r>
      <w:r w:rsidR="0063694F">
        <w:t>označením textu a kliknutím na ikonku</w:t>
      </w:r>
      <w:r w:rsidR="005A1F9A">
        <w:t xml:space="preserve"> </w:t>
      </w:r>
      <w:r>
        <w:rPr>
          <w:noProof/>
        </w:rPr>
        <w:drawing>
          <wp:inline distT="0" distB="0" distL="0" distR="0" wp14:anchorId="76450E62" wp14:editId="68A256E3">
            <wp:extent cx="247650" cy="266700"/>
            <wp:effectExtent l="0" t="0" r="0" b="0"/>
            <wp:docPr id="150" name="Obrázo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0"/>
                    <pic:cNvPicPr/>
                  </pic:nvPicPr>
                  <pic:blipFill>
                    <a:blip r:embed="rId86">
                      <a:extLst>
                        <a:ext uri="{28A0092B-C50C-407E-A947-70E740481C1C}">
                          <a14:useLocalDpi xmlns:a14="http://schemas.microsoft.com/office/drawing/2010/main" val="0"/>
                        </a:ext>
                      </a:extLst>
                    </a:blip>
                    <a:stretch>
                      <a:fillRect/>
                    </a:stretch>
                  </pic:blipFill>
                  <pic:spPr>
                    <a:xfrm>
                      <a:off x="0" y="0"/>
                      <a:ext cx="247650" cy="266700"/>
                    </a:xfrm>
                    <a:prstGeom prst="rect">
                      <a:avLst/>
                    </a:prstGeom>
                  </pic:spPr>
                </pic:pic>
              </a:graphicData>
            </a:graphic>
          </wp:inline>
        </w:drawing>
      </w:r>
      <w:r w:rsidR="0091089E">
        <w:t xml:space="preserve"> (alebo kombináciou kláves CTRL + </w:t>
      </w:r>
      <w:r w:rsidR="0024750D">
        <w:t>x</w:t>
      </w:r>
      <w:r w:rsidR="0091089E">
        <w:t>).</w:t>
      </w:r>
    </w:p>
    <w:p w14:paraId="54197775" w14:textId="77777777" w:rsidR="000E3544" w:rsidRPr="0047055A" w:rsidRDefault="000E3544" w:rsidP="02231CFF">
      <w:pPr>
        <w:rPr>
          <w:rFonts w:asciiTheme="majorHAnsi" w:hAnsiTheme="majorHAnsi" w:cstheme="majorBidi"/>
        </w:rPr>
      </w:pPr>
    </w:p>
    <w:p w14:paraId="7008A9A1" w14:textId="2AEE0D5D" w:rsidR="0063694F" w:rsidRPr="0047055A" w:rsidRDefault="0063694F" w:rsidP="00624BC7">
      <w:pPr>
        <w:pStyle w:val="IW-Nadpis3"/>
        <w:numPr>
          <w:ilvl w:val="2"/>
          <w:numId w:val="0"/>
        </w:numPr>
      </w:pPr>
      <w:bookmarkStart w:id="84" w:name="_Toc422924445"/>
      <w:bookmarkStart w:id="85" w:name="_Toc422926383"/>
      <w:bookmarkStart w:id="86" w:name="_Toc112239898"/>
      <w:bookmarkStart w:id="87" w:name="_Toc142904166"/>
      <w:r>
        <w:t>Práca so štýlmi a formátovanie textu</w:t>
      </w:r>
      <w:bookmarkEnd w:id="84"/>
      <w:bookmarkEnd w:id="85"/>
      <w:bookmarkEnd w:id="86"/>
      <w:bookmarkEnd w:id="87"/>
    </w:p>
    <w:p w14:paraId="40B9B124" w14:textId="035428E8" w:rsidR="00AB35C1" w:rsidRDefault="00AB35C1" w:rsidP="02231CFF">
      <w:pPr>
        <w:pStyle w:val="IW-Norml"/>
        <w:rPr>
          <w:rFonts w:asciiTheme="majorHAnsi" w:hAnsiTheme="majorHAnsi" w:cstheme="majorBidi"/>
        </w:rPr>
      </w:pPr>
      <w:r>
        <w:rPr>
          <w:rFonts w:asciiTheme="majorHAnsi" w:hAnsiTheme="majorHAnsi" w:cstheme="majorHAnsi"/>
        </w:rPr>
        <w:drawing>
          <wp:anchor distT="0" distB="0" distL="114300" distR="114300" simplePos="0" relativeHeight="251658313" behindDoc="0" locked="0" layoutInCell="1" allowOverlap="1" wp14:anchorId="7A9C5154" wp14:editId="50B3A3F2">
            <wp:simplePos x="0" y="0"/>
            <wp:positionH relativeFrom="margin">
              <wp:align>center</wp:align>
            </wp:positionH>
            <wp:positionV relativeFrom="paragraph">
              <wp:posOffset>948081</wp:posOffset>
            </wp:positionV>
            <wp:extent cx="5909945" cy="628650"/>
            <wp:effectExtent l="0" t="0" r="0" b="0"/>
            <wp:wrapSquare wrapText="bothSides"/>
            <wp:docPr id="12028720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72065" name="Picture 1202872065"/>
                    <pic:cNvPicPr/>
                  </pic:nvPicPr>
                  <pic:blipFill rotWithShape="1">
                    <a:blip r:embed="rId87">
                      <a:extLst>
                        <a:ext uri="{28A0092B-C50C-407E-A947-70E740481C1C}">
                          <a14:useLocalDpi xmlns:a14="http://schemas.microsoft.com/office/drawing/2010/main" val="0"/>
                        </a:ext>
                      </a:extLst>
                    </a:blip>
                    <a:srcRect r="16680"/>
                    <a:stretch/>
                  </pic:blipFill>
                  <pic:spPr bwMode="auto">
                    <a:xfrm>
                      <a:off x="0" y="0"/>
                      <a:ext cx="5909945"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62E1" w:rsidRPr="02231CFF">
        <w:rPr>
          <w:rFonts w:asciiTheme="majorHAnsi" w:hAnsiTheme="majorHAnsi" w:cstheme="majorBidi"/>
        </w:rPr>
        <w:t>Vo WebJETe má</w:t>
      </w:r>
      <w:r w:rsidR="00616BD1" w:rsidRPr="02231CFF">
        <w:rPr>
          <w:rFonts w:asciiTheme="majorHAnsi" w:hAnsiTheme="majorHAnsi" w:cstheme="majorBidi"/>
        </w:rPr>
        <w:t>te</w:t>
      </w:r>
      <w:r w:rsidR="007F283D" w:rsidRPr="02231CFF">
        <w:rPr>
          <w:rFonts w:asciiTheme="majorHAnsi" w:hAnsiTheme="majorHAnsi" w:cstheme="majorBidi"/>
        </w:rPr>
        <w:t xml:space="preserve"> k dispozícii istý počet preddefinovaných štýlov </w:t>
      </w:r>
      <w:r w:rsidR="00783728" w:rsidRPr="02231CFF">
        <w:rPr>
          <w:rFonts w:asciiTheme="majorHAnsi" w:hAnsiTheme="majorHAnsi" w:cstheme="majorBidi"/>
        </w:rPr>
        <w:t xml:space="preserve">pre </w:t>
      </w:r>
      <w:r w:rsidR="007F283D" w:rsidRPr="02231CFF">
        <w:rPr>
          <w:rFonts w:asciiTheme="majorHAnsi" w:hAnsiTheme="majorHAnsi" w:cstheme="majorBidi"/>
        </w:rPr>
        <w:t>nadpi</w:t>
      </w:r>
      <w:r w:rsidR="00783728" w:rsidRPr="02231CFF">
        <w:rPr>
          <w:rFonts w:asciiTheme="majorHAnsi" w:hAnsiTheme="majorHAnsi" w:cstheme="majorBidi"/>
        </w:rPr>
        <w:t>sy</w:t>
      </w:r>
      <w:r w:rsidR="007F283D" w:rsidRPr="02231CFF">
        <w:rPr>
          <w:rFonts w:asciiTheme="majorHAnsi" w:hAnsiTheme="majorHAnsi" w:cstheme="majorBidi"/>
        </w:rPr>
        <w:t xml:space="preserve"> a </w:t>
      </w:r>
      <w:r w:rsidR="00783728" w:rsidRPr="02231CFF">
        <w:rPr>
          <w:rFonts w:asciiTheme="majorHAnsi" w:hAnsiTheme="majorHAnsi" w:cstheme="majorBidi"/>
        </w:rPr>
        <w:t xml:space="preserve">pre </w:t>
      </w:r>
      <w:r w:rsidR="007F283D" w:rsidRPr="02231CFF">
        <w:rPr>
          <w:rFonts w:asciiTheme="majorHAnsi" w:hAnsiTheme="majorHAnsi" w:cstheme="majorBidi"/>
        </w:rPr>
        <w:t xml:space="preserve">písma, ktoré sa používajú na oštýlovanie </w:t>
      </w:r>
      <w:r w:rsidR="007F432F" w:rsidRPr="02231CFF">
        <w:rPr>
          <w:rFonts w:asciiTheme="majorHAnsi" w:hAnsiTheme="majorHAnsi" w:cstheme="majorBidi"/>
        </w:rPr>
        <w:t>stránky</w:t>
      </w:r>
      <w:r w:rsidR="007F283D" w:rsidRPr="02231CFF">
        <w:rPr>
          <w:rFonts w:asciiTheme="majorHAnsi" w:hAnsiTheme="majorHAnsi" w:cstheme="majorBidi"/>
        </w:rPr>
        <w:t xml:space="preserve"> do prijateľnej formy. Správne definovanie nadpisov má zároveň značný význam pre </w:t>
      </w:r>
      <w:r w:rsidR="00783728" w:rsidRPr="02231CFF">
        <w:rPr>
          <w:rFonts w:asciiTheme="majorHAnsi" w:hAnsiTheme="majorHAnsi" w:cstheme="majorBidi"/>
        </w:rPr>
        <w:t>optimalizáciu pre vyhľadávače (</w:t>
      </w:r>
      <w:r w:rsidR="007F283D" w:rsidRPr="02231CFF">
        <w:rPr>
          <w:rFonts w:asciiTheme="majorHAnsi" w:hAnsiTheme="majorHAnsi" w:cstheme="majorBidi"/>
        </w:rPr>
        <w:t>SEO</w:t>
      </w:r>
      <w:r w:rsidR="00783728" w:rsidRPr="02231CFF">
        <w:rPr>
          <w:rFonts w:asciiTheme="majorHAnsi" w:hAnsiTheme="majorHAnsi" w:cstheme="majorBidi"/>
        </w:rPr>
        <w:t>)</w:t>
      </w:r>
      <w:r w:rsidR="007F283D" w:rsidRPr="02231CFF">
        <w:rPr>
          <w:rFonts w:asciiTheme="majorHAnsi" w:hAnsiTheme="majorHAnsi" w:cstheme="majorBidi"/>
        </w:rPr>
        <w:t xml:space="preserve"> a </w:t>
      </w:r>
      <w:r w:rsidR="006E389F" w:rsidRPr="02231CFF">
        <w:rPr>
          <w:rFonts w:asciiTheme="majorHAnsi" w:hAnsiTheme="majorHAnsi" w:cstheme="majorBidi"/>
        </w:rPr>
        <w:t>vnútornú štruktúru dokumentu.</w:t>
      </w:r>
    </w:p>
    <w:p w14:paraId="1760756F" w14:textId="06D70E81" w:rsidR="007F283D" w:rsidRPr="0047055A" w:rsidRDefault="00944A10" w:rsidP="02231CFF">
      <w:pPr>
        <w:pStyle w:val="IW-Norml"/>
        <w:rPr>
          <w:rFonts w:asciiTheme="majorHAnsi" w:hAnsiTheme="majorHAnsi" w:cstheme="majorBidi"/>
        </w:rPr>
      </w:pPr>
      <w:r>
        <w:br/>
      </w:r>
    </w:p>
    <w:p w14:paraId="6A85E52F" w14:textId="77777777" w:rsidR="006E389F" w:rsidRPr="0047055A" w:rsidRDefault="006E389F" w:rsidP="02231CFF">
      <w:pPr>
        <w:pStyle w:val="IW-Norml"/>
        <w:rPr>
          <w:rFonts w:asciiTheme="majorHAnsi" w:hAnsiTheme="majorHAnsi" w:cstheme="majorBidi"/>
        </w:rPr>
      </w:pPr>
      <w:r w:rsidRPr="02231CFF">
        <w:rPr>
          <w:rFonts w:asciiTheme="majorHAnsi" w:hAnsiTheme="majorHAnsi" w:cstheme="majorBidi"/>
        </w:rPr>
        <w:t xml:space="preserve">Preddefinované nadpisy sa aplikujú vždy na celý odstavec. </w:t>
      </w:r>
      <w:r w:rsidR="00724952" w:rsidRPr="02231CFF">
        <w:rPr>
          <w:rFonts w:asciiTheme="majorHAnsi" w:hAnsiTheme="majorHAnsi" w:cstheme="majorBidi"/>
        </w:rPr>
        <w:t>Nadpis vytvoríte</w:t>
      </w:r>
      <w:r w:rsidRPr="02231CFF">
        <w:rPr>
          <w:rFonts w:asciiTheme="majorHAnsi" w:hAnsiTheme="majorHAnsi" w:cstheme="majorBidi"/>
        </w:rPr>
        <w:t xml:space="preserve"> kliknutím do požadovaného odstavca, z ktorého </w:t>
      </w:r>
      <w:r w:rsidR="00724952" w:rsidRPr="02231CFF">
        <w:rPr>
          <w:rFonts w:asciiTheme="majorHAnsi" w:hAnsiTheme="majorHAnsi" w:cstheme="majorBidi"/>
        </w:rPr>
        <w:t>chcete</w:t>
      </w:r>
      <w:r w:rsidRPr="02231CFF">
        <w:rPr>
          <w:rFonts w:asciiTheme="majorHAnsi" w:hAnsiTheme="majorHAnsi" w:cstheme="majorBidi"/>
        </w:rPr>
        <w:t xml:space="preserve"> urobiť nadpis a z roletky </w:t>
      </w:r>
      <w:r w:rsidR="007F432F" w:rsidRPr="02231CFF">
        <w:rPr>
          <w:rFonts w:asciiTheme="majorHAnsi" w:hAnsiTheme="majorHAnsi" w:cstheme="majorBidi"/>
        </w:rPr>
        <w:t>vyberie</w:t>
      </w:r>
      <w:r w:rsidR="00724952" w:rsidRPr="02231CFF">
        <w:rPr>
          <w:rFonts w:asciiTheme="majorHAnsi" w:hAnsiTheme="majorHAnsi" w:cstheme="majorBidi"/>
        </w:rPr>
        <w:t>te</w:t>
      </w:r>
      <w:r w:rsidRPr="02231CFF">
        <w:rPr>
          <w:rFonts w:asciiTheme="majorHAnsi" w:hAnsiTheme="majorHAnsi" w:cstheme="majorBidi"/>
        </w:rPr>
        <w:t xml:space="preserve"> požadovan</w:t>
      </w:r>
      <w:r w:rsidR="00724952" w:rsidRPr="02231CFF">
        <w:rPr>
          <w:rFonts w:asciiTheme="majorHAnsi" w:hAnsiTheme="majorHAnsi" w:cstheme="majorBidi"/>
        </w:rPr>
        <w:t>ú</w:t>
      </w:r>
      <w:r w:rsidRPr="02231CFF">
        <w:rPr>
          <w:rFonts w:asciiTheme="majorHAnsi" w:hAnsiTheme="majorHAnsi" w:cstheme="majorBidi"/>
        </w:rPr>
        <w:t xml:space="preserve"> úroveň nadpisu.</w:t>
      </w:r>
    </w:p>
    <w:p w14:paraId="2DB62F51" w14:textId="5B2C5CBD" w:rsidR="004C1320" w:rsidRDefault="00116861" w:rsidP="004C1320">
      <w:pPr>
        <w:pStyle w:val="Obrzok"/>
      </w:pPr>
      <w:r>
        <w:lastRenderedPageBreak/>
        <w:drawing>
          <wp:inline distT="0" distB="0" distL="0" distR="0" wp14:anchorId="4FEEA84F" wp14:editId="247EE606">
            <wp:extent cx="2057687" cy="2505425"/>
            <wp:effectExtent l="0" t="0" r="0" b="9525"/>
            <wp:docPr id="62" name="Obrázo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62"/>
                    <pic:cNvPicPr/>
                  </pic:nvPicPr>
                  <pic:blipFill>
                    <a:blip r:embed="rId88">
                      <a:extLst>
                        <a:ext uri="{28A0092B-C50C-407E-A947-70E740481C1C}">
                          <a14:useLocalDpi xmlns:a14="http://schemas.microsoft.com/office/drawing/2010/main" val="0"/>
                        </a:ext>
                      </a:extLst>
                    </a:blip>
                    <a:stretch>
                      <a:fillRect/>
                    </a:stretch>
                  </pic:blipFill>
                  <pic:spPr>
                    <a:xfrm>
                      <a:off x="0" y="0"/>
                      <a:ext cx="2057687" cy="2505425"/>
                    </a:xfrm>
                    <a:prstGeom prst="rect">
                      <a:avLst/>
                    </a:prstGeom>
                  </pic:spPr>
                </pic:pic>
              </a:graphicData>
            </a:graphic>
          </wp:inline>
        </w:drawing>
      </w:r>
    </w:p>
    <w:p w14:paraId="4141F7D7" w14:textId="14AECA24" w:rsidR="0082115C"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34</w:t>
      </w:r>
      <w:r w:rsidRPr="02231CFF">
        <w:rPr>
          <w:noProof/>
        </w:rPr>
        <w:fldChar w:fldCharType="end"/>
      </w:r>
      <w:r>
        <w:t xml:space="preserve"> Roletka s preddefinovanými štýlmi</w:t>
      </w:r>
    </w:p>
    <w:p w14:paraId="1ACDBC8A" w14:textId="77777777" w:rsidR="00441A1E" w:rsidRPr="0047055A" w:rsidRDefault="00441A1E" w:rsidP="02231CFF">
      <w:pPr>
        <w:rPr>
          <w:rFonts w:asciiTheme="majorHAnsi" w:hAnsiTheme="majorHAnsi" w:cstheme="majorBidi"/>
        </w:rPr>
      </w:pPr>
    </w:p>
    <w:p w14:paraId="61C6ADE8" w14:textId="77777777" w:rsidR="007F283D" w:rsidRPr="0047055A" w:rsidRDefault="003C0C95" w:rsidP="02231CFF">
      <w:pPr>
        <w:pStyle w:val="IW-Norml"/>
        <w:rPr>
          <w:rFonts w:asciiTheme="majorHAnsi" w:hAnsiTheme="majorHAnsi" w:cstheme="majorBidi"/>
        </w:rPr>
      </w:pPr>
      <w:r w:rsidRPr="02231CFF">
        <w:rPr>
          <w:rFonts w:asciiTheme="majorHAnsi" w:hAnsiTheme="majorHAnsi" w:cstheme="majorBidi"/>
        </w:rPr>
        <w:t xml:space="preserve">Na </w:t>
      </w:r>
      <w:r w:rsidR="00061343" w:rsidRPr="02231CFF">
        <w:rPr>
          <w:rFonts w:asciiTheme="majorHAnsi" w:hAnsiTheme="majorHAnsi" w:cstheme="majorBidi"/>
        </w:rPr>
        <w:t xml:space="preserve">každej web </w:t>
      </w:r>
      <w:r w:rsidRPr="02231CFF">
        <w:rPr>
          <w:rFonts w:asciiTheme="majorHAnsi" w:hAnsiTheme="majorHAnsi" w:cstheme="majorBidi"/>
        </w:rPr>
        <w:t>stránke by mal byť vždy iba jeden hlavný Nadpis 1</w:t>
      </w:r>
      <w:r w:rsidR="00061343" w:rsidRPr="02231CFF">
        <w:rPr>
          <w:rFonts w:asciiTheme="majorHAnsi" w:hAnsiTheme="majorHAnsi" w:cstheme="majorBidi"/>
        </w:rPr>
        <w:t>, ktorým by sa mal text začínať</w:t>
      </w:r>
      <w:r w:rsidRPr="02231CFF">
        <w:rPr>
          <w:rFonts w:asciiTheme="majorHAnsi" w:hAnsiTheme="majorHAnsi" w:cstheme="majorBidi"/>
        </w:rPr>
        <w:t xml:space="preserve">. </w:t>
      </w:r>
      <w:r w:rsidR="00FF247F" w:rsidRPr="02231CFF">
        <w:rPr>
          <w:rFonts w:asciiTheme="majorHAnsi" w:hAnsiTheme="majorHAnsi" w:cstheme="majorBidi"/>
        </w:rPr>
        <w:t xml:space="preserve">Nakoľko tento nadpis je na stránke automaticky vygenerovaný z názvu stránky, nie je potrebné ho vkladať do tela stránky. </w:t>
      </w:r>
      <w:r w:rsidR="002439BA" w:rsidRPr="02231CFF">
        <w:rPr>
          <w:rFonts w:asciiTheme="majorHAnsi" w:hAnsiTheme="majorHAnsi" w:cstheme="majorBidi"/>
        </w:rPr>
        <w:t>S</w:t>
      </w:r>
      <w:r w:rsidR="006E389F" w:rsidRPr="02231CFF">
        <w:rPr>
          <w:rFonts w:asciiTheme="majorHAnsi" w:hAnsiTheme="majorHAnsi" w:cstheme="majorBidi"/>
        </w:rPr>
        <w:t>ekcie v rámci stránky sa oddeľujú Nadpisom 2</w:t>
      </w:r>
      <w:r w:rsidRPr="02231CFF">
        <w:rPr>
          <w:rFonts w:asciiTheme="majorHAnsi" w:hAnsiTheme="majorHAnsi" w:cstheme="majorBidi"/>
        </w:rPr>
        <w:t>,</w:t>
      </w:r>
      <w:r w:rsidR="006E389F" w:rsidRPr="02231CFF">
        <w:rPr>
          <w:rFonts w:asciiTheme="majorHAnsi" w:hAnsiTheme="majorHAnsi" w:cstheme="majorBidi"/>
        </w:rPr>
        <w:t xml:space="preserve"> ich podsekcie Nadpisom 3</w:t>
      </w:r>
      <w:r w:rsidRPr="02231CFF">
        <w:rPr>
          <w:rFonts w:asciiTheme="majorHAnsi" w:hAnsiTheme="majorHAnsi" w:cstheme="majorBidi"/>
        </w:rPr>
        <w:t>, atď</w:t>
      </w:r>
      <w:r w:rsidR="006E389F" w:rsidRPr="02231CFF">
        <w:rPr>
          <w:rFonts w:asciiTheme="majorHAnsi" w:hAnsiTheme="majorHAnsi" w:cstheme="majorBidi"/>
        </w:rPr>
        <w:t>.</w:t>
      </w:r>
    </w:p>
    <w:p w14:paraId="1E0A8AD4" w14:textId="77777777" w:rsidR="00147076" w:rsidRPr="0047055A" w:rsidRDefault="00147076" w:rsidP="02231CFF">
      <w:pPr>
        <w:pStyle w:val="IW-Norml"/>
        <w:rPr>
          <w:rFonts w:asciiTheme="majorHAnsi" w:hAnsiTheme="majorHAnsi" w:cstheme="majorBidi"/>
        </w:rPr>
      </w:pPr>
    </w:p>
    <w:p w14:paraId="157CAFEC" w14:textId="77777777" w:rsidR="006E389F" w:rsidRPr="0047055A" w:rsidRDefault="006E389F" w:rsidP="02231CFF">
      <w:pPr>
        <w:pStyle w:val="IW-Norml"/>
        <w:rPr>
          <w:rFonts w:asciiTheme="majorHAnsi" w:hAnsiTheme="majorHAnsi" w:cstheme="majorBidi"/>
        </w:rPr>
      </w:pPr>
      <w:r w:rsidRPr="02231CFF">
        <w:rPr>
          <w:rFonts w:asciiTheme="majorHAnsi" w:hAnsiTheme="majorHAnsi" w:cstheme="majorBidi"/>
        </w:rPr>
        <w:t xml:space="preserve">V tejto ponuke sú aj ďalšie preddefinované štýly, </w:t>
      </w:r>
      <w:r w:rsidR="003C0C95" w:rsidRPr="02231CFF">
        <w:rPr>
          <w:rFonts w:asciiTheme="majorHAnsi" w:hAnsiTheme="majorHAnsi" w:cstheme="majorBidi"/>
        </w:rPr>
        <w:t xml:space="preserve">ich použitie však vychádza z ich pomenovania, napríklad štýly </w:t>
      </w:r>
      <w:r w:rsidR="00442369" w:rsidRPr="02231CFF">
        <w:rPr>
          <w:rFonts w:asciiTheme="majorHAnsi" w:hAnsiTheme="majorHAnsi" w:cstheme="majorBidi"/>
        </w:rPr>
        <w:t>obsahujúce</w:t>
      </w:r>
      <w:r w:rsidR="003C0C95" w:rsidRPr="02231CFF">
        <w:rPr>
          <w:rFonts w:asciiTheme="majorHAnsi" w:hAnsiTheme="majorHAnsi" w:cstheme="majorBidi"/>
        </w:rPr>
        <w:t xml:space="preserve"> text "tabulka" sa používajú len na tabuľky a podobne.</w:t>
      </w:r>
    </w:p>
    <w:p w14:paraId="6B75C075" w14:textId="77777777" w:rsidR="00AB367B" w:rsidRPr="0047055A" w:rsidRDefault="00AB367B" w:rsidP="02231CFF">
      <w:pPr>
        <w:pStyle w:val="IW-Norml"/>
        <w:rPr>
          <w:rFonts w:asciiTheme="majorHAnsi" w:hAnsiTheme="majorHAnsi" w:cstheme="majorBidi"/>
        </w:rPr>
      </w:pPr>
    </w:p>
    <w:p w14:paraId="1F652C89" w14:textId="77777777" w:rsidR="00441A1E" w:rsidRPr="0047055A" w:rsidRDefault="00441A1E" w:rsidP="02231CFF">
      <w:pPr>
        <w:pStyle w:val="IW-Norml"/>
        <w:rPr>
          <w:rFonts w:asciiTheme="majorHAnsi" w:hAnsiTheme="majorHAnsi" w:cstheme="majorBidi"/>
        </w:rPr>
      </w:pPr>
      <w:r w:rsidRPr="02231CFF">
        <w:rPr>
          <w:rFonts w:asciiTheme="majorHAnsi" w:hAnsiTheme="majorHAnsi" w:cstheme="majorBidi"/>
        </w:rPr>
        <w:t xml:space="preserve">Kliknutím do ľubovoľného textu stránky v editore sa </w:t>
      </w:r>
      <w:r w:rsidR="00724952" w:rsidRPr="02231CFF">
        <w:rPr>
          <w:rFonts w:asciiTheme="majorHAnsi" w:hAnsiTheme="majorHAnsi" w:cstheme="majorBidi"/>
        </w:rPr>
        <w:t xml:space="preserve">vám </w:t>
      </w:r>
      <w:r w:rsidRPr="02231CFF">
        <w:rPr>
          <w:rFonts w:asciiTheme="majorHAnsi" w:hAnsiTheme="majorHAnsi" w:cstheme="majorBidi"/>
        </w:rPr>
        <w:t xml:space="preserve">do poľa </w:t>
      </w:r>
      <w:r w:rsidR="00724952" w:rsidRPr="02231CFF">
        <w:rPr>
          <w:rFonts w:asciiTheme="majorHAnsi" w:hAnsiTheme="majorHAnsi" w:cstheme="majorBidi"/>
        </w:rPr>
        <w:t>Š</w:t>
      </w:r>
      <w:r w:rsidRPr="02231CFF">
        <w:rPr>
          <w:rFonts w:asciiTheme="majorHAnsi" w:hAnsiTheme="majorHAnsi" w:cstheme="majorBidi"/>
        </w:rPr>
        <w:t>týl automaticky nastaví štýl použitý na danej pozícii kurzora. Aktuálne použitý štýl je označený šípkou v ľavej časti</w:t>
      </w:r>
      <w:r w:rsidR="00724952" w:rsidRPr="02231CFF">
        <w:rPr>
          <w:rFonts w:asciiTheme="majorHAnsi" w:hAnsiTheme="majorHAnsi" w:cstheme="majorBidi"/>
        </w:rPr>
        <w:t xml:space="preserve"> roletky</w:t>
      </w:r>
      <w:r w:rsidRPr="02231CFF">
        <w:rPr>
          <w:rFonts w:asciiTheme="majorHAnsi" w:hAnsiTheme="majorHAnsi" w:cstheme="majorBidi"/>
        </w:rPr>
        <w:t>.</w:t>
      </w:r>
    </w:p>
    <w:p w14:paraId="076A4A22" w14:textId="77777777" w:rsidR="00441A1E" w:rsidRPr="0047055A" w:rsidRDefault="00441A1E" w:rsidP="02231CFF">
      <w:pPr>
        <w:pStyle w:val="IW-Norml"/>
        <w:rPr>
          <w:rFonts w:asciiTheme="majorHAnsi" w:hAnsiTheme="majorHAnsi" w:cstheme="majorBidi"/>
        </w:rPr>
      </w:pPr>
    </w:p>
    <w:p w14:paraId="13AA9CF9" w14:textId="77777777" w:rsidR="00441A1E" w:rsidRPr="0047055A" w:rsidRDefault="00441A1E" w:rsidP="02231CFF">
      <w:pPr>
        <w:pStyle w:val="IW-Norml"/>
        <w:rPr>
          <w:rFonts w:asciiTheme="majorHAnsi" w:hAnsiTheme="majorHAnsi" w:cstheme="majorBidi"/>
        </w:rPr>
      </w:pPr>
      <w:r w:rsidRPr="02231CFF">
        <w:rPr>
          <w:rFonts w:asciiTheme="majorHAnsi" w:hAnsiTheme="majorHAnsi" w:cstheme="majorBidi"/>
        </w:rPr>
        <w:t xml:space="preserve">Pokiaľ chcete zmeniť </w:t>
      </w:r>
      <w:r w:rsidR="003C0C95" w:rsidRPr="02231CFF">
        <w:rPr>
          <w:rFonts w:asciiTheme="majorHAnsi" w:hAnsiTheme="majorHAnsi" w:cstheme="majorBidi"/>
        </w:rPr>
        <w:t>štýl</w:t>
      </w:r>
      <w:r w:rsidRPr="02231CFF">
        <w:rPr>
          <w:rFonts w:asciiTheme="majorHAnsi" w:hAnsiTheme="majorHAnsi" w:cstheme="majorBidi"/>
        </w:rPr>
        <w:t xml:space="preserve"> takto oštýlovaného textu v rámci odstavca, nesmiete text označovať</w:t>
      </w:r>
      <w:r w:rsidR="00136CE6" w:rsidRPr="02231CFF">
        <w:rPr>
          <w:rFonts w:asciiTheme="majorHAnsi" w:hAnsiTheme="majorHAnsi" w:cstheme="majorBidi"/>
        </w:rPr>
        <w:t>.</w:t>
      </w:r>
      <w:r w:rsidRPr="02231CFF">
        <w:rPr>
          <w:rFonts w:asciiTheme="majorHAnsi" w:hAnsiTheme="majorHAnsi" w:cstheme="majorBidi"/>
        </w:rPr>
        <w:t xml:space="preserve"> </w:t>
      </w:r>
      <w:r w:rsidR="00136CE6" w:rsidRPr="02231CFF">
        <w:rPr>
          <w:rFonts w:asciiTheme="majorHAnsi" w:hAnsiTheme="majorHAnsi" w:cstheme="majorBidi"/>
        </w:rPr>
        <w:t>Stačí</w:t>
      </w:r>
      <w:r w:rsidRPr="02231CFF">
        <w:rPr>
          <w:rFonts w:asciiTheme="majorHAnsi" w:hAnsiTheme="majorHAnsi" w:cstheme="majorBidi"/>
        </w:rPr>
        <w:t xml:space="preserve"> kliknúť do </w:t>
      </w:r>
      <w:r w:rsidR="00136CE6" w:rsidRPr="02231CFF">
        <w:rPr>
          <w:rFonts w:asciiTheme="majorHAnsi" w:hAnsiTheme="majorHAnsi" w:cstheme="majorBidi"/>
        </w:rPr>
        <w:t>daného</w:t>
      </w:r>
      <w:r w:rsidR="00724952" w:rsidRPr="02231CFF">
        <w:rPr>
          <w:rFonts w:asciiTheme="majorHAnsi" w:hAnsiTheme="majorHAnsi" w:cstheme="majorBidi"/>
        </w:rPr>
        <w:t xml:space="preserve"> </w:t>
      </w:r>
      <w:r w:rsidRPr="02231CFF">
        <w:rPr>
          <w:rFonts w:asciiTheme="majorHAnsi" w:hAnsiTheme="majorHAnsi" w:cstheme="majorBidi"/>
        </w:rPr>
        <w:t xml:space="preserve">textu v stránke, štýl farby sa automaticky prednastaví v roletke Štýl a následne ho môžete zmeniť na </w:t>
      </w:r>
      <w:r w:rsidR="003C0C95" w:rsidRPr="02231CFF">
        <w:rPr>
          <w:rFonts w:asciiTheme="majorHAnsi" w:hAnsiTheme="majorHAnsi" w:cstheme="majorBidi"/>
        </w:rPr>
        <w:t xml:space="preserve">iný </w:t>
      </w:r>
      <w:r w:rsidRPr="02231CFF">
        <w:rPr>
          <w:rFonts w:asciiTheme="majorHAnsi" w:hAnsiTheme="majorHAnsi" w:cstheme="majorBidi"/>
        </w:rPr>
        <w:t>štýl.</w:t>
      </w:r>
    </w:p>
    <w:p w14:paraId="1354ACCA" w14:textId="77777777" w:rsidR="00136CE6" w:rsidRPr="0047055A" w:rsidRDefault="00136CE6" w:rsidP="02231CFF">
      <w:pPr>
        <w:rPr>
          <w:rFonts w:asciiTheme="majorHAnsi" w:hAnsiTheme="majorHAnsi" w:cstheme="majorBidi"/>
        </w:rPr>
      </w:pPr>
    </w:p>
    <w:p w14:paraId="32757AEE" w14:textId="77777777" w:rsidR="00136CE6" w:rsidRPr="0047055A" w:rsidRDefault="00136CE6" w:rsidP="02231CFF">
      <w:pPr>
        <w:pStyle w:val="IW-Norml"/>
        <w:rPr>
          <w:rFonts w:asciiTheme="majorHAnsi" w:hAnsiTheme="majorHAnsi" w:cstheme="majorBidi"/>
        </w:rPr>
      </w:pPr>
      <w:r w:rsidRPr="02231CFF">
        <w:rPr>
          <w:rFonts w:asciiTheme="majorHAnsi" w:hAnsiTheme="majorHAnsi" w:cstheme="majorBidi"/>
        </w:rPr>
        <w:t xml:space="preserve">Pomocou preddefinovaných štýlov môžete text na stránke aj zvýrazňovať. </w:t>
      </w:r>
      <w:r w:rsidR="0028000A" w:rsidRPr="02231CFF">
        <w:rPr>
          <w:rFonts w:asciiTheme="majorHAnsi" w:hAnsiTheme="majorHAnsi" w:cstheme="majorBidi"/>
        </w:rPr>
        <w:t>Vo výbere nájdete napr. rôzne typy nadpisov, farebné zvýraznenia. Používanie štýlov zabezpečí jednotný vzhľad stránok.</w:t>
      </w:r>
    </w:p>
    <w:p w14:paraId="5FF9C31E" w14:textId="77777777" w:rsidR="004545EB" w:rsidRPr="0047055A" w:rsidRDefault="00905D84" w:rsidP="02231CFF">
      <w:pPr>
        <w:pStyle w:val="IW-Norml"/>
        <w:rPr>
          <w:rFonts w:asciiTheme="majorHAnsi" w:hAnsiTheme="majorHAnsi" w:cstheme="majorBidi"/>
        </w:rPr>
      </w:pPr>
      <w:r w:rsidRPr="02231CFF">
        <w:rPr>
          <w:rFonts w:asciiTheme="majorHAnsi" w:hAnsiTheme="majorHAnsi" w:cstheme="majorBidi"/>
        </w:rPr>
        <w:lastRenderedPageBreak/>
        <w:t>Ďalší spôsob formátovania textu je pomocou nasledujúcich štandardných nástrojov (</w:t>
      </w:r>
      <w:r w:rsidR="00442369" w:rsidRPr="02231CFF">
        <w:rPr>
          <w:rFonts w:asciiTheme="majorHAnsi" w:hAnsiTheme="majorHAnsi" w:cstheme="majorBidi"/>
        </w:rPr>
        <w:t xml:space="preserve">aplikujú sa </w:t>
      </w:r>
      <w:r w:rsidRPr="02231CFF">
        <w:rPr>
          <w:rFonts w:asciiTheme="majorHAnsi" w:hAnsiTheme="majorHAnsi" w:cstheme="majorBidi"/>
        </w:rPr>
        <w:t>označením textu, ktorý chce</w:t>
      </w:r>
      <w:r w:rsidR="00442369" w:rsidRPr="02231CFF">
        <w:rPr>
          <w:rFonts w:asciiTheme="majorHAnsi" w:hAnsiTheme="majorHAnsi" w:cstheme="majorBidi"/>
        </w:rPr>
        <w:t>te</w:t>
      </w:r>
      <w:r w:rsidRPr="02231CFF">
        <w:rPr>
          <w:rFonts w:asciiTheme="majorHAnsi" w:hAnsiTheme="majorHAnsi" w:cstheme="majorBidi"/>
        </w:rPr>
        <w:t xml:space="preserve"> upraviť):</w:t>
      </w:r>
    </w:p>
    <w:p w14:paraId="0BBF3AC1" w14:textId="77777777" w:rsidR="00656730" w:rsidRPr="0047055A" w:rsidRDefault="00905D84" w:rsidP="00E41BD8">
      <w:r>
        <w:t>hrubé písmo</w:t>
      </w:r>
      <w:r w:rsidR="00656730">
        <w:t xml:space="preserve"> </w:t>
      </w:r>
      <w:r>
        <w:t xml:space="preserve">   </w:t>
      </w:r>
      <w:r>
        <w:tab/>
      </w:r>
      <w:r w:rsidRPr="00E41BD8">
        <w:rPr>
          <w:b/>
          <w:bCs/>
        </w:rPr>
        <w:t>pomocou ikonky v menu editora</w:t>
      </w:r>
      <w:r>
        <w:t xml:space="preserve"> </w:t>
      </w:r>
      <w:r w:rsidR="002839D3">
        <w:rPr>
          <w:noProof/>
        </w:rPr>
        <w:drawing>
          <wp:inline distT="0" distB="0" distL="0" distR="0" wp14:anchorId="4EAC4ED4" wp14:editId="2964AA11">
            <wp:extent cx="200025" cy="171450"/>
            <wp:effectExtent l="0" t="0" r="9525" b="0"/>
            <wp:docPr id="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89">
                      <a:extLst>
                        <a:ext uri="{28A0092B-C50C-407E-A947-70E740481C1C}">
                          <a14:useLocalDpi xmlns:a14="http://schemas.microsoft.com/office/drawing/2010/main" val="0"/>
                        </a:ext>
                      </a:extLst>
                    </a:blip>
                    <a:stretch>
                      <a:fillRect/>
                    </a:stretch>
                  </pic:blipFill>
                  <pic:spPr>
                    <a:xfrm>
                      <a:off x="0" y="0"/>
                      <a:ext cx="200025" cy="171450"/>
                    </a:xfrm>
                    <a:prstGeom prst="rect">
                      <a:avLst/>
                    </a:prstGeom>
                  </pic:spPr>
                </pic:pic>
              </a:graphicData>
            </a:graphic>
          </wp:inline>
        </w:drawing>
      </w:r>
    </w:p>
    <w:p w14:paraId="423DC452" w14:textId="3ECA6BDF" w:rsidR="00442369" w:rsidRPr="0047055A" w:rsidRDefault="00905D84" w:rsidP="00E41BD8">
      <w:r>
        <w:t>kurzíva</w:t>
      </w:r>
      <w:r w:rsidR="00656730">
        <w:t xml:space="preserve"> </w:t>
      </w:r>
      <w:r>
        <w:tab/>
        <w:t xml:space="preserve">             </w:t>
      </w:r>
      <w:r w:rsidRPr="00E41BD8">
        <w:rPr>
          <w:i/>
          <w:iCs/>
        </w:rPr>
        <w:t>pomocou ikonky v menu editora</w:t>
      </w:r>
      <w:r>
        <w:t xml:space="preserve"> </w:t>
      </w:r>
      <w:r w:rsidR="002839D3">
        <w:rPr>
          <w:noProof/>
        </w:rPr>
        <w:drawing>
          <wp:inline distT="0" distB="0" distL="0" distR="0" wp14:anchorId="458E348D" wp14:editId="19365A5A">
            <wp:extent cx="180975" cy="142875"/>
            <wp:effectExtent l="0" t="0" r="9525" b="9525"/>
            <wp:docPr id="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0">
                      <a:extLst>
                        <a:ext uri="{28A0092B-C50C-407E-A947-70E740481C1C}">
                          <a14:useLocalDpi xmlns:a14="http://schemas.microsoft.com/office/drawing/2010/main" val="0"/>
                        </a:ext>
                      </a:extLst>
                    </a:blip>
                    <a:stretch>
                      <a:fillRect/>
                    </a:stretch>
                  </pic:blipFill>
                  <pic:spPr>
                    <a:xfrm>
                      <a:off x="0" y="0"/>
                      <a:ext cx="180975" cy="142875"/>
                    </a:xfrm>
                    <a:prstGeom prst="rect">
                      <a:avLst/>
                    </a:prstGeom>
                  </pic:spPr>
                </pic:pic>
              </a:graphicData>
            </a:graphic>
          </wp:inline>
        </w:drawing>
      </w:r>
    </w:p>
    <w:p w14:paraId="56A15F32" w14:textId="77777777" w:rsidR="00442369" w:rsidRPr="0047055A" w:rsidRDefault="00442369" w:rsidP="00E41BD8">
      <w:r>
        <w:t>podčiarknutie</w:t>
      </w:r>
      <w:r>
        <w:tab/>
      </w:r>
      <w:r>
        <w:tab/>
      </w:r>
      <w:r w:rsidRPr="00E41BD8">
        <w:rPr>
          <w:u w:val="single"/>
        </w:rPr>
        <w:t>pomocou ikonky v menu editora</w:t>
      </w:r>
      <w:r>
        <w:t xml:space="preserve"> </w:t>
      </w:r>
      <w:r w:rsidR="002839D3">
        <w:rPr>
          <w:noProof/>
        </w:rPr>
        <w:drawing>
          <wp:inline distT="0" distB="0" distL="0" distR="0" wp14:anchorId="6701D6FE" wp14:editId="331030DB">
            <wp:extent cx="161925" cy="152400"/>
            <wp:effectExtent l="0" t="0" r="9525" b="0"/>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1">
                      <a:extLst>
                        <a:ext uri="{28A0092B-C50C-407E-A947-70E740481C1C}">
                          <a14:useLocalDpi xmlns:a14="http://schemas.microsoft.com/office/drawing/2010/main" val="0"/>
                        </a:ext>
                      </a:extLst>
                    </a:blip>
                    <a:stretch>
                      <a:fillRect/>
                    </a:stretch>
                  </pic:blipFill>
                  <pic:spPr>
                    <a:xfrm>
                      <a:off x="0" y="0"/>
                      <a:ext cx="161925" cy="152400"/>
                    </a:xfrm>
                    <a:prstGeom prst="rect">
                      <a:avLst/>
                    </a:prstGeom>
                  </pic:spPr>
                </pic:pic>
              </a:graphicData>
            </a:graphic>
          </wp:inline>
        </w:drawing>
      </w:r>
    </w:p>
    <w:p w14:paraId="07CDE01A" w14:textId="77777777" w:rsidR="00442369" w:rsidRPr="0047055A" w:rsidRDefault="00442369" w:rsidP="00E41BD8">
      <w:r>
        <w:t>prečiarknutie</w:t>
      </w:r>
      <w:r>
        <w:tab/>
      </w:r>
      <w:r>
        <w:tab/>
      </w:r>
      <w:r w:rsidRPr="00E41BD8">
        <w:rPr>
          <w:strike/>
        </w:rPr>
        <w:t>pomocou ikonky v menu editora</w:t>
      </w:r>
      <w:r>
        <w:t xml:space="preserve"> </w:t>
      </w:r>
      <w:r w:rsidR="00027019">
        <w:rPr>
          <w:noProof/>
        </w:rPr>
        <w:drawing>
          <wp:inline distT="0" distB="0" distL="0" distR="0" wp14:anchorId="713F6C41" wp14:editId="793F3FDC">
            <wp:extent cx="203675" cy="195841"/>
            <wp:effectExtent l="0" t="0" r="6350" b="0"/>
            <wp:docPr id="152" name="Obrázo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2"/>
                    <pic:cNvPicPr/>
                  </pic:nvPicPr>
                  <pic:blipFill>
                    <a:blip r:embed="rId92">
                      <a:extLst>
                        <a:ext uri="{28A0092B-C50C-407E-A947-70E740481C1C}">
                          <a14:useLocalDpi xmlns:a14="http://schemas.microsoft.com/office/drawing/2010/main" val="0"/>
                        </a:ext>
                      </a:extLst>
                    </a:blip>
                    <a:stretch>
                      <a:fillRect/>
                    </a:stretch>
                  </pic:blipFill>
                  <pic:spPr>
                    <a:xfrm>
                      <a:off x="0" y="0"/>
                      <a:ext cx="203675" cy="195841"/>
                    </a:xfrm>
                    <a:prstGeom prst="rect">
                      <a:avLst/>
                    </a:prstGeom>
                  </pic:spPr>
                </pic:pic>
              </a:graphicData>
            </a:graphic>
          </wp:inline>
        </w:drawing>
      </w:r>
    </w:p>
    <w:p w14:paraId="001AFE3F" w14:textId="77777777" w:rsidR="00442369" w:rsidRPr="0047055A" w:rsidRDefault="00442369" w:rsidP="02231CFF">
      <w:pPr>
        <w:rPr>
          <w:rFonts w:asciiTheme="majorHAnsi" w:hAnsiTheme="majorHAnsi" w:cstheme="majorBidi"/>
        </w:rPr>
      </w:pPr>
    </w:p>
    <w:p w14:paraId="26985E3A" w14:textId="77777777" w:rsidR="006E389F" w:rsidRPr="0047055A" w:rsidRDefault="006E389F" w:rsidP="02231CFF">
      <w:pPr>
        <w:pStyle w:val="IW-Norml"/>
        <w:rPr>
          <w:rFonts w:asciiTheme="majorHAnsi" w:hAnsiTheme="majorHAnsi" w:cstheme="majorBidi"/>
        </w:rPr>
      </w:pPr>
      <w:r w:rsidRPr="02231CFF">
        <w:rPr>
          <w:rFonts w:asciiTheme="majorHAnsi" w:hAnsiTheme="majorHAnsi" w:cstheme="majorBidi"/>
        </w:rPr>
        <w:t>Menej používané formáty textu sú</w:t>
      </w:r>
      <w:r w:rsidR="00C91F89" w:rsidRPr="02231CFF">
        <w:rPr>
          <w:rFonts w:asciiTheme="majorHAnsi" w:hAnsiTheme="majorHAnsi" w:cstheme="majorBidi"/>
        </w:rPr>
        <w:t xml:space="preserve"> napríklad</w:t>
      </w:r>
      <w:r w:rsidR="00D15D02" w:rsidRPr="02231CFF">
        <w:rPr>
          <w:rFonts w:asciiTheme="majorHAnsi" w:hAnsiTheme="majorHAnsi" w:cstheme="majorBidi"/>
        </w:rPr>
        <w:t xml:space="preserve"> horný a dolný index.</w:t>
      </w:r>
    </w:p>
    <w:p w14:paraId="3E639869" w14:textId="77777777" w:rsidR="00D15D02" w:rsidRPr="0047055A" w:rsidRDefault="00027019" w:rsidP="02231CFF">
      <w:pPr>
        <w:pStyle w:val="IW-Norml"/>
        <w:jc w:val="center"/>
        <w:rPr>
          <w:rFonts w:asciiTheme="majorHAnsi" w:hAnsiTheme="majorHAnsi" w:cstheme="majorBidi"/>
        </w:rPr>
      </w:pPr>
      <w:r>
        <w:drawing>
          <wp:inline distT="0" distB="0" distL="0" distR="0" wp14:anchorId="24499592" wp14:editId="4DFEDCEA">
            <wp:extent cx="571500" cy="257175"/>
            <wp:effectExtent l="0" t="0" r="0" b="9525"/>
            <wp:docPr id="153" name="Obrázo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3"/>
                    <pic:cNvPicPr/>
                  </pic:nvPicPr>
                  <pic:blipFill>
                    <a:blip r:embed="rId93">
                      <a:extLst>
                        <a:ext uri="{28A0092B-C50C-407E-A947-70E740481C1C}">
                          <a14:useLocalDpi xmlns:a14="http://schemas.microsoft.com/office/drawing/2010/main" val="0"/>
                        </a:ext>
                      </a:extLst>
                    </a:blip>
                    <a:stretch>
                      <a:fillRect/>
                    </a:stretch>
                  </pic:blipFill>
                  <pic:spPr>
                    <a:xfrm>
                      <a:off x="0" y="0"/>
                      <a:ext cx="571500" cy="257175"/>
                    </a:xfrm>
                    <a:prstGeom prst="rect">
                      <a:avLst/>
                    </a:prstGeom>
                  </pic:spPr>
                </pic:pic>
              </a:graphicData>
            </a:graphic>
          </wp:inline>
        </w:drawing>
      </w:r>
    </w:p>
    <w:p w14:paraId="0DDAC4FF" w14:textId="77777777" w:rsidR="00D672BA" w:rsidRPr="0047055A" w:rsidRDefault="004545EB" w:rsidP="02231CFF">
      <w:pPr>
        <w:pStyle w:val="IW-Norml"/>
        <w:rPr>
          <w:rFonts w:asciiTheme="majorHAnsi" w:hAnsiTheme="majorHAnsi" w:cstheme="majorBidi"/>
        </w:rPr>
      </w:pPr>
      <w:r w:rsidRPr="02231CFF">
        <w:rPr>
          <w:rFonts w:asciiTheme="majorHAnsi" w:hAnsiTheme="majorHAnsi" w:cstheme="majorBidi"/>
        </w:rPr>
        <w:t>Formátovanie textu pomocou nástroja na zmenu farby textu a podfarbenia textu nepoužívajte, nakoľko spôsobuje grafickú nekonzistentnosť web stránky a degraduje jej hodnotu v rámci web sídla.</w:t>
      </w:r>
    </w:p>
    <w:p w14:paraId="1CC41DBE" w14:textId="77777777" w:rsidR="004545EB" w:rsidRPr="0047055A" w:rsidRDefault="00027019" w:rsidP="02231CFF">
      <w:pPr>
        <w:jc w:val="center"/>
        <w:rPr>
          <w:rFonts w:asciiTheme="majorHAnsi" w:hAnsiTheme="majorHAnsi" w:cstheme="majorBidi"/>
        </w:rPr>
      </w:pPr>
      <w:r>
        <w:rPr>
          <w:noProof/>
        </w:rPr>
        <w:drawing>
          <wp:inline distT="0" distB="0" distL="0" distR="0" wp14:anchorId="17D65371" wp14:editId="36E36037">
            <wp:extent cx="723900" cy="304800"/>
            <wp:effectExtent l="0" t="0" r="0" b="0"/>
            <wp:docPr id="154" name="Obrázo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4"/>
                    <pic:cNvPicPr/>
                  </pic:nvPicPr>
                  <pic:blipFill>
                    <a:blip r:embed="rId94">
                      <a:extLst>
                        <a:ext uri="{28A0092B-C50C-407E-A947-70E740481C1C}">
                          <a14:useLocalDpi xmlns:a14="http://schemas.microsoft.com/office/drawing/2010/main" val="0"/>
                        </a:ext>
                      </a:extLst>
                    </a:blip>
                    <a:stretch>
                      <a:fillRect/>
                    </a:stretch>
                  </pic:blipFill>
                  <pic:spPr>
                    <a:xfrm>
                      <a:off x="0" y="0"/>
                      <a:ext cx="723900" cy="304800"/>
                    </a:xfrm>
                    <a:prstGeom prst="rect">
                      <a:avLst/>
                    </a:prstGeom>
                  </pic:spPr>
                </pic:pic>
              </a:graphicData>
            </a:graphic>
          </wp:inline>
        </w:drawing>
      </w:r>
    </w:p>
    <w:p w14:paraId="2AB5B0DB" w14:textId="1B6DCCAC" w:rsidR="004545EB" w:rsidRPr="0047055A" w:rsidRDefault="004545EB" w:rsidP="02231CFF">
      <w:pPr>
        <w:rPr>
          <w:rFonts w:asciiTheme="majorHAnsi" w:hAnsiTheme="majorHAnsi" w:cstheme="majorBidi"/>
        </w:rPr>
      </w:pPr>
    </w:p>
    <w:p w14:paraId="1DB5485B" w14:textId="31D925D5" w:rsidR="004545EB" w:rsidRPr="0047055A" w:rsidRDefault="004545EB" w:rsidP="00624BC7">
      <w:pPr>
        <w:pStyle w:val="IW-Nadpis3"/>
        <w:numPr>
          <w:ilvl w:val="2"/>
          <w:numId w:val="0"/>
        </w:numPr>
      </w:pPr>
      <w:bookmarkStart w:id="88" w:name="_Toc422924447"/>
      <w:bookmarkStart w:id="89" w:name="_Toc422926385"/>
      <w:bookmarkStart w:id="90" w:name="_Toc112239899"/>
      <w:bookmarkStart w:id="91" w:name="_Toc142904167"/>
      <w:r>
        <w:t>Odstraňovanie formátovania</w:t>
      </w:r>
      <w:bookmarkEnd w:id="88"/>
      <w:bookmarkEnd w:id="89"/>
      <w:bookmarkEnd w:id="90"/>
      <w:bookmarkEnd w:id="91"/>
    </w:p>
    <w:p w14:paraId="4EA581E8" w14:textId="77777777" w:rsidR="004545EB" w:rsidRPr="0047055A" w:rsidRDefault="004545EB" w:rsidP="02231CFF">
      <w:pPr>
        <w:pStyle w:val="IW-Norml"/>
        <w:rPr>
          <w:rFonts w:asciiTheme="majorHAnsi" w:hAnsiTheme="majorHAnsi" w:cstheme="majorBidi"/>
        </w:rPr>
      </w:pPr>
      <w:r w:rsidRPr="02231CFF">
        <w:rPr>
          <w:rFonts w:asciiTheme="majorHAnsi" w:hAnsiTheme="majorHAnsi" w:cstheme="majorBidi"/>
        </w:rPr>
        <w:t>Ak chcete zrušiť štýl nadpisu, kliknite do textu nadpisu a zvoľt</w:t>
      </w:r>
      <w:r w:rsidR="001C6899" w:rsidRPr="02231CFF">
        <w:rPr>
          <w:rFonts w:asciiTheme="majorHAnsi" w:hAnsiTheme="majorHAnsi" w:cstheme="majorBidi"/>
        </w:rPr>
        <w:t>e z roletky prvú položku "Odstavec</w:t>
      </w:r>
      <w:r w:rsidRPr="02231CFF">
        <w:rPr>
          <w:rFonts w:asciiTheme="majorHAnsi" w:hAnsiTheme="majorHAnsi" w:cstheme="majorBidi"/>
        </w:rPr>
        <w:t>". Následne by sa mal štýl nadpisu z textu odstrániť (platí pre všetky štýly z roletky).</w:t>
      </w:r>
    </w:p>
    <w:p w14:paraId="3E75799F" w14:textId="77777777" w:rsidR="004545EB" w:rsidRPr="0047055A" w:rsidRDefault="004545EB" w:rsidP="02231CFF">
      <w:pPr>
        <w:pStyle w:val="IW-Norml"/>
        <w:rPr>
          <w:rFonts w:asciiTheme="majorHAnsi" w:hAnsiTheme="majorHAnsi" w:cstheme="majorBidi"/>
        </w:rPr>
      </w:pPr>
    </w:p>
    <w:p w14:paraId="3BC7A885" w14:textId="77777777" w:rsidR="004545EB" w:rsidRPr="0047055A" w:rsidRDefault="004545EB" w:rsidP="02231CFF">
      <w:pPr>
        <w:pStyle w:val="IW-Norml"/>
        <w:rPr>
          <w:rFonts w:asciiTheme="majorHAnsi" w:hAnsiTheme="majorHAnsi" w:cstheme="majorBidi"/>
        </w:rPr>
      </w:pPr>
      <w:r w:rsidRPr="02231CFF">
        <w:rPr>
          <w:rFonts w:asciiTheme="majorHAnsi" w:hAnsiTheme="majorHAnsi" w:cstheme="majorBidi"/>
        </w:rPr>
        <w:t xml:space="preserve">Pokiaľ chcete odstrániť z textu bežné formátovanie napríklad tučný text alebo kurzívu, môžete to spraviť dvomi spôsobmi. Buď po označení daného textu znova kliknete na daný formátovací nástroj, až kým sa formátovanie nezruší, alebo použijete univerzálny nástroj na odstraňovanie formátovania (ikonka </w:t>
      </w:r>
      <w:r w:rsidR="00FD553C" w:rsidRPr="02231CFF">
        <w:rPr>
          <w:rFonts w:asciiTheme="majorHAnsi" w:hAnsiTheme="majorHAnsi" w:cstheme="majorBidi"/>
        </w:rPr>
        <w:t>Tx</w:t>
      </w:r>
      <w:r w:rsidRPr="02231CFF">
        <w:rPr>
          <w:rFonts w:asciiTheme="majorHAnsi" w:hAnsiTheme="majorHAnsi" w:cstheme="majorBidi"/>
        </w:rPr>
        <w:t>).</w:t>
      </w:r>
    </w:p>
    <w:p w14:paraId="7598D566" w14:textId="77777777" w:rsidR="004545EB" w:rsidRPr="0047055A" w:rsidRDefault="00FD553C" w:rsidP="02231CFF">
      <w:pPr>
        <w:pStyle w:val="IW-Norml"/>
        <w:jc w:val="center"/>
        <w:rPr>
          <w:rFonts w:asciiTheme="majorHAnsi" w:hAnsiTheme="majorHAnsi" w:cstheme="majorBidi"/>
        </w:rPr>
      </w:pPr>
      <w:r>
        <w:drawing>
          <wp:inline distT="0" distB="0" distL="0" distR="0" wp14:anchorId="3D05D49E" wp14:editId="462F1543">
            <wp:extent cx="304800" cy="361950"/>
            <wp:effectExtent l="0" t="0" r="0" b="0"/>
            <wp:docPr id="155" name="Obrázo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5"/>
                    <pic:cNvPicPr/>
                  </pic:nvPicPr>
                  <pic:blipFill>
                    <a:blip r:embed="rId95">
                      <a:extLst>
                        <a:ext uri="{28A0092B-C50C-407E-A947-70E740481C1C}">
                          <a14:useLocalDpi xmlns:a14="http://schemas.microsoft.com/office/drawing/2010/main" val="0"/>
                        </a:ext>
                      </a:extLst>
                    </a:blip>
                    <a:stretch>
                      <a:fillRect/>
                    </a:stretch>
                  </pic:blipFill>
                  <pic:spPr>
                    <a:xfrm>
                      <a:off x="0" y="0"/>
                      <a:ext cx="304800" cy="361950"/>
                    </a:xfrm>
                    <a:prstGeom prst="rect">
                      <a:avLst/>
                    </a:prstGeom>
                  </pic:spPr>
                </pic:pic>
              </a:graphicData>
            </a:graphic>
          </wp:inline>
        </w:drawing>
      </w:r>
      <w:r w:rsidR="002839D3">
        <w:drawing>
          <wp:inline distT="0" distB="0" distL="0" distR="0" wp14:anchorId="457120DC" wp14:editId="79AA8D2E">
            <wp:extent cx="190500" cy="161925"/>
            <wp:effectExtent l="0" t="0" r="0" b="9525"/>
            <wp:docPr id="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96">
                      <a:extLst>
                        <a:ext uri="{28A0092B-C50C-407E-A947-70E740481C1C}">
                          <a14:useLocalDpi xmlns:a14="http://schemas.microsoft.com/office/drawing/2010/main" val="0"/>
                        </a:ext>
                      </a:extLst>
                    </a:blip>
                    <a:stretch>
                      <a:fillRect/>
                    </a:stretch>
                  </pic:blipFill>
                  <pic:spPr>
                    <a:xfrm>
                      <a:off x="0" y="0"/>
                      <a:ext cx="190500" cy="161925"/>
                    </a:xfrm>
                    <a:prstGeom prst="rect">
                      <a:avLst/>
                    </a:prstGeom>
                  </pic:spPr>
                </pic:pic>
              </a:graphicData>
            </a:graphic>
          </wp:inline>
        </w:drawing>
      </w:r>
    </w:p>
    <w:p w14:paraId="033F9728" w14:textId="77777777" w:rsidR="004545EB" w:rsidRPr="0047055A" w:rsidRDefault="004545EB" w:rsidP="02231CFF">
      <w:pPr>
        <w:pStyle w:val="IW-Norml"/>
        <w:rPr>
          <w:rFonts w:asciiTheme="majorHAnsi" w:hAnsiTheme="majorHAnsi" w:cstheme="majorBidi"/>
        </w:rPr>
      </w:pPr>
      <w:r w:rsidRPr="02231CFF">
        <w:rPr>
          <w:rFonts w:asciiTheme="majorHAnsi" w:hAnsiTheme="majorHAnsi" w:cstheme="majorBidi"/>
        </w:rPr>
        <w:t xml:space="preserve">Tento nástroj funguje tak, že formátovaný text označíte a po kliknutí na </w:t>
      </w:r>
      <w:r w:rsidR="00A13B10" w:rsidRPr="02231CFF">
        <w:rPr>
          <w:rFonts w:asciiTheme="majorHAnsi" w:hAnsiTheme="majorHAnsi" w:cstheme="majorBidi"/>
        </w:rPr>
        <w:t>Tx</w:t>
      </w:r>
      <w:r w:rsidRPr="02231CFF">
        <w:rPr>
          <w:rFonts w:asciiTheme="majorHAnsi" w:hAnsiTheme="majorHAnsi" w:cstheme="majorBidi"/>
        </w:rPr>
        <w:t xml:space="preserve"> sa odstráni formátovanie na označenom texte. Tento nástroj odstraňuje aj </w:t>
      </w:r>
      <w:r w:rsidR="00676664" w:rsidRPr="02231CFF">
        <w:rPr>
          <w:rFonts w:asciiTheme="majorHAnsi" w:hAnsiTheme="majorHAnsi" w:cstheme="majorBidi"/>
        </w:rPr>
        <w:t>kombinované formátovanie na texte (napr. kurzíva a tučný text spolu).</w:t>
      </w:r>
    </w:p>
    <w:p w14:paraId="399678A1" w14:textId="77777777" w:rsidR="00676664" w:rsidRPr="0047055A" w:rsidRDefault="00676664" w:rsidP="02231CFF">
      <w:pPr>
        <w:rPr>
          <w:rFonts w:asciiTheme="majorHAnsi" w:hAnsiTheme="majorHAnsi" w:cstheme="majorBidi"/>
        </w:rPr>
      </w:pPr>
    </w:p>
    <w:p w14:paraId="5C9E7A93" w14:textId="0EAD98B5" w:rsidR="00450F1A" w:rsidRPr="0047055A" w:rsidRDefault="00450F1A" w:rsidP="00624BC7">
      <w:pPr>
        <w:pStyle w:val="IW-Nadpis3"/>
        <w:numPr>
          <w:ilvl w:val="2"/>
          <w:numId w:val="0"/>
        </w:numPr>
      </w:pPr>
      <w:bookmarkStart w:id="92" w:name="_Toc422924448"/>
      <w:bookmarkStart w:id="93" w:name="_Toc422926386"/>
      <w:bookmarkStart w:id="94" w:name="_Toc112239900"/>
      <w:bookmarkStart w:id="95" w:name="OLE_LINK1"/>
      <w:bookmarkStart w:id="96" w:name="_Toc142904168"/>
      <w:r>
        <w:lastRenderedPageBreak/>
        <w:t>Zoznamy (</w:t>
      </w:r>
      <w:proofErr w:type="spellStart"/>
      <w:r>
        <w:t>odrážkové</w:t>
      </w:r>
      <w:proofErr w:type="spellEnd"/>
      <w:r>
        <w:t xml:space="preserve"> / číslované)</w:t>
      </w:r>
      <w:r w:rsidR="001F1CCE">
        <w:t xml:space="preserve"> a odsadenie textu</w:t>
      </w:r>
      <w:bookmarkEnd w:id="92"/>
      <w:bookmarkEnd w:id="93"/>
      <w:bookmarkEnd w:id="94"/>
      <w:bookmarkEnd w:id="96"/>
    </w:p>
    <w:bookmarkEnd w:id="95"/>
    <w:p w14:paraId="46D15230" w14:textId="77777777" w:rsidR="00905D84" w:rsidRPr="0047055A" w:rsidRDefault="00905D84" w:rsidP="02231CFF">
      <w:pPr>
        <w:pStyle w:val="IW-Norml"/>
        <w:rPr>
          <w:rFonts w:asciiTheme="majorHAnsi" w:hAnsiTheme="majorHAnsi" w:cstheme="majorBidi"/>
        </w:rPr>
      </w:pPr>
      <w:r w:rsidRPr="02231CFF">
        <w:rPr>
          <w:rFonts w:asciiTheme="majorHAnsi" w:hAnsiTheme="majorHAnsi" w:cstheme="majorBidi"/>
        </w:rPr>
        <w:t xml:space="preserve">Na vytvorenie číslovaného alebo odrážkového (nečíslovaného) zoznamu </w:t>
      </w:r>
      <w:r w:rsidR="0072049D" w:rsidRPr="02231CFF">
        <w:rPr>
          <w:rFonts w:asciiTheme="majorHAnsi" w:hAnsiTheme="majorHAnsi" w:cstheme="majorBidi"/>
        </w:rPr>
        <w:t xml:space="preserve">vám </w:t>
      </w:r>
      <w:r w:rsidRPr="02231CFF">
        <w:rPr>
          <w:rFonts w:asciiTheme="majorHAnsi" w:hAnsiTheme="majorHAnsi" w:cstheme="majorBidi"/>
        </w:rPr>
        <w:t>slúžia ikonky:</w:t>
      </w:r>
    </w:p>
    <w:p w14:paraId="674ACDC8" w14:textId="77777777" w:rsidR="00905D84" w:rsidRPr="0047055A" w:rsidRDefault="00507F96" w:rsidP="02231CFF">
      <w:pPr>
        <w:jc w:val="center"/>
        <w:rPr>
          <w:rFonts w:asciiTheme="majorHAnsi" w:hAnsiTheme="majorHAnsi" w:cstheme="majorBidi"/>
        </w:rPr>
      </w:pPr>
      <w:r>
        <w:rPr>
          <w:noProof/>
        </w:rPr>
        <w:drawing>
          <wp:inline distT="0" distB="0" distL="0" distR="0" wp14:anchorId="322778EF" wp14:editId="55CAB0CE">
            <wp:extent cx="561975" cy="304800"/>
            <wp:effectExtent l="0" t="0" r="9525" b="0"/>
            <wp:docPr id="156" name="Obrázo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6"/>
                    <pic:cNvPicPr/>
                  </pic:nvPicPr>
                  <pic:blipFill>
                    <a:blip r:embed="rId97">
                      <a:extLst>
                        <a:ext uri="{28A0092B-C50C-407E-A947-70E740481C1C}">
                          <a14:useLocalDpi xmlns:a14="http://schemas.microsoft.com/office/drawing/2010/main" val="0"/>
                        </a:ext>
                      </a:extLst>
                    </a:blip>
                    <a:stretch>
                      <a:fillRect/>
                    </a:stretch>
                  </pic:blipFill>
                  <pic:spPr>
                    <a:xfrm>
                      <a:off x="0" y="0"/>
                      <a:ext cx="561975" cy="304800"/>
                    </a:xfrm>
                    <a:prstGeom prst="rect">
                      <a:avLst/>
                    </a:prstGeom>
                  </pic:spPr>
                </pic:pic>
              </a:graphicData>
            </a:graphic>
          </wp:inline>
        </w:drawing>
      </w:r>
    </w:p>
    <w:p w14:paraId="3BC56366" w14:textId="77777777" w:rsidR="00450F1A" w:rsidRPr="0047055A" w:rsidRDefault="00450F1A" w:rsidP="02231CFF">
      <w:pPr>
        <w:pStyle w:val="IW-Norml"/>
        <w:rPr>
          <w:rFonts w:asciiTheme="majorHAnsi" w:hAnsiTheme="majorHAnsi" w:cstheme="majorBidi"/>
        </w:rPr>
      </w:pPr>
      <w:r w:rsidRPr="02231CFF">
        <w:rPr>
          <w:rFonts w:asciiTheme="majorHAnsi" w:hAnsiTheme="majorHAnsi" w:cstheme="majorBidi"/>
        </w:rPr>
        <w:t>Z obyčajného odstavca vytvor</w:t>
      </w:r>
      <w:r w:rsidR="00027D00" w:rsidRPr="02231CFF">
        <w:rPr>
          <w:rFonts w:asciiTheme="majorHAnsi" w:hAnsiTheme="majorHAnsi" w:cstheme="majorBidi"/>
        </w:rPr>
        <w:t>íte</w:t>
      </w:r>
      <w:r w:rsidRPr="02231CFF">
        <w:rPr>
          <w:rFonts w:asciiTheme="majorHAnsi" w:hAnsiTheme="majorHAnsi" w:cstheme="majorBidi"/>
        </w:rPr>
        <w:t xml:space="preserve"> zoznam tak, že klikne</w:t>
      </w:r>
      <w:r w:rsidR="00027D00" w:rsidRPr="02231CFF">
        <w:rPr>
          <w:rFonts w:asciiTheme="majorHAnsi" w:hAnsiTheme="majorHAnsi" w:cstheme="majorBidi"/>
        </w:rPr>
        <w:t>te</w:t>
      </w:r>
      <w:r w:rsidRPr="02231CFF">
        <w:rPr>
          <w:rFonts w:asciiTheme="majorHAnsi" w:hAnsiTheme="majorHAnsi" w:cstheme="majorBidi"/>
        </w:rPr>
        <w:t xml:space="preserve"> do daného odstavca a klikne</w:t>
      </w:r>
      <w:r w:rsidR="00027D00" w:rsidRPr="02231CFF">
        <w:rPr>
          <w:rFonts w:asciiTheme="majorHAnsi" w:hAnsiTheme="majorHAnsi" w:cstheme="majorBidi"/>
        </w:rPr>
        <w:t>te</w:t>
      </w:r>
      <w:r w:rsidRPr="02231CFF">
        <w:rPr>
          <w:rFonts w:asciiTheme="majorHAnsi" w:hAnsiTheme="majorHAnsi" w:cstheme="majorBidi"/>
        </w:rPr>
        <w:t xml:space="preserve"> na ikonku požadovaného zoznamu (číslovaný alebo odrážkový).</w:t>
      </w:r>
    </w:p>
    <w:p w14:paraId="1E830F8E" w14:textId="77777777" w:rsidR="0062368E" w:rsidRPr="0047055A" w:rsidRDefault="004577AC" w:rsidP="02231CFF">
      <w:pPr>
        <w:pStyle w:val="IW-Norml"/>
        <w:rPr>
          <w:rFonts w:asciiTheme="majorHAnsi" w:hAnsiTheme="majorHAnsi" w:cstheme="majorBidi"/>
        </w:rPr>
      </w:pPr>
      <w:r w:rsidRPr="02231CFF">
        <w:rPr>
          <w:rFonts w:asciiTheme="majorHAnsi" w:hAnsiTheme="majorHAnsi" w:cstheme="majorBidi"/>
        </w:rPr>
        <w:t>Pokiaľ chcete zmeniť typ</w:t>
      </w:r>
      <w:r w:rsidR="0062368E" w:rsidRPr="02231CFF">
        <w:rPr>
          <w:rFonts w:asciiTheme="majorHAnsi" w:hAnsiTheme="majorHAnsi" w:cstheme="majorBidi"/>
        </w:rPr>
        <w:t xml:space="preserve"> </w:t>
      </w:r>
      <w:r w:rsidRPr="02231CFF">
        <w:rPr>
          <w:rFonts w:asciiTheme="majorHAnsi" w:hAnsiTheme="majorHAnsi" w:cstheme="majorBidi"/>
        </w:rPr>
        <w:t xml:space="preserve">odrážok pri </w:t>
      </w:r>
      <w:r w:rsidR="0062368E" w:rsidRPr="02231CFF">
        <w:rPr>
          <w:rFonts w:asciiTheme="majorHAnsi" w:hAnsiTheme="majorHAnsi" w:cstheme="majorBidi"/>
        </w:rPr>
        <w:t>číslovanom zozname</w:t>
      </w:r>
      <w:r w:rsidRPr="02231CFF">
        <w:rPr>
          <w:rFonts w:asciiTheme="majorHAnsi" w:hAnsiTheme="majorHAnsi" w:cstheme="majorBidi"/>
        </w:rPr>
        <w:t>, kliknite do položky zoznamu a cez</w:t>
      </w:r>
      <w:r w:rsidR="0062368E" w:rsidRPr="02231CFF">
        <w:rPr>
          <w:rFonts w:asciiTheme="majorHAnsi" w:hAnsiTheme="majorHAnsi" w:cstheme="majorBidi"/>
        </w:rPr>
        <w:t xml:space="preserve"> kontextové menu</w:t>
      </w:r>
      <w:r w:rsidR="00A9291B" w:rsidRPr="02231CFF">
        <w:rPr>
          <w:rFonts w:asciiTheme="majorHAnsi" w:hAnsiTheme="majorHAnsi" w:cstheme="majorBidi"/>
        </w:rPr>
        <w:t xml:space="preserve"> </w:t>
      </w:r>
      <w:r w:rsidR="00A9291B" w:rsidRPr="02231CFF">
        <w:rPr>
          <w:rFonts w:asciiTheme="majorHAnsi" w:hAnsiTheme="majorHAnsi" w:cstheme="majorBidi"/>
          <w:b/>
          <w:bCs/>
        </w:rPr>
        <w:t>(pravý klik myši</w:t>
      </w:r>
      <w:r w:rsidR="00A9291B" w:rsidRPr="02231CFF">
        <w:rPr>
          <w:rFonts w:asciiTheme="majorHAnsi" w:hAnsiTheme="majorHAnsi" w:cstheme="majorBidi"/>
        </w:rPr>
        <w:t>)</w:t>
      </w:r>
      <w:r w:rsidR="0062368E" w:rsidRPr="02231CFF">
        <w:rPr>
          <w:rFonts w:asciiTheme="majorHAnsi" w:hAnsiTheme="majorHAnsi" w:cstheme="majorBidi"/>
        </w:rPr>
        <w:t xml:space="preserve"> </w:t>
      </w:r>
      <w:r w:rsidRPr="02231CFF">
        <w:rPr>
          <w:rFonts w:asciiTheme="majorHAnsi" w:hAnsiTheme="majorHAnsi" w:cstheme="majorBidi"/>
        </w:rPr>
        <w:t xml:space="preserve">sa </w:t>
      </w:r>
      <w:r w:rsidR="0062368E" w:rsidRPr="02231CFF">
        <w:rPr>
          <w:rFonts w:asciiTheme="majorHAnsi" w:hAnsiTheme="majorHAnsi" w:cstheme="majorBidi"/>
        </w:rPr>
        <w:t>dosta</w:t>
      </w:r>
      <w:r w:rsidRPr="02231CFF">
        <w:rPr>
          <w:rFonts w:asciiTheme="majorHAnsi" w:hAnsiTheme="majorHAnsi" w:cstheme="majorBidi"/>
        </w:rPr>
        <w:t>nete</w:t>
      </w:r>
      <w:r w:rsidR="0062368E" w:rsidRPr="02231CFF">
        <w:rPr>
          <w:rFonts w:asciiTheme="majorHAnsi" w:hAnsiTheme="majorHAnsi" w:cstheme="majorBidi"/>
        </w:rPr>
        <w:t xml:space="preserve"> do vlastností zoznamu, kde si môžete zvoliť iný typ zoznamu.</w:t>
      </w:r>
    </w:p>
    <w:p w14:paraId="24F889B6" w14:textId="4C4A2001" w:rsidR="0062368E" w:rsidRPr="0047055A" w:rsidRDefault="004225B4" w:rsidP="02231CFF">
      <w:pPr>
        <w:jc w:val="center"/>
        <w:rPr>
          <w:rFonts w:asciiTheme="majorHAnsi" w:hAnsiTheme="majorHAnsi" w:cstheme="majorBidi"/>
        </w:rPr>
      </w:pPr>
      <w:r>
        <w:rPr>
          <w:noProof/>
        </w:rPr>
        <w:drawing>
          <wp:anchor distT="0" distB="0" distL="114300" distR="114300" simplePos="0" relativeHeight="251658248" behindDoc="0" locked="0" layoutInCell="1" allowOverlap="1" wp14:anchorId="52BAA572" wp14:editId="390182EE">
            <wp:simplePos x="0" y="0"/>
            <wp:positionH relativeFrom="margin">
              <wp:posOffset>927100</wp:posOffset>
            </wp:positionH>
            <wp:positionV relativeFrom="paragraph">
              <wp:posOffset>227801</wp:posOffset>
            </wp:positionV>
            <wp:extent cx="3874545" cy="702260"/>
            <wp:effectExtent l="0" t="0" r="0" b="3175"/>
            <wp:wrapSquare wrapText="bothSides"/>
            <wp:docPr id="63" name="Obrázo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ázok 63"/>
                    <pic:cNvPicPr/>
                  </pic:nvPicPr>
                  <pic:blipFill>
                    <a:blip r:embed="rId98">
                      <a:extLst>
                        <a:ext uri="{28A0092B-C50C-407E-A947-70E740481C1C}">
                          <a14:useLocalDpi xmlns:a14="http://schemas.microsoft.com/office/drawing/2010/main" val="0"/>
                        </a:ext>
                      </a:extLst>
                    </a:blip>
                    <a:stretch>
                      <a:fillRect/>
                    </a:stretch>
                  </pic:blipFill>
                  <pic:spPr>
                    <a:xfrm>
                      <a:off x="0" y="0"/>
                      <a:ext cx="3874545" cy="702260"/>
                    </a:xfrm>
                    <a:prstGeom prst="rect">
                      <a:avLst/>
                    </a:prstGeom>
                  </pic:spPr>
                </pic:pic>
              </a:graphicData>
            </a:graphic>
          </wp:anchor>
        </w:drawing>
      </w:r>
    </w:p>
    <w:p w14:paraId="6DC7DDC3" w14:textId="77777777" w:rsidR="0062368E" w:rsidRPr="0047055A" w:rsidRDefault="0062368E" w:rsidP="02231CFF">
      <w:pPr>
        <w:rPr>
          <w:rFonts w:asciiTheme="majorHAnsi" w:hAnsiTheme="majorHAnsi" w:cstheme="majorBidi"/>
        </w:rPr>
      </w:pPr>
    </w:p>
    <w:p w14:paraId="27936918" w14:textId="05A9B111" w:rsidR="004C1320" w:rsidRDefault="004C1320" w:rsidP="004C1320">
      <w:pPr>
        <w:pStyle w:val="Obrzok"/>
      </w:pPr>
    </w:p>
    <w:p w14:paraId="1DC5B652" w14:textId="59FA8C33" w:rsidR="00646F19" w:rsidRDefault="00646F19" w:rsidP="004C1320">
      <w:pPr>
        <w:pStyle w:val="Caption"/>
      </w:pPr>
      <w:r>
        <w:rPr>
          <w:noProof/>
        </w:rPr>
        <w:drawing>
          <wp:anchor distT="0" distB="0" distL="114300" distR="114300" simplePos="0" relativeHeight="251658249" behindDoc="0" locked="0" layoutInCell="1" allowOverlap="1" wp14:anchorId="03BBFDE5" wp14:editId="4B5E07B5">
            <wp:simplePos x="0" y="0"/>
            <wp:positionH relativeFrom="margin">
              <wp:align>center</wp:align>
            </wp:positionH>
            <wp:positionV relativeFrom="paragraph">
              <wp:posOffset>203098</wp:posOffset>
            </wp:positionV>
            <wp:extent cx="2924583" cy="1399964"/>
            <wp:effectExtent l="0" t="0" r="0" b="0"/>
            <wp:wrapSquare wrapText="bothSides"/>
            <wp:docPr id="77" name="Obrázo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brázok 77"/>
                    <pic:cNvPicPr/>
                  </pic:nvPicPr>
                  <pic:blipFill>
                    <a:blip r:embed="rId99">
                      <a:extLst>
                        <a:ext uri="{28A0092B-C50C-407E-A947-70E740481C1C}">
                          <a14:useLocalDpi xmlns:a14="http://schemas.microsoft.com/office/drawing/2010/main" val="0"/>
                        </a:ext>
                      </a:extLst>
                    </a:blip>
                    <a:stretch>
                      <a:fillRect/>
                    </a:stretch>
                  </pic:blipFill>
                  <pic:spPr>
                    <a:xfrm>
                      <a:off x="0" y="0"/>
                      <a:ext cx="2924583" cy="1399964"/>
                    </a:xfrm>
                    <a:prstGeom prst="rect">
                      <a:avLst/>
                    </a:prstGeom>
                  </pic:spPr>
                </pic:pic>
              </a:graphicData>
            </a:graphic>
          </wp:anchor>
        </w:drawing>
      </w:r>
    </w:p>
    <w:p w14:paraId="4B724471" w14:textId="77777777" w:rsidR="00646F19" w:rsidRDefault="00646F19" w:rsidP="004C1320">
      <w:pPr>
        <w:pStyle w:val="Caption"/>
      </w:pPr>
    </w:p>
    <w:p w14:paraId="37063835" w14:textId="4DFA036B" w:rsidR="00646F19" w:rsidRDefault="00646F19" w:rsidP="004C1320">
      <w:pPr>
        <w:pStyle w:val="Caption"/>
      </w:pPr>
    </w:p>
    <w:p w14:paraId="17D5459B" w14:textId="53979936" w:rsidR="00646F19" w:rsidRDefault="00EB4206" w:rsidP="004C1320">
      <w:pPr>
        <w:pStyle w:val="Caption"/>
      </w:pPr>
      <w:r>
        <w:rPr>
          <w:rFonts w:cstheme="majorHAnsi"/>
          <w:noProof/>
        </w:rPr>
        <w:drawing>
          <wp:anchor distT="0" distB="0" distL="114300" distR="114300" simplePos="0" relativeHeight="251658252" behindDoc="0" locked="0" layoutInCell="1" allowOverlap="1" wp14:anchorId="50B4917F" wp14:editId="715A76CE">
            <wp:simplePos x="0" y="0"/>
            <wp:positionH relativeFrom="column">
              <wp:posOffset>3244753</wp:posOffset>
            </wp:positionH>
            <wp:positionV relativeFrom="paragraph">
              <wp:posOffset>74295</wp:posOffset>
            </wp:positionV>
            <wp:extent cx="173905" cy="173905"/>
            <wp:effectExtent l="0" t="0" r="0" b="0"/>
            <wp:wrapNone/>
            <wp:docPr id="124" name="Graphic 124"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p>
    <w:p w14:paraId="722BF24B" w14:textId="77777777" w:rsidR="00646F19" w:rsidRDefault="00646F19" w:rsidP="004C1320">
      <w:pPr>
        <w:pStyle w:val="Caption"/>
      </w:pPr>
    </w:p>
    <w:p w14:paraId="2C53E47F" w14:textId="14C03012" w:rsidR="00646F19" w:rsidRDefault="00646F19" w:rsidP="004C1320">
      <w:pPr>
        <w:pStyle w:val="Caption"/>
      </w:pPr>
    </w:p>
    <w:p w14:paraId="1356CBA7" w14:textId="17D3CE80" w:rsidR="00646F19" w:rsidRDefault="00646F19" w:rsidP="004C1320">
      <w:pPr>
        <w:pStyle w:val="Caption"/>
      </w:pPr>
    </w:p>
    <w:p w14:paraId="5D337CE2" w14:textId="07DA12D4" w:rsidR="00507F96" w:rsidRPr="0047055A" w:rsidRDefault="004C1320" w:rsidP="004C1320">
      <w:pPr>
        <w:pStyle w:val="Caption"/>
      </w:pPr>
      <w:r>
        <w:t>Obrázo</w:t>
      </w:r>
      <w:r w:rsidR="00C902BA">
        <w:t>k</w:t>
      </w:r>
      <w:r>
        <w:t xml:space="preserve">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35</w:t>
      </w:r>
      <w:r w:rsidRPr="02231CFF">
        <w:rPr>
          <w:noProof/>
        </w:rPr>
        <w:fldChar w:fldCharType="end"/>
      </w:r>
      <w:r>
        <w:t xml:space="preserve"> Zobrazenie ďalších typov číslovaného zoznamu</w:t>
      </w:r>
    </w:p>
    <w:p w14:paraId="1B4AC8AA" w14:textId="2BDE5A6E" w:rsidR="00450F1A" w:rsidRPr="0047055A" w:rsidRDefault="00FD1696" w:rsidP="02231CFF">
      <w:pPr>
        <w:pStyle w:val="IW-Norml"/>
        <w:rPr>
          <w:rFonts w:asciiTheme="majorHAnsi" w:hAnsiTheme="majorHAnsi" w:cstheme="majorBidi"/>
        </w:rPr>
      </w:pPr>
      <w:r w:rsidRPr="02231CFF">
        <w:rPr>
          <w:rFonts w:asciiTheme="majorHAnsi" w:hAnsiTheme="majorHAnsi" w:cstheme="majorBidi"/>
        </w:rPr>
        <w:t>Pokiaľ chcete vytvoriť zanorený zoznam, kliknete do danej položky zoznamu a kliknutím na ikonku odsadenia doprava vytvoríte za</w:t>
      </w:r>
      <w:r w:rsidR="00E644D5" w:rsidRPr="02231CFF">
        <w:rPr>
          <w:rFonts w:asciiTheme="majorHAnsi" w:hAnsiTheme="majorHAnsi" w:cstheme="majorBidi"/>
        </w:rPr>
        <w:t>n</w:t>
      </w:r>
      <w:r w:rsidRPr="02231CFF">
        <w:rPr>
          <w:rFonts w:asciiTheme="majorHAnsi" w:hAnsiTheme="majorHAnsi" w:cstheme="majorBidi"/>
        </w:rPr>
        <w:t>orený zoznam. Zrušiť zanorený zoznam môžete ikonkou na odsadenie textu do</w:t>
      </w:r>
      <w:r w:rsidR="004577AC" w:rsidRPr="02231CFF">
        <w:rPr>
          <w:rFonts w:asciiTheme="majorHAnsi" w:hAnsiTheme="majorHAnsi" w:cstheme="majorBidi"/>
        </w:rPr>
        <w:t>ľava</w:t>
      </w:r>
      <w:r w:rsidRPr="02231CFF">
        <w:rPr>
          <w:rFonts w:asciiTheme="majorHAnsi" w:hAnsiTheme="majorHAnsi" w:cstheme="majorBidi"/>
        </w:rPr>
        <w:t>.</w:t>
      </w:r>
    </w:p>
    <w:p w14:paraId="1F00DE14" w14:textId="517859A6" w:rsidR="00FD1696" w:rsidRPr="0047055A" w:rsidRDefault="00FD1696" w:rsidP="02231CFF">
      <w:pPr>
        <w:rPr>
          <w:rFonts w:asciiTheme="majorHAnsi" w:hAnsiTheme="majorHAnsi" w:cstheme="majorBidi"/>
        </w:rPr>
      </w:pPr>
    </w:p>
    <w:p w14:paraId="7F546134" w14:textId="3AD8F320" w:rsidR="00FD1696" w:rsidRPr="0047055A" w:rsidRDefault="00A127A9" w:rsidP="02231CFF">
      <w:pPr>
        <w:jc w:val="center"/>
        <w:rPr>
          <w:rFonts w:asciiTheme="majorHAnsi" w:hAnsiTheme="majorHAnsi" w:cstheme="majorBidi"/>
        </w:rPr>
      </w:pPr>
      <w:r>
        <w:rPr>
          <w:noProof/>
        </w:rPr>
        <w:drawing>
          <wp:inline distT="0" distB="0" distL="0" distR="0" wp14:anchorId="5A692131" wp14:editId="3F46C354">
            <wp:extent cx="542925" cy="304800"/>
            <wp:effectExtent l="0" t="0" r="9525" b="0"/>
            <wp:docPr id="159" name="Obrázo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59"/>
                    <pic:cNvPicPr/>
                  </pic:nvPicPr>
                  <pic:blipFill>
                    <a:blip r:embed="rId100">
                      <a:extLst>
                        <a:ext uri="{28A0092B-C50C-407E-A947-70E740481C1C}">
                          <a14:useLocalDpi xmlns:a14="http://schemas.microsoft.com/office/drawing/2010/main" val="0"/>
                        </a:ext>
                      </a:extLst>
                    </a:blip>
                    <a:stretch>
                      <a:fillRect/>
                    </a:stretch>
                  </pic:blipFill>
                  <pic:spPr>
                    <a:xfrm>
                      <a:off x="0" y="0"/>
                      <a:ext cx="542925" cy="304800"/>
                    </a:xfrm>
                    <a:prstGeom prst="rect">
                      <a:avLst/>
                    </a:prstGeom>
                  </pic:spPr>
                </pic:pic>
              </a:graphicData>
            </a:graphic>
          </wp:inline>
        </w:drawing>
      </w:r>
    </w:p>
    <w:p w14:paraId="63221414" w14:textId="23BC716F" w:rsidR="00450F1A" w:rsidRPr="0047055A" w:rsidRDefault="00450F1A" w:rsidP="02231CFF">
      <w:pPr>
        <w:rPr>
          <w:rFonts w:asciiTheme="majorHAnsi" w:hAnsiTheme="majorHAnsi" w:cstheme="majorBidi"/>
        </w:rPr>
      </w:pPr>
    </w:p>
    <w:p w14:paraId="2D693DC6" w14:textId="0A8C4F38" w:rsidR="00905D84" w:rsidRPr="0047055A" w:rsidRDefault="004577AC" w:rsidP="02231CFF">
      <w:pPr>
        <w:pStyle w:val="IW-Norml"/>
        <w:rPr>
          <w:rFonts w:asciiTheme="majorHAnsi" w:hAnsiTheme="majorHAnsi" w:cstheme="majorBidi"/>
        </w:rPr>
      </w:pPr>
      <w:r w:rsidRPr="02231CFF">
        <w:rPr>
          <w:rFonts w:asciiTheme="majorHAnsi" w:hAnsiTheme="majorHAnsi" w:cstheme="majorBidi"/>
        </w:rPr>
        <w:t>Vytváranie zoznamu ukončít</w:t>
      </w:r>
      <w:r w:rsidR="00905D84" w:rsidRPr="02231CFF">
        <w:rPr>
          <w:rFonts w:asciiTheme="majorHAnsi" w:hAnsiTheme="majorHAnsi" w:cstheme="majorBidi"/>
        </w:rPr>
        <w:t xml:space="preserve">e opätovným stlačením </w:t>
      </w:r>
      <w:r w:rsidR="00FD1696" w:rsidRPr="02231CFF">
        <w:rPr>
          <w:rFonts w:asciiTheme="majorHAnsi" w:hAnsiTheme="majorHAnsi" w:cstheme="majorBidi"/>
        </w:rPr>
        <w:t xml:space="preserve">klávesy </w:t>
      </w:r>
      <w:r w:rsidR="00905D84" w:rsidRPr="02231CFF">
        <w:rPr>
          <w:rFonts w:asciiTheme="majorHAnsi" w:hAnsiTheme="majorHAnsi" w:cstheme="majorBidi"/>
        </w:rPr>
        <w:t>ENTER.</w:t>
      </w:r>
    </w:p>
    <w:p w14:paraId="3973AE18" w14:textId="76C376E7" w:rsidR="00F95235" w:rsidRPr="0047055A" w:rsidRDefault="00F95235" w:rsidP="02231CFF">
      <w:pPr>
        <w:rPr>
          <w:rFonts w:asciiTheme="majorHAnsi" w:hAnsiTheme="majorHAnsi" w:cstheme="majorBidi"/>
        </w:rPr>
      </w:pPr>
    </w:p>
    <w:p w14:paraId="25EAAE67" w14:textId="386D5CD3" w:rsidR="00B74B1E" w:rsidRPr="0047055A" w:rsidRDefault="000D2001" w:rsidP="00624BC7">
      <w:pPr>
        <w:pStyle w:val="IW-Nadpis3"/>
        <w:numPr>
          <w:ilvl w:val="2"/>
          <w:numId w:val="0"/>
        </w:numPr>
      </w:pPr>
      <w:bookmarkStart w:id="97" w:name="_Toc422924451"/>
      <w:bookmarkStart w:id="98" w:name="_Toc112239901"/>
      <w:bookmarkStart w:id="99" w:name="_Toc142904169"/>
      <w:r>
        <w:t>Odkazy na dokumenty a nahrávanie dokumentov</w:t>
      </w:r>
      <w:bookmarkEnd w:id="97"/>
      <w:bookmarkEnd w:id="98"/>
      <w:bookmarkEnd w:id="99"/>
    </w:p>
    <w:p w14:paraId="37317D89" w14:textId="45F44037" w:rsidR="00B61748" w:rsidRPr="0047055A" w:rsidRDefault="00B61748" w:rsidP="02231CFF">
      <w:pPr>
        <w:pStyle w:val="IW-Norml"/>
        <w:rPr>
          <w:rFonts w:asciiTheme="majorHAnsi" w:hAnsiTheme="majorHAnsi" w:cstheme="majorBidi"/>
        </w:rPr>
      </w:pPr>
      <w:r w:rsidRPr="02231CFF">
        <w:rPr>
          <w:rFonts w:asciiTheme="majorHAnsi" w:hAnsiTheme="majorHAnsi" w:cstheme="majorBidi"/>
        </w:rPr>
        <w:t>Ak chce</w:t>
      </w:r>
      <w:r w:rsidR="00742EA8" w:rsidRPr="02231CFF">
        <w:rPr>
          <w:rFonts w:asciiTheme="majorHAnsi" w:hAnsiTheme="majorHAnsi" w:cstheme="majorBidi"/>
        </w:rPr>
        <w:t>t</w:t>
      </w:r>
      <w:r w:rsidRPr="02231CFF">
        <w:rPr>
          <w:rFonts w:asciiTheme="majorHAnsi" w:hAnsiTheme="majorHAnsi" w:cstheme="majorBidi"/>
        </w:rPr>
        <w:t>e</w:t>
      </w:r>
      <w:r w:rsidR="00742EA8" w:rsidRPr="02231CFF">
        <w:rPr>
          <w:rFonts w:asciiTheme="majorHAnsi" w:hAnsiTheme="majorHAnsi" w:cstheme="majorBidi"/>
        </w:rPr>
        <w:t xml:space="preserve"> </w:t>
      </w:r>
      <w:r w:rsidR="00C91F89" w:rsidRPr="02231CFF">
        <w:rPr>
          <w:rFonts w:asciiTheme="majorHAnsi" w:hAnsiTheme="majorHAnsi" w:cstheme="majorBidi"/>
        </w:rPr>
        <w:t>vytvoriť</w:t>
      </w:r>
      <w:r w:rsidR="00742EA8" w:rsidRPr="02231CFF">
        <w:rPr>
          <w:rFonts w:asciiTheme="majorHAnsi" w:hAnsiTheme="majorHAnsi" w:cstheme="majorBidi"/>
        </w:rPr>
        <w:t xml:space="preserve"> odkaz na dokument, musít</w:t>
      </w:r>
      <w:r w:rsidRPr="02231CFF">
        <w:rPr>
          <w:rFonts w:asciiTheme="majorHAnsi" w:hAnsiTheme="majorHAnsi" w:cstheme="majorBidi"/>
        </w:rPr>
        <w:t xml:space="preserve">e si v prvom rade </w:t>
      </w:r>
      <w:r w:rsidR="005B6EFD" w:rsidRPr="02231CFF">
        <w:rPr>
          <w:rFonts w:asciiTheme="majorHAnsi" w:hAnsiTheme="majorHAnsi" w:cstheme="majorBidi"/>
        </w:rPr>
        <w:t>zistiť</w:t>
      </w:r>
      <w:r w:rsidRPr="02231CFF">
        <w:rPr>
          <w:rFonts w:asciiTheme="majorHAnsi" w:hAnsiTheme="majorHAnsi" w:cstheme="majorBidi"/>
        </w:rPr>
        <w:t xml:space="preserve">, či sa už daný </w:t>
      </w:r>
      <w:r w:rsidR="00C91F89" w:rsidRPr="02231CFF">
        <w:rPr>
          <w:rFonts w:asciiTheme="majorHAnsi" w:hAnsiTheme="majorHAnsi" w:cstheme="majorBidi"/>
        </w:rPr>
        <w:t>dokument</w:t>
      </w:r>
      <w:r w:rsidRPr="02231CFF">
        <w:rPr>
          <w:rFonts w:asciiTheme="majorHAnsi" w:hAnsiTheme="majorHAnsi" w:cstheme="majorBidi"/>
        </w:rPr>
        <w:t xml:space="preserve"> na serveri nachádza</w:t>
      </w:r>
      <w:r w:rsidR="00742EA8" w:rsidRPr="02231CFF">
        <w:rPr>
          <w:rFonts w:asciiTheme="majorHAnsi" w:hAnsiTheme="majorHAnsi" w:cstheme="majorBidi"/>
        </w:rPr>
        <w:t>,</w:t>
      </w:r>
      <w:r w:rsidRPr="02231CFF">
        <w:rPr>
          <w:rFonts w:asciiTheme="majorHAnsi" w:hAnsiTheme="majorHAnsi" w:cstheme="majorBidi"/>
        </w:rPr>
        <w:t xml:space="preserve"> alebo či ho má</w:t>
      </w:r>
      <w:r w:rsidR="00742EA8" w:rsidRPr="02231CFF">
        <w:rPr>
          <w:rFonts w:asciiTheme="majorHAnsi" w:hAnsiTheme="majorHAnsi" w:cstheme="majorBidi"/>
        </w:rPr>
        <w:t>te</w:t>
      </w:r>
      <w:r w:rsidRPr="02231CFF">
        <w:rPr>
          <w:rFonts w:asciiTheme="majorHAnsi" w:hAnsiTheme="majorHAnsi" w:cstheme="majorBidi"/>
        </w:rPr>
        <w:t xml:space="preserve"> ešte stále na svojom počítači.</w:t>
      </w:r>
    </w:p>
    <w:p w14:paraId="00A9BBA1" w14:textId="77777777" w:rsidR="00B61748" w:rsidRPr="0047055A" w:rsidRDefault="00B61748" w:rsidP="02231CFF">
      <w:pPr>
        <w:pStyle w:val="IW-Norml"/>
        <w:rPr>
          <w:rFonts w:asciiTheme="majorHAnsi" w:hAnsiTheme="majorHAnsi" w:cstheme="majorBidi"/>
        </w:rPr>
      </w:pPr>
      <w:r w:rsidRPr="02231CFF">
        <w:rPr>
          <w:rFonts w:asciiTheme="majorHAnsi" w:hAnsiTheme="majorHAnsi" w:cstheme="majorBidi"/>
        </w:rPr>
        <w:lastRenderedPageBreak/>
        <w:t>Ak sa súbor na serveri už nachádza</w:t>
      </w:r>
      <w:r w:rsidR="005B6EFD" w:rsidRPr="02231CFF">
        <w:rPr>
          <w:rFonts w:asciiTheme="majorHAnsi" w:hAnsiTheme="majorHAnsi" w:cstheme="majorBidi"/>
        </w:rPr>
        <w:t xml:space="preserve"> (</w:t>
      </w:r>
      <w:r w:rsidR="00742EA8" w:rsidRPr="02231CFF">
        <w:rPr>
          <w:rFonts w:asciiTheme="majorHAnsi" w:hAnsiTheme="majorHAnsi" w:cstheme="majorBidi"/>
        </w:rPr>
        <w:t xml:space="preserve">teda </w:t>
      </w:r>
      <w:r w:rsidR="005B6EFD" w:rsidRPr="02231CFF">
        <w:rPr>
          <w:rFonts w:asciiTheme="majorHAnsi" w:hAnsiTheme="majorHAnsi" w:cstheme="majorBidi"/>
        </w:rPr>
        <w:t>ak je už niekde na stránk</w:t>
      </w:r>
      <w:r w:rsidR="00742EA8" w:rsidRPr="02231CFF">
        <w:rPr>
          <w:rFonts w:asciiTheme="majorHAnsi" w:hAnsiTheme="majorHAnsi" w:cstheme="majorBidi"/>
        </w:rPr>
        <w:t>ach</w:t>
      </w:r>
      <w:r w:rsidR="005B6EFD" w:rsidRPr="02231CFF">
        <w:rPr>
          <w:rFonts w:asciiTheme="majorHAnsi" w:hAnsiTheme="majorHAnsi" w:cstheme="majorBidi"/>
        </w:rPr>
        <w:t xml:space="preserve"> použitý/nalinkovaný)</w:t>
      </w:r>
      <w:r w:rsidRPr="02231CFF">
        <w:rPr>
          <w:rFonts w:asciiTheme="majorHAnsi" w:hAnsiTheme="majorHAnsi" w:cstheme="majorBidi"/>
        </w:rPr>
        <w:t>, tak postupuje</w:t>
      </w:r>
      <w:r w:rsidR="00742EA8" w:rsidRPr="02231CFF">
        <w:rPr>
          <w:rFonts w:asciiTheme="majorHAnsi" w:hAnsiTheme="majorHAnsi" w:cstheme="majorBidi"/>
        </w:rPr>
        <w:t>te</w:t>
      </w:r>
      <w:r w:rsidRPr="02231CFF">
        <w:rPr>
          <w:rFonts w:asciiTheme="majorHAnsi" w:hAnsiTheme="majorHAnsi" w:cstheme="majorBidi"/>
        </w:rPr>
        <w:t xml:space="preserve"> nasledovne:</w:t>
      </w:r>
    </w:p>
    <w:p w14:paraId="0A8FAE36" w14:textId="77777777" w:rsidR="00BD2B4A" w:rsidRPr="0047055A" w:rsidRDefault="00BD2B4A">
      <w:pPr>
        <w:pStyle w:val="ListParagraph"/>
        <w:numPr>
          <w:ilvl w:val="0"/>
          <w:numId w:val="21"/>
        </w:numPr>
      </w:pPr>
      <w:proofErr w:type="spellStart"/>
      <w:r w:rsidRPr="02231CFF">
        <w:t>označíte</w:t>
      </w:r>
      <w:proofErr w:type="spellEnd"/>
      <w:r w:rsidRPr="02231CFF">
        <w:t xml:space="preserve"> </w:t>
      </w:r>
      <w:proofErr w:type="spellStart"/>
      <w:r w:rsidRPr="02231CFF">
        <w:t>si</w:t>
      </w:r>
      <w:proofErr w:type="spellEnd"/>
      <w:r w:rsidRPr="02231CFF">
        <w:t xml:space="preserve"> text, </w:t>
      </w:r>
      <w:proofErr w:type="spellStart"/>
      <w:r w:rsidRPr="02231CFF">
        <w:t>ktorý</w:t>
      </w:r>
      <w:proofErr w:type="spellEnd"/>
      <w:r w:rsidRPr="02231CFF">
        <w:t xml:space="preserve"> </w:t>
      </w:r>
      <w:proofErr w:type="spellStart"/>
      <w:r w:rsidRPr="02231CFF">
        <w:t>má</w:t>
      </w:r>
      <w:proofErr w:type="spellEnd"/>
      <w:r w:rsidRPr="02231CFF">
        <w:t xml:space="preserve"> </w:t>
      </w:r>
      <w:proofErr w:type="spellStart"/>
      <w:r w:rsidRPr="02231CFF">
        <w:t>byť</w:t>
      </w:r>
      <w:proofErr w:type="spellEnd"/>
      <w:r w:rsidRPr="02231CFF">
        <w:t xml:space="preserve"> </w:t>
      </w:r>
      <w:proofErr w:type="spellStart"/>
      <w:r w:rsidRPr="02231CFF">
        <w:t>odkazom</w:t>
      </w:r>
      <w:proofErr w:type="spellEnd"/>
      <w:r w:rsidRPr="02231CFF">
        <w:t>,</w:t>
      </w:r>
    </w:p>
    <w:p w14:paraId="451B133A" w14:textId="77777777" w:rsidR="00BD2B4A" w:rsidRPr="0047055A" w:rsidRDefault="00BD2B4A">
      <w:pPr>
        <w:pStyle w:val="ListParagraph"/>
        <w:numPr>
          <w:ilvl w:val="0"/>
          <w:numId w:val="21"/>
        </w:numPr>
      </w:pPr>
      <w:proofErr w:type="spellStart"/>
      <w:r>
        <w:t>kliknete</w:t>
      </w:r>
      <w:proofErr w:type="spellEnd"/>
      <w:r>
        <w:t xml:space="preserve"> </w:t>
      </w:r>
      <w:proofErr w:type="spellStart"/>
      <w:r>
        <w:t>na</w:t>
      </w:r>
      <w:proofErr w:type="spellEnd"/>
      <w:r>
        <w:t xml:space="preserve"> </w:t>
      </w:r>
      <w:proofErr w:type="spellStart"/>
      <w:r>
        <w:t>ikonku</w:t>
      </w:r>
      <w:proofErr w:type="spellEnd"/>
      <w:r>
        <w:t xml:space="preserve"> </w:t>
      </w:r>
      <w:proofErr w:type="spellStart"/>
      <w:r>
        <w:t>vložiť</w:t>
      </w:r>
      <w:proofErr w:type="spellEnd"/>
      <w:r>
        <w:t xml:space="preserve"> / </w:t>
      </w:r>
      <w:proofErr w:type="spellStart"/>
      <w:r>
        <w:t>zmeniť</w:t>
      </w:r>
      <w:proofErr w:type="spellEnd"/>
      <w:r>
        <w:t xml:space="preserve"> </w:t>
      </w:r>
      <w:proofErr w:type="spellStart"/>
      <w:r>
        <w:t>odkaz</w:t>
      </w:r>
      <w:proofErr w:type="spellEnd"/>
      <w:r>
        <w:t xml:space="preserve"> </w:t>
      </w:r>
      <w:r w:rsidR="00451426">
        <w:rPr>
          <w:noProof/>
        </w:rPr>
        <w:drawing>
          <wp:inline distT="0" distB="0" distL="0" distR="0" wp14:anchorId="2C9199C2" wp14:editId="28E1A0BD">
            <wp:extent cx="257175" cy="266700"/>
            <wp:effectExtent l="0" t="0" r="9525"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0"/>
                    <pic:cNvPicPr/>
                  </pic:nvPicPr>
                  <pic:blipFill>
                    <a:blip r:embed="rId101">
                      <a:extLst>
                        <a:ext uri="{28A0092B-C50C-407E-A947-70E740481C1C}">
                          <a14:useLocalDpi xmlns:a14="http://schemas.microsoft.com/office/drawing/2010/main" val="0"/>
                        </a:ext>
                      </a:extLst>
                    </a:blip>
                    <a:stretch>
                      <a:fillRect/>
                    </a:stretch>
                  </pic:blipFill>
                  <pic:spPr>
                    <a:xfrm>
                      <a:off x="0" y="0"/>
                      <a:ext cx="257175" cy="266700"/>
                    </a:xfrm>
                    <a:prstGeom prst="rect">
                      <a:avLst/>
                    </a:prstGeom>
                  </pic:spPr>
                </pic:pic>
              </a:graphicData>
            </a:graphic>
          </wp:inline>
        </w:drawing>
      </w:r>
      <w:r>
        <w:t>,</w:t>
      </w:r>
    </w:p>
    <w:p w14:paraId="3ABD7399" w14:textId="77777777" w:rsidR="00BD2B4A" w:rsidRPr="0047055A" w:rsidRDefault="00BD2B4A" w:rsidP="00E41BD8">
      <w:r w:rsidRPr="02231CFF">
        <w:t>zobrazí sa vám dialóg</w:t>
      </w:r>
      <w:r w:rsidR="00451426" w:rsidRPr="02231CFF">
        <w:t xml:space="preserve">ové okno, v ktorom máte možnosť si zvoliť </w:t>
      </w:r>
    </w:p>
    <w:p w14:paraId="1108765F" w14:textId="77777777" w:rsidR="005F43C8" w:rsidRPr="0047055A" w:rsidRDefault="00451426">
      <w:pPr>
        <w:pStyle w:val="ListParagraph"/>
        <w:numPr>
          <w:ilvl w:val="0"/>
          <w:numId w:val="7"/>
        </w:numPr>
        <w:rPr>
          <w:rFonts w:eastAsiaTheme="majorEastAsia" w:cstheme="majorBidi"/>
          <w:lang w:val="sk-SK"/>
        </w:rPr>
      </w:pPr>
      <w:r w:rsidRPr="02231CFF">
        <w:rPr>
          <w:rFonts w:eastAsiaTheme="majorEastAsia" w:cstheme="majorBidi"/>
        </w:rPr>
        <w:t xml:space="preserve">v </w:t>
      </w:r>
      <w:proofErr w:type="spellStart"/>
      <w:r w:rsidRPr="02231CFF">
        <w:rPr>
          <w:rFonts w:eastAsiaTheme="majorEastAsia" w:cstheme="majorBidi"/>
        </w:rPr>
        <w:t>prípade</w:t>
      </w:r>
      <w:proofErr w:type="spellEnd"/>
      <w:r w:rsidRPr="02231CFF">
        <w:rPr>
          <w:rFonts w:eastAsiaTheme="majorEastAsia" w:cstheme="majorBidi"/>
        </w:rPr>
        <w:t xml:space="preserve"> </w:t>
      </w:r>
      <w:proofErr w:type="spellStart"/>
      <w:r w:rsidRPr="02231CFF">
        <w:rPr>
          <w:rFonts w:eastAsiaTheme="majorEastAsia" w:cstheme="majorBidi"/>
        </w:rPr>
        <w:t>ak</w:t>
      </w:r>
      <w:proofErr w:type="spellEnd"/>
      <w:r w:rsidRPr="02231CFF">
        <w:rPr>
          <w:rFonts w:eastAsiaTheme="majorEastAsia" w:cstheme="majorBidi"/>
        </w:rPr>
        <w:t xml:space="preserve"> je </w:t>
      </w:r>
      <w:proofErr w:type="spellStart"/>
      <w:r w:rsidRPr="02231CFF">
        <w:rPr>
          <w:rFonts w:eastAsiaTheme="majorEastAsia" w:cstheme="majorBidi"/>
        </w:rPr>
        <w:t>dokument</w:t>
      </w:r>
      <w:proofErr w:type="spellEnd"/>
      <w:r w:rsidRPr="02231CFF">
        <w:rPr>
          <w:rFonts w:eastAsiaTheme="majorEastAsia" w:cstheme="majorBidi"/>
        </w:rPr>
        <w:t xml:space="preserve"> </w:t>
      </w:r>
      <w:proofErr w:type="spellStart"/>
      <w:r w:rsidRPr="02231CFF">
        <w:rPr>
          <w:rFonts w:eastAsiaTheme="majorEastAsia" w:cstheme="majorBidi"/>
        </w:rPr>
        <w:t>určený</w:t>
      </w:r>
      <w:proofErr w:type="spellEnd"/>
      <w:r w:rsidRPr="02231CFF">
        <w:rPr>
          <w:rFonts w:eastAsiaTheme="majorEastAsia" w:cstheme="majorBidi"/>
        </w:rPr>
        <w:t xml:space="preserve"> </w:t>
      </w:r>
      <w:proofErr w:type="spellStart"/>
      <w:r w:rsidRPr="02231CFF">
        <w:rPr>
          <w:rFonts w:eastAsiaTheme="majorEastAsia" w:cstheme="majorBidi"/>
        </w:rPr>
        <w:t>len</w:t>
      </w:r>
      <w:proofErr w:type="spellEnd"/>
      <w:r w:rsidRPr="02231CFF">
        <w:rPr>
          <w:rFonts w:eastAsiaTheme="majorEastAsia" w:cstheme="majorBidi"/>
        </w:rPr>
        <w:t xml:space="preserve"> pre </w:t>
      </w:r>
      <w:proofErr w:type="spellStart"/>
      <w:r w:rsidRPr="02231CFF">
        <w:rPr>
          <w:rFonts w:eastAsiaTheme="majorEastAsia" w:cstheme="majorBidi"/>
        </w:rPr>
        <w:t>danú</w:t>
      </w:r>
      <w:proofErr w:type="spellEnd"/>
      <w:r w:rsidRPr="02231CFF">
        <w:rPr>
          <w:rFonts w:eastAsiaTheme="majorEastAsia" w:cstheme="majorBidi"/>
        </w:rPr>
        <w:t xml:space="preserve"> </w:t>
      </w:r>
      <w:proofErr w:type="spellStart"/>
      <w:r w:rsidRPr="02231CFF">
        <w:rPr>
          <w:rFonts w:eastAsiaTheme="majorEastAsia" w:cstheme="majorBidi"/>
        </w:rPr>
        <w:t>konkrétnu</w:t>
      </w:r>
      <w:proofErr w:type="spellEnd"/>
      <w:r w:rsidRPr="02231CFF">
        <w:rPr>
          <w:rFonts w:eastAsiaTheme="majorEastAsia" w:cstheme="majorBidi"/>
        </w:rPr>
        <w:t xml:space="preserve"> </w:t>
      </w:r>
      <w:proofErr w:type="spellStart"/>
      <w:r w:rsidRPr="02231CFF">
        <w:rPr>
          <w:rFonts w:eastAsiaTheme="majorEastAsia" w:cstheme="majorBidi"/>
        </w:rPr>
        <w:t>stránku</w:t>
      </w:r>
      <w:proofErr w:type="spellEnd"/>
      <w:r w:rsidRPr="02231CFF">
        <w:rPr>
          <w:rFonts w:eastAsiaTheme="majorEastAsia" w:cstheme="majorBidi"/>
        </w:rPr>
        <w:t xml:space="preserve">, je </w:t>
      </w:r>
      <w:proofErr w:type="spellStart"/>
      <w:r w:rsidRPr="02231CFF">
        <w:rPr>
          <w:rFonts w:eastAsiaTheme="majorEastAsia" w:cstheme="majorBidi"/>
        </w:rPr>
        <w:t>potrebné</w:t>
      </w:r>
      <w:proofErr w:type="spellEnd"/>
      <w:r w:rsidRPr="02231CFF">
        <w:rPr>
          <w:rFonts w:eastAsiaTheme="majorEastAsia" w:cstheme="majorBidi"/>
        </w:rPr>
        <w:t xml:space="preserve"> </w:t>
      </w:r>
      <w:proofErr w:type="spellStart"/>
      <w:r w:rsidRPr="02231CFF">
        <w:rPr>
          <w:rFonts w:eastAsiaTheme="majorEastAsia" w:cstheme="majorBidi"/>
        </w:rPr>
        <w:t>zvoliť</w:t>
      </w:r>
      <w:proofErr w:type="spellEnd"/>
      <w:r w:rsidRPr="02231CFF">
        <w:rPr>
          <w:rFonts w:eastAsiaTheme="majorEastAsia" w:cstheme="majorBidi"/>
        </w:rPr>
        <w:t xml:space="preserve"> </w:t>
      </w:r>
      <w:proofErr w:type="spellStart"/>
      <w:r w:rsidRPr="02231CFF">
        <w:rPr>
          <w:rFonts w:eastAsiaTheme="majorEastAsia" w:cstheme="majorBidi"/>
        </w:rPr>
        <w:t>položku</w:t>
      </w:r>
      <w:proofErr w:type="spellEnd"/>
      <w:r w:rsidRPr="02231CFF">
        <w:rPr>
          <w:rFonts w:eastAsiaTheme="majorEastAsia" w:cstheme="majorBidi"/>
        </w:rPr>
        <w:t xml:space="preserve"> “</w:t>
      </w:r>
      <w:proofErr w:type="spellStart"/>
      <w:r w:rsidRPr="02231CFF">
        <w:rPr>
          <w:rFonts w:eastAsiaTheme="majorEastAsia" w:cstheme="majorBidi"/>
        </w:rPr>
        <w:t>Média</w:t>
      </w:r>
      <w:proofErr w:type="spellEnd"/>
      <w:r w:rsidRPr="02231CFF">
        <w:rPr>
          <w:rFonts w:eastAsiaTheme="majorEastAsia" w:cstheme="majorBidi"/>
        </w:rPr>
        <w:t xml:space="preserve"> </w:t>
      </w:r>
      <w:proofErr w:type="spellStart"/>
      <w:r w:rsidRPr="02231CFF">
        <w:rPr>
          <w:rFonts w:eastAsiaTheme="majorEastAsia" w:cstheme="majorBidi"/>
        </w:rPr>
        <w:t>tejto</w:t>
      </w:r>
      <w:proofErr w:type="spellEnd"/>
      <w:r w:rsidRPr="02231CFF">
        <w:rPr>
          <w:rFonts w:eastAsiaTheme="majorEastAsia" w:cstheme="majorBidi"/>
        </w:rPr>
        <w:t xml:space="preserve"> </w:t>
      </w:r>
      <w:proofErr w:type="spellStart"/>
      <w:r w:rsidRPr="02231CFF">
        <w:rPr>
          <w:rFonts w:eastAsiaTheme="majorEastAsia" w:cstheme="majorBidi"/>
        </w:rPr>
        <w:t>stránky</w:t>
      </w:r>
      <w:proofErr w:type="spellEnd"/>
      <w:r w:rsidRPr="02231CFF">
        <w:rPr>
          <w:rFonts w:eastAsiaTheme="majorEastAsia" w:cstheme="majorBidi"/>
        </w:rPr>
        <w:t xml:space="preserve">” a v </w:t>
      </w:r>
      <w:proofErr w:type="spellStart"/>
      <w:r w:rsidRPr="02231CFF">
        <w:rPr>
          <w:rFonts w:eastAsiaTheme="majorEastAsia" w:cstheme="majorBidi"/>
        </w:rPr>
        <w:t>nej</w:t>
      </w:r>
      <w:proofErr w:type="spellEnd"/>
      <w:r w:rsidRPr="02231CFF">
        <w:rPr>
          <w:rFonts w:eastAsiaTheme="majorEastAsia" w:cstheme="majorBidi"/>
        </w:rPr>
        <w:t xml:space="preserve"> </w:t>
      </w:r>
      <w:proofErr w:type="spellStart"/>
      <w:r w:rsidRPr="02231CFF">
        <w:rPr>
          <w:rFonts w:eastAsiaTheme="majorEastAsia" w:cstheme="majorBidi"/>
        </w:rPr>
        <w:t>položku</w:t>
      </w:r>
      <w:proofErr w:type="spellEnd"/>
      <w:r w:rsidRPr="02231CFF">
        <w:rPr>
          <w:rFonts w:eastAsiaTheme="majorEastAsia" w:cstheme="majorBidi"/>
        </w:rPr>
        <w:t xml:space="preserve"> “</w:t>
      </w:r>
      <w:proofErr w:type="spellStart"/>
      <w:r w:rsidRPr="02231CFF">
        <w:rPr>
          <w:rFonts w:eastAsiaTheme="majorEastAsia" w:cstheme="majorBidi"/>
        </w:rPr>
        <w:t>Súbory</w:t>
      </w:r>
      <w:proofErr w:type="spellEnd"/>
      <w:r w:rsidRPr="02231CFF">
        <w:rPr>
          <w:rFonts w:eastAsiaTheme="majorEastAsia" w:cstheme="majorBidi"/>
        </w:rPr>
        <w:t>”</w:t>
      </w:r>
      <w:r w:rsidR="00D81662" w:rsidRPr="02231CFF">
        <w:rPr>
          <w:rFonts w:eastAsiaTheme="majorEastAsia" w:cstheme="majorBidi"/>
        </w:rPr>
        <w:t>.</w:t>
      </w:r>
    </w:p>
    <w:p w14:paraId="0CB1E06C" w14:textId="49C96D9B" w:rsidR="00D81662" w:rsidRPr="0047055A" w:rsidRDefault="00D81662">
      <w:pPr>
        <w:pStyle w:val="ListParagraph"/>
        <w:numPr>
          <w:ilvl w:val="0"/>
          <w:numId w:val="8"/>
        </w:numPr>
        <w:rPr>
          <w:rFonts w:eastAsiaTheme="majorEastAsia" w:cstheme="majorBidi"/>
          <w:lang w:val="sk-SK"/>
        </w:rPr>
      </w:pPr>
      <w:proofErr w:type="spellStart"/>
      <w:r w:rsidRPr="02231CFF">
        <w:rPr>
          <w:rFonts w:eastAsiaTheme="majorEastAsia" w:cstheme="majorBidi"/>
        </w:rPr>
        <w:t>Vyhľadáte</w:t>
      </w:r>
      <w:proofErr w:type="spellEnd"/>
      <w:r w:rsidRPr="02231CFF">
        <w:rPr>
          <w:rFonts w:eastAsiaTheme="majorEastAsia" w:cstheme="majorBidi"/>
        </w:rPr>
        <w:t xml:space="preserve"> </w:t>
      </w:r>
      <w:proofErr w:type="spellStart"/>
      <w:r w:rsidR="005F43C8" w:rsidRPr="02231CFF">
        <w:rPr>
          <w:rFonts w:eastAsiaTheme="majorEastAsia" w:cstheme="majorBidi"/>
        </w:rPr>
        <w:t>dokument</w:t>
      </w:r>
      <w:proofErr w:type="spellEnd"/>
      <w:r w:rsidR="005F43C8" w:rsidRPr="02231CFF">
        <w:rPr>
          <w:rFonts w:eastAsiaTheme="majorEastAsia" w:cstheme="majorBidi"/>
        </w:rPr>
        <w:t xml:space="preserve">, </w:t>
      </w:r>
      <w:proofErr w:type="spellStart"/>
      <w:r w:rsidR="005F43C8" w:rsidRPr="02231CFF">
        <w:rPr>
          <w:rFonts w:eastAsiaTheme="majorEastAsia" w:cstheme="majorBidi"/>
        </w:rPr>
        <w:t>klikne</w:t>
      </w:r>
      <w:r w:rsidRPr="02231CFF">
        <w:rPr>
          <w:rFonts w:eastAsiaTheme="majorEastAsia" w:cstheme="majorBidi"/>
        </w:rPr>
        <w:t>te</w:t>
      </w:r>
      <w:proofErr w:type="spellEnd"/>
      <w:r w:rsidRPr="02231CFF">
        <w:rPr>
          <w:rFonts w:eastAsiaTheme="majorEastAsia" w:cstheme="majorBidi"/>
        </w:rPr>
        <w:t xml:space="preserve"> </w:t>
      </w:r>
      <w:proofErr w:type="spellStart"/>
      <w:r w:rsidRPr="02231CFF">
        <w:rPr>
          <w:rFonts w:eastAsiaTheme="majorEastAsia" w:cstheme="majorBidi"/>
        </w:rPr>
        <w:t>naň</w:t>
      </w:r>
      <w:proofErr w:type="spellEnd"/>
      <w:r w:rsidRPr="02231CFF">
        <w:rPr>
          <w:rFonts w:eastAsiaTheme="majorEastAsia" w:cstheme="majorBidi"/>
        </w:rPr>
        <w:t xml:space="preserve"> </w:t>
      </w:r>
      <w:proofErr w:type="gramStart"/>
      <w:r w:rsidRPr="02231CFF">
        <w:rPr>
          <w:rFonts w:eastAsiaTheme="majorEastAsia" w:cstheme="majorBidi"/>
        </w:rPr>
        <w:t>a</w:t>
      </w:r>
      <w:proofErr w:type="gramEnd"/>
      <w:r w:rsidRPr="02231CFF">
        <w:rPr>
          <w:rFonts w:eastAsiaTheme="majorEastAsia" w:cstheme="majorBidi"/>
        </w:rPr>
        <w:t> </w:t>
      </w:r>
      <w:proofErr w:type="spellStart"/>
      <w:r w:rsidRPr="02231CFF">
        <w:rPr>
          <w:rFonts w:eastAsiaTheme="majorEastAsia" w:cstheme="majorBidi"/>
        </w:rPr>
        <w:t>odkaz</w:t>
      </w:r>
      <w:proofErr w:type="spellEnd"/>
      <w:r w:rsidRPr="02231CFF">
        <w:rPr>
          <w:rFonts w:eastAsiaTheme="majorEastAsia" w:cstheme="majorBidi"/>
        </w:rPr>
        <w:t xml:space="preserve"> </w:t>
      </w:r>
      <w:proofErr w:type="spellStart"/>
      <w:r w:rsidRPr="02231CFF">
        <w:rPr>
          <w:rFonts w:eastAsiaTheme="majorEastAsia" w:cstheme="majorBidi"/>
        </w:rPr>
        <w:t>na</w:t>
      </w:r>
      <w:proofErr w:type="spellEnd"/>
      <w:r w:rsidRPr="02231CFF">
        <w:rPr>
          <w:rFonts w:eastAsiaTheme="majorEastAsia" w:cstheme="majorBidi"/>
        </w:rPr>
        <w:t xml:space="preserve"> </w:t>
      </w:r>
      <w:proofErr w:type="spellStart"/>
      <w:r w:rsidRPr="02231CFF">
        <w:rPr>
          <w:rFonts w:eastAsiaTheme="majorEastAsia" w:cstheme="majorBidi"/>
        </w:rPr>
        <w:t>dokument</w:t>
      </w:r>
      <w:proofErr w:type="spellEnd"/>
      <w:r w:rsidRPr="02231CFF">
        <w:rPr>
          <w:rFonts w:eastAsiaTheme="majorEastAsia" w:cstheme="majorBidi"/>
        </w:rPr>
        <w:t xml:space="preserve"> </w:t>
      </w:r>
      <w:proofErr w:type="spellStart"/>
      <w:r w:rsidRPr="02231CFF">
        <w:rPr>
          <w:rFonts w:eastAsiaTheme="majorEastAsia" w:cstheme="majorBidi"/>
        </w:rPr>
        <w:t>sa</w:t>
      </w:r>
      <w:proofErr w:type="spellEnd"/>
      <w:r w:rsidRPr="02231CFF">
        <w:rPr>
          <w:rFonts w:eastAsiaTheme="majorEastAsia" w:cstheme="majorBidi"/>
        </w:rPr>
        <w:t xml:space="preserve"> </w:t>
      </w:r>
      <w:proofErr w:type="spellStart"/>
      <w:r w:rsidRPr="02231CFF">
        <w:rPr>
          <w:rFonts w:eastAsiaTheme="majorEastAsia" w:cstheme="majorBidi"/>
        </w:rPr>
        <w:t>automaticky</w:t>
      </w:r>
      <w:proofErr w:type="spellEnd"/>
      <w:r w:rsidRPr="02231CFF">
        <w:rPr>
          <w:rFonts w:eastAsiaTheme="majorEastAsia" w:cstheme="majorBidi"/>
        </w:rPr>
        <w:t xml:space="preserve"> </w:t>
      </w:r>
      <w:proofErr w:type="spellStart"/>
      <w:r w:rsidRPr="02231CFF">
        <w:rPr>
          <w:rFonts w:eastAsiaTheme="majorEastAsia" w:cstheme="majorBidi"/>
        </w:rPr>
        <w:t>sk</w:t>
      </w:r>
      <w:r w:rsidR="008054D2" w:rsidRPr="02231CFF">
        <w:rPr>
          <w:rFonts w:eastAsiaTheme="majorEastAsia" w:cstheme="majorBidi"/>
        </w:rPr>
        <w:t>o</w:t>
      </w:r>
      <w:r w:rsidRPr="02231CFF">
        <w:rPr>
          <w:rFonts w:eastAsiaTheme="majorEastAsia" w:cstheme="majorBidi"/>
        </w:rPr>
        <w:t>píruje</w:t>
      </w:r>
      <w:proofErr w:type="spellEnd"/>
      <w:r w:rsidRPr="02231CFF">
        <w:rPr>
          <w:rFonts w:eastAsiaTheme="majorEastAsia" w:cstheme="majorBidi"/>
        </w:rPr>
        <w:t xml:space="preserve"> do </w:t>
      </w:r>
      <w:proofErr w:type="spellStart"/>
      <w:r w:rsidRPr="02231CFF">
        <w:rPr>
          <w:rFonts w:eastAsiaTheme="majorEastAsia" w:cstheme="majorBidi"/>
        </w:rPr>
        <w:t>poľa</w:t>
      </w:r>
      <w:proofErr w:type="spellEnd"/>
      <w:r w:rsidRPr="02231CFF">
        <w:rPr>
          <w:rFonts w:eastAsiaTheme="majorEastAsia" w:cstheme="majorBidi"/>
        </w:rPr>
        <w:t xml:space="preserve"> URL. </w:t>
      </w:r>
    </w:p>
    <w:p w14:paraId="1EFB54C5" w14:textId="77777777" w:rsidR="00451426" w:rsidRPr="0047055A" w:rsidRDefault="00D81662">
      <w:pPr>
        <w:pStyle w:val="ListParagraph"/>
        <w:numPr>
          <w:ilvl w:val="0"/>
          <w:numId w:val="8"/>
        </w:numPr>
        <w:rPr>
          <w:rFonts w:eastAsiaTheme="majorEastAsia" w:cstheme="majorBidi"/>
          <w:lang w:val="sk-SK"/>
        </w:rPr>
      </w:pPr>
      <w:proofErr w:type="spellStart"/>
      <w:r w:rsidRPr="02231CFF">
        <w:rPr>
          <w:rFonts w:eastAsiaTheme="majorEastAsia" w:cstheme="majorBidi"/>
        </w:rPr>
        <w:t>Potvrdíte</w:t>
      </w:r>
      <w:proofErr w:type="spellEnd"/>
      <w:r w:rsidRPr="02231CFF">
        <w:rPr>
          <w:rFonts w:eastAsiaTheme="majorEastAsia" w:cstheme="majorBidi"/>
        </w:rPr>
        <w:t xml:space="preserve"> </w:t>
      </w:r>
      <w:proofErr w:type="gramStart"/>
      <w:r w:rsidRPr="02231CFF">
        <w:rPr>
          <w:rFonts w:eastAsiaTheme="majorEastAsia" w:cstheme="majorBidi"/>
        </w:rPr>
        <w:t>ok ,</w:t>
      </w:r>
      <w:proofErr w:type="gramEnd"/>
      <w:r w:rsidRPr="02231CFF">
        <w:rPr>
          <w:rFonts w:eastAsiaTheme="majorEastAsia" w:cstheme="majorBidi"/>
        </w:rPr>
        <w:t xml:space="preserve"> </w:t>
      </w:r>
      <w:proofErr w:type="spellStart"/>
      <w:r w:rsidRPr="02231CFF">
        <w:rPr>
          <w:rFonts w:eastAsiaTheme="majorEastAsia" w:cstheme="majorBidi"/>
        </w:rPr>
        <w:t>čím</w:t>
      </w:r>
      <w:proofErr w:type="spellEnd"/>
      <w:r w:rsidRPr="02231CFF">
        <w:rPr>
          <w:rFonts w:eastAsiaTheme="majorEastAsia" w:cstheme="majorBidi"/>
        </w:rPr>
        <w:t xml:space="preserve"> </w:t>
      </w:r>
      <w:proofErr w:type="spellStart"/>
      <w:r w:rsidRPr="02231CFF">
        <w:rPr>
          <w:rFonts w:eastAsiaTheme="majorEastAsia" w:cstheme="majorBidi"/>
        </w:rPr>
        <w:t>sa</w:t>
      </w:r>
      <w:proofErr w:type="spellEnd"/>
      <w:r w:rsidRPr="02231CFF">
        <w:rPr>
          <w:rFonts w:eastAsiaTheme="majorEastAsia" w:cstheme="majorBidi"/>
        </w:rPr>
        <w:t xml:space="preserve"> </w:t>
      </w:r>
      <w:proofErr w:type="spellStart"/>
      <w:r w:rsidRPr="02231CFF">
        <w:rPr>
          <w:rFonts w:eastAsiaTheme="majorEastAsia" w:cstheme="majorBidi"/>
        </w:rPr>
        <w:t>vám</w:t>
      </w:r>
      <w:proofErr w:type="spellEnd"/>
      <w:r w:rsidRPr="02231CFF">
        <w:rPr>
          <w:rFonts w:eastAsiaTheme="majorEastAsia" w:cstheme="majorBidi"/>
        </w:rPr>
        <w:t xml:space="preserve"> </w:t>
      </w:r>
      <w:proofErr w:type="spellStart"/>
      <w:r w:rsidRPr="02231CFF">
        <w:rPr>
          <w:rFonts w:eastAsiaTheme="majorEastAsia" w:cstheme="majorBidi"/>
        </w:rPr>
        <w:t>na</w:t>
      </w:r>
      <w:proofErr w:type="spellEnd"/>
      <w:r w:rsidRPr="02231CFF">
        <w:rPr>
          <w:rFonts w:eastAsiaTheme="majorEastAsia" w:cstheme="majorBidi"/>
        </w:rPr>
        <w:t xml:space="preserve"> </w:t>
      </w:r>
      <w:proofErr w:type="spellStart"/>
      <w:r w:rsidRPr="02231CFF">
        <w:rPr>
          <w:rFonts w:eastAsiaTheme="majorEastAsia" w:cstheme="majorBidi"/>
        </w:rPr>
        <w:t>vyznačenom</w:t>
      </w:r>
      <w:proofErr w:type="spellEnd"/>
      <w:r w:rsidRPr="02231CFF">
        <w:rPr>
          <w:rFonts w:eastAsiaTheme="majorEastAsia" w:cstheme="majorBidi"/>
        </w:rPr>
        <w:t xml:space="preserve"> </w:t>
      </w:r>
      <w:proofErr w:type="spellStart"/>
      <w:r w:rsidRPr="02231CFF">
        <w:rPr>
          <w:rFonts w:eastAsiaTheme="majorEastAsia" w:cstheme="majorBidi"/>
        </w:rPr>
        <w:t>mieste</w:t>
      </w:r>
      <w:proofErr w:type="spellEnd"/>
      <w:r w:rsidRPr="02231CFF">
        <w:rPr>
          <w:rFonts w:eastAsiaTheme="majorEastAsia" w:cstheme="majorBidi"/>
        </w:rPr>
        <w:t xml:space="preserve"> </w:t>
      </w:r>
      <w:proofErr w:type="spellStart"/>
      <w:r w:rsidRPr="02231CFF">
        <w:rPr>
          <w:rFonts w:eastAsiaTheme="majorEastAsia" w:cstheme="majorBidi"/>
        </w:rPr>
        <w:t>vytvorí</w:t>
      </w:r>
      <w:proofErr w:type="spellEnd"/>
      <w:r w:rsidRPr="02231CFF">
        <w:rPr>
          <w:rFonts w:eastAsiaTheme="majorEastAsia" w:cstheme="majorBidi"/>
        </w:rPr>
        <w:t xml:space="preserve"> </w:t>
      </w:r>
      <w:proofErr w:type="spellStart"/>
      <w:r w:rsidRPr="02231CFF">
        <w:rPr>
          <w:rFonts w:eastAsiaTheme="majorEastAsia" w:cstheme="majorBidi"/>
        </w:rPr>
        <w:t>odkaz</w:t>
      </w:r>
      <w:proofErr w:type="spellEnd"/>
      <w:r w:rsidRPr="02231CFF">
        <w:rPr>
          <w:rFonts w:eastAsiaTheme="majorEastAsia" w:cstheme="majorBidi"/>
        </w:rPr>
        <w:t xml:space="preserve"> </w:t>
      </w:r>
      <w:proofErr w:type="spellStart"/>
      <w:r w:rsidRPr="02231CFF">
        <w:rPr>
          <w:rFonts w:eastAsiaTheme="majorEastAsia" w:cstheme="majorBidi"/>
        </w:rPr>
        <w:t>na</w:t>
      </w:r>
      <w:proofErr w:type="spellEnd"/>
      <w:r w:rsidRPr="02231CFF">
        <w:rPr>
          <w:rFonts w:eastAsiaTheme="majorEastAsia" w:cstheme="majorBidi"/>
        </w:rPr>
        <w:t xml:space="preserve"> </w:t>
      </w:r>
      <w:proofErr w:type="spellStart"/>
      <w:r w:rsidRPr="02231CFF">
        <w:rPr>
          <w:rFonts w:eastAsiaTheme="majorEastAsia" w:cstheme="majorBidi"/>
        </w:rPr>
        <w:t>súbor</w:t>
      </w:r>
      <w:proofErr w:type="spellEnd"/>
      <w:r w:rsidRPr="02231CFF">
        <w:rPr>
          <w:rFonts w:eastAsiaTheme="majorEastAsia" w:cstheme="majorBidi"/>
        </w:rPr>
        <w:t xml:space="preserve">. </w:t>
      </w:r>
    </w:p>
    <w:p w14:paraId="2AEFD2A0" w14:textId="77777777" w:rsidR="00D81662" w:rsidRPr="0047055A" w:rsidRDefault="00D81662" w:rsidP="02231CFF">
      <w:pPr>
        <w:pStyle w:val="ListParagraph"/>
        <w:rPr>
          <w:rFonts w:eastAsiaTheme="majorEastAsia" w:cstheme="majorBidi"/>
          <w:lang w:val="sk-SK"/>
        </w:rPr>
      </w:pPr>
      <w:r w:rsidRPr="02231CFF">
        <w:rPr>
          <w:rFonts w:eastAsiaTheme="majorEastAsia" w:cstheme="majorBidi"/>
        </w:rPr>
        <w:t xml:space="preserve">(V </w:t>
      </w:r>
      <w:proofErr w:type="spellStart"/>
      <w:r w:rsidRPr="02231CFF">
        <w:rPr>
          <w:rFonts w:eastAsiaTheme="majorEastAsia" w:cstheme="majorBidi"/>
        </w:rPr>
        <w:t>prípade</w:t>
      </w:r>
      <w:proofErr w:type="spellEnd"/>
      <w:r w:rsidRPr="02231CFF">
        <w:rPr>
          <w:rFonts w:eastAsiaTheme="majorEastAsia" w:cstheme="majorBidi"/>
        </w:rPr>
        <w:t xml:space="preserve"> </w:t>
      </w:r>
      <w:proofErr w:type="spellStart"/>
      <w:r w:rsidRPr="02231CFF">
        <w:rPr>
          <w:rFonts w:eastAsiaTheme="majorEastAsia" w:cstheme="majorBidi"/>
        </w:rPr>
        <w:t>ak</w:t>
      </w:r>
      <w:proofErr w:type="spellEnd"/>
      <w:r w:rsidRPr="02231CFF">
        <w:rPr>
          <w:rFonts w:eastAsiaTheme="majorEastAsia" w:cstheme="majorBidi"/>
        </w:rPr>
        <w:t xml:space="preserve"> </w:t>
      </w:r>
      <w:proofErr w:type="spellStart"/>
      <w:r w:rsidRPr="02231CFF">
        <w:rPr>
          <w:rFonts w:eastAsiaTheme="majorEastAsia" w:cstheme="majorBidi"/>
        </w:rPr>
        <w:t>sa</w:t>
      </w:r>
      <w:proofErr w:type="spellEnd"/>
      <w:r w:rsidRPr="02231CFF">
        <w:rPr>
          <w:rFonts w:eastAsiaTheme="majorEastAsia" w:cstheme="majorBidi"/>
        </w:rPr>
        <w:t xml:space="preserve"> tam </w:t>
      </w:r>
      <w:proofErr w:type="spellStart"/>
      <w:r w:rsidRPr="02231CFF">
        <w:rPr>
          <w:rFonts w:eastAsiaTheme="majorEastAsia" w:cstheme="majorBidi"/>
        </w:rPr>
        <w:t>požadovaný</w:t>
      </w:r>
      <w:proofErr w:type="spellEnd"/>
      <w:r w:rsidRPr="02231CFF">
        <w:rPr>
          <w:rFonts w:eastAsiaTheme="majorEastAsia" w:cstheme="majorBidi"/>
        </w:rPr>
        <w:t xml:space="preserve"> </w:t>
      </w:r>
      <w:proofErr w:type="spellStart"/>
      <w:r w:rsidRPr="02231CFF">
        <w:rPr>
          <w:rFonts w:eastAsiaTheme="majorEastAsia" w:cstheme="majorBidi"/>
        </w:rPr>
        <w:t>dokument</w:t>
      </w:r>
      <w:proofErr w:type="spellEnd"/>
      <w:r w:rsidRPr="02231CFF">
        <w:rPr>
          <w:rFonts w:eastAsiaTheme="majorEastAsia" w:cstheme="majorBidi"/>
        </w:rPr>
        <w:t xml:space="preserve"> </w:t>
      </w:r>
      <w:proofErr w:type="spellStart"/>
      <w:r w:rsidRPr="02231CFF">
        <w:rPr>
          <w:rFonts w:eastAsiaTheme="majorEastAsia" w:cstheme="majorBidi"/>
        </w:rPr>
        <w:t>nenachádza</w:t>
      </w:r>
      <w:proofErr w:type="spellEnd"/>
      <w:r w:rsidRPr="02231CFF">
        <w:rPr>
          <w:rFonts w:eastAsiaTheme="majorEastAsia" w:cstheme="majorBidi"/>
        </w:rPr>
        <w:t xml:space="preserve">, </w:t>
      </w:r>
      <w:proofErr w:type="spellStart"/>
      <w:r w:rsidR="005F43C8" w:rsidRPr="02231CFF">
        <w:rPr>
          <w:rFonts w:eastAsiaTheme="majorEastAsia" w:cstheme="majorBidi"/>
        </w:rPr>
        <w:t>funkciou</w:t>
      </w:r>
      <w:proofErr w:type="spellEnd"/>
      <w:r w:rsidR="005F43C8" w:rsidRPr="02231CFF">
        <w:rPr>
          <w:rFonts w:eastAsiaTheme="majorEastAsia" w:cstheme="majorBidi"/>
        </w:rPr>
        <w:t xml:space="preserve"> </w:t>
      </w:r>
      <w:proofErr w:type="spellStart"/>
      <w:r w:rsidR="005F43C8" w:rsidRPr="02231CFF">
        <w:rPr>
          <w:rFonts w:eastAsiaTheme="majorEastAsia" w:cstheme="majorBidi"/>
        </w:rPr>
        <w:t>drag&amp;drop</w:t>
      </w:r>
      <w:proofErr w:type="spellEnd"/>
      <w:r w:rsidR="005F43C8" w:rsidRPr="02231CFF">
        <w:rPr>
          <w:rFonts w:eastAsiaTheme="majorEastAsia" w:cstheme="majorBidi"/>
        </w:rPr>
        <w:t xml:space="preserve"> je </w:t>
      </w:r>
      <w:proofErr w:type="spellStart"/>
      <w:r w:rsidR="005F43C8" w:rsidRPr="02231CFF">
        <w:rPr>
          <w:rFonts w:eastAsiaTheme="majorEastAsia" w:cstheme="majorBidi"/>
        </w:rPr>
        <w:t>možné</w:t>
      </w:r>
      <w:proofErr w:type="spellEnd"/>
      <w:r w:rsidR="005F43C8" w:rsidRPr="02231CFF">
        <w:rPr>
          <w:rFonts w:eastAsiaTheme="majorEastAsia" w:cstheme="majorBidi"/>
        </w:rPr>
        <w:t xml:space="preserve"> </w:t>
      </w:r>
      <w:proofErr w:type="spellStart"/>
      <w:r w:rsidR="005F43C8" w:rsidRPr="02231CFF">
        <w:rPr>
          <w:rFonts w:eastAsiaTheme="majorEastAsia" w:cstheme="majorBidi"/>
        </w:rPr>
        <w:t>nahrať</w:t>
      </w:r>
      <w:proofErr w:type="spellEnd"/>
      <w:r w:rsidR="005F43C8" w:rsidRPr="02231CFF">
        <w:rPr>
          <w:rFonts w:eastAsiaTheme="majorEastAsia" w:cstheme="majorBidi"/>
        </w:rPr>
        <w:t xml:space="preserve"> </w:t>
      </w:r>
      <w:proofErr w:type="spellStart"/>
      <w:r w:rsidR="005F43C8" w:rsidRPr="02231CFF">
        <w:rPr>
          <w:rFonts w:eastAsiaTheme="majorEastAsia" w:cstheme="majorBidi"/>
        </w:rPr>
        <w:t>dokument</w:t>
      </w:r>
      <w:proofErr w:type="spellEnd"/>
      <w:r w:rsidR="005F43C8" w:rsidRPr="02231CFF">
        <w:rPr>
          <w:rFonts w:eastAsiaTheme="majorEastAsia" w:cstheme="majorBidi"/>
        </w:rPr>
        <w:t xml:space="preserve"> z </w:t>
      </w:r>
      <w:proofErr w:type="spellStart"/>
      <w:r w:rsidR="005F43C8" w:rsidRPr="02231CFF">
        <w:rPr>
          <w:rFonts w:eastAsiaTheme="majorEastAsia" w:cstheme="majorBidi"/>
        </w:rPr>
        <w:t>vášho</w:t>
      </w:r>
      <w:proofErr w:type="spellEnd"/>
      <w:r w:rsidR="005F43C8" w:rsidRPr="02231CFF">
        <w:rPr>
          <w:rFonts w:eastAsiaTheme="majorEastAsia" w:cstheme="majorBidi"/>
        </w:rPr>
        <w:t xml:space="preserve"> </w:t>
      </w:r>
      <w:proofErr w:type="spellStart"/>
      <w:r w:rsidR="005F43C8" w:rsidRPr="02231CFF">
        <w:rPr>
          <w:rFonts w:eastAsiaTheme="majorEastAsia" w:cstheme="majorBidi"/>
        </w:rPr>
        <w:t>počítača</w:t>
      </w:r>
      <w:proofErr w:type="spellEnd"/>
      <w:r w:rsidR="005F43C8" w:rsidRPr="02231CFF">
        <w:rPr>
          <w:rFonts w:eastAsiaTheme="majorEastAsia" w:cstheme="majorBidi"/>
        </w:rPr>
        <w:t>)</w:t>
      </w:r>
    </w:p>
    <w:p w14:paraId="4D6FFB6C" w14:textId="77777777" w:rsidR="005F43C8" w:rsidRPr="0047055A" w:rsidRDefault="00451426">
      <w:pPr>
        <w:pStyle w:val="ListParagraph"/>
        <w:numPr>
          <w:ilvl w:val="0"/>
          <w:numId w:val="7"/>
        </w:numPr>
        <w:rPr>
          <w:rFonts w:eastAsiaTheme="majorEastAsia" w:cstheme="majorBidi"/>
          <w:lang w:val="sk-SK" w:eastAsia="sk-SK"/>
        </w:rPr>
      </w:pPr>
      <w:r w:rsidRPr="02231CFF">
        <w:rPr>
          <w:rFonts w:eastAsiaTheme="majorEastAsia" w:cstheme="majorBidi"/>
        </w:rPr>
        <w:t>v </w:t>
      </w:r>
      <w:proofErr w:type="spellStart"/>
      <w:r w:rsidRPr="02231CFF">
        <w:rPr>
          <w:rFonts w:eastAsiaTheme="majorEastAsia" w:cstheme="majorBidi"/>
        </w:rPr>
        <w:t>prípade</w:t>
      </w:r>
      <w:proofErr w:type="spellEnd"/>
      <w:r w:rsidRPr="02231CFF">
        <w:rPr>
          <w:rFonts w:eastAsiaTheme="majorEastAsia" w:cstheme="majorBidi"/>
        </w:rPr>
        <w:t xml:space="preserve"> </w:t>
      </w:r>
      <w:proofErr w:type="spellStart"/>
      <w:r w:rsidRPr="02231CFF">
        <w:rPr>
          <w:rFonts w:eastAsiaTheme="majorEastAsia" w:cstheme="majorBidi"/>
        </w:rPr>
        <w:t>ak</w:t>
      </w:r>
      <w:proofErr w:type="spellEnd"/>
      <w:r w:rsidRPr="02231CFF">
        <w:rPr>
          <w:rFonts w:eastAsiaTheme="majorEastAsia" w:cstheme="majorBidi"/>
        </w:rPr>
        <w:t xml:space="preserve"> </w:t>
      </w:r>
      <w:proofErr w:type="spellStart"/>
      <w:r w:rsidRPr="02231CFF">
        <w:rPr>
          <w:rFonts w:eastAsiaTheme="majorEastAsia" w:cstheme="majorBidi"/>
        </w:rPr>
        <w:t>dokument</w:t>
      </w:r>
      <w:proofErr w:type="spellEnd"/>
      <w:r w:rsidRPr="02231CFF">
        <w:rPr>
          <w:rFonts w:eastAsiaTheme="majorEastAsia" w:cstheme="majorBidi"/>
        </w:rPr>
        <w:t xml:space="preserve"> </w:t>
      </w:r>
      <w:proofErr w:type="spellStart"/>
      <w:r w:rsidRPr="02231CFF">
        <w:rPr>
          <w:rFonts w:eastAsiaTheme="majorEastAsia" w:cstheme="majorBidi"/>
        </w:rPr>
        <w:t>nie</w:t>
      </w:r>
      <w:proofErr w:type="spellEnd"/>
      <w:r w:rsidRPr="02231CFF">
        <w:rPr>
          <w:rFonts w:eastAsiaTheme="majorEastAsia" w:cstheme="majorBidi"/>
        </w:rPr>
        <w:t xml:space="preserve"> je </w:t>
      </w:r>
      <w:proofErr w:type="spellStart"/>
      <w:r w:rsidRPr="02231CFF">
        <w:rPr>
          <w:rFonts w:eastAsiaTheme="majorEastAsia" w:cstheme="majorBidi"/>
        </w:rPr>
        <w:t>určený</w:t>
      </w:r>
      <w:proofErr w:type="spellEnd"/>
      <w:r w:rsidRPr="02231CFF">
        <w:rPr>
          <w:rFonts w:eastAsiaTheme="majorEastAsia" w:cstheme="majorBidi"/>
        </w:rPr>
        <w:t xml:space="preserve"> </w:t>
      </w:r>
      <w:proofErr w:type="spellStart"/>
      <w:r w:rsidRPr="02231CFF">
        <w:rPr>
          <w:rFonts w:eastAsiaTheme="majorEastAsia" w:cstheme="majorBidi"/>
        </w:rPr>
        <w:t>len</w:t>
      </w:r>
      <w:proofErr w:type="spellEnd"/>
      <w:r w:rsidRPr="02231CFF">
        <w:rPr>
          <w:rFonts w:eastAsiaTheme="majorEastAsia" w:cstheme="majorBidi"/>
        </w:rPr>
        <w:t xml:space="preserve"> pre </w:t>
      </w:r>
      <w:proofErr w:type="spellStart"/>
      <w:r w:rsidRPr="02231CFF">
        <w:rPr>
          <w:rFonts w:eastAsiaTheme="majorEastAsia" w:cstheme="majorBidi"/>
        </w:rPr>
        <w:t>danú</w:t>
      </w:r>
      <w:proofErr w:type="spellEnd"/>
      <w:r w:rsidRPr="02231CFF">
        <w:rPr>
          <w:rFonts w:eastAsiaTheme="majorEastAsia" w:cstheme="majorBidi"/>
        </w:rPr>
        <w:t xml:space="preserve"> </w:t>
      </w:r>
      <w:proofErr w:type="spellStart"/>
      <w:r w:rsidRPr="02231CFF">
        <w:rPr>
          <w:rFonts w:eastAsiaTheme="majorEastAsia" w:cstheme="majorBidi"/>
        </w:rPr>
        <w:t>stránku</w:t>
      </w:r>
      <w:proofErr w:type="spellEnd"/>
      <w:r w:rsidRPr="02231CFF">
        <w:rPr>
          <w:rFonts w:eastAsiaTheme="majorEastAsia" w:cstheme="majorBidi"/>
        </w:rPr>
        <w:t xml:space="preserve"> (</w:t>
      </w:r>
      <w:proofErr w:type="spellStart"/>
      <w:r w:rsidRPr="02231CFF">
        <w:rPr>
          <w:rFonts w:eastAsiaTheme="majorEastAsia" w:cstheme="majorBidi"/>
        </w:rPr>
        <w:t>dokument</w:t>
      </w:r>
      <w:proofErr w:type="spellEnd"/>
      <w:r w:rsidRPr="02231CFF">
        <w:rPr>
          <w:rFonts w:eastAsiaTheme="majorEastAsia" w:cstheme="majorBidi"/>
        </w:rPr>
        <w:t xml:space="preserve"> </w:t>
      </w:r>
      <w:proofErr w:type="spellStart"/>
      <w:r w:rsidRPr="02231CFF">
        <w:rPr>
          <w:rFonts w:eastAsiaTheme="majorEastAsia" w:cstheme="majorBidi"/>
        </w:rPr>
        <w:t>sa</w:t>
      </w:r>
      <w:proofErr w:type="spellEnd"/>
      <w:r w:rsidRPr="02231CFF">
        <w:rPr>
          <w:rFonts w:eastAsiaTheme="majorEastAsia" w:cstheme="majorBidi"/>
        </w:rPr>
        <w:t xml:space="preserve"> </w:t>
      </w:r>
      <w:proofErr w:type="spellStart"/>
      <w:r w:rsidRPr="02231CFF">
        <w:rPr>
          <w:rFonts w:eastAsiaTheme="majorEastAsia" w:cstheme="majorBidi"/>
        </w:rPr>
        <w:t>môže</w:t>
      </w:r>
      <w:proofErr w:type="spellEnd"/>
      <w:r w:rsidRPr="02231CFF">
        <w:rPr>
          <w:rFonts w:eastAsiaTheme="majorEastAsia" w:cstheme="majorBidi"/>
        </w:rPr>
        <w:t xml:space="preserve"> </w:t>
      </w:r>
      <w:proofErr w:type="spellStart"/>
      <w:r w:rsidRPr="02231CFF">
        <w:rPr>
          <w:rFonts w:eastAsiaTheme="majorEastAsia" w:cstheme="majorBidi"/>
        </w:rPr>
        <w:t>nachádzať</w:t>
      </w:r>
      <w:proofErr w:type="spellEnd"/>
      <w:r w:rsidRPr="02231CFF">
        <w:rPr>
          <w:rFonts w:eastAsiaTheme="majorEastAsia" w:cstheme="majorBidi"/>
        </w:rPr>
        <w:t xml:space="preserve"> </w:t>
      </w:r>
      <w:proofErr w:type="spellStart"/>
      <w:r w:rsidRPr="02231CFF">
        <w:rPr>
          <w:rFonts w:eastAsiaTheme="majorEastAsia" w:cstheme="majorBidi"/>
        </w:rPr>
        <w:t>aj</w:t>
      </w:r>
      <w:proofErr w:type="spellEnd"/>
      <w:r w:rsidRPr="02231CFF">
        <w:rPr>
          <w:rFonts w:eastAsiaTheme="majorEastAsia" w:cstheme="majorBidi"/>
        </w:rPr>
        <w:t xml:space="preserve"> </w:t>
      </w:r>
      <w:proofErr w:type="spellStart"/>
      <w:r w:rsidRPr="02231CFF">
        <w:rPr>
          <w:rFonts w:eastAsiaTheme="majorEastAsia" w:cstheme="majorBidi"/>
        </w:rPr>
        <w:t>na</w:t>
      </w:r>
      <w:proofErr w:type="spellEnd"/>
      <w:r w:rsidRPr="02231CFF">
        <w:rPr>
          <w:rFonts w:eastAsiaTheme="majorEastAsia" w:cstheme="majorBidi"/>
        </w:rPr>
        <w:t xml:space="preserve"> </w:t>
      </w:r>
      <w:proofErr w:type="spellStart"/>
      <w:r w:rsidRPr="02231CFF">
        <w:rPr>
          <w:rFonts w:eastAsiaTheme="majorEastAsia" w:cstheme="majorBidi"/>
        </w:rPr>
        <w:t>inej</w:t>
      </w:r>
      <w:proofErr w:type="spellEnd"/>
      <w:r w:rsidRPr="02231CFF">
        <w:rPr>
          <w:rFonts w:eastAsiaTheme="majorEastAsia" w:cstheme="majorBidi"/>
        </w:rPr>
        <w:t xml:space="preserve"> </w:t>
      </w:r>
      <w:proofErr w:type="spellStart"/>
      <w:r w:rsidRPr="02231CFF">
        <w:rPr>
          <w:rFonts w:eastAsiaTheme="majorEastAsia" w:cstheme="majorBidi"/>
        </w:rPr>
        <w:t>stránke</w:t>
      </w:r>
      <w:proofErr w:type="spellEnd"/>
      <w:r w:rsidRPr="02231CFF">
        <w:rPr>
          <w:rFonts w:eastAsiaTheme="majorEastAsia" w:cstheme="majorBidi"/>
        </w:rPr>
        <w:t xml:space="preserve">), je </w:t>
      </w:r>
      <w:proofErr w:type="spellStart"/>
      <w:r w:rsidRPr="02231CFF">
        <w:rPr>
          <w:rFonts w:eastAsiaTheme="majorEastAsia" w:cstheme="majorBidi"/>
        </w:rPr>
        <w:t>potrebné</w:t>
      </w:r>
      <w:proofErr w:type="spellEnd"/>
      <w:r w:rsidRPr="02231CFF">
        <w:rPr>
          <w:rFonts w:eastAsiaTheme="majorEastAsia" w:cstheme="majorBidi"/>
        </w:rPr>
        <w:t xml:space="preserve"> </w:t>
      </w:r>
      <w:proofErr w:type="spellStart"/>
      <w:r w:rsidRPr="02231CFF">
        <w:rPr>
          <w:rFonts w:eastAsiaTheme="majorEastAsia" w:cstheme="majorBidi"/>
        </w:rPr>
        <w:t>zvoliť</w:t>
      </w:r>
      <w:proofErr w:type="spellEnd"/>
      <w:r w:rsidRPr="02231CFF">
        <w:rPr>
          <w:rFonts w:eastAsiaTheme="majorEastAsia" w:cstheme="majorBidi"/>
        </w:rPr>
        <w:t xml:space="preserve"> </w:t>
      </w:r>
      <w:proofErr w:type="spellStart"/>
      <w:r w:rsidRPr="02231CFF">
        <w:rPr>
          <w:rFonts w:eastAsiaTheme="majorEastAsia" w:cstheme="majorBidi"/>
        </w:rPr>
        <w:t>položku</w:t>
      </w:r>
      <w:proofErr w:type="spellEnd"/>
      <w:r w:rsidRPr="02231CFF">
        <w:rPr>
          <w:rFonts w:eastAsiaTheme="majorEastAsia" w:cstheme="majorBidi"/>
        </w:rPr>
        <w:t xml:space="preserve"> “</w:t>
      </w:r>
      <w:proofErr w:type="spellStart"/>
      <w:r w:rsidRPr="02231CFF">
        <w:rPr>
          <w:rFonts w:eastAsiaTheme="majorEastAsia" w:cstheme="majorBidi"/>
        </w:rPr>
        <w:t>Média</w:t>
      </w:r>
      <w:proofErr w:type="spellEnd"/>
      <w:r w:rsidRPr="02231CFF">
        <w:rPr>
          <w:rFonts w:eastAsiaTheme="majorEastAsia" w:cstheme="majorBidi"/>
        </w:rPr>
        <w:t xml:space="preserve"> </w:t>
      </w:r>
      <w:proofErr w:type="spellStart"/>
      <w:r w:rsidRPr="02231CFF">
        <w:rPr>
          <w:rFonts w:eastAsiaTheme="majorEastAsia" w:cstheme="majorBidi"/>
        </w:rPr>
        <w:t>všetkých</w:t>
      </w:r>
      <w:proofErr w:type="spellEnd"/>
      <w:r w:rsidRPr="02231CFF">
        <w:rPr>
          <w:rFonts w:eastAsiaTheme="majorEastAsia" w:cstheme="majorBidi"/>
        </w:rPr>
        <w:t xml:space="preserve"> </w:t>
      </w:r>
      <w:proofErr w:type="spellStart"/>
      <w:r w:rsidRPr="02231CFF">
        <w:rPr>
          <w:rFonts w:eastAsiaTheme="majorEastAsia" w:cstheme="majorBidi"/>
        </w:rPr>
        <w:t>stránok</w:t>
      </w:r>
      <w:proofErr w:type="spellEnd"/>
      <w:r w:rsidRPr="02231CFF">
        <w:rPr>
          <w:rFonts w:eastAsiaTheme="majorEastAsia" w:cstheme="majorBidi"/>
        </w:rPr>
        <w:t>”</w:t>
      </w:r>
      <w:r w:rsidR="005F43C8" w:rsidRPr="02231CFF">
        <w:rPr>
          <w:rFonts w:eastAsiaTheme="majorEastAsia" w:cstheme="majorBidi"/>
        </w:rPr>
        <w:t xml:space="preserve"> a v </w:t>
      </w:r>
      <w:proofErr w:type="spellStart"/>
      <w:r w:rsidR="005F43C8" w:rsidRPr="02231CFF">
        <w:rPr>
          <w:rFonts w:eastAsiaTheme="majorEastAsia" w:cstheme="majorBidi"/>
        </w:rPr>
        <w:t>nej</w:t>
      </w:r>
      <w:proofErr w:type="spellEnd"/>
      <w:r w:rsidR="005F43C8" w:rsidRPr="02231CFF">
        <w:rPr>
          <w:rFonts w:eastAsiaTheme="majorEastAsia" w:cstheme="majorBidi"/>
        </w:rPr>
        <w:t xml:space="preserve"> </w:t>
      </w:r>
      <w:proofErr w:type="spellStart"/>
      <w:r w:rsidR="005F43C8" w:rsidRPr="02231CFF">
        <w:rPr>
          <w:rFonts w:eastAsiaTheme="majorEastAsia" w:cstheme="majorBidi"/>
        </w:rPr>
        <w:t>položku</w:t>
      </w:r>
      <w:proofErr w:type="spellEnd"/>
      <w:r w:rsidR="005F43C8" w:rsidRPr="02231CFF">
        <w:rPr>
          <w:rFonts w:eastAsiaTheme="majorEastAsia" w:cstheme="majorBidi"/>
        </w:rPr>
        <w:t xml:space="preserve"> „</w:t>
      </w:r>
      <w:proofErr w:type="spellStart"/>
      <w:proofErr w:type="gramStart"/>
      <w:r w:rsidR="005F43C8" w:rsidRPr="02231CFF">
        <w:rPr>
          <w:rFonts w:eastAsiaTheme="majorEastAsia" w:cstheme="majorBidi"/>
        </w:rPr>
        <w:t>Súbory</w:t>
      </w:r>
      <w:proofErr w:type="spellEnd"/>
      <w:r w:rsidR="005F43C8" w:rsidRPr="02231CFF">
        <w:rPr>
          <w:rFonts w:eastAsiaTheme="majorEastAsia" w:cstheme="majorBidi"/>
        </w:rPr>
        <w:t>“</w:t>
      </w:r>
      <w:proofErr w:type="gramEnd"/>
      <w:r w:rsidR="005F43C8" w:rsidRPr="02231CFF">
        <w:rPr>
          <w:rFonts w:eastAsiaTheme="majorEastAsia" w:cstheme="majorBidi"/>
        </w:rPr>
        <w:t xml:space="preserve">. </w:t>
      </w:r>
    </w:p>
    <w:p w14:paraId="5C0D3A05" w14:textId="77777777" w:rsidR="005F43C8" w:rsidRPr="0047055A" w:rsidRDefault="005F43C8">
      <w:pPr>
        <w:pStyle w:val="ListParagraph"/>
        <w:numPr>
          <w:ilvl w:val="0"/>
          <w:numId w:val="9"/>
        </w:numPr>
        <w:rPr>
          <w:rFonts w:eastAsiaTheme="majorEastAsia" w:cstheme="majorBidi"/>
          <w:lang w:val="sk-SK" w:eastAsia="sk-SK"/>
        </w:rPr>
      </w:pPr>
      <w:proofErr w:type="spellStart"/>
      <w:r w:rsidRPr="02231CFF">
        <w:rPr>
          <w:rFonts w:eastAsiaTheme="majorEastAsia" w:cstheme="majorBidi"/>
        </w:rPr>
        <w:t>Z</w:t>
      </w:r>
      <w:r w:rsidR="00D81662" w:rsidRPr="02231CFF">
        <w:rPr>
          <w:rFonts w:eastAsiaTheme="majorEastAsia" w:cstheme="majorBidi"/>
        </w:rPr>
        <w:t>obrazí</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sa</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vám</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adresárová</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štruktúra</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adresárov</w:t>
      </w:r>
      <w:proofErr w:type="spellEnd"/>
      <w:r w:rsidR="00D81662" w:rsidRPr="02231CFF">
        <w:rPr>
          <w:rFonts w:eastAsiaTheme="majorEastAsia" w:cstheme="majorBidi"/>
        </w:rPr>
        <w:t xml:space="preserve"> a </w:t>
      </w:r>
      <w:proofErr w:type="spellStart"/>
      <w:r w:rsidR="00D81662" w:rsidRPr="02231CFF">
        <w:rPr>
          <w:rFonts w:eastAsiaTheme="majorEastAsia" w:cstheme="majorBidi"/>
        </w:rPr>
        <w:t>súborov</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na</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serveri</w:t>
      </w:r>
      <w:proofErr w:type="spellEnd"/>
      <w:r w:rsidR="00D81662" w:rsidRPr="02231CFF">
        <w:rPr>
          <w:rFonts w:eastAsiaTheme="majorEastAsia" w:cstheme="majorBidi"/>
        </w:rPr>
        <w:t>,</w:t>
      </w:r>
      <w:r w:rsidRPr="02231CFF">
        <w:rPr>
          <w:rFonts w:eastAsiaTheme="majorEastAsia" w:cstheme="majorBidi"/>
        </w:rPr>
        <w:t xml:space="preserve"> </w:t>
      </w:r>
      <w:proofErr w:type="spellStart"/>
      <w:r w:rsidRPr="02231CFF">
        <w:rPr>
          <w:rFonts w:eastAsiaTheme="majorEastAsia" w:cstheme="majorBidi"/>
        </w:rPr>
        <w:t>na</w:t>
      </w:r>
      <w:proofErr w:type="spellEnd"/>
      <w:r w:rsidRPr="02231CFF">
        <w:rPr>
          <w:rFonts w:eastAsiaTheme="majorEastAsia" w:cstheme="majorBidi"/>
        </w:rPr>
        <w:t xml:space="preserve"> </w:t>
      </w:r>
      <w:proofErr w:type="spellStart"/>
      <w:r w:rsidRPr="02231CFF">
        <w:rPr>
          <w:rFonts w:eastAsiaTheme="majorEastAsia" w:cstheme="majorBidi"/>
        </w:rPr>
        <w:t>ktoré</w:t>
      </w:r>
      <w:proofErr w:type="spellEnd"/>
      <w:r w:rsidRPr="02231CFF">
        <w:rPr>
          <w:rFonts w:eastAsiaTheme="majorEastAsia" w:cstheme="majorBidi"/>
        </w:rPr>
        <w:t xml:space="preserve"> </w:t>
      </w:r>
      <w:proofErr w:type="spellStart"/>
      <w:r w:rsidRPr="02231CFF">
        <w:rPr>
          <w:rFonts w:eastAsiaTheme="majorEastAsia" w:cstheme="majorBidi"/>
        </w:rPr>
        <w:t>máte</w:t>
      </w:r>
      <w:proofErr w:type="spellEnd"/>
      <w:r w:rsidRPr="02231CFF">
        <w:rPr>
          <w:rFonts w:eastAsiaTheme="majorEastAsia" w:cstheme="majorBidi"/>
        </w:rPr>
        <w:t xml:space="preserve"> </w:t>
      </w:r>
      <w:proofErr w:type="spellStart"/>
      <w:r w:rsidRPr="02231CFF">
        <w:rPr>
          <w:rFonts w:eastAsiaTheme="majorEastAsia" w:cstheme="majorBidi"/>
        </w:rPr>
        <w:t>povolený</w:t>
      </w:r>
      <w:proofErr w:type="spellEnd"/>
      <w:r w:rsidRPr="02231CFF">
        <w:rPr>
          <w:rFonts w:eastAsiaTheme="majorEastAsia" w:cstheme="majorBidi"/>
        </w:rPr>
        <w:t xml:space="preserve"> </w:t>
      </w:r>
      <w:proofErr w:type="spellStart"/>
      <w:r w:rsidRPr="02231CFF">
        <w:rPr>
          <w:rFonts w:eastAsiaTheme="majorEastAsia" w:cstheme="majorBidi"/>
        </w:rPr>
        <w:t>prístup</w:t>
      </w:r>
      <w:proofErr w:type="spellEnd"/>
      <w:r w:rsidRPr="02231CFF">
        <w:rPr>
          <w:rFonts w:eastAsiaTheme="majorEastAsia" w:cstheme="majorBidi"/>
        </w:rPr>
        <w:t>.</w:t>
      </w:r>
    </w:p>
    <w:p w14:paraId="0277BF37" w14:textId="77777777" w:rsidR="005F43C8" w:rsidRPr="0047055A" w:rsidRDefault="005F43C8">
      <w:pPr>
        <w:pStyle w:val="ListParagraph"/>
        <w:numPr>
          <w:ilvl w:val="0"/>
          <w:numId w:val="9"/>
        </w:numPr>
        <w:rPr>
          <w:rFonts w:eastAsiaTheme="majorEastAsia" w:cstheme="majorBidi"/>
          <w:lang w:val="sk-SK" w:eastAsia="sk-SK"/>
        </w:rPr>
      </w:pPr>
      <w:proofErr w:type="spellStart"/>
      <w:r w:rsidRPr="02231CFF">
        <w:rPr>
          <w:rFonts w:eastAsiaTheme="majorEastAsia" w:cstheme="majorBidi"/>
        </w:rPr>
        <w:t>V</w:t>
      </w:r>
      <w:r w:rsidR="00D81662" w:rsidRPr="02231CFF">
        <w:rPr>
          <w:rFonts w:eastAsiaTheme="majorEastAsia" w:cstheme="majorBidi"/>
        </w:rPr>
        <w:t>yhľadáte</w:t>
      </w:r>
      <w:proofErr w:type="spellEnd"/>
      <w:r w:rsidR="00D81662" w:rsidRPr="02231CFF">
        <w:rPr>
          <w:rFonts w:eastAsiaTheme="majorEastAsia" w:cstheme="majorBidi"/>
        </w:rPr>
        <w:t xml:space="preserve"> v </w:t>
      </w:r>
      <w:proofErr w:type="spellStart"/>
      <w:r w:rsidR="00D81662" w:rsidRPr="02231CFF">
        <w:rPr>
          <w:rFonts w:eastAsiaTheme="majorEastAsia" w:cstheme="majorBidi"/>
        </w:rPr>
        <w:t>adresároch</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požadovaný</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súbor</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kliknete</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naň</w:t>
      </w:r>
      <w:proofErr w:type="spellEnd"/>
      <w:r w:rsidR="00D81662" w:rsidRPr="02231CFF">
        <w:rPr>
          <w:rFonts w:eastAsiaTheme="majorEastAsia" w:cstheme="majorBidi"/>
        </w:rPr>
        <w:t xml:space="preserve"> </w:t>
      </w:r>
      <w:proofErr w:type="gramStart"/>
      <w:r w:rsidR="00D81662" w:rsidRPr="02231CFF">
        <w:rPr>
          <w:rFonts w:eastAsiaTheme="majorEastAsia" w:cstheme="majorBidi"/>
        </w:rPr>
        <w:t>a</w:t>
      </w:r>
      <w:proofErr w:type="gramEnd"/>
      <w:r w:rsidR="00D81662" w:rsidRPr="02231CFF">
        <w:rPr>
          <w:rFonts w:eastAsiaTheme="majorEastAsia" w:cstheme="majorBidi"/>
        </w:rPr>
        <w:t xml:space="preserve"> </w:t>
      </w:r>
      <w:proofErr w:type="spellStart"/>
      <w:r w:rsidR="00D81662" w:rsidRPr="02231CFF">
        <w:rPr>
          <w:rFonts w:eastAsiaTheme="majorEastAsia" w:cstheme="majorBidi"/>
        </w:rPr>
        <w:t>odkaz</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na</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dokument</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sa</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automaticky</w:t>
      </w:r>
      <w:proofErr w:type="spellEnd"/>
      <w:r w:rsidR="00D81662" w:rsidRPr="02231CFF">
        <w:rPr>
          <w:rFonts w:eastAsiaTheme="majorEastAsia" w:cstheme="majorBidi"/>
        </w:rPr>
        <w:t xml:space="preserve"> </w:t>
      </w:r>
      <w:proofErr w:type="spellStart"/>
      <w:r w:rsidR="00D81662" w:rsidRPr="02231CFF">
        <w:rPr>
          <w:rFonts w:eastAsiaTheme="majorEastAsia" w:cstheme="majorBidi"/>
        </w:rPr>
        <w:t>skopíruje</w:t>
      </w:r>
      <w:proofErr w:type="spellEnd"/>
      <w:r w:rsidR="00D81662" w:rsidRPr="02231CFF">
        <w:rPr>
          <w:rFonts w:eastAsiaTheme="majorEastAsia" w:cstheme="majorBidi"/>
        </w:rPr>
        <w:t xml:space="preserve"> do </w:t>
      </w:r>
      <w:proofErr w:type="spellStart"/>
      <w:r w:rsidR="00D81662" w:rsidRPr="02231CFF">
        <w:rPr>
          <w:rFonts w:eastAsiaTheme="majorEastAsia" w:cstheme="majorBidi"/>
        </w:rPr>
        <w:t>poľ</w:t>
      </w:r>
      <w:r w:rsidRPr="02231CFF">
        <w:rPr>
          <w:rFonts w:eastAsiaTheme="majorEastAsia" w:cstheme="majorBidi"/>
        </w:rPr>
        <w:t>a</w:t>
      </w:r>
      <w:proofErr w:type="spellEnd"/>
      <w:r w:rsidRPr="02231CFF">
        <w:rPr>
          <w:rFonts w:eastAsiaTheme="majorEastAsia" w:cstheme="majorBidi"/>
        </w:rPr>
        <w:t xml:space="preserve"> URL</w:t>
      </w:r>
    </w:p>
    <w:p w14:paraId="46EF5BF3" w14:textId="77777777" w:rsidR="00D81662" w:rsidRPr="0047055A" w:rsidRDefault="00D81662">
      <w:pPr>
        <w:pStyle w:val="ListParagraph"/>
        <w:numPr>
          <w:ilvl w:val="0"/>
          <w:numId w:val="9"/>
        </w:numPr>
        <w:rPr>
          <w:rFonts w:eastAsiaTheme="majorEastAsia" w:cstheme="majorBidi"/>
          <w:lang w:val="sk-SK" w:eastAsia="sk-SK"/>
        </w:rPr>
      </w:pPr>
      <w:proofErr w:type="spellStart"/>
      <w:r w:rsidRPr="02231CFF">
        <w:rPr>
          <w:rFonts w:eastAsiaTheme="majorEastAsia" w:cstheme="majorBidi"/>
        </w:rPr>
        <w:t>Potvrdíte</w:t>
      </w:r>
      <w:proofErr w:type="spellEnd"/>
      <w:r w:rsidRPr="02231CFF">
        <w:rPr>
          <w:rFonts w:eastAsiaTheme="majorEastAsia" w:cstheme="majorBidi"/>
        </w:rPr>
        <w:t xml:space="preserve"> OK, </w:t>
      </w:r>
      <w:proofErr w:type="spellStart"/>
      <w:r w:rsidRPr="02231CFF">
        <w:rPr>
          <w:rFonts w:eastAsiaTheme="majorEastAsia" w:cstheme="majorBidi"/>
        </w:rPr>
        <w:t>čím</w:t>
      </w:r>
      <w:proofErr w:type="spellEnd"/>
      <w:r w:rsidRPr="02231CFF">
        <w:rPr>
          <w:rFonts w:eastAsiaTheme="majorEastAsia" w:cstheme="majorBidi"/>
        </w:rPr>
        <w:t xml:space="preserve"> </w:t>
      </w:r>
      <w:proofErr w:type="spellStart"/>
      <w:r w:rsidRPr="02231CFF">
        <w:rPr>
          <w:rFonts w:eastAsiaTheme="majorEastAsia" w:cstheme="majorBidi"/>
        </w:rPr>
        <w:t>sa</w:t>
      </w:r>
      <w:proofErr w:type="spellEnd"/>
      <w:r w:rsidRPr="02231CFF">
        <w:rPr>
          <w:rFonts w:eastAsiaTheme="majorEastAsia" w:cstheme="majorBidi"/>
        </w:rPr>
        <w:t xml:space="preserve"> </w:t>
      </w:r>
      <w:proofErr w:type="spellStart"/>
      <w:r w:rsidRPr="02231CFF">
        <w:rPr>
          <w:rFonts w:eastAsiaTheme="majorEastAsia" w:cstheme="majorBidi"/>
        </w:rPr>
        <w:t>vám</w:t>
      </w:r>
      <w:proofErr w:type="spellEnd"/>
      <w:r w:rsidRPr="02231CFF">
        <w:rPr>
          <w:rFonts w:eastAsiaTheme="majorEastAsia" w:cstheme="majorBidi"/>
        </w:rPr>
        <w:t xml:space="preserve"> </w:t>
      </w:r>
      <w:proofErr w:type="spellStart"/>
      <w:r w:rsidRPr="02231CFF">
        <w:rPr>
          <w:rFonts w:eastAsiaTheme="majorEastAsia" w:cstheme="majorBidi"/>
        </w:rPr>
        <w:t>na</w:t>
      </w:r>
      <w:proofErr w:type="spellEnd"/>
      <w:r w:rsidRPr="02231CFF">
        <w:rPr>
          <w:rFonts w:eastAsiaTheme="majorEastAsia" w:cstheme="majorBidi"/>
        </w:rPr>
        <w:t xml:space="preserve"> </w:t>
      </w:r>
      <w:proofErr w:type="spellStart"/>
      <w:r w:rsidRPr="02231CFF">
        <w:rPr>
          <w:rFonts w:eastAsiaTheme="majorEastAsia" w:cstheme="majorBidi"/>
        </w:rPr>
        <w:t>vyznačenom</w:t>
      </w:r>
      <w:proofErr w:type="spellEnd"/>
      <w:r w:rsidRPr="02231CFF">
        <w:rPr>
          <w:rFonts w:eastAsiaTheme="majorEastAsia" w:cstheme="majorBidi"/>
        </w:rPr>
        <w:t xml:space="preserve"> </w:t>
      </w:r>
      <w:proofErr w:type="spellStart"/>
      <w:r w:rsidRPr="02231CFF">
        <w:rPr>
          <w:rFonts w:eastAsiaTheme="majorEastAsia" w:cstheme="majorBidi"/>
        </w:rPr>
        <w:t>mieste</w:t>
      </w:r>
      <w:proofErr w:type="spellEnd"/>
      <w:r w:rsidRPr="02231CFF">
        <w:rPr>
          <w:rFonts w:eastAsiaTheme="majorEastAsia" w:cstheme="majorBidi"/>
        </w:rPr>
        <w:t xml:space="preserve"> </w:t>
      </w:r>
      <w:proofErr w:type="spellStart"/>
      <w:r w:rsidRPr="02231CFF">
        <w:rPr>
          <w:rFonts w:eastAsiaTheme="majorEastAsia" w:cstheme="majorBidi"/>
        </w:rPr>
        <w:t>vytvorí</w:t>
      </w:r>
      <w:proofErr w:type="spellEnd"/>
      <w:r w:rsidRPr="02231CFF">
        <w:rPr>
          <w:rFonts w:eastAsiaTheme="majorEastAsia" w:cstheme="majorBidi"/>
        </w:rPr>
        <w:t xml:space="preserve"> </w:t>
      </w:r>
      <w:proofErr w:type="spellStart"/>
      <w:r w:rsidRPr="02231CFF">
        <w:rPr>
          <w:rFonts w:eastAsiaTheme="majorEastAsia" w:cstheme="majorBidi"/>
        </w:rPr>
        <w:t>odkaz</w:t>
      </w:r>
      <w:proofErr w:type="spellEnd"/>
      <w:r w:rsidRPr="02231CFF">
        <w:rPr>
          <w:rFonts w:eastAsiaTheme="majorEastAsia" w:cstheme="majorBidi"/>
        </w:rPr>
        <w:t xml:space="preserve"> </w:t>
      </w:r>
      <w:proofErr w:type="spellStart"/>
      <w:r w:rsidRPr="02231CFF">
        <w:rPr>
          <w:rFonts w:eastAsiaTheme="majorEastAsia" w:cstheme="majorBidi"/>
        </w:rPr>
        <w:t>na</w:t>
      </w:r>
      <w:proofErr w:type="spellEnd"/>
      <w:r w:rsidRPr="02231CFF">
        <w:rPr>
          <w:rFonts w:eastAsiaTheme="majorEastAsia" w:cstheme="majorBidi"/>
        </w:rPr>
        <w:t xml:space="preserve"> </w:t>
      </w:r>
      <w:proofErr w:type="spellStart"/>
      <w:r w:rsidRPr="02231CFF">
        <w:rPr>
          <w:rFonts w:eastAsiaTheme="majorEastAsia" w:cstheme="majorBidi"/>
        </w:rPr>
        <w:t>súbor</w:t>
      </w:r>
      <w:proofErr w:type="spellEnd"/>
      <w:r w:rsidRPr="02231CFF">
        <w:rPr>
          <w:rFonts w:eastAsiaTheme="majorEastAsia" w:cstheme="majorBidi"/>
        </w:rPr>
        <w:t>.</w:t>
      </w:r>
    </w:p>
    <w:p w14:paraId="67A7513E" w14:textId="77777777" w:rsidR="00D81662" w:rsidRPr="0047055A" w:rsidRDefault="00D81662" w:rsidP="02231CFF">
      <w:pPr>
        <w:rPr>
          <w:rFonts w:asciiTheme="majorHAnsi" w:eastAsiaTheme="majorEastAsia" w:hAnsiTheme="majorHAnsi" w:cstheme="majorBidi"/>
        </w:rPr>
      </w:pPr>
    </w:p>
    <w:p w14:paraId="18E4B1CF" w14:textId="77777777" w:rsidR="00451426" w:rsidRPr="0047055A" w:rsidRDefault="00D81662" w:rsidP="02231CFF">
      <w:pPr>
        <w:rPr>
          <w:rFonts w:asciiTheme="majorHAnsi" w:eastAsiaTheme="majorEastAsia" w:hAnsiTheme="majorHAnsi" w:cstheme="majorBidi"/>
        </w:rPr>
      </w:pPr>
      <w:r w:rsidRPr="02231CFF">
        <w:rPr>
          <w:rFonts w:asciiTheme="majorHAnsi" w:eastAsiaTheme="majorEastAsia" w:hAnsiTheme="majorHAnsi" w:cstheme="majorBidi"/>
        </w:rPr>
        <w:t>Podľa smernice na prístupnosť web sídla by všetky textové súbory na stiahnutie nachádzajúce sa na web stránkach mali byť uverejňované hlavne vo formáte PDF. Formáty používané aplikáciou Word a Excel (DOC a XLS) nie sú vyhovujúce.</w:t>
      </w:r>
    </w:p>
    <w:p w14:paraId="18861676" w14:textId="6D109319" w:rsidR="004C1320" w:rsidRDefault="00965661" w:rsidP="00E41BD8">
      <w:pPr>
        <w:pStyle w:val="Obrzok"/>
      </w:pPr>
      <w:r>
        <w:rPr>
          <w:rFonts w:cstheme="majorHAnsi"/>
        </w:rPr>
        <w:lastRenderedPageBreak/>
        <w:drawing>
          <wp:anchor distT="0" distB="0" distL="114300" distR="114300" simplePos="0" relativeHeight="251658254" behindDoc="0" locked="0" layoutInCell="1" allowOverlap="1" wp14:anchorId="121AF26A" wp14:editId="4EFCAD00">
            <wp:simplePos x="0" y="0"/>
            <wp:positionH relativeFrom="column">
              <wp:posOffset>1254942</wp:posOffset>
            </wp:positionH>
            <wp:positionV relativeFrom="paragraph">
              <wp:posOffset>1089002</wp:posOffset>
            </wp:positionV>
            <wp:extent cx="145701" cy="145701"/>
            <wp:effectExtent l="0" t="0" r="6985" b="6985"/>
            <wp:wrapNone/>
            <wp:docPr id="49" name="Graphic 49"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6942" cy="146942"/>
                    </a:xfrm>
                    <a:prstGeom prst="rect">
                      <a:avLst/>
                    </a:prstGeom>
                  </pic:spPr>
                </pic:pic>
              </a:graphicData>
            </a:graphic>
            <wp14:sizeRelH relativeFrom="margin">
              <wp14:pctWidth>0</wp14:pctWidth>
            </wp14:sizeRelH>
            <wp14:sizeRelV relativeFrom="margin">
              <wp14:pctHeight>0</wp14:pctHeight>
            </wp14:sizeRelV>
          </wp:anchor>
        </w:drawing>
      </w:r>
      <w:r w:rsidR="00451426">
        <w:drawing>
          <wp:inline distT="0" distB="0" distL="0" distR="0" wp14:anchorId="50D66952" wp14:editId="4E85BEAD">
            <wp:extent cx="4229100" cy="3154715"/>
            <wp:effectExtent l="0" t="0" r="0" b="762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1"/>
                    <pic:cNvPicPr/>
                  </pic:nvPicPr>
                  <pic:blipFill>
                    <a:blip r:embed="rId102">
                      <a:extLst>
                        <a:ext uri="{28A0092B-C50C-407E-A947-70E740481C1C}">
                          <a14:useLocalDpi xmlns:a14="http://schemas.microsoft.com/office/drawing/2010/main" val="0"/>
                        </a:ext>
                      </a:extLst>
                    </a:blip>
                    <a:stretch>
                      <a:fillRect/>
                    </a:stretch>
                  </pic:blipFill>
                  <pic:spPr>
                    <a:xfrm>
                      <a:off x="0" y="0"/>
                      <a:ext cx="4229100" cy="3154715"/>
                    </a:xfrm>
                    <a:prstGeom prst="rect">
                      <a:avLst/>
                    </a:prstGeom>
                  </pic:spPr>
                </pic:pic>
              </a:graphicData>
            </a:graphic>
          </wp:inline>
        </w:drawing>
      </w:r>
    </w:p>
    <w:p w14:paraId="6B18728C" w14:textId="11EF850F" w:rsidR="00D81662" w:rsidRPr="0047055A" w:rsidRDefault="004C1320" w:rsidP="02231CFF">
      <w:pPr>
        <w:pStyle w:val="Caption"/>
        <w:rPr>
          <w:rFonts w:cstheme="majorBidi"/>
        </w:rPr>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36</w:t>
      </w:r>
      <w:r w:rsidRPr="02231CFF">
        <w:rPr>
          <w:noProof/>
        </w:rPr>
        <w:fldChar w:fldCharType="end"/>
      </w:r>
      <w:r>
        <w:t xml:space="preserve"> Dialógové okno pre vloženie dokumentu pre konkrétnu stránku</w:t>
      </w:r>
    </w:p>
    <w:p w14:paraId="23EF6237" w14:textId="443CA6E1" w:rsidR="008722DE" w:rsidRPr="0047055A" w:rsidRDefault="00B71D2A" w:rsidP="02231CFF">
      <w:pPr>
        <w:rPr>
          <w:rFonts w:asciiTheme="majorHAnsi" w:eastAsiaTheme="majorEastAsia" w:hAnsiTheme="majorHAnsi" w:cstheme="majorBidi"/>
          <w:lang w:eastAsia="en-US"/>
        </w:rPr>
      </w:pPr>
      <w:r w:rsidRPr="02231CFF">
        <w:rPr>
          <w:rFonts w:asciiTheme="majorHAnsi" w:eastAsiaTheme="majorEastAsia" w:hAnsiTheme="majorHAnsi" w:cstheme="majorBidi"/>
        </w:rPr>
        <w:t>Pokiaľ máte na to oprávnenie, tak môžete v danom adresári pre súbory vytvárať aj nové podadresáre kliknutím na ikonku</w:t>
      </w:r>
      <w:r w:rsidRPr="02231CFF">
        <w:rPr>
          <w:rFonts w:asciiTheme="majorHAnsi" w:hAnsiTheme="majorHAnsi" w:cstheme="majorBidi"/>
        </w:rPr>
        <w:t xml:space="preserve"> </w:t>
      </w:r>
      <w:r w:rsidR="002E1F03">
        <w:rPr>
          <w:noProof/>
        </w:rPr>
        <w:drawing>
          <wp:inline distT="0" distB="0" distL="0" distR="0" wp14:anchorId="65DAE14C" wp14:editId="60F9D47C">
            <wp:extent cx="285790" cy="257211"/>
            <wp:effectExtent l="0" t="0" r="0" b="9525"/>
            <wp:docPr id="81" name="Obrázo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1"/>
                    <pic:cNvPicPr/>
                  </pic:nvPicPr>
                  <pic:blipFill>
                    <a:blip r:embed="rId103">
                      <a:extLst>
                        <a:ext uri="{28A0092B-C50C-407E-A947-70E740481C1C}">
                          <a14:useLocalDpi xmlns:a14="http://schemas.microsoft.com/office/drawing/2010/main" val="0"/>
                        </a:ext>
                      </a:extLst>
                    </a:blip>
                    <a:stretch>
                      <a:fillRect/>
                    </a:stretch>
                  </pic:blipFill>
                  <pic:spPr>
                    <a:xfrm>
                      <a:off x="0" y="0"/>
                      <a:ext cx="285790" cy="257211"/>
                    </a:xfrm>
                    <a:prstGeom prst="rect">
                      <a:avLst/>
                    </a:prstGeom>
                  </pic:spPr>
                </pic:pic>
              </a:graphicData>
            </a:graphic>
          </wp:inline>
        </w:drawing>
      </w:r>
    </w:p>
    <w:p w14:paraId="3197AD7A" w14:textId="77777777" w:rsidR="00B71D2A" w:rsidRPr="0047055A" w:rsidRDefault="00B71D2A" w:rsidP="02231CFF">
      <w:pPr>
        <w:rPr>
          <w:rFonts w:asciiTheme="majorHAnsi" w:eastAsiaTheme="majorEastAsia" w:hAnsiTheme="majorHAnsi" w:cstheme="majorBidi"/>
          <w:lang w:eastAsia="en-US"/>
        </w:rPr>
      </w:pPr>
      <w:r w:rsidRPr="02231CFF">
        <w:rPr>
          <w:rFonts w:asciiTheme="majorHAnsi" w:eastAsiaTheme="majorEastAsia" w:hAnsiTheme="majorHAnsi" w:cstheme="majorBidi"/>
        </w:rPr>
        <w:t xml:space="preserve">Názvy súborov na serveri by nemali obsahovať medzery, špeciálne znaky a písmená s diakritikou. </w:t>
      </w:r>
    </w:p>
    <w:p w14:paraId="22E6DE77" w14:textId="77777777" w:rsidR="00C87C47" w:rsidRPr="0047055A" w:rsidRDefault="00C87C47" w:rsidP="02231CFF">
      <w:pPr>
        <w:pStyle w:val="IW-Norml"/>
        <w:rPr>
          <w:rFonts w:asciiTheme="majorHAnsi" w:hAnsiTheme="majorHAnsi" w:cstheme="majorBidi"/>
        </w:rPr>
      </w:pPr>
    </w:p>
    <w:p w14:paraId="0DF1371A" w14:textId="4E69294E" w:rsidR="00C87C47" w:rsidRPr="0047055A" w:rsidRDefault="00C87C47" w:rsidP="00624BC7">
      <w:pPr>
        <w:pStyle w:val="IW-Nadpis3"/>
        <w:numPr>
          <w:ilvl w:val="2"/>
          <w:numId w:val="0"/>
        </w:numPr>
      </w:pPr>
      <w:bookmarkStart w:id="100" w:name="_Toc112239902"/>
      <w:bookmarkStart w:id="101" w:name="_Toc142904170"/>
      <w:r>
        <w:t>Vkladanie a úprava odkazov</w:t>
      </w:r>
      <w:bookmarkEnd w:id="100"/>
      <w:bookmarkEnd w:id="101"/>
    </w:p>
    <w:p w14:paraId="79DB98F0" w14:textId="77777777" w:rsidR="00C87C47" w:rsidRPr="0047055A" w:rsidRDefault="00C87C47" w:rsidP="02231CFF">
      <w:pPr>
        <w:pStyle w:val="IW-Nadpis4"/>
        <w:numPr>
          <w:ilvl w:val="3"/>
          <w:numId w:val="0"/>
        </w:numPr>
        <w:rPr>
          <w:rFonts w:asciiTheme="majorHAnsi" w:hAnsiTheme="majorHAnsi"/>
        </w:rPr>
      </w:pPr>
      <w:r w:rsidRPr="02231CFF">
        <w:rPr>
          <w:rFonts w:asciiTheme="majorHAnsi" w:hAnsiTheme="majorHAnsi"/>
        </w:rPr>
        <w:t>Odkazy na stránky</w:t>
      </w:r>
    </w:p>
    <w:p w14:paraId="78872DBD" w14:textId="77777777" w:rsidR="00C87C47" w:rsidRPr="0047055A" w:rsidRDefault="00C87C47" w:rsidP="02231CFF">
      <w:pPr>
        <w:pStyle w:val="IW-Norml"/>
        <w:rPr>
          <w:rFonts w:asciiTheme="majorHAnsi" w:hAnsiTheme="majorHAnsi" w:cstheme="majorBidi"/>
        </w:rPr>
      </w:pPr>
      <w:r w:rsidRPr="02231CFF">
        <w:rPr>
          <w:rFonts w:asciiTheme="majorHAnsi" w:hAnsiTheme="majorHAnsi" w:cstheme="majorBidi"/>
        </w:rPr>
        <w:t>Linky / odkazy na ďalšie stránky vkladáte nasledovným spôsobom:</w:t>
      </w:r>
    </w:p>
    <w:p w14:paraId="74F2A3EB" w14:textId="77777777" w:rsidR="00C87C47" w:rsidRPr="0047055A" w:rsidRDefault="00C87C47">
      <w:pPr>
        <w:pStyle w:val="ListParagraph"/>
        <w:numPr>
          <w:ilvl w:val="0"/>
          <w:numId w:val="22"/>
        </w:numPr>
      </w:pPr>
      <w:proofErr w:type="spellStart"/>
      <w:r w:rsidRPr="02231CFF">
        <w:t>Najprv</w:t>
      </w:r>
      <w:proofErr w:type="spellEnd"/>
      <w:r w:rsidRPr="02231CFF">
        <w:t xml:space="preserve"> </w:t>
      </w:r>
      <w:proofErr w:type="spellStart"/>
      <w:r w:rsidRPr="02231CFF">
        <w:t>si</w:t>
      </w:r>
      <w:proofErr w:type="spellEnd"/>
      <w:r w:rsidRPr="02231CFF">
        <w:t xml:space="preserve"> </w:t>
      </w:r>
      <w:proofErr w:type="spellStart"/>
      <w:r w:rsidRPr="02231CFF">
        <w:t>musíte</w:t>
      </w:r>
      <w:proofErr w:type="spellEnd"/>
      <w:r w:rsidRPr="02231CFF">
        <w:t xml:space="preserve"> </w:t>
      </w:r>
      <w:proofErr w:type="spellStart"/>
      <w:r w:rsidRPr="02231CFF">
        <w:t>označiť</w:t>
      </w:r>
      <w:proofErr w:type="spellEnd"/>
      <w:r w:rsidRPr="02231CFF">
        <w:t xml:space="preserve"> </w:t>
      </w:r>
      <w:proofErr w:type="spellStart"/>
      <w:r w:rsidRPr="02231CFF">
        <w:t>celý</w:t>
      </w:r>
      <w:proofErr w:type="spellEnd"/>
      <w:r w:rsidRPr="02231CFF">
        <w:t xml:space="preserve"> text (</w:t>
      </w:r>
      <w:proofErr w:type="spellStart"/>
      <w:r w:rsidRPr="02231CFF">
        <w:t>slovo</w:t>
      </w:r>
      <w:proofErr w:type="spellEnd"/>
      <w:r w:rsidRPr="02231CFF">
        <w:t xml:space="preserve">), </w:t>
      </w:r>
      <w:proofErr w:type="spellStart"/>
      <w:r w:rsidRPr="02231CFF">
        <w:t>ktorý</w:t>
      </w:r>
      <w:proofErr w:type="spellEnd"/>
      <w:r w:rsidRPr="02231CFF">
        <w:t xml:space="preserve"> </w:t>
      </w:r>
      <w:proofErr w:type="spellStart"/>
      <w:r w:rsidRPr="02231CFF">
        <w:t>má</w:t>
      </w:r>
      <w:proofErr w:type="spellEnd"/>
      <w:r w:rsidRPr="02231CFF">
        <w:t xml:space="preserve"> </w:t>
      </w:r>
      <w:proofErr w:type="spellStart"/>
      <w:r w:rsidRPr="02231CFF">
        <w:t>byť</w:t>
      </w:r>
      <w:proofErr w:type="spellEnd"/>
      <w:r w:rsidRPr="02231CFF">
        <w:t xml:space="preserve"> </w:t>
      </w:r>
      <w:proofErr w:type="spellStart"/>
      <w:r w:rsidRPr="02231CFF">
        <w:t>klikateľný</w:t>
      </w:r>
      <w:proofErr w:type="spellEnd"/>
      <w:r w:rsidRPr="02231CFF">
        <w:t xml:space="preserve"> </w:t>
      </w:r>
      <w:proofErr w:type="spellStart"/>
      <w:r w:rsidRPr="02231CFF">
        <w:t>ako</w:t>
      </w:r>
      <w:proofErr w:type="spellEnd"/>
      <w:r w:rsidRPr="02231CFF">
        <w:t xml:space="preserve"> </w:t>
      </w:r>
      <w:proofErr w:type="spellStart"/>
      <w:r w:rsidRPr="02231CFF">
        <w:t>odkaz</w:t>
      </w:r>
      <w:proofErr w:type="spellEnd"/>
      <w:r w:rsidRPr="02231CFF">
        <w:t>.</w:t>
      </w:r>
    </w:p>
    <w:p w14:paraId="1B875CBE" w14:textId="77777777" w:rsidR="00C87C47" w:rsidRPr="0047055A" w:rsidRDefault="00C87C47">
      <w:pPr>
        <w:pStyle w:val="ListParagraph"/>
        <w:numPr>
          <w:ilvl w:val="0"/>
          <w:numId w:val="22"/>
        </w:numPr>
      </w:pPr>
      <w:proofErr w:type="spellStart"/>
      <w:r w:rsidRPr="41ED788E">
        <w:t>Potom</w:t>
      </w:r>
      <w:proofErr w:type="spellEnd"/>
      <w:r w:rsidRPr="41ED788E">
        <w:t xml:space="preserve"> </w:t>
      </w:r>
      <w:proofErr w:type="spellStart"/>
      <w:r w:rsidRPr="41ED788E">
        <w:t>kliknete</w:t>
      </w:r>
      <w:proofErr w:type="spellEnd"/>
      <w:r w:rsidRPr="41ED788E">
        <w:t xml:space="preserve"> </w:t>
      </w:r>
      <w:proofErr w:type="spellStart"/>
      <w:r w:rsidRPr="41ED788E">
        <w:t>na</w:t>
      </w:r>
      <w:proofErr w:type="spellEnd"/>
      <w:r w:rsidRPr="41ED788E">
        <w:t xml:space="preserve"> </w:t>
      </w:r>
      <w:proofErr w:type="spellStart"/>
      <w:r w:rsidRPr="41ED788E">
        <w:t>ikonku</w:t>
      </w:r>
      <w:proofErr w:type="spellEnd"/>
      <w:r w:rsidRPr="41ED788E">
        <w:t xml:space="preserve"> "</w:t>
      </w:r>
      <w:proofErr w:type="spellStart"/>
      <w:r w:rsidRPr="41ED788E">
        <w:t>vložiť</w:t>
      </w:r>
      <w:proofErr w:type="spellEnd"/>
      <w:r w:rsidRPr="41ED788E">
        <w:t xml:space="preserve"> / </w:t>
      </w:r>
      <w:proofErr w:type="spellStart"/>
      <w:r w:rsidRPr="41ED788E">
        <w:t>zmeniť</w:t>
      </w:r>
      <w:proofErr w:type="spellEnd"/>
      <w:r w:rsidRPr="41ED788E">
        <w:t xml:space="preserve"> </w:t>
      </w:r>
      <w:proofErr w:type="spellStart"/>
      <w:r w:rsidRPr="41ED788E">
        <w:t>odkaz</w:t>
      </w:r>
      <w:proofErr w:type="spellEnd"/>
      <w:r w:rsidRPr="41ED788E">
        <w:t xml:space="preserve">" </w:t>
      </w:r>
      <w:r w:rsidR="00F9037B">
        <w:rPr>
          <w:noProof/>
        </w:rPr>
        <w:drawing>
          <wp:inline distT="0" distB="0" distL="0" distR="0" wp14:anchorId="5DBB8FF1" wp14:editId="6E77616F">
            <wp:extent cx="256827" cy="131018"/>
            <wp:effectExtent l="0" t="0" r="0" b="254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4"/>
                    <pic:cNvPicPr/>
                  </pic:nvPicPr>
                  <pic:blipFill rotWithShape="1">
                    <a:blip r:embed="rId101">
                      <a:extLst>
                        <a:ext uri="{28A0092B-C50C-407E-A947-70E740481C1C}">
                          <a14:useLocalDpi xmlns:a14="http://schemas.microsoft.com/office/drawing/2010/main" val="0"/>
                        </a:ext>
                      </a:extLst>
                    </a:blip>
                    <a:srcRect t="22095" b="28713"/>
                    <a:stretch/>
                  </pic:blipFill>
                  <pic:spPr bwMode="auto">
                    <a:xfrm>
                      <a:off x="0" y="0"/>
                      <a:ext cx="257175" cy="131195"/>
                    </a:xfrm>
                    <a:prstGeom prst="rect">
                      <a:avLst/>
                    </a:prstGeom>
                    <a:ln>
                      <a:noFill/>
                    </a:ln>
                    <a:extLst>
                      <a:ext uri="{53640926-AAD7-44D8-BBD7-CCE9431645EC}">
                        <a14:shadowObscured xmlns:a14="http://schemas.microsoft.com/office/drawing/2010/main"/>
                      </a:ext>
                    </a:extLst>
                  </pic:spPr>
                </pic:pic>
              </a:graphicData>
            </a:graphic>
          </wp:inline>
        </w:drawing>
      </w:r>
    </w:p>
    <w:p w14:paraId="32FDADEE" w14:textId="77777777" w:rsidR="00C87C47" w:rsidRPr="0047055A" w:rsidRDefault="00C87C47">
      <w:pPr>
        <w:pStyle w:val="ListParagraph"/>
        <w:numPr>
          <w:ilvl w:val="0"/>
          <w:numId w:val="22"/>
        </w:numPr>
      </w:pPr>
      <w:proofErr w:type="spellStart"/>
      <w:r w:rsidRPr="02231CFF">
        <w:t>Otvorí</w:t>
      </w:r>
      <w:proofErr w:type="spellEnd"/>
      <w:r w:rsidRPr="02231CFF">
        <w:t xml:space="preserve"> </w:t>
      </w:r>
      <w:proofErr w:type="spellStart"/>
      <w:r w:rsidRPr="02231CFF">
        <w:t>sa</w:t>
      </w:r>
      <w:proofErr w:type="spellEnd"/>
      <w:r w:rsidRPr="02231CFF">
        <w:t xml:space="preserve"> </w:t>
      </w:r>
      <w:proofErr w:type="spellStart"/>
      <w:r w:rsidRPr="02231CFF">
        <w:t>vám</w:t>
      </w:r>
      <w:proofErr w:type="spellEnd"/>
      <w:r w:rsidRPr="02231CFF">
        <w:t xml:space="preserve"> </w:t>
      </w:r>
      <w:proofErr w:type="spellStart"/>
      <w:r w:rsidRPr="02231CFF">
        <w:t>dialógové</w:t>
      </w:r>
      <w:proofErr w:type="spellEnd"/>
      <w:r w:rsidRPr="02231CFF">
        <w:t xml:space="preserve"> </w:t>
      </w:r>
      <w:proofErr w:type="spellStart"/>
      <w:r w:rsidRPr="02231CFF">
        <w:t>okno</w:t>
      </w:r>
      <w:proofErr w:type="spellEnd"/>
      <w:r w:rsidRPr="02231CFF">
        <w:t xml:space="preserve">, v </w:t>
      </w:r>
      <w:proofErr w:type="spellStart"/>
      <w:r w:rsidRPr="02231CFF">
        <w:t>ktorom</w:t>
      </w:r>
      <w:proofErr w:type="spellEnd"/>
      <w:r w:rsidRPr="02231CFF">
        <w:t xml:space="preserve"> </w:t>
      </w:r>
      <w:r w:rsidR="00CD1C66" w:rsidRPr="02231CFF">
        <w:t xml:space="preserve">je </w:t>
      </w:r>
      <w:proofErr w:type="spellStart"/>
      <w:r w:rsidR="00CD1C66" w:rsidRPr="02231CFF">
        <w:t>potrebné</w:t>
      </w:r>
      <w:proofErr w:type="spellEnd"/>
      <w:r w:rsidR="00CD1C66" w:rsidRPr="02231CFF">
        <w:t xml:space="preserve"> </w:t>
      </w:r>
      <w:proofErr w:type="spellStart"/>
      <w:r w:rsidR="00CD1C66" w:rsidRPr="02231CFF">
        <w:t>zvoliť</w:t>
      </w:r>
      <w:proofErr w:type="spellEnd"/>
      <w:r w:rsidR="00CD1C66" w:rsidRPr="02231CFF">
        <w:t xml:space="preserve"> </w:t>
      </w:r>
      <w:proofErr w:type="spellStart"/>
      <w:r w:rsidR="00CD1C66" w:rsidRPr="02231CFF">
        <w:t>položku</w:t>
      </w:r>
      <w:proofErr w:type="spellEnd"/>
      <w:r w:rsidR="00CD1C66" w:rsidRPr="02231CFF">
        <w:t xml:space="preserve"> „Web </w:t>
      </w:r>
      <w:proofErr w:type="spellStart"/>
      <w:proofErr w:type="gramStart"/>
      <w:r w:rsidR="00CD1C66" w:rsidRPr="02231CFF">
        <w:t>stránky</w:t>
      </w:r>
      <w:proofErr w:type="spellEnd"/>
      <w:r w:rsidR="00CD1C66" w:rsidRPr="02231CFF">
        <w:t>“ a</w:t>
      </w:r>
      <w:proofErr w:type="gramEnd"/>
      <w:r w:rsidR="00CD1C66" w:rsidRPr="02231CFF">
        <w:t> v </w:t>
      </w:r>
      <w:proofErr w:type="spellStart"/>
      <w:r w:rsidR="00CD1C66" w:rsidRPr="02231CFF">
        <w:t>stromovej</w:t>
      </w:r>
      <w:proofErr w:type="spellEnd"/>
      <w:r w:rsidR="00CD1C66" w:rsidRPr="02231CFF">
        <w:t xml:space="preserve"> </w:t>
      </w:r>
      <w:proofErr w:type="spellStart"/>
      <w:r w:rsidR="00CD1C66" w:rsidRPr="02231CFF">
        <w:t>štruktúre</w:t>
      </w:r>
      <w:proofErr w:type="spellEnd"/>
      <w:r w:rsidR="00CD1C66" w:rsidRPr="02231CFF">
        <w:t xml:space="preserve"> </w:t>
      </w:r>
      <w:proofErr w:type="spellStart"/>
      <w:r w:rsidR="00CD1C66" w:rsidRPr="02231CFF">
        <w:t>vyhľadať</w:t>
      </w:r>
      <w:proofErr w:type="spellEnd"/>
      <w:r w:rsidR="00CD1C66" w:rsidRPr="02231CFF">
        <w:t xml:space="preserve"> </w:t>
      </w:r>
      <w:proofErr w:type="spellStart"/>
      <w:r w:rsidR="00CD1C66" w:rsidRPr="02231CFF">
        <w:t>stránku</w:t>
      </w:r>
      <w:proofErr w:type="spellEnd"/>
      <w:r w:rsidR="00CD1C66" w:rsidRPr="02231CFF">
        <w:t xml:space="preserve">, </w:t>
      </w:r>
      <w:proofErr w:type="spellStart"/>
      <w:r w:rsidR="00CD1C66" w:rsidRPr="02231CFF">
        <w:t>ktorú</w:t>
      </w:r>
      <w:proofErr w:type="spellEnd"/>
      <w:r w:rsidR="00CD1C66" w:rsidRPr="02231CFF">
        <w:t xml:space="preserve"> </w:t>
      </w:r>
      <w:proofErr w:type="spellStart"/>
      <w:r w:rsidR="00CD1C66" w:rsidRPr="02231CFF">
        <w:t>chcete</w:t>
      </w:r>
      <w:proofErr w:type="spellEnd"/>
      <w:r w:rsidR="00CD1C66" w:rsidRPr="02231CFF">
        <w:t xml:space="preserve"> </w:t>
      </w:r>
      <w:proofErr w:type="spellStart"/>
      <w:r w:rsidR="00CD1C66" w:rsidRPr="02231CFF">
        <w:t>nalinkovať</w:t>
      </w:r>
      <w:proofErr w:type="spellEnd"/>
      <w:r w:rsidR="00CD1C66" w:rsidRPr="02231CFF">
        <w:t xml:space="preserve">. </w:t>
      </w:r>
    </w:p>
    <w:p w14:paraId="4906532F" w14:textId="77777777" w:rsidR="00CD1C66" w:rsidRPr="0047055A" w:rsidRDefault="00CD1C66" w:rsidP="02231CFF">
      <w:pPr>
        <w:rPr>
          <w:rFonts w:asciiTheme="majorHAnsi" w:eastAsiaTheme="majorEastAsia" w:hAnsiTheme="majorHAnsi" w:cstheme="majorBidi"/>
          <w:lang w:eastAsia="en-US"/>
        </w:rPr>
      </w:pPr>
      <w:r w:rsidRPr="02231CFF">
        <w:rPr>
          <w:rFonts w:asciiTheme="majorHAnsi" w:eastAsiaTheme="majorEastAsia" w:hAnsiTheme="majorHAnsi" w:cstheme="majorBidi"/>
        </w:rPr>
        <w:t>Stránku, ktorú chcete nalinkovať zvolíte tak, že kliknete na jej názov. Zároveň sa vám do poľa URL skopíruje cesta k danej stránke. Potvrdením OK sa vám automaticky vytvorí na stránke odkaz na zvolenú web stránku.</w:t>
      </w:r>
    </w:p>
    <w:p w14:paraId="12B2161B" w14:textId="77777777" w:rsidR="00CD1C66" w:rsidRPr="0047055A" w:rsidRDefault="00CD1C66" w:rsidP="02231CFF">
      <w:pPr>
        <w:rPr>
          <w:rFonts w:asciiTheme="majorHAnsi" w:eastAsiaTheme="majorEastAsia" w:hAnsiTheme="majorHAnsi" w:cstheme="majorBidi"/>
          <w:lang w:eastAsia="en-US"/>
        </w:rPr>
      </w:pPr>
    </w:p>
    <w:p w14:paraId="5506D017" w14:textId="0C030CCC" w:rsidR="00CD1C66" w:rsidRPr="0047055A" w:rsidRDefault="00CD1C66" w:rsidP="02231CFF">
      <w:pPr>
        <w:rPr>
          <w:rFonts w:asciiTheme="majorHAnsi" w:eastAsiaTheme="majorEastAsia" w:hAnsiTheme="majorHAnsi" w:cstheme="majorBidi"/>
          <w:lang w:eastAsia="en-US"/>
        </w:rPr>
      </w:pPr>
      <w:r w:rsidRPr="02231CFF">
        <w:rPr>
          <w:rFonts w:asciiTheme="majorHAnsi" w:eastAsiaTheme="majorEastAsia" w:hAnsiTheme="majorHAnsi" w:cstheme="majorBidi"/>
        </w:rPr>
        <w:t>Ak chcete vložiť odkaz na stránku nachádzajúcu sa na inom web sídle (linka na externú web stránku), tak musíte jej adresu napísať priamo do poľa URL (aj s textom "</w:t>
      </w:r>
      <w:proofErr w:type="spellStart"/>
      <w:r w:rsidRPr="02231CFF">
        <w:rPr>
          <w:rFonts w:asciiTheme="majorHAnsi" w:eastAsiaTheme="majorEastAsia" w:hAnsiTheme="majorHAnsi" w:cstheme="majorBidi"/>
        </w:rPr>
        <w:t>http</w:t>
      </w:r>
      <w:r w:rsidR="00524D4F" w:rsidRPr="02231CFF">
        <w:rPr>
          <w:rFonts w:asciiTheme="majorHAnsi" w:eastAsiaTheme="majorEastAsia" w:hAnsiTheme="majorHAnsi" w:cstheme="majorBidi"/>
        </w:rPr>
        <w:t>s</w:t>
      </w:r>
      <w:proofErr w:type="spellEnd"/>
      <w:r w:rsidRPr="02231CFF">
        <w:rPr>
          <w:rFonts w:asciiTheme="majorHAnsi" w:eastAsiaTheme="majorEastAsia" w:hAnsiTheme="majorHAnsi" w:cstheme="majorBidi"/>
        </w:rPr>
        <w:t xml:space="preserve">://"). Zároveň sa automaticky zmení pole Cieľ na hodnotu "Do nového okna", čo nám zabezpečí, že po kliknutí na tento odkaz sa stránka otvorí v novom okne prehliadača. Pole Cieľ sa na hodnotu " Do </w:t>
      </w:r>
      <w:r w:rsidRPr="02231CFF">
        <w:rPr>
          <w:rFonts w:asciiTheme="majorHAnsi" w:eastAsiaTheme="majorEastAsia" w:hAnsiTheme="majorHAnsi" w:cstheme="majorBidi"/>
        </w:rPr>
        <w:lastRenderedPageBreak/>
        <w:t>nového okna" nastavuje aj v prípade, ak chcete vytvoriť linku na dokument na stiahnutie. Ak nechcete, aby sa odkaz otvoril do nového okna, treba parameter Cieľ nastaviť na hodnotu "Zameniť aktuálnu stránku". Pri odkazoch na externé web stránky a na dokumenty je však otvorenie odkazu do nového okna požadované.</w:t>
      </w:r>
    </w:p>
    <w:p w14:paraId="0169EABC" w14:textId="41BDF30B" w:rsidR="004C1320" w:rsidRDefault="00E450D5" w:rsidP="004C1320">
      <w:pPr>
        <w:pStyle w:val="Obrzok"/>
      </w:pPr>
      <w:r>
        <w:drawing>
          <wp:inline distT="0" distB="0" distL="0" distR="0" wp14:anchorId="2F21BDB2" wp14:editId="2371D56B">
            <wp:extent cx="4439270" cy="3982006"/>
            <wp:effectExtent l="0" t="0" r="0" b="0"/>
            <wp:docPr id="82" name="Obrázo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2"/>
                    <pic:cNvPicPr/>
                  </pic:nvPicPr>
                  <pic:blipFill>
                    <a:blip r:embed="rId104">
                      <a:extLst>
                        <a:ext uri="{28A0092B-C50C-407E-A947-70E740481C1C}">
                          <a14:useLocalDpi xmlns:a14="http://schemas.microsoft.com/office/drawing/2010/main" val="0"/>
                        </a:ext>
                      </a:extLst>
                    </a:blip>
                    <a:stretch>
                      <a:fillRect/>
                    </a:stretch>
                  </pic:blipFill>
                  <pic:spPr>
                    <a:xfrm>
                      <a:off x="0" y="0"/>
                      <a:ext cx="4439270" cy="3982006"/>
                    </a:xfrm>
                    <a:prstGeom prst="rect">
                      <a:avLst/>
                    </a:prstGeom>
                  </pic:spPr>
                </pic:pic>
              </a:graphicData>
            </a:graphic>
          </wp:inline>
        </w:drawing>
      </w:r>
    </w:p>
    <w:p w14:paraId="575EE2BF" w14:textId="59DBDBBF" w:rsidR="00CD1C66"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37</w:t>
      </w:r>
      <w:r w:rsidRPr="02231CFF">
        <w:rPr>
          <w:noProof/>
        </w:rPr>
        <w:fldChar w:fldCharType="end"/>
      </w:r>
      <w:r>
        <w:t xml:space="preserve"> Dialógové okno pre vloženie linky</w:t>
      </w:r>
    </w:p>
    <w:p w14:paraId="6E2D98EB" w14:textId="5FE52AA4" w:rsidR="00FB61F8" w:rsidRPr="0047055A" w:rsidRDefault="003D43C2" w:rsidP="00624BC7">
      <w:pPr>
        <w:pStyle w:val="IW-Nadpis3"/>
        <w:numPr>
          <w:ilvl w:val="2"/>
          <w:numId w:val="0"/>
        </w:numPr>
      </w:pPr>
      <w:bookmarkStart w:id="102" w:name="_Toc422924453"/>
      <w:bookmarkStart w:id="103" w:name="_Toc422926388"/>
      <w:bookmarkStart w:id="104" w:name="_Toc112239903"/>
      <w:bookmarkStart w:id="105" w:name="_Toc142904171"/>
      <w:r>
        <w:t>Vkladanie obrázkov</w:t>
      </w:r>
      <w:bookmarkEnd w:id="102"/>
      <w:bookmarkEnd w:id="103"/>
      <w:bookmarkEnd w:id="104"/>
      <w:bookmarkEnd w:id="105"/>
    </w:p>
    <w:p w14:paraId="66506B60" w14:textId="77777777" w:rsidR="00DF6F89" w:rsidRPr="0047055A" w:rsidRDefault="00D43DCF" w:rsidP="02231CFF">
      <w:pPr>
        <w:pStyle w:val="IW-Norml"/>
        <w:rPr>
          <w:rFonts w:asciiTheme="majorHAnsi" w:hAnsiTheme="majorHAnsi" w:cstheme="majorBidi"/>
        </w:rPr>
      </w:pPr>
      <w:r w:rsidRPr="02231CFF">
        <w:rPr>
          <w:rFonts w:asciiTheme="majorHAnsi" w:hAnsiTheme="majorHAnsi" w:cstheme="majorBidi"/>
        </w:rPr>
        <w:t>Ak chcete vložiť na stránku obrázok, musíte najprv umiestniť kurzor na riadok</w:t>
      </w:r>
      <w:r w:rsidR="00F16A12" w:rsidRPr="02231CFF">
        <w:rPr>
          <w:rFonts w:asciiTheme="majorHAnsi" w:hAnsiTheme="majorHAnsi" w:cstheme="majorBidi"/>
        </w:rPr>
        <w:t xml:space="preserve"> alebo do</w:t>
      </w:r>
      <w:r w:rsidRPr="02231CFF">
        <w:rPr>
          <w:rFonts w:asciiTheme="majorHAnsi" w:hAnsiTheme="majorHAnsi" w:cstheme="majorBidi"/>
        </w:rPr>
        <w:t xml:space="preserve"> bunk</w:t>
      </w:r>
      <w:r w:rsidR="00F16A12" w:rsidRPr="02231CFF">
        <w:rPr>
          <w:rFonts w:asciiTheme="majorHAnsi" w:hAnsiTheme="majorHAnsi" w:cstheme="majorBidi"/>
        </w:rPr>
        <w:t>y</w:t>
      </w:r>
      <w:r w:rsidRPr="02231CFF">
        <w:rPr>
          <w:rFonts w:asciiTheme="majorHAnsi" w:hAnsiTheme="majorHAnsi" w:cstheme="majorBidi"/>
        </w:rPr>
        <w:t xml:space="preserve"> tabuľky, kde sa obrázok má nachá</w:t>
      </w:r>
      <w:r w:rsidR="001C324C" w:rsidRPr="02231CFF">
        <w:rPr>
          <w:rFonts w:asciiTheme="majorHAnsi" w:hAnsiTheme="majorHAnsi" w:cstheme="majorBidi"/>
        </w:rPr>
        <w:t>dzať a kliknúť na ikonku "obrázok</w:t>
      </w:r>
      <w:r w:rsidRPr="02231CFF">
        <w:rPr>
          <w:rFonts w:asciiTheme="majorHAnsi" w:hAnsiTheme="majorHAnsi" w:cstheme="majorBidi"/>
        </w:rPr>
        <w:t>"</w:t>
      </w:r>
      <w:r w:rsidR="00551A77" w:rsidRPr="02231CFF">
        <w:rPr>
          <w:rFonts w:asciiTheme="majorHAnsi" w:hAnsiTheme="majorHAnsi" w:cstheme="majorBidi"/>
        </w:rPr>
        <w:t xml:space="preserve"> </w:t>
      </w:r>
      <w:r w:rsidR="001C324C">
        <w:drawing>
          <wp:inline distT="0" distB="0" distL="0" distR="0" wp14:anchorId="47796219" wp14:editId="4D3B55D0">
            <wp:extent cx="428625" cy="495300"/>
            <wp:effectExtent l="0" t="0" r="952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6"/>
                    <pic:cNvPicPr/>
                  </pic:nvPicPr>
                  <pic:blipFill>
                    <a:blip r:embed="rId105">
                      <a:extLst>
                        <a:ext uri="{28A0092B-C50C-407E-A947-70E740481C1C}">
                          <a14:useLocalDpi xmlns:a14="http://schemas.microsoft.com/office/drawing/2010/main" val="0"/>
                        </a:ext>
                      </a:extLst>
                    </a:blip>
                    <a:stretch>
                      <a:fillRect/>
                    </a:stretch>
                  </pic:blipFill>
                  <pic:spPr>
                    <a:xfrm>
                      <a:off x="0" y="0"/>
                      <a:ext cx="428625" cy="495300"/>
                    </a:xfrm>
                    <a:prstGeom prst="rect">
                      <a:avLst/>
                    </a:prstGeom>
                  </pic:spPr>
                </pic:pic>
              </a:graphicData>
            </a:graphic>
          </wp:inline>
        </w:drawing>
      </w:r>
      <w:r w:rsidRPr="02231CFF">
        <w:rPr>
          <w:rFonts w:asciiTheme="majorHAnsi" w:hAnsiTheme="majorHAnsi" w:cstheme="majorBidi"/>
        </w:rPr>
        <w:t>.</w:t>
      </w:r>
    </w:p>
    <w:p w14:paraId="0BA4644A" w14:textId="77777777" w:rsidR="00F16A12" w:rsidRPr="0047055A" w:rsidRDefault="00F16A12" w:rsidP="02231CFF">
      <w:pPr>
        <w:rPr>
          <w:rFonts w:asciiTheme="majorHAnsi" w:hAnsiTheme="majorHAnsi" w:cstheme="majorBidi"/>
        </w:rPr>
      </w:pPr>
      <w:r w:rsidRPr="02231CFF">
        <w:rPr>
          <w:rFonts w:asciiTheme="majorHAnsi" w:eastAsiaTheme="minorEastAsia" w:hAnsiTheme="majorHAnsi" w:cstheme="majorBidi"/>
        </w:rPr>
        <w:t>Ak chcete zmeniť obrázok je potrebné najprv raz kliknúť na obrázok, ktorý si želáte zmeniť. Následne je treba kliknúť na rovnakú ikonku vložiť/zmeniť obrázok alebo cez kontextové menu na položku Vlastnosti obrázku. Ďalší postup je v obidvoch prípadoch zhodný.</w:t>
      </w:r>
    </w:p>
    <w:p w14:paraId="3CA82002" w14:textId="6651B2C8" w:rsidR="004C1320" w:rsidRDefault="007A501A" w:rsidP="004C1320">
      <w:pPr>
        <w:pStyle w:val="Obrzok"/>
      </w:pPr>
      <w:r>
        <w:rPr>
          <w:rFonts w:cstheme="majorHAnsi"/>
        </w:rPr>
        <w:lastRenderedPageBreak/>
        <w:drawing>
          <wp:anchor distT="0" distB="0" distL="114300" distR="114300" simplePos="0" relativeHeight="251658286" behindDoc="0" locked="0" layoutInCell="1" allowOverlap="1" wp14:anchorId="674494EB" wp14:editId="75DCE2AE">
            <wp:simplePos x="0" y="0"/>
            <wp:positionH relativeFrom="column">
              <wp:posOffset>3652520</wp:posOffset>
            </wp:positionH>
            <wp:positionV relativeFrom="paragraph">
              <wp:posOffset>1099185</wp:posOffset>
            </wp:positionV>
            <wp:extent cx="114300" cy="114300"/>
            <wp:effectExtent l="0" t="0" r="0" b="0"/>
            <wp:wrapNone/>
            <wp:docPr id="41" name="Graphic 41"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14300" cy="114300"/>
                    </a:xfrm>
                    <a:prstGeom prst="rect">
                      <a:avLst/>
                    </a:prstGeom>
                  </pic:spPr>
                </pic:pic>
              </a:graphicData>
            </a:graphic>
            <wp14:sizeRelH relativeFrom="margin">
              <wp14:pctWidth>0</wp14:pctWidth>
            </wp14:sizeRelH>
            <wp14:sizeRelV relativeFrom="margin">
              <wp14:pctHeight>0</wp14:pctHeight>
            </wp14:sizeRelV>
          </wp:anchor>
        </w:drawing>
      </w:r>
      <w:r w:rsidR="00951863">
        <w:drawing>
          <wp:inline distT="0" distB="0" distL="0" distR="0" wp14:anchorId="18540B57" wp14:editId="0309C40D">
            <wp:extent cx="4622464" cy="1581150"/>
            <wp:effectExtent l="0" t="0" r="6985" b="0"/>
            <wp:docPr id="83" name="Obrázo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brázok 8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633077" cy="1584780"/>
                    </a:xfrm>
                    <a:prstGeom prst="rect">
                      <a:avLst/>
                    </a:prstGeom>
                  </pic:spPr>
                </pic:pic>
              </a:graphicData>
            </a:graphic>
          </wp:inline>
        </w:drawing>
      </w:r>
    </w:p>
    <w:p w14:paraId="18E0BE40" w14:textId="2857D5EF" w:rsidR="001C324C"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38</w:t>
      </w:r>
      <w:r w:rsidRPr="02231CFF">
        <w:rPr>
          <w:noProof/>
        </w:rPr>
        <w:fldChar w:fldCharType="end"/>
      </w:r>
      <w:r>
        <w:t xml:space="preserve"> Zmena obrázka</w:t>
      </w:r>
    </w:p>
    <w:p w14:paraId="00EF68B5" w14:textId="77777777" w:rsidR="00F16A12" w:rsidRPr="0047055A" w:rsidRDefault="00F16A12" w:rsidP="02231CFF">
      <w:pPr>
        <w:pStyle w:val="IW-Norml"/>
        <w:rPr>
          <w:rFonts w:asciiTheme="majorHAnsi" w:hAnsiTheme="majorHAnsi" w:cstheme="majorBidi"/>
        </w:rPr>
      </w:pPr>
      <w:r w:rsidRPr="02231CFF">
        <w:rPr>
          <w:rFonts w:asciiTheme="majorHAnsi" w:hAnsiTheme="majorHAnsi" w:cstheme="majorBidi"/>
        </w:rPr>
        <w:t xml:space="preserve">Po kliknutí na ikonku </w:t>
      </w:r>
      <w:r w:rsidR="001C324C">
        <w:drawing>
          <wp:inline distT="0" distB="0" distL="0" distR="0" wp14:anchorId="3DC8085E" wp14:editId="63C8181C">
            <wp:extent cx="428625" cy="495300"/>
            <wp:effectExtent l="0" t="0" r="9525"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8"/>
                    <pic:cNvPicPr/>
                  </pic:nvPicPr>
                  <pic:blipFill>
                    <a:blip r:embed="rId105">
                      <a:extLst>
                        <a:ext uri="{28A0092B-C50C-407E-A947-70E740481C1C}">
                          <a14:useLocalDpi xmlns:a14="http://schemas.microsoft.com/office/drawing/2010/main" val="0"/>
                        </a:ext>
                      </a:extLst>
                    </a:blip>
                    <a:stretch>
                      <a:fillRect/>
                    </a:stretch>
                  </pic:blipFill>
                  <pic:spPr>
                    <a:xfrm>
                      <a:off x="0" y="0"/>
                      <a:ext cx="428625" cy="495300"/>
                    </a:xfrm>
                    <a:prstGeom prst="rect">
                      <a:avLst/>
                    </a:prstGeom>
                  </pic:spPr>
                </pic:pic>
              </a:graphicData>
            </a:graphic>
          </wp:inline>
        </w:drawing>
      </w:r>
      <w:r w:rsidRPr="02231CFF">
        <w:rPr>
          <w:rFonts w:asciiTheme="majorHAnsi" w:hAnsiTheme="majorHAnsi" w:cstheme="majorBidi"/>
        </w:rPr>
        <w:t xml:space="preserve"> sa vám zobrazí dialógové okno na vloženie obrázka:</w:t>
      </w:r>
    </w:p>
    <w:p w14:paraId="7B9097DB" w14:textId="52F290BC" w:rsidR="004C1320" w:rsidRDefault="00F83EFB" w:rsidP="004C1320">
      <w:pPr>
        <w:pStyle w:val="Obrzok"/>
      </w:pPr>
      <w:r>
        <w:rPr>
          <w:rFonts w:cstheme="majorHAnsi"/>
        </w:rPr>
        <w:drawing>
          <wp:anchor distT="0" distB="0" distL="114300" distR="114300" simplePos="0" relativeHeight="251658287" behindDoc="0" locked="0" layoutInCell="1" allowOverlap="1" wp14:anchorId="3EA768F1" wp14:editId="5842A916">
            <wp:simplePos x="0" y="0"/>
            <wp:positionH relativeFrom="column">
              <wp:posOffset>1303021</wp:posOffset>
            </wp:positionH>
            <wp:positionV relativeFrom="paragraph">
              <wp:posOffset>1205230</wp:posOffset>
            </wp:positionV>
            <wp:extent cx="139700" cy="139700"/>
            <wp:effectExtent l="0" t="0" r="0" b="0"/>
            <wp:wrapNone/>
            <wp:docPr id="1289567107" name="Graphic 1289567107"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40144" cy="140144"/>
                    </a:xfrm>
                    <a:prstGeom prst="rect">
                      <a:avLst/>
                    </a:prstGeom>
                  </pic:spPr>
                </pic:pic>
              </a:graphicData>
            </a:graphic>
            <wp14:sizeRelH relativeFrom="margin">
              <wp14:pctWidth>0</wp14:pctWidth>
            </wp14:sizeRelH>
            <wp14:sizeRelV relativeFrom="margin">
              <wp14:pctHeight>0</wp14:pctHeight>
            </wp14:sizeRelV>
          </wp:anchor>
        </w:drawing>
      </w:r>
      <w:r w:rsidR="00F949B3">
        <w:drawing>
          <wp:inline distT="0" distB="0" distL="0" distR="0" wp14:anchorId="2425B72A" wp14:editId="41E5C343">
            <wp:extent cx="4926558" cy="3684270"/>
            <wp:effectExtent l="0" t="0" r="7620" b="0"/>
            <wp:docPr id="84" name="Obrázo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4"/>
                    <pic:cNvPicPr/>
                  </pic:nvPicPr>
                  <pic:blipFill>
                    <a:blip r:embed="rId107">
                      <a:extLst>
                        <a:ext uri="{28A0092B-C50C-407E-A947-70E740481C1C}">
                          <a14:useLocalDpi xmlns:a14="http://schemas.microsoft.com/office/drawing/2010/main" val="0"/>
                        </a:ext>
                      </a:extLst>
                    </a:blip>
                    <a:stretch>
                      <a:fillRect/>
                    </a:stretch>
                  </pic:blipFill>
                  <pic:spPr>
                    <a:xfrm>
                      <a:off x="0" y="0"/>
                      <a:ext cx="4926558" cy="3684270"/>
                    </a:xfrm>
                    <a:prstGeom prst="rect">
                      <a:avLst/>
                    </a:prstGeom>
                  </pic:spPr>
                </pic:pic>
              </a:graphicData>
            </a:graphic>
          </wp:inline>
        </w:drawing>
      </w:r>
    </w:p>
    <w:p w14:paraId="751E9DEC" w14:textId="0AA0C0FC" w:rsidR="001C324C"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39</w:t>
      </w:r>
      <w:r w:rsidRPr="02231CFF">
        <w:rPr>
          <w:noProof/>
        </w:rPr>
        <w:fldChar w:fldCharType="end"/>
      </w:r>
      <w:r>
        <w:t xml:space="preserve"> Dialógové okno pre vloženie obrázka</w:t>
      </w:r>
    </w:p>
    <w:p w14:paraId="6DA89697" w14:textId="1B6DCCAC" w:rsidR="00624BC7" w:rsidRDefault="00624BC7" w:rsidP="02231CFF">
      <w:pPr>
        <w:pStyle w:val="IW-Norml"/>
        <w:rPr>
          <w:rFonts w:asciiTheme="majorHAnsi" w:hAnsiTheme="majorHAnsi" w:cstheme="majorBidi"/>
        </w:rPr>
      </w:pPr>
    </w:p>
    <w:p w14:paraId="329D6BBC" w14:textId="1B6DCCAC" w:rsidR="00CB33FB" w:rsidRPr="0047055A" w:rsidRDefault="00DF6F89" w:rsidP="02231CFF">
      <w:pPr>
        <w:pStyle w:val="IW-Norml"/>
        <w:rPr>
          <w:rFonts w:asciiTheme="majorHAnsi" w:hAnsiTheme="majorHAnsi" w:cstheme="majorBidi"/>
        </w:rPr>
      </w:pPr>
      <w:r w:rsidRPr="02231CFF">
        <w:rPr>
          <w:rFonts w:asciiTheme="majorHAnsi" w:hAnsiTheme="majorHAnsi" w:cstheme="majorBidi"/>
        </w:rPr>
        <w:t>Ak sa súbor obrázka už nachádza na serveri, môžete ho vyhľadať v adresárovej štruktúre a klikn</w:t>
      </w:r>
      <w:r w:rsidR="00CB33FB" w:rsidRPr="02231CFF">
        <w:rPr>
          <w:rFonts w:asciiTheme="majorHAnsi" w:hAnsiTheme="majorHAnsi" w:cstheme="majorBidi"/>
        </w:rPr>
        <w:t>utím</w:t>
      </w:r>
      <w:r w:rsidRPr="02231CFF">
        <w:rPr>
          <w:rFonts w:asciiTheme="majorHAnsi" w:hAnsiTheme="majorHAnsi" w:cstheme="majorBidi"/>
        </w:rPr>
        <w:t xml:space="preserve"> naň</w:t>
      </w:r>
      <w:r w:rsidR="00CB33FB" w:rsidRPr="02231CFF">
        <w:rPr>
          <w:rFonts w:asciiTheme="majorHAnsi" w:hAnsiTheme="majorHAnsi" w:cstheme="majorBidi"/>
        </w:rPr>
        <w:t xml:space="preserve"> sa</w:t>
      </w:r>
      <w:r w:rsidRPr="02231CFF">
        <w:rPr>
          <w:rFonts w:asciiTheme="majorHAnsi" w:hAnsiTheme="majorHAnsi" w:cstheme="majorBidi"/>
        </w:rPr>
        <w:t xml:space="preserve"> </w:t>
      </w:r>
      <w:r w:rsidR="00CB33FB" w:rsidRPr="02231CFF">
        <w:rPr>
          <w:rFonts w:asciiTheme="majorHAnsi" w:hAnsiTheme="majorHAnsi" w:cstheme="majorBidi"/>
        </w:rPr>
        <w:t>u</w:t>
      </w:r>
      <w:r w:rsidRPr="02231CFF">
        <w:rPr>
          <w:rFonts w:asciiTheme="majorHAnsi" w:hAnsiTheme="majorHAnsi" w:cstheme="majorBidi"/>
        </w:rPr>
        <w:t xml:space="preserve">miestnenie obrázka automaticky zapíše do políčka URL. </w:t>
      </w:r>
    </w:p>
    <w:p w14:paraId="5716E82F" w14:textId="1B6DCCAC" w:rsidR="00CB33FB" w:rsidRPr="0047055A" w:rsidRDefault="00DF6F89" w:rsidP="02231CFF">
      <w:pPr>
        <w:pStyle w:val="IW-Norml"/>
        <w:rPr>
          <w:rFonts w:asciiTheme="majorHAnsi" w:hAnsiTheme="majorHAnsi" w:cstheme="majorBidi"/>
        </w:rPr>
      </w:pPr>
      <w:r w:rsidRPr="02231CFF">
        <w:rPr>
          <w:rFonts w:asciiTheme="majorHAnsi" w:hAnsiTheme="majorHAnsi" w:cstheme="majorBidi"/>
        </w:rPr>
        <w:t xml:space="preserve">Pri obrázkoch </w:t>
      </w:r>
      <w:r w:rsidR="00E70834" w:rsidRPr="02231CFF">
        <w:rPr>
          <w:rFonts w:asciiTheme="majorHAnsi" w:hAnsiTheme="majorHAnsi" w:cstheme="majorBidi"/>
        </w:rPr>
        <w:t>je potrebné</w:t>
      </w:r>
      <w:r w:rsidRPr="02231CFF">
        <w:rPr>
          <w:rFonts w:asciiTheme="majorHAnsi" w:hAnsiTheme="majorHAnsi" w:cstheme="majorBidi"/>
        </w:rPr>
        <w:t xml:space="preserve"> zadefinovať</w:t>
      </w:r>
      <w:r w:rsidR="00E70834" w:rsidRPr="02231CFF">
        <w:rPr>
          <w:rFonts w:asciiTheme="majorHAnsi" w:hAnsiTheme="majorHAnsi" w:cstheme="majorBidi"/>
        </w:rPr>
        <w:t xml:space="preserve"> aj</w:t>
      </w:r>
      <w:r w:rsidRPr="02231CFF">
        <w:rPr>
          <w:rFonts w:asciiTheme="majorHAnsi" w:hAnsiTheme="majorHAnsi" w:cstheme="majorBidi"/>
        </w:rPr>
        <w:t xml:space="preserve"> Alternatívny text pre obrázok, ktorý sa využíva hlavne pre komunikáciu so slabozrakými a nevidiacimi návštevníkmi web stránky</w:t>
      </w:r>
      <w:r w:rsidR="00CB33FB" w:rsidRPr="02231CFF">
        <w:rPr>
          <w:rFonts w:asciiTheme="majorHAnsi" w:hAnsiTheme="majorHAnsi" w:cstheme="majorBidi"/>
        </w:rPr>
        <w:t xml:space="preserve">, alebo keď má </w:t>
      </w:r>
      <w:r w:rsidR="00CB33FB" w:rsidRPr="02231CFF">
        <w:rPr>
          <w:rFonts w:asciiTheme="majorHAnsi" w:hAnsiTheme="majorHAnsi" w:cstheme="majorBidi"/>
        </w:rPr>
        <w:lastRenderedPageBreak/>
        <w:t>používateľ vypnuté zobrazovanie obrázkov na web stránkach</w:t>
      </w:r>
      <w:r w:rsidRPr="02231CFF">
        <w:rPr>
          <w:rFonts w:asciiTheme="majorHAnsi" w:hAnsiTheme="majorHAnsi" w:cstheme="majorBidi"/>
        </w:rPr>
        <w:t xml:space="preserve">. </w:t>
      </w:r>
      <w:r w:rsidR="00E70834" w:rsidRPr="02231CFF">
        <w:rPr>
          <w:rFonts w:asciiTheme="majorHAnsi" w:hAnsiTheme="majorHAnsi" w:cstheme="majorBidi"/>
        </w:rPr>
        <w:t>Alternatívny text by mal vystihovať, čoho sa obrázok týka alebo čo je na ňom zobrazené.</w:t>
      </w:r>
    </w:p>
    <w:p w14:paraId="48C21074" w14:textId="1B6DCCAC" w:rsidR="00DF6F89" w:rsidRPr="0047055A" w:rsidRDefault="008B6279" w:rsidP="02231CFF">
      <w:pPr>
        <w:pStyle w:val="IW-Norml"/>
        <w:rPr>
          <w:rFonts w:asciiTheme="majorHAnsi" w:hAnsiTheme="majorHAnsi" w:cstheme="majorBidi"/>
        </w:rPr>
      </w:pPr>
      <w:r w:rsidRPr="02231CFF">
        <w:rPr>
          <w:rFonts w:asciiTheme="majorHAnsi" w:hAnsiTheme="majorHAnsi" w:cstheme="majorBidi"/>
        </w:rPr>
        <w:t>Po zvolení obrázka sa a</w:t>
      </w:r>
      <w:r w:rsidR="00DF6F89" w:rsidRPr="02231CFF">
        <w:rPr>
          <w:rFonts w:asciiTheme="majorHAnsi" w:hAnsiTheme="majorHAnsi" w:cstheme="majorBidi"/>
        </w:rPr>
        <w:t xml:space="preserve">utomaticky predvyplnia políčka šírka a výška, ktoré definujú aktuálnu veľkosť </w:t>
      </w:r>
      <w:r w:rsidR="00CB33FB" w:rsidRPr="02231CFF">
        <w:rPr>
          <w:rFonts w:asciiTheme="majorHAnsi" w:hAnsiTheme="majorHAnsi" w:cstheme="majorBidi"/>
        </w:rPr>
        <w:t>zvoleného</w:t>
      </w:r>
      <w:r w:rsidR="00DF6F89" w:rsidRPr="02231CFF">
        <w:rPr>
          <w:rFonts w:asciiTheme="majorHAnsi" w:hAnsiTheme="majorHAnsi" w:cstheme="majorBidi"/>
        </w:rPr>
        <w:t xml:space="preserve"> obrázka.</w:t>
      </w:r>
    </w:p>
    <w:p w14:paraId="491B6279" w14:textId="29836614" w:rsidR="00DF6F89" w:rsidRPr="0047055A" w:rsidRDefault="00DF6F89" w:rsidP="02231CFF">
      <w:pPr>
        <w:pStyle w:val="IW-Nadpis4"/>
        <w:numPr>
          <w:ilvl w:val="3"/>
          <w:numId w:val="0"/>
        </w:numPr>
        <w:rPr>
          <w:rFonts w:asciiTheme="majorHAnsi" w:hAnsiTheme="majorHAnsi"/>
        </w:rPr>
      </w:pPr>
      <w:bookmarkStart w:id="106" w:name="_Toc422924454"/>
      <w:r w:rsidRPr="02231CFF">
        <w:rPr>
          <w:rFonts w:asciiTheme="majorHAnsi" w:hAnsiTheme="majorHAnsi"/>
        </w:rPr>
        <w:t>Editácia obrázkov</w:t>
      </w:r>
      <w:bookmarkEnd w:id="106"/>
    </w:p>
    <w:p w14:paraId="3A9DAA54" w14:textId="77777777" w:rsidR="00DF6F89" w:rsidRPr="0047055A" w:rsidRDefault="00DF6F89" w:rsidP="02231CFF">
      <w:pPr>
        <w:pStyle w:val="IW-Norml"/>
        <w:rPr>
          <w:rFonts w:asciiTheme="majorHAnsi" w:hAnsiTheme="majorHAnsi" w:cstheme="majorBidi"/>
        </w:rPr>
      </w:pPr>
      <w:r w:rsidRPr="02231CFF">
        <w:rPr>
          <w:rFonts w:asciiTheme="majorHAnsi" w:hAnsiTheme="majorHAnsi" w:cstheme="majorBidi"/>
        </w:rPr>
        <w:t xml:space="preserve">Pokiaľ je obrázok </w:t>
      </w:r>
      <w:r w:rsidR="008D3BD2" w:rsidRPr="02231CFF">
        <w:rPr>
          <w:rFonts w:asciiTheme="majorHAnsi" w:hAnsiTheme="majorHAnsi" w:cstheme="majorBidi"/>
        </w:rPr>
        <w:t>príliš</w:t>
      </w:r>
      <w:r w:rsidRPr="02231CFF">
        <w:rPr>
          <w:rFonts w:asciiTheme="majorHAnsi" w:hAnsiTheme="majorHAnsi" w:cstheme="majorBidi"/>
        </w:rPr>
        <w:t xml:space="preserve"> veľký a nev</w:t>
      </w:r>
      <w:r w:rsidR="002B1EBE" w:rsidRPr="02231CFF">
        <w:rPr>
          <w:rFonts w:asciiTheme="majorHAnsi" w:hAnsiTheme="majorHAnsi" w:cstheme="majorBidi"/>
        </w:rPr>
        <w:t>o</w:t>
      </w:r>
      <w:r w:rsidRPr="02231CFF">
        <w:rPr>
          <w:rFonts w:asciiTheme="majorHAnsi" w:hAnsiTheme="majorHAnsi" w:cstheme="majorBidi"/>
        </w:rPr>
        <w:t xml:space="preserve">jde sa </w:t>
      </w:r>
      <w:r w:rsidR="00097C26" w:rsidRPr="02231CFF">
        <w:rPr>
          <w:rFonts w:asciiTheme="majorHAnsi" w:hAnsiTheme="majorHAnsi" w:cstheme="majorBidi"/>
        </w:rPr>
        <w:t xml:space="preserve">vám </w:t>
      </w:r>
      <w:r w:rsidRPr="02231CFF">
        <w:rPr>
          <w:rFonts w:asciiTheme="majorHAnsi" w:hAnsiTheme="majorHAnsi" w:cstheme="majorBidi"/>
        </w:rPr>
        <w:t xml:space="preserve">do stránky, je potrebné zmenšiť jeho rozmery. </w:t>
      </w:r>
      <w:r w:rsidR="004D7803" w:rsidRPr="02231CFF">
        <w:rPr>
          <w:rFonts w:asciiTheme="majorHAnsi" w:hAnsiTheme="majorHAnsi" w:cstheme="majorBidi"/>
        </w:rPr>
        <w:t>Postup pre editáciu obrázkov je nasledovný:</w:t>
      </w:r>
    </w:p>
    <w:p w14:paraId="58BCC298" w14:textId="7BAB279C" w:rsidR="00624BC7" w:rsidRDefault="00624BC7" w:rsidP="02231CFF">
      <w:pPr>
        <w:spacing w:before="0" w:after="0"/>
        <w:rPr>
          <w:rFonts w:asciiTheme="majorHAnsi" w:eastAsiaTheme="minorEastAsia" w:hAnsiTheme="majorHAnsi" w:cstheme="majorBidi"/>
          <w:lang w:eastAsia="en-US"/>
        </w:rPr>
      </w:pPr>
    </w:p>
    <w:p w14:paraId="79B81C16" w14:textId="77777777" w:rsidR="004D7803" w:rsidRPr="0047055A" w:rsidRDefault="004D7803" w:rsidP="02231CFF">
      <w:pPr>
        <w:pStyle w:val="IW-Norml"/>
        <w:rPr>
          <w:rFonts w:asciiTheme="majorHAnsi" w:hAnsiTheme="majorHAnsi" w:cstheme="majorBidi"/>
        </w:rPr>
      </w:pPr>
      <w:r w:rsidRPr="02231CFF">
        <w:rPr>
          <w:rFonts w:asciiTheme="majorHAnsi" w:hAnsiTheme="majorHAnsi" w:cstheme="majorBidi"/>
        </w:rPr>
        <w:t>V dialógovom okne</w:t>
      </w:r>
      <w:r w:rsidR="00205D9C" w:rsidRPr="02231CFF">
        <w:rPr>
          <w:rFonts w:asciiTheme="majorHAnsi" w:hAnsiTheme="majorHAnsi" w:cstheme="majorBidi"/>
        </w:rPr>
        <w:t xml:space="preserve"> na vkladanie</w:t>
      </w:r>
      <w:r w:rsidR="008B6279" w:rsidRPr="02231CFF">
        <w:rPr>
          <w:rFonts w:asciiTheme="majorHAnsi" w:hAnsiTheme="majorHAnsi" w:cstheme="majorBidi"/>
        </w:rPr>
        <w:t>/vlastnosti</w:t>
      </w:r>
      <w:r w:rsidR="00205D9C" w:rsidRPr="02231CFF">
        <w:rPr>
          <w:rFonts w:asciiTheme="majorHAnsi" w:hAnsiTheme="majorHAnsi" w:cstheme="majorBidi"/>
        </w:rPr>
        <w:t xml:space="preserve"> obrázkov</w:t>
      </w:r>
      <w:r w:rsidRPr="02231CFF">
        <w:rPr>
          <w:rFonts w:asciiTheme="majorHAnsi" w:hAnsiTheme="majorHAnsi" w:cstheme="majorBidi"/>
        </w:rPr>
        <w:t xml:space="preserve"> kliknete pravým tlačidlom myši na obrázok, ktorý chcete zmeniť.</w:t>
      </w:r>
    </w:p>
    <w:p w14:paraId="5D3F98EB" w14:textId="7B4FD50F" w:rsidR="005E1896" w:rsidRDefault="00624BC7" w:rsidP="004C1320">
      <w:pPr>
        <w:pStyle w:val="Obrzok"/>
      </w:pPr>
      <w:r>
        <w:drawing>
          <wp:anchor distT="0" distB="0" distL="114300" distR="114300" simplePos="0" relativeHeight="251658280" behindDoc="0" locked="0" layoutInCell="1" allowOverlap="1" wp14:anchorId="431BE112" wp14:editId="637F5B84">
            <wp:simplePos x="0" y="0"/>
            <wp:positionH relativeFrom="margin">
              <wp:align>center</wp:align>
            </wp:positionH>
            <wp:positionV relativeFrom="paragraph">
              <wp:posOffset>3810</wp:posOffset>
            </wp:positionV>
            <wp:extent cx="1508125" cy="2667000"/>
            <wp:effectExtent l="0" t="0" r="0" b="0"/>
            <wp:wrapSquare wrapText="bothSides"/>
            <wp:docPr id="85" name="Obrázo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5"/>
                    <pic:cNvPicPr/>
                  </pic:nvPicPr>
                  <pic:blipFill>
                    <a:blip r:embed="rId108">
                      <a:extLst>
                        <a:ext uri="{28A0092B-C50C-407E-A947-70E740481C1C}">
                          <a14:useLocalDpi xmlns:a14="http://schemas.microsoft.com/office/drawing/2010/main" val="0"/>
                        </a:ext>
                      </a:extLst>
                    </a:blip>
                    <a:stretch>
                      <a:fillRect/>
                    </a:stretch>
                  </pic:blipFill>
                  <pic:spPr>
                    <a:xfrm>
                      <a:off x="0" y="0"/>
                      <a:ext cx="1508125" cy="2667000"/>
                    </a:xfrm>
                    <a:prstGeom prst="rect">
                      <a:avLst/>
                    </a:prstGeom>
                  </pic:spPr>
                </pic:pic>
              </a:graphicData>
            </a:graphic>
            <wp14:sizeRelH relativeFrom="margin">
              <wp14:pctWidth>0</wp14:pctWidth>
            </wp14:sizeRelH>
            <wp14:sizeRelV relativeFrom="margin">
              <wp14:pctHeight>0</wp14:pctHeight>
            </wp14:sizeRelV>
          </wp:anchor>
        </w:drawing>
      </w:r>
    </w:p>
    <w:p w14:paraId="75592B81" w14:textId="1B6DCCAC" w:rsidR="00272654" w:rsidRDefault="00272654" w:rsidP="00272654">
      <w:pPr>
        <w:pStyle w:val="Obrzok"/>
      </w:pPr>
    </w:p>
    <w:p w14:paraId="0D8BA87A" w14:textId="1B6DCCAC" w:rsidR="00624BC7" w:rsidRDefault="00624BC7" w:rsidP="00272654">
      <w:pPr>
        <w:pStyle w:val="Caption"/>
      </w:pPr>
    </w:p>
    <w:p w14:paraId="23F5FF70" w14:textId="1B6DCCAC" w:rsidR="00624BC7" w:rsidRDefault="00624BC7" w:rsidP="00272654">
      <w:pPr>
        <w:pStyle w:val="Caption"/>
      </w:pPr>
    </w:p>
    <w:p w14:paraId="74846748" w14:textId="1B6DCCAC" w:rsidR="00624BC7" w:rsidRDefault="00624BC7" w:rsidP="00272654">
      <w:pPr>
        <w:pStyle w:val="Caption"/>
      </w:pPr>
    </w:p>
    <w:p w14:paraId="0F5EE04F" w14:textId="1B6DCCAC" w:rsidR="00624BC7" w:rsidRDefault="00624BC7" w:rsidP="00272654">
      <w:pPr>
        <w:pStyle w:val="Caption"/>
      </w:pPr>
    </w:p>
    <w:p w14:paraId="57D589CC" w14:textId="1B6DCCAC" w:rsidR="00624BC7" w:rsidRDefault="00624BC7" w:rsidP="00272654">
      <w:pPr>
        <w:pStyle w:val="Caption"/>
      </w:pPr>
    </w:p>
    <w:p w14:paraId="42FC658A" w14:textId="1B6DCCAC" w:rsidR="00624BC7" w:rsidRDefault="00624BC7" w:rsidP="00272654">
      <w:pPr>
        <w:pStyle w:val="Caption"/>
      </w:pPr>
    </w:p>
    <w:p w14:paraId="3AA21492" w14:textId="1B6DCCAC" w:rsidR="00624BC7" w:rsidRDefault="00624BC7" w:rsidP="00272654">
      <w:pPr>
        <w:pStyle w:val="Caption"/>
      </w:pPr>
    </w:p>
    <w:p w14:paraId="38CD592F" w14:textId="1B6DCCAC" w:rsidR="00624BC7" w:rsidRDefault="00624BC7" w:rsidP="00272654">
      <w:pPr>
        <w:pStyle w:val="Caption"/>
      </w:pPr>
    </w:p>
    <w:p w14:paraId="7E65AC5E" w14:textId="1B6DCCAC" w:rsidR="00624BC7" w:rsidRDefault="00624BC7" w:rsidP="00272654">
      <w:pPr>
        <w:pStyle w:val="Caption"/>
      </w:pPr>
    </w:p>
    <w:p w14:paraId="1C080CCE" w14:textId="1B6DCCAC" w:rsidR="00624BC7" w:rsidRDefault="00624BC7" w:rsidP="00272654">
      <w:pPr>
        <w:pStyle w:val="Caption"/>
      </w:pPr>
    </w:p>
    <w:p w14:paraId="271A6025" w14:textId="7FBBEE7E" w:rsidR="004D7803" w:rsidRPr="0047055A" w:rsidRDefault="00272654" w:rsidP="00272654">
      <w:pPr>
        <w:pStyle w:val="Caption"/>
      </w:pPr>
      <w:r>
        <w:t xml:space="preserve">Obrázok </w:t>
      </w:r>
      <w:r>
        <w:fldChar w:fldCharType="begin"/>
      </w:r>
      <w:r>
        <w:instrText>SEQ Obrázok \* ARABIC</w:instrText>
      </w:r>
      <w:r>
        <w:fldChar w:fldCharType="separate"/>
      </w:r>
      <w:r w:rsidR="0023014C">
        <w:rPr>
          <w:noProof/>
        </w:rPr>
        <w:t>40</w:t>
      </w:r>
      <w:r>
        <w:fldChar w:fldCharType="end"/>
      </w:r>
      <w:r>
        <w:t xml:space="preserve"> </w:t>
      </w:r>
      <w:r w:rsidR="000B5908">
        <w:t>zoznam možnosti pre obrázok</w:t>
      </w:r>
    </w:p>
    <w:p w14:paraId="5A2E1274" w14:textId="1B6DCCAC" w:rsidR="00624BC7" w:rsidRDefault="00624BC7" w:rsidP="02231CFF">
      <w:pPr>
        <w:pStyle w:val="IW-Norml"/>
        <w:rPr>
          <w:rFonts w:asciiTheme="majorHAnsi" w:hAnsiTheme="majorHAnsi" w:cstheme="majorBidi"/>
        </w:rPr>
      </w:pPr>
    </w:p>
    <w:p w14:paraId="39E73180" w14:textId="77777777" w:rsidR="00C91700" w:rsidRPr="0047055A" w:rsidRDefault="004D7803" w:rsidP="02231CFF">
      <w:pPr>
        <w:pStyle w:val="IW-Norml"/>
        <w:rPr>
          <w:rFonts w:asciiTheme="majorHAnsi" w:hAnsiTheme="majorHAnsi" w:cstheme="majorBidi"/>
        </w:rPr>
      </w:pPr>
      <w:r w:rsidRPr="02231CFF">
        <w:rPr>
          <w:rFonts w:asciiTheme="majorHAnsi" w:hAnsiTheme="majorHAnsi" w:cstheme="majorBidi"/>
        </w:rPr>
        <w:t xml:space="preserve">Zobrazí sa </w:t>
      </w:r>
      <w:r w:rsidR="00097C26" w:rsidRPr="02231CFF">
        <w:rPr>
          <w:rFonts w:asciiTheme="majorHAnsi" w:hAnsiTheme="majorHAnsi" w:cstheme="majorBidi"/>
        </w:rPr>
        <w:t xml:space="preserve">vám </w:t>
      </w:r>
      <w:r w:rsidRPr="02231CFF">
        <w:rPr>
          <w:rFonts w:asciiTheme="majorHAnsi" w:hAnsiTheme="majorHAnsi" w:cstheme="majorBidi"/>
        </w:rPr>
        <w:t>dialógové okno</w:t>
      </w:r>
      <w:r w:rsidR="008B6279" w:rsidRPr="02231CFF">
        <w:rPr>
          <w:rFonts w:asciiTheme="majorHAnsi" w:hAnsiTheme="majorHAnsi" w:cstheme="majorBidi"/>
        </w:rPr>
        <w:t xml:space="preserve"> s jednoduchým editorom</w:t>
      </w:r>
      <w:r w:rsidRPr="02231CFF">
        <w:rPr>
          <w:rFonts w:asciiTheme="majorHAnsi" w:hAnsiTheme="majorHAnsi" w:cstheme="majorBidi"/>
        </w:rPr>
        <w:t xml:space="preserve"> pre </w:t>
      </w:r>
      <w:r w:rsidR="008B6279" w:rsidRPr="02231CFF">
        <w:rPr>
          <w:rFonts w:asciiTheme="majorHAnsi" w:hAnsiTheme="majorHAnsi" w:cstheme="majorBidi"/>
        </w:rPr>
        <w:t>úpravu</w:t>
      </w:r>
      <w:r w:rsidRPr="02231CFF">
        <w:rPr>
          <w:rFonts w:asciiTheme="majorHAnsi" w:hAnsiTheme="majorHAnsi" w:cstheme="majorBidi"/>
        </w:rPr>
        <w:t xml:space="preserve"> obrázka:</w:t>
      </w:r>
    </w:p>
    <w:p w14:paraId="7562CEF8" w14:textId="5451588C" w:rsidR="004C1320" w:rsidRDefault="0064174D" w:rsidP="004C1320">
      <w:pPr>
        <w:pStyle w:val="Obrzok"/>
      </w:pPr>
      <w:r>
        <w:lastRenderedPageBreak/>
        <w:drawing>
          <wp:inline distT="0" distB="0" distL="0" distR="0" wp14:anchorId="4FBEC701" wp14:editId="370C8F95">
            <wp:extent cx="4345491" cy="2888863"/>
            <wp:effectExtent l="0" t="0" r="0" b="6985"/>
            <wp:docPr id="86" name="Obrázo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8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45491" cy="2888863"/>
                    </a:xfrm>
                    <a:prstGeom prst="rect">
                      <a:avLst/>
                    </a:prstGeom>
                  </pic:spPr>
                </pic:pic>
              </a:graphicData>
            </a:graphic>
          </wp:inline>
        </w:drawing>
      </w:r>
    </w:p>
    <w:p w14:paraId="6AAAE745" w14:textId="2B47EAF1" w:rsidR="00697BD9"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41</w:t>
      </w:r>
      <w:r w:rsidRPr="02231CFF">
        <w:rPr>
          <w:noProof/>
        </w:rPr>
        <w:fldChar w:fldCharType="end"/>
      </w:r>
      <w:r>
        <w:t xml:space="preserve"> Editor obrázkov</w:t>
      </w:r>
    </w:p>
    <w:p w14:paraId="3977208D" w14:textId="77777777" w:rsidR="003E32A4" w:rsidRPr="0047055A" w:rsidRDefault="003E32A4" w:rsidP="02231CFF">
      <w:pPr>
        <w:pStyle w:val="IW-Norml"/>
        <w:rPr>
          <w:rFonts w:asciiTheme="majorHAnsi" w:hAnsiTheme="majorHAnsi" w:cstheme="majorBidi"/>
        </w:rPr>
      </w:pPr>
      <w:r w:rsidRPr="02231CFF">
        <w:rPr>
          <w:rFonts w:asciiTheme="majorHAnsi" w:hAnsiTheme="majorHAnsi" w:cstheme="majorBidi"/>
        </w:rPr>
        <w:t>V editore obrázkov má</w:t>
      </w:r>
      <w:r w:rsidR="00097C26" w:rsidRPr="02231CFF">
        <w:rPr>
          <w:rFonts w:asciiTheme="majorHAnsi" w:hAnsiTheme="majorHAnsi" w:cstheme="majorBidi"/>
        </w:rPr>
        <w:t>te</w:t>
      </w:r>
      <w:r w:rsidRPr="02231CFF">
        <w:rPr>
          <w:rFonts w:asciiTheme="majorHAnsi" w:hAnsiTheme="majorHAnsi" w:cstheme="majorBidi"/>
        </w:rPr>
        <w:t xml:space="preserve"> k dispozícii nástroje </w:t>
      </w:r>
      <w:r w:rsidRPr="02231CFF">
        <w:rPr>
          <w:rStyle w:val="IW-NormlChar"/>
          <w:rFonts w:asciiTheme="majorHAnsi" w:hAnsiTheme="majorHAnsi" w:cstheme="majorBidi"/>
        </w:rPr>
        <w:t>na vyrezanie časti obrázka, zmenu veľkosti obrázka</w:t>
      </w:r>
      <w:r w:rsidR="002B1EBE" w:rsidRPr="02231CFF">
        <w:rPr>
          <w:rStyle w:val="IW-NormlChar"/>
          <w:rFonts w:asciiTheme="majorHAnsi" w:hAnsiTheme="majorHAnsi" w:cstheme="majorBidi"/>
        </w:rPr>
        <w:t xml:space="preserve"> a</w:t>
      </w:r>
      <w:r w:rsidRPr="02231CFF">
        <w:rPr>
          <w:rStyle w:val="IW-NormlChar"/>
          <w:rFonts w:asciiTheme="majorHAnsi" w:hAnsiTheme="majorHAnsi" w:cstheme="majorBidi"/>
        </w:rPr>
        <w:t xml:space="preserve"> otočenie. Kliknutím na zelenú ikonku </w:t>
      </w:r>
      <w:r w:rsidR="00A32070" w:rsidRPr="02231CFF">
        <w:rPr>
          <w:rStyle w:val="IW-NormlChar"/>
          <w:rFonts w:asciiTheme="majorHAnsi" w:hAnsiTheme="majorHAnsi" w:cstheme="majorBidi"/>
        </w:rPr>
        <w:t>potvrdíte vykonané zmeny, ktoré sa aplikujú na daný obrázok.</w:t>
      </w:r>
      <w:r w:rsidR="007F0968" w:rsidRPr="02231CFF">
        <w:rPr>
          <w:rStyle w:val="IW-NormlChar"/>
          <w:rFonts w:asciiTheme="majorHAnsi" w:hAnsiTheme="majorHAnsi" w:cstheme="majorBidi"/>
        </w:rPr>
        <w:t xml:space="preserve"> Po realizovaní všetkých úp</w:t>
      </w:r>
      <w:r w:rsidR="00697BD9" w:rsidRPr="02231CFF">
        <w:rPr>
          <w:rStyle w:val="IW-NormlChar"/>
          <w:rFonts w:asciiTheme="majorHAnsi" w:hAnsiTheme="majorHAnsi" w:cstheme="majorBidi"/>
        </w:rPr>
        <w:t>rav kliknite na tlačidlo "Použiť" (vpravo</w:t>
      </w:r>
      <w:r w:rsidR="007F0968" w:rsidRPr="02231CFF">
        <w:rPr>
          <w:rStyle w:val="IW-NormlChar"/>
          <w:rFonts w:asciiTheme="majorHAnsi" w:hAnsiTheme="majorHAnsi" w:cstheme="majorBidi"/>
        </w:rPr>
        <w:t xml:space="preserve"> </w:t>
      </w:r>
      <w:r w:rsidR="00697BD9" w:rsidRPr="02231CFF">
        <w:rPr>
          <w:rStyle w:val="IW-NormlChar"/>
          <w:rFonts w:asciiTheme="majorHAnsi" w:hAnsiTheme="majorHAnsi" w:cstheme="majorBidi"/>
        </w:rPr>
        <w:t>dol</w:t>
      </w:r>
      <w:r w:rsidR="007F0968" w:rsidRPr="02231CFF">
        <w:rPr>
          <w:rStyle w:val="IW-NormlChar"/>
          <w:rFonts w:asciiTheme="majorHAnsi" w:hAnsiTheme="majorHAnsi" w:cstheme="majorBidi"/>
        </w:rPr>
        <w:t>e), čím sa vykonané zmeny uložia</w:t>
      </w:r>
      <w:r w:rsidR="007F0968" w:rsidRPr="02231CFF">
        <w:rPr>
          <w:rFonts w:asciiTheme="majorHAnsi" w:hAnsiTheme="majorHAnsi" w:cstheme="majorBidi"/>
        </w:rPr>
        <w:t xml:space="preserve"> do editovaného súboru.</w:t>
      </w:r>
    </w:p>
    <w:p w14:paraId="73196340" w14:textId="77777777" w:rsidR="00A32070" w:rsidRPr="006808DC" w:rsidRDefault="00A32070" w:rsidP="02231CFF">
      <w:pPr>
        <w:rPr>
          <w:rFonts w:asciiTheme="majorHAnsi" w:hAnsiTheme="majorHAnsi" w:cstheme="majorBidi"/>
          <w:b/>
          <w:bCs/>
          <w:color w:val="FF0000"/>
          <w:sz w:val="28"/>
          <w:szCs w:val="28"/>
        </w:rPr>
      </w:pPr>
      <w:r w:rsidRPr="02231CFF">
        <w:rPr>
          <w:rFonts w:asciiTheme="majorHAnsi" w:hAnsiTheme="majorHAnsi" w:cstheme="majorBidi"/>
          <w:b/>
          <w:bCs/>
          <w:color w:val="FF0000"/>
          <w:sz w:val="28"/>
          <w:szCs w:val="28"/>
        </w:rPr>
        <w:t>Pozor,</w:t>
      </w:r>
      <w:r w:rsidR="007F72C8" w:rsidRPr="02231CFF">
        <w:rPr>
          <w:rFonts w:asciiTheme="majorHAnsi" w:hAnsiTheme="majorHAnsi" w:cstheme="majorBidi"/>
          <w:b/>
          <w:bCs/>
          <w:color w:val="FF0000"/>
          <w:sz w:val="28"/>
          <w:szCs w:val="28"/>
        </w:rPr>
        <w:t xml:space="preserve"> </w:t>
      </w:r>
      <w:r w:rsidR="007F0968" w:rsidRPr="02231CFF">
        <w:rPr>
          <w:rFonts w:asciiTheme="majorHAnsi" w:hAnsiTheme="majorHAnsi" w:cstheme="majorBidi"/>
          <w:b/>
          <w:bCs/>
          <w:color w:val="FF0000"/>
          <w:sz w:val="28"/>
          <w:szCs w:val="28"/>
        </w:rPr>
        <w:t>uložené zmeny</w:t>
      </w:r>
      <w:r w:rsidRPr="02231CFF">
        <w:rPr>
          <w:rFonts w:asciiTheme="majorHAnsi" w:hAnsiTheme="majorHAnsi" w:cstheme="majorBidi"/>
          <w:b/>
          <w:bCs/>
          <w:color w:val="FF0000"/>
          <w:sz w:val="28"/>
          <w:szCs w:val="28"/>
        </w:rPr>
        <w:t xml:space="preserve"> </w:t>
      </w:r>
      <w:r w:rsidR="007F72C8" w:rsidRPr="02231CFF">
        <w:rPr>
          <w:rFonts w:asciiTheme="majorHAnsi" w:hAnsiTheme="majorHAnsi" w:cstheme="majorBidi"/>
          <w:b/>
          <w:bCs/>
          <w:color w:val="FF0000"/>
          <w:sz w:val="28"/>
          <w:szCs w:val="28"/>
        </w:rPr>
        <w:t xml:space="preserve">obrázkov </w:t>
      </w:r>
      <w:r w:rsidRPr="02231CFF">
        <w:rPr>
          <w:rFonts w:asciiTheme="majorHAnsi" w:hAnsiTheme="majorHAnsi" w:cstheme="majorBidi"/>
          <w:b/>
          <w:bCs/>
          <w:color w:val="FF0000"/>
          <w:sz w:val="28"/>
          <w:szCs w:val="28"/>
        </w:rPr>
        <w:t>sú nevratné!</w:t>
      </w:r>
    </w:p>
    <w:p w14:paraId="300173B4" w14:textId="15DC5E63" w:rsidR="003E32A4" w:rsidRPr="0047055A" w:rsidRDefault="008A326D" w:rsidP="00624BC7">
      <w:pPr>
        <w:pStyle w:val="IW-Nadpis3"/>
        <w:numPr>
          <w:ilvl w:val="2"/>
          <w:numId w:val="0"/>
        </w:numPr>
      </w:pPr>
      <w:bookmarkStart w:id="107" w:name="_Toc422924456"/>
      <w:bookmarkStart w:id="108" w:name="_Toc422926389"/>
      <w:bookmarkStart w:id="109" w:name="_Toc112239904"/>
      <w:bookmarkStart w:id="110" w:name="OLE_LINK2"/>
      <w:bookmarkStart w:id="111" w:name="_Toc142904172"/>
      <w:r>
        <w:t>Vkladanie a úprava tabuliek</w:t>
      </w:r>
      <w:bookmarkEnd w:id="107"/>
      <w:bookmarkEnd w:id="108"/>
      <w:bookmarkEnd w:id="109"/>
      <w:bookmarkEnd w:id="111"/>
    </w:p>
    <w:bookmarkEnd w:id="110"/>
    <w:p w14:paraId="42C09822" w14:textId="77777777" w:rsidR="003E32A4" w:rsidRPr="0047055A" w:rsidRDefault="008A326D" w:rsidP="02231CFF">
      <w:pPr>
        <w:pStyle w:val="IW-Norml"/>
        <w:rPr>
          <w:rFonts w:asciiTheme="majorHAnsi" w:hAnsiTheme="majorHAnsi" w:cstheme="majorBidi"/>
        </w:rPr>
      </w:pPr>
      <w:r w:rsidRPr="02231CFF">
        <w:rPr>
          <w:rFonts w:asciiTheme="majorHAnsi" w:hAnsiTheme="majorHAnsi" w:cstheme="majorBidi"/>
        </w:rPr>
        <w:t>Tabuľku je možné vytvoriť dvomi spôsobmi.</w:t>
      </w:r>
    </w:p>
    <w:p w14:paraId="71991EB9" w14:textId="77777777" w:rsidR="008A326D" w:rsidRPr="0047055A" w:rsidRDefault="008A326D">
      <w:pPr>
        <w:pStyle w:val="ListParagraph"/>
        <w:numPr>
          <w:ilvl w:val="0"/>
          <w:numId w:val="23"/>
        </w:numPr>
      </w:pPr>
      <w:proofErr w:type="spellStart"/>
      <w:r w:rsidRPr="02231CFF">
        <w:t>použiť</w:t>
      </w:r>
      <w:proofErr w:type="spellEnd"/>
      <w:r w:rsidRPr="02231CFF">
        <w:t xml:space="preserve"> </w:t>
      </w:r>
      <w:proofErr w:type="spellStart"/>
      <w:r w:rsidRPr="02231CFF">
        <w:t>pr</w:t>
      </w:r>
      <w:r w:rsidR="00FA5D0A" w:rsidRPr="02231CFF">
        <w:t>eddefinovanú</w:t>
      </w:r>
      <w:proofErr w:type="spellEnd"/>
      <w:r w:rsidR="00FA5D0A" w:rsidRPr="02231CFF">
        <w:t xml:space="preserve"> </w:t>
      </w:r>
      <w:proofErr w:type="spellStart"/>
      <w:r w:rsidR="00FA5D0A" w:rsidRPr="02231CFF">
        <w:t>oštýlovanú</w:t>
      </w:r>
      <w:proofErr w:type="spellEnd"/>
      <w:r w:rsidR="00FA5D0A" w:rsidRPr="02231CFF">
        <w:t xml:space="preserve"> </w:t>
      </w:r>
      <w:proofErr w:type="spellStart"/>
      <w:r w:rsidR="00FA5D0A" w:rsidRPr="02231CFF">
        <w:t>tabuľku</w:t>
      </w:r>
      <w:proofErr w:type="spellEnd"/>
      <w:r w:rsidR="00FA5D0A" w:rsidRPr="02231CFF">
        <w:t>,</w:t>
      </w:r>
    </w:p>
    <w:p w14:paraId="1A3C9F43" w14:textId="77777777" w:rsidR="00FA5D0A" w:rsidRPr="0047055A" w:rsidRDefault="00FA5D0A">
      <w:pPr>
        <w:pStyle w:val="ListParagraph"/>
        <w:numPr>
          <w:ilvl w:val="0"/>
          <w:numId w:val="23"/>
        </w:numPr>
      </w:pPr>
      <w:proofErr w:type="spellStart"/>
      <w:r w:rsidRPr="02231CFF">
        <w:t>vložiť</w:t>
      </w:r>
      <w:proofErr w:type="spellEnd"/>
      <w:r w:rsidRPr="02231CFF">
        <w:t xml:space="preserve"> </w:t>
      </w:r>
      <w:proofErr w:type="spellStart"/>
      <w:r w:rsidRPr="02231CFF">
        <w:t>tabuľku</w:t>
      </w:r>
      <w:proofErr w:type="spellEnd"/>
      <w:r w:rsidRPr="02231CFF">
        <w:t xml:space="preserve"> z </w:t>
      </w:r>
      <w:proofErr w:type="spellStart"/>
      <w:r w:rsidRPr="02231CFF">
        <w:t>Wordu</w:t>
      </w:r>
      <w:proofErr w:type="spellEnd"/>
      <w:r w:rsidRPr="02231CFF">
        <w:t xml:space="preserve"> / </w:t>
      </w:r>
      <w:proofErr w:type="spellStart"/>
      <w:r w:rsidRPr="02231CFF">
        <w:t>Excelu</w:t>
      </w:r>
      <w:proofErr w:type="spellEnd"/>
      <w:r w:rsidRPr="02231CFF">
        <w:t>.</w:t>
      </w:r>
    </w:p>
    <w:p w14:paraId="22B69127" w14:textId="091357B0" w:rsidR="009C7E08" w:rsidRPr="0047055A" w:rsidRDefault="00FA5D0A" w:rsidP="02231CFF">
      <w:pPr>
        <w:pStyle w:val="IW-Nadpis4"/>
        <w:numPr>
          <w:ilvl w:val="3"/>
          <w:numId w:val="0"/>
        </w:numPr>
        <w:rPr>
          <w:rFonts w:asciiTheme="majorHAnsi" w:hAnsiTheme="majorHAnsi"/>
        </w:rPr>
      </w:pPr>
      <w:bookmarkStart w:id="112" w:name="_Toc422924457"/>
      <w:r w:rsidRPr="02231CFF">
        <w:rPr>
          <w:rFonts w:asciiTheme="majorHAnsi" w:hAnsiTheme="majorHAnsi"/>
        </w:rPr>
        <w:t>Vytvorenie farebnej tabuľky</w:t>
      </w:r>
      <w:bookmarkEnd w:id="112"/>
    </w:p>
    <w:p w14:paraId="50EB4767" w14:textId="77777777" w:rsidR="007457FA" w:rsidRPr="0047055A" w:rsidRDefault="007457FA" w:rsidP="02231CFF">
      <w:pPr>
        <w:pStyle w:val="IW-Norml"/>
        <w:rPr>
          <w:rFonts w:asciiTheme="majorHAnsi" w:hAnsiTheme="majorHAnsi" w:cstheme="majorBidi"/>
        </w:rPr>
      </w:pPr>
      <w:r w:rsidRPr="02231CFF">
        <w:rPr>
          <w:rFonts w:asciiTheme="majorHAnsi" w:hAnsiTheme="majorHAnsi" w:cstheme="majorBidi"/>
        </w:rPr>
        <w:t>Tabuľku vytvorí</w:t>
      </w:r>
      <w:r w:rsidR="00F509BC" w:rsidRPr="02231CFF">
        <w:rPr>
          <w:rFonts w:asciiTheme="majorHAnsi" w:hAnsiTheme="majorHAnsi" w:cstheme="majorBidi"/>
        </w:rPr>
        <w:t>te</w:t>
      </w:r>
      <w:r w:rsidRPr="02231CFF">
        <w:rPr>
          <w:rFonts w:asciiTheme="majorHAnsi" w:hAnsiTheme="majorHAnsi" w:cstheme="majorBidi"/>
        </w:rPr>
        <w:t xml:space="preserve"> kliknutím na ikonku "Vložiť tabuľku":</w:t>
      </w:r>
    </w:p>
    <w:p w14:paraId="6D1F2A22" w14:textId="555A9788" w:rsidR="007457FA" w:rsidRPr="0047055A" w:rsidRDefault="002F1ACA" w:rsidP="004C1320">
      <w:pPr>
        <w:pStyle w:val="Obrzok"/>
      </w:pPr>
      <w:r>
        <w:lastRenderedPageBreak/>
        <w:drawing>
          <wp:inline distT="0" distB="0" distL="0" distR="0" wp14:anchorId="0F741C65" wp14:editId="27B68BCB">
            <wp:extent cx="1664305" cy="1886213"/>
            <wp:effectExtent l="0" t="0" r="0" b="0"/>
            <wp:docPr id="101" name="Obrázo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01"/>
                    <pic:cNvPicPr/>
                  </pic:nvPicPr>
                  <pic:blipFill>
                    <a:blip r:embed="rId110">
                      <a:extLst>
                        <a:ext uri="{28A0092B-C50C-407E-A947-70E740481C1C}">
                          <a14:useLocalDpi xmlns:a14="http://schemas.microsoft.com/office/drawing/2010/main" val="0"/>
                        </a:ext>
                      </a:extLst>
                    </a:blip>
                    <a:stretch>
                      <a:fillRect/>
                    </a:stretch>
                  </pic:blipFill>
                  <pic:spPr>
                    <a:xfrm>
                      <a:off x="0" y="0"/>
                      <a:ext cx="1664305" cy="1886213"/>
                    </a:xfrm>
                    <a:prstGeom prst="rect">
                      <a:avLst/>
                    </a:prstGeom>
                  </pic:spPr>
                </pic:pic>
              </a:graphicData>
            </a:graphic>
          </wp:inline>
        </w:drawing>
      </w:r>
    </w:p>
    <w:p w14:paraId="24BEF6EB" w14:textId="77777777" w:rsidR="007457FA" w:rsidRPr="0047055A" w:rsidRDefault="00466D43" w:rsidP="02231CFF">
      <w:pPr>
        <w:pStyle w:val="IW-Norml"/>
        <w:rPr>
          <w:rFonts w:asciiTheme="majorHAnsi" w:hAnsiTheme="majorHAnsi" w:cstheme="majorBidi"/>
        </w:rPr>
      </w:pPr>
      <w:r w:rsidRPr="02231CFF">
        <w:rPr>
          <w:rFonts w:asciiTheme="majorHAnsi" w:hAnsiTheme="majorHAnsi" w:cstheme="majorBidi"/>
        </w:rPr>
        <w:t>V prípade ak potrebujete vytvoriť komplexnejšiu tabuľku, je potrebné kliknúť na „Viac“ kde sa sa vám z</w:t>
      </w:r>
      <w:r w:rsidR="007457FA" w:rsidRPr="02231CFF">
        <w:rPr>
          <w:rFonts w:asciiTheme="majorHAnsi" w:hAnsiTheme="majorHAnsi" w:cstheme="majorBidi"/>
        </w:rPr>
        <w:t>obrazí dialógové okno pre vloženie tabuľky:</w:t>
      </w:r>
    </w:p>
    <w:p w14:paraId="4D136BD6" w14:textId="744EF44A" w:rsidR="004C1320" w:rsidRDefault="00D802EF" w:rsidP="004C1320">
      <w:pPr>
        <w:pStyle w:val="Obrzok"/>
      </w:pPr>
      <w:r>
        <w:drawing>
          <wp:inline distT="0" distB="0" distL="0" distR="0" wp14:anchorId="13FEAA28" wp14:editId="47C5E759">
            <wp:extent cx="2571750" cy="3406240"/>
            <wp:effectExtent l="0" t="0" r="0" b="3810"/>
            <wp:docPr id="103" name="Obrázo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103"/>
                    <pic:cNvPicPr/>
                  </pic:nvPicPr>
                  <pic:blipFill>
                    <a:blip r:embed="rId111">
                      <a:extLst>
                        <a:ext uri="{28A0092B-C50C-407E-A947-70E740481C1C}">
                          <a14:useLocalDpi xmlns:a14="http://schemas.microsoft.com/office/drawing/2010/main" val="0"/>
                        </a:ext>
                      </a:extLst>
                    </a:blip>
                    <a:stretch>
                      <a:fillRect/>
                    </a:stretch>
                  </pic:blipFill>
                  <pic:spPr>
                    <a:xfrm>
                      <a:off x="0" y="0"/>
                      <a:ext cx="2571750" cy="3406240"/>
                    </a:xfrm>
                    <a:prstGeom prst="rect">
                      <a:avLst/>
                    </a:prstGeom>
                  </pic:spPr>
                </pic:pic>
              </a:graphicData>
            </a:graphic>
          </wp:inline>
        </w:drawing>
      </w:r>
    </w:p>
    <w:p w14:paraId="7D1CE21B" w14:textId="0EEF8BA9" w:rsidR="00466D43"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42</w:t>
      </w:r>
      <w:r w:rsidRPr="02231CFF">
        <w:rPr>
          <w:noProof/>
        </w:rPr>
        <w:fldChar w:fldCharType="end"/>
      </w:r>
      <w:r>
        <w:t xml:space="preserve"> Dialógové okno pre vloženie tabuľky</w:t>
      </w:r>
    </w:p>
    <w:p w14:paraId="581B1F31" w14:textId="77777777" w:rsidR="007457FA" w:rsidRPr="0047055A" w:rsidRDefault="007457FA" w:rsidP="02231CFF">
      <w:pPr>
        <w:pStyle w:val="IW-Norml"/>
        <w:rPr>
          <w:rFonts w:asciiTheme="majorHAnsi" w:hAnsiTheme="majorHAnsi" w:cstheme="majorBidi"/>
        </w:rPr>
      </w:pPr>
      <w:r w:rsidRPr="02231CFF">
        <w:rPr>
          <w:rFonts w:asciiTheme="majorHAnsi" w:hAnsiTheme="majorHAnsi" w:cstheme="majorBidi"/>
        </w:rPr>
        <w:t>Tu môže</w:t>
      </w:r>
      <w:r w:rsidR="00F509BC" w:rsidRPr="02231CFF">
        <w:rPr>
          <w:rFonts w:asciiTheme="majorHAnsi" w:hAnsiTheme="majorHAnsi" w:cstheme="majorBidi"/>
        </w:rPr>
        <w:t>te</w:t>
      </w:r>
      <w:r w:rsidRPr="02231CFF">
        <w:rPr>
          <w:rFonts w:asciiTheme="majorHAnsi" w:hAnsiTheme="majorHAnsi" w:cstheme="majorBidi"/>
        </w:rPr>
        <w:t xml:space="preserve"> </w:t>
      </w:r>
      <w:r w:rsidRPr="02231CFF">
        <w:rPr>
          <w:rStyle w:val="IW-NormlChar"/>
          <w:rFonts w:asciiTheme="majorHAnsi" w:hAnsiTheme="majorHAnsi" w:cstheme="majorBidi"/>
        </w:rPr>
        <w:t>nastaviť počet stĺpcov a riadkov. Pokiaľ chce</w:t>
      </w:r>
      <w:r w:rsidR="00F509BC" w:rsidRPr="02231CFF">
        <w:rPr>
          <w:rStyle w:val="IW-NormlChar"/>
          <w:rFonts w:asciiTheme="majorHAnsi" w:hAnsiTheme="majorHAnsi" w:cstheme="majorBidi"/>
        </w:rPr>
        <w:t>te</w:t>
      </w:r>
      <w:r w:rsidRPr="02231CFF">
        <w:rPr>
          <w:rStyle w:val="IW-NormlChar"/>
          <w:rFonts w:asciiTheme="majorHAnsi" w:hAnsiTheme="majorHAnsi" w:cstheme="majorBidi"/>
        </w:rPr>
        <w:t>, aby sa tabuľka šírkou prispôsobovala obsahu, tak šírku zadávať nemusí</w:t>
      </w:r>
      <w:r w:rsidR="00F509BC" w:rsidRPr="02231CFF">
        <w:rPr>
          <w:rStyle w:val="IW-NormlChar"/>
          <w:rFonts w:asciiTheme="majorHAnsi" w:hAnsiTheme="majorHAnsi" w:cstheme="majorBidi"/>
        </w:rPr>
        <w:t>te</w:t>
      </w:r>
      <w:r w:rsidRPr="02231CFF">
        <w:rPr>
          <w:rStyle w:val="IW-NormlChar"/>
          <w:rFonts w:asciiTheme="majorHAnsi" w:hAnsiTheme="majorHAnsi" w:cstheme="majorBidi"/>
        </w:rPr>
        <w:t xml:space="preserve"> (vymaž</w:t>
      </w:r>
      <w:r w:rsidR="00F509BC" w:rsidRPr="02231CFF">
        <w:rPr>
          <w:rStyle w:val="IW-NormlChar"/>
          <w:rFonts w:asciiTheme="majorHAnsi" w:hAnsiTheme="majorHAnsi" w:cstheme="majorBidi"/>
        </w:rPr>
        <w:t>t</w:t>
      </w:r>
      <w:r w:rsidRPr="02231CFF">
        <w:rPr>
          <w:rStyle w:val="IW-NormlChar"/>
          <w:rFonts w:asciiTheme="majorHAnsi" w:hAnsiTheme="majorHAnsi" w:cstheme="majorBidi"/>
        </w:rPr>
        <w:t xml:space="preserve">e </w:t>
      </w:r>
      <w:r w:rsidR="00F509BC" w:rsidRPr="02231CFF">
        <w:rPr>
          <w:rStyle w:val="IW-NormlChar"/>
          <w:rFonts w:asciiTheme="majorHAnsi" w:hAnsiTheme="majorHAnsi" w:cstheme="majorBidi"/>
        </w:rPr>
        <w:t xml:space="preserve">predvyplnenú </w:t>
      </w:r>
      <w:r w:rsidRPr="02231CFF">
        <w:rPr>
          <w:rStyle w:val="IW-NormlChar"/>
          <w:rFonts w:asciiTheme="majorHAnsi" w:hAnsiTheme="majorHAnsi" w:cstheme="majorBidi"/>
        </w:rPr>
        <w:t>hodnotu). Ostatné parametre by mali</w:t>
      </w:r>
      <w:r w:rsidRPr="02231CFF">
        <w:rPr>
          <w:rFonts w:asciiTheme="majorHAnsi" w:hAnsiTheme="majorHAnsi" w:cstheme="majorBidi"/>
        </w:rPr>
        <w:t xml:space="preserve"> ostať </w:t>
      </w:r>
      <w:r w:rsidR="00D92E8C" w:rsidRPr="02231CFF">
        <w:rPr>
          <w:rFonts w:asciiTheme="majorHAnsi" w:hAnsiTheme="majorHAnsi" w:cstheme="majorBidi"/>
        </w:rPr>
        <w:t>s nulovou hodnotou, aby sa nebili s prednastaveným štýlom tabuľky</w:t>
      </w:r>
      <w:r w:rsidRPr="02231CFF">
        <w:rPr>
          <w:rFonts w:asciiTheme="majorHAnsi" w:hAnsiTheme="majorHAnsi" w:cstheme="majorBidi"/>
        </w:rPr>
        <w:t>.</w:t>
      </w:r>
    </w:p>
    <w:p w14:paraId="23887E88" w14:textId="77777777" w:rsidR="007457FA" w:rsidRPr="0047055A" w:rsidRDefault="007457FA" w:rsidP="02231CFF">
      <w:pPr>
        <w:pStyle w:val="IW-Norml"/>
        <w:rPr>
          <w:rFonts w:asciiTheme="majorHAnsi" w:hAnsiTheme="majorHAnsi" w:cstheme="majorBidi"/>
        </w:rPr>
      </w:pPr>
      <w:r w:rsidRPr="02231CFF">
        <w:rPr>
          <w:rFonts w:asciiTheme="majorHAnsi" w:hAnsiTheme="majorHAnsi" w:cstheme="majorBidi"/>
        </w:rPr>
        <w:t xml:space="preserve">Potvrdením OK </w:t>
      </w:r>
      <w:r w:rsidR="00F509BC" w:rsidRPr="02231CFF">
        <w:rPr>
          <w:rFonts w:asciiTheme="majorHAnsi" w:hAnsiTheme="majorHAnsi" w:cstheme="majorBidi"/>
        </w:rPr>
        <w:t>v</w:t>
      </w:r>
      <w:r w:rsidRPr="02231CFF">
        <w:rPr>
          <w:rFonts w:asciiTheme="majorHAnsi" w:hAnsiTheme="majorHAnsi" w:cstheme="majorBidi"/>
        </w:rPr>
        <w:t>loží</w:t>
      </w:r>
      <w:r w:rsidR="00F509BC" w:rsidRPr="02231CFF">
        <w:rPr>
          <w:rFonts w:asciiTheme="majorHAnsi" w:hAnsiTheme="majorHAnsi" w:cstheme="majorBidi"/>
        </w:rPr>
        <w:t>te</w:t>
      </w:r>
      <w:r w:rsidRPr="02231CFF">
        <w:rPr>
          <w:rFonts w:asciiTheme="majorHAnsi" w:hAnsiTheme="majorHAnsi" w:cstheme="majorBidi"/>
        </w:rPr>
        <w:t xml:space="preserve"> tabuľka na pôvodnú pozíciu kurzora.</w:t>
      </w:r>
    </w:p>
    <w:p w14:paraId="466AF82E" w14:textId="77777777" w:rsidR="00BA63EC" w:rsidRPr="0047055A" w:rsidRDefault="00BA63EC" w:rsidP="02231CFF">
      <w:pPr>
        <w:rPr>
          <w:rFonts w:asciiTheme="majorHAnsi" w:hAnsiTheme="majorHAnsi" w:cstheme="majorBidi"/>
        </w:rPr>
      </w:pPr>
    </w:p>
    <w:p w14:paraId="10BFCF36" w14:textId="5FE73C92" w:rsidR="00C71078" w:rsidRPr="0047055A" w:rsidRDefault="00C71078" w:rsidP="02231CFF">
      <w:pPr>
        <w:pStyle w:val="IW-Nadpis4"/>
        <w:numPr>
          <w:ilvl w:val="3"/>
          <w:numId w:val="0"/>
        </w:numPr>
        <w:rPr>
          <w:rFonts w:asciiTheme="majorHAnsi" w:hAnsiTheme="majorHAnsi"/>
        </w:rPr>
      </w:pPr>
      <w:bookmarkStart w:id="113" w:name="_Toc422924458"/>
      <w:r w:rsidRPr="02231CFF">
        <w:rPr>
          <w:rFonts w:asciiTheme="majorHAnsi" w:hAnsiTheme="majorHAnsi"/>
        </w:rPr>
        <w:t>Vkladanie tabuľky z Wordu a Excelu</w:t>
      </w:r>
      <w:bookmarkEnd w:id="113"/>
    </w:p>
    <w:p w14:paraId="297CFD92" w14:textId="77777777" w:rsidR="00C71078" w:rsidRPr="0047055A" w:rsidRDefault="00B53DAF" w:rsidP="02231CFF">
      <w:pPr>
        <w:pStyle w:val="IW-Norml"/>
        <w:rPr>
          <w:rFonts w:asciiTheme="majorHAnsi" w:hAnsiTheme="majorHAnsi" w:cstheme="majorBidi"/>
        </w:rPr>
      </w:pPr>
      <w:r w:rsidRPr="02231CFF">
        <w:rPr>
          <w:rFonts w:asciiTheme="majorHAnsi" w:hAnsiTheme="majorHAnsi" w:cstheme="majorBidi"/>
        </w:rPr>
        <w:t xml:space="preserve">Pri vkladaní tabuľky </w:t>
      </w:r>
      <w:r w:rsidR="006E0CC5" w:rsidRPr="02231CFF">
        <w:rPr>
          <w:rFonts w:asciiTheme="majorHAnsi" w:hAnsiTheme="majorHAnsi" w:cstheme="majorBidi"/>
        </w:rPr>
        <w:t>z iných aplikácií</w:t>
      </w:r>
      <w:r w:rsidR="00D92E8C" w:rsidRPr="02231CFF">
        <w:rPr>
          <w:rFonts w:asciiTheme="majorHAnsi" w:hAnsiTheme="majorHAnsi" w:cstheme="majorBidi"/>
        </w:rPr>
        <w:t>, resp. dokumentov cez klávesovú skratku CTRL + v</w:t>
      </w:r>
      <w:r w:rsidR="006E0CC5" w:rsidRPr="02231CFF">
        <w:rPr>
          <w:rFonts w:asciiTheme="majorHAnsi" w:hAnsiTheme="majorHAnsi" w:cstheme="majorBidi"/>
        </w:rPr>
        <w:t xml:space="preserve"> sa vás systém automaticky spýta, či chcete tabuľku vložiť ako neformátovaný text. Pokiaľ kliknete OK, </w:t>
      </w:r>
      <w:r w:rsidR="006E0CC5" w:rsidRPr="02231CFF">
        <w:rPr>
          <w:rFonts w:asciiTheme="majorHAnsi" w:hAnsiTheme="majorHAnsi" w:cstheme="majorBidi"/>
        </w:rPr>
        <w:lastRenderedPageBreak/>
        <w:t>tak editor odstráni všetky formátovacie znaky, vrátane tých tabuľkových a obsah pôvodnej tabuľky sa zobrazí len v riadkoch odstavcov.</w:t>
      </w:r>
    </w:p>
    <w:p w14:paraId="3B18914C" w14:textId="77777777" w:rsidR="006E0CC5" w:rsidRPr="0047055A" w:rsidRDefault="006E0CC5" w:rsidP="02231CFF">
      <w:pPr>
        <w:pStyle w:val="IW-Norml"/>
        <w:rPr>
          <w:rFonts w:asciiTheme="majorHAnsi" w:hAnsiTheme="majorHAnsi" w:cstheme="majorBidi"/>
        </w:rPr>
      </w:pPr>
    </w:p>
    <w:p w14:paraId="388AE07C" w14:textId="77777777" w:rsidR="006E0CC5" w:rsidRPr="0047055A" w:rsidRDefault="006E0CC5" w:rsidP="02231CFF">
      <w:pPr>
        <w:pStyle w:val="IW-Norml"/>
        <w:rPr>
          <w:rFonts w:asciiTheme="majorHAnsi" w:hAnsiTheme="majorHAnsi" w:cstheme="majorBidi"/>
        </w:rPr>
      </w:pPr>
      <w:r w:rsidRPr="02231CFF">
        <w:rPr>
          <w:rFonts w:asciiTheme="majorHAnsi" w:hAnsiTheme="majorHAnsi" w:cstheme="majorBidi"/>
        </w:rPr>
        <w:t>Ak kliknete Zrušiť, tak editor očistí tabuľku len od neželaných formátovacích znakov pôvodného dokumentu, ale ponechá štruktúru tabuľky v pôvodnej forme.</w:t>
      </w:r>
    </w:p>
    <w:p w14:paraId="42D2C0A6" w14:textId="77777777" w:rsidR="00D92E8C" w:rsidRPr="0047055A" w:rsidRDefault="00D92E8C" w:rsidP="02231CFF">
      <w:pPr>
        <w:pStyle w:val="IW-Norml"/>
        <w:rPr>
          <w:rFonts w:asciiTheme="majorHAnsi" w:hAnsiTheme="majorHAnsi" w:cstheme="majorBidi"/>
        </w:rPr>
      </w:pPr>
    </w:p>
    <w:p w14:paraId="2A3584B6" w14:textId="77777777" w:rsidR="00D92E8C" w:rsidRPr="0047055A" w:rsidRDefault="00D92E8C" w:rsidP="02231CFF">
      <w:pPr>
        <w:pStyle w:val="IW-Norml"/>
        <w:rPr>
          <w:rFonts w:asciiTheme="majorHAnsi" w:hAnsiTheme="majorHAnsi" w:cstheme="majorBidi"/>
        </w:rPr>
      </w:pPr>
      <w:r w:rsidRPr="02231CFF">
        <w:rPr>
          <w:rFonts w:asciiTheme="majorHAnsi" w:hAnsiTheme="majorHAnsi" w:cstheme="majorBidi"/>
        </w:rPr>
        <w:t xml:space="preserve">Tabuľka zostane v obsahu stránky zachovaná aj vtedy, ak použijete na vkladanie textu nástroj na vkladanie textu z Wordu / Excelu (CTRL + w) </w:t>
      </w:r>
      <w:r w:rsidR="00140319">
        <w:drawing>
          <wp:inline distT="0" distB="0" distL="0" distR="0" wp14:anchorId="014F18D0" wp14:editId="58269CC8">
            <wp:extent cx="209550" cy="247650"/>
            <wp:effectExtent l="0" t="0" r="0" b="0"/>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24"/>
                    <pic:cNvPicPr/>
                  </pic:nvPicPr>
                  <pic:blipFill>
                    <a:blip r:embed="rId112">
                      <a:extLst>
                        <a:ext uri="{28A0092B-C50C-407E-A947-70E740481C1C}">
                          <a14:useLocalDpi xmlns:a14="http://schemas.microsoft.com/office/drawing/2010/main" val="0"/>
                        </a:ext>
                      </a:extLst>
                    </a:blip>
                    <a:stretch>
                      <a:fillRect/>
                    </a:stretch>
                  </pic:blipFill>
                  <pic:spPr>
                    <a:xfrm>
                      <a:off x="0" y="0"/>
                      <a:ext cx="209550" cy="247650"/>
                    </a:xfrm>
                    <a:prstGeom prst="rect">
                      <a:avLst/>
                    </a:prstGeom>
                  </pic:spPr>
                </pic:pic>
              </a:graphicData>
            </a:graphic>
          </wp:inline>
        </w:drawing>
      </w:r>
      <w:r w:rsidRPr="02231CFF">
        <w:rPr>
          <w:rFonts w:asciiTheme="majorHAnsi" w:hAnsiTheme="majorHAnsi" w:cstheme="majorBidi"/>
        </w:rPr>
        <w:t>. V takom prípade sa vás systém už nebude pýtať, ale rovno vykoná vloženie tabuľky do stránky.</w:t>
      </w:r>
    </w:p>
    <w:p w14:paraId="6230FCE0" w14:textId="77777777" w:rsidR="00BA63EC" w:rsidRPr="0047055A" w:rsidRDefault="00BA63EC" w:rsidP="02231CFF">
      <w:pPr>
        <w:rPr>
          <w:rFonts w:asciiTheme="majorHAnsi" w:hAnsiTheme="majorHAnsi" w:cstheme="majorBidi"/>
        </w:rPr>
      </w:pPr>
    </w:p>
    <w:p w14:paraId="0C621783" w14:textId="0736B3D0" w:rsidR="006E0CC5" w:rsidRPr="0047055A" w:rsidRDefault="00FA6D34" w:rsidP="02231CFF">
      <w:pPr>
        <w:pStyle w:val="IW-Nadpis4"/>
        <w:numPr>
          <w:ilvl w:val="3"/>
          <w:numId w:val="0"/>
        </w:numPr>
        <w:rPr>
          <w:rFonts w:asciiTheme="majorHAnsi" w:hAnsiTheme="majorHAnsi"/>
        </w:rPr>
      </w:pPr>
      <w:bookmarkStart w:id="114" w:name="_Toc422924459"/>
      <w:r w:rsidRPr="02231CFF">
        <w:rPr>
          <w:rFonts w:asciiTheme="majorHAnsi" w:hAnsiTheme="majorHAnsi"/>
        </w:rPr>
        <w:t>Úprava existujúcej tabuľky</w:t>
      </w:r>
      <w:bookmarkEnd w:id="114"/>
    </w:p>
    <w:p w14:paraId="2A2CB2EA" w14:textId="77777777" w:rsidR="00FC3046" w:rsidRPr="0047055A" w:rsidRDefault="00FA6D34" w:rsidP="02231CFF">
      <w:pPr>
        <w:pStyle w:val="IW-Norml"/>
        <w:rPr>
          <w:rFonts w:asciiTheme="majorHAnsi" w:hAnsiTheme="majorHAnsi" w:cstheme="majorBidi"/>
        </w:rPr>
      </w:pPr>
      <w:r w:rsidRPr="02231CFF">
        <w:rPr>
          <w:rFonts w:asciiTheme="majorHAnsi" w:hAnsiTheme="majorHAnsi" w:cstheme="majorBidi"/>
        </w:rPr>
        <w:t>Ak potrebuje</w:t>
      </w:r>
      <w:r w:rsidR="00061A9C" w:rsidRPr="02231CFF">
        <w:rPr>
          <w:rFonts w:asciiTheme="majorHAnsi" w:hAnsiTheme="majorHAnsi" w:cstheme="majorBidi"/>
        </w:rPr>
        <w:t>t</w:t>
      </w:r>
      <w:r w:rsidRPr="02231CFF">
        <w:rPr>
          <w:rFonts w:asciiTheme="majorHAnsi" w:hAnsiTheme="majorHAnsi" w:cstheme="majorBidi"/>
        </w:rPr>
        <w:t>e nejakým spôsobom upraviť existujúcu tabuľku, ktorá sa na stránke nachádza, alebo ktorú s</w:t>
      </w:r>
      <w:r w:rsidR="00061A9C" w:rsidRPr="02231CFF">
        <w:rPr>
          <w:rFonts w:asciiTheme="majorHAnsi" w:hAnsiTheme="majorHAnsi" w:cstheme="majorBidi"/>
        </w:rPr>
        <w:t>t</w:t>
      </w:r>
      <w:r w:rsidRPr="02231CFF">
        <w:rPr>
          <w:rFonts w:asciiTheme="majorHAnsi" w:hAnsiTheme="majorHAnsi" w:cstheme="majorBidi"/>
        </w:rPr>
        <w:t xml:space="preserve">e tam práve vložili niektorým z </w:t>
      </w:r>
      <w:r w:rsidR="00A60E28" w:rsidRPr="02231CFF">
        <w:rPr>
          <w:rFonts w:asciiTheme="majorHAnsi" w:hAnsiTheme="majorHAnsi" w:cstheme="majorBidi"/>
        </w:rPr>
        <w:t>už</w:t>
      </w:r>
      <w:r w:rsidRPr="02231CFF">
        <w:rPr>
          <w:rFonts w:asciiTheme="majorHAnsi" w:hAnsiTheme="majorHAnsi" w:cstheme="majorBidi"/>
        </w:rPr>
        <w:t xml:space="preserve"> spomenutých spôsobov, tak </w:t>
      </w:r>
      <w:r w:rsidR="00061A9C" w:rsidRPr="02231CFF">
        <w:rPr>
          <w:rFonts w:asciiTheme="majorHAnsi" w:hAnsiTheme="majorHAnsi" w:cstheme="majorBidi"/>
        </w:rPr>
        <w:t xml:space="preserve">na jej úpravu </w:t>
      </w:r>
      <w:r w:rsidRPr="02231CFF">
        <w:rPr>
          <w:rFonts w:asciiTheme="majorHAnsi" w:hAnsiTheme="majorHAnsi" w:cstheme="majorBidi"/>
        </w:rPr>
        <w:t>má</w:t>
      </w:r>
      <w:r w:rsidR="00061A9C" w:rsidRPr="02231CFF">
        <w:rPr>
          <w:rFonts w:asciiTheme="majorHAnsi" w:hAnsiTheme="majorHAnsi" w:cstheme="majorBidi"/>
        </w:rPr>
        <w:t>t</w:t>
      </w:r>
      <w:r w:rsidRPr="02231CFF">
        <w:rPr>
          <w:rFonts w:asciiTheme="majorHAnsi" w:hAnsiTheme="majorHAnsi" w:cstheme="majorBidi"/>
        </w:rPr>
        <w:t>e k dispozícii viacero nástrojov.</w:t>
      </w:r>
    </w:p>
    <w:p w14:paraId="0FD888F0" w14:textId="77777777" w:rsidR="00FA6D34" w:rsidRPr="0047055A" w:rsidRDefault="00FA6D34" w:rsidP="02231CFF">
      <w:pPr>
        <w:pStyle w:val="IW-Norml"/>
        <w:rPr>
          <w:rFonts w:asciiTheme="majorHAnsi" w:hAnsiTheme="majorHAnsi" w:cstheme="majorBidi"/>
        </w:rPr>
      </w:pPr>
    </w:p>
    <w:p w14:paraId="010A0F12" w14:textId="77777777" w:rsidR="00FA6D34" w:rsidRPr="0047055A" w:rsidRDefault="00FA6D34" w:rsidP="02231CFF">
      <w:pPr>
        <w:pStyle w:val="IW-Norml"/>
        <w:rPr>
          <w:rFonts w:asciiTheme="majorHAnsi" w:hAnsiTheme="majorHAnsi" w:cstheme="majorBidi"/>
        </w:rPr>
      </w:pPr>
      <w:r w:rsidRPr="02231CFF">
        <w:rPr>
          <w:rFonts w:asciiTheme="majorHAnsi" w:hAnsiTheme="majorHAnsi" w:cstheme="majorBidi"/>
        </w:rPr>
        <w:t xml:space="preserve">Kliknutím do niektorej z buniek tabuľky pravým tlačidlom myši sa </w:t>
      </w:r>
      <w:r w:rsidR="00061A9C" w:rsidRPr="02231CFF">
        <w:rPr>
          <w:rFonts w:asciiTheme="majorHAnsi" w:hAnsiTheme="majorHAnsi" w:cstheme="majorBidi"/>
        </w:rPr>
        <w:t>v</w:t>
      </w:r>
      <w:r w:rsidRPr="02231CFF">
        <w:rPr>
          <w:rFonts w:asciiTheme="majorHAnsi" w:hAnsiTheme="majorHAnsi" w:cstheme="majorBidi"/>
        </w:rPr>
        <w:t>ám zobrazí kontextové menu.</w:t>
      </w:r>
    </w:p>
    <w:p w14:paraId="79F0DBA2" w14:textId="4E1838F1" w:rsidR="004C1320" w:rsidRDefault="0029743B" w:rsidP="004C1320">
      <w:pPr>
        <w:pStyle w:val="Obrzok"/>
      </w:pPr>
      <w:r>
        <w:drawing>
          <wp:inline distT="0" distB="0" distL="0" distR="0" wp14:anchorId="76639E03" wp14:editId="55FFADD5">
            <wp:extent cx="1892300" cy="2082800"/>
            <wp:effectExtent l="0" t="0" r="0" b="0"/>
            <wp:docPr id="1289567136" name="Picture 12895671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36"/>
                    <pic:cNvPicPr/>
                  </pic:nvPicPr>
                  <pic:blipFill>
                    <a:blip r:embed="rId113">
                      <a:extLst>
                        <a:ext uri="{28A0092B-C50C-407E-A947-70E740481C1C}">
                          <a14:useLocalDpi xmlns:a14="http://schemas.microsoft.com/office/drawing/2010/main" val="0"/>
                        </a:ext>
                      </a:extLst>
                    </a:blip>
                    <a:stretch>
                      <a:fillRect/>
                    </a:stretch>
                  </pic:blipFill>
                  <pic:spPr>
                    <a:xfrm>
                      <a:off x="0" y="0"/>
                      <a:ext cx="1892300" cy="2082800"/>
                    </a:xfrm>
                    <a:prstGeom prst="rect">
                      <a:avLst/>
                    </a:prstGeom>
                  </pic:spPr>
                </pic:pic>
              </a:graphicData>
            </a:graphic>
          </wp:inline>
        </w:drawing>
      </w:r>
    </w:p>
    <w:p w14:paraId="2826DB9A" w14:textId="7F21660F" w:rsidR="00140319"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43</w:t>
      </w:r>
      <w:r w:rsidRPr="02231CFF">
        <w:rPr>
          <w:noProof/>
        </w:rPr>
        <w:fldChar w:fldCharType="end"/>
      </w:r>
      <w:r>
        <w:t xml:space="preserve"> Kontextové menu pre tabuľky</w:t>
      </w:r>
    </w:p>
    <w:p w14:paraId="01C2529F" w14:textId="1B6DCCAC" w:rsidR="00624BC7" w:rsidRDefault="00624BC7" w:rsidP="02231CFF">
      <w:pPr>
        <w:pStyle w:val="IW-Norml"/>
        <w:rPr>
          <w:rFonts w:asciiTheme="majorHAnsi" w:hAnsiTheme="majorHAnsi" w:cstheme="majorBidi"/>
        </w:rPr>
      </w:pPr>
    </w:p>
    <w:p w14:paraId="66A743AE" w14:textId="1B6DCCAC" w:rsidR="00624BC7" w:rsidRDefault="00624BC7" w:rsidP="02231CFF">
      <w:pPr>
        <w:pStyle w:val="IW-Norml"/>
        <w:rPr>
          <w:rFonts w:asciiTheme="majorHAnsi" w:hAnsiTheme="majorHAnsi" w:cstheme="majorBidi"/>
        </w:rPr>
      </w:pPr>
    </w:p>
    <w:p w14:paraId="1138C284" w14:textId="77777777" w:rsidR="00C76EB9" w:rsidRDefault="00C76EB9" w:rsidP="02231CFF">
      <w:pPr>
        <w:pStyle w:val="IW-Norml"/>
        <w:rPr>
          <w:rFonts w:asciiTheme="majorHAnsi" w:hAnsiTheme="majorHAnsi" w:cstheme="majorBidi"/>
        </w:rPr>
      </w:pPr>
    </w:p>
    <w:p w14:paraId="7665E70E" w14:textId="77777777" w:rsidR="00C76EB9" w:rsidRDefault="00C76EB9" w:rsidP="02231CFF">
      <w:pPr>
        <w:pStyle w:val="IW-Norml"/>
        <w:rPr>
          <w:rFonts w:asciiTheme="majorHAnsi" w:hAnsiTheme="majorHAnsi" w:cstheme="majorBidi"/>
        </w:rPr>
      </w:pPr>
    </w:p>
    <w:p w14:paraId="3883D4DF" w14:textId="77777777" w:rsidR="00C76EB9" w:rsidRDefault="00C76EB9" w:rsidP="02231CFF">
      <w:pPr>
        <w:pStyle w:val="IW-Norml"/>
        <w:rPr>
          <w:rFonts w:asciiTheme="majorHAnsi" w:hAnsiTheme="majorHAnsi" w:cstheme="majorBidi"/>
        </w:rPr>
      </w:pPr>
    </w:p>
    <w:p w14:paraId="57305E96" w14:textId="1B6DCCAC" w:rsidR="00624BC7" w:rsidRDefault="00624BC7" w:rsidP="02231CFF">
      <w:pPr>
        <w:pStyle w:val="IW-Norml"/>
        <w:rPr>
          <w:rFonts w:asciiTheme="majorHAnsi" w:hAnsiTheme="majorHAnsi" w:cstheme="majorBidi"/>
        </w:rPr>
      </w:pPr>
    </w:p>
    <w:p w14:paraId="75C36ACC" w14:textId="77777777" w:rsidR="00C131CF" w:rsidRPr="0047055A" w:rsidRDefault="00C131CF" w:rsidP="02231CFF">
      <w:pPr>
        <w:pStyle w:val="IW-Norml"/>
        <w:rPr>
          <w:rFonts w:asciiTheme="majorHAnsi" w:hAnsiTheme="majorHAnsi" w:cstheme="majorBidi"/>
        </w:rPr>
      </w:pPr>
      <w:r w:rsidRPr="02231CFF">
        <w:rPr>
          <w:rFonts w:asciiTheme="majorHAnsi" w:hAnsiTheme="majorHAnsi" w:cstheme="majorBidi"/>
        </w:rPr>
        <w:t>Pre vymazanie alebo pridanie ďalšieho riadka slúži podmenu položky Riadok:</w:t>
      </w:r>
    </w:p>
    <w:p w14:paraId="64E51BBA" w14:textId="21003558" w:rsidR="004C1320" w:rsidRDefault="00120B8E" w:rsidP="004C1320">
      <w:pPr>
        <w:pStyle w:val="Obrzok"/>
      </w:pPr>
      <w:r>
        <w:drawing>
          <wp:inline distT="0" distB="0" distL="0" distR="0" wp14:anchorId="6585C489" wp14:editId="789A28B4">
            <wp:extent cx="1892300" cy="1104900"/>
            <wp:effectExtent l="0" t="0" r="0" b="0"/>
            <wp:docPr id="1289567147" name="Picture 1289567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47"/>
                    <pic:cNvPicPr/>
                  </pic:nvPicPr>
                  <pic:blipFill>
                    <a:blip r:embed="rId114">
                      <a:extLst>
                        <a:ext uri="{28A0092B-C50C-407E-A947-70E740481C1C}">
                          <a14:useLocalDpi xmlns:a14="http://schemas.microsoft.com/office/drawing/2010/main" val="0"/>
                        </a:ext>
                      </a:extLst>
                    </a:blip>
                    <a:stretch>
                      <a:fillRect/>
                    </a:stretch>
                  </pic:blipFill>
                  <pic:spPr>
                    <a:xfrm>
                      <a:off x="0" y="0"/>
                      <a:ext cx="1892300" cy="1104900"/>
                    </a:xfrm>
                    <a:prstGeom prst="rect">
                      <a:avLst/>
                    </a:prstGeom>
                  </pic:spPr>
                </pic:pic>
              </a:graphicData>
            </a:graphic>
          </wp:inline>
        </w:drawing>
      </w:r>
    </w:p>
    <w:p w14:paraId="4465A615" w14:textId="505D6A68" w:rsidR="00061A9C" w:rsidRPr="004C1320" w:rsidRDefault="004C1320" w:rsidP="004C1320">
      <w:pPr>
        <w:pStyle w:val="Caption"/>
      </w:pPr>
      <w:r>
        <w:t>Obrázo</w:t>
      </w:r>
      <w:r w:rsidR="000B5908">
        <w:t>k</w:t>
      </w:r>
      <w:r>
        <w:t xml:space="preserve">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44</w:t>
      </w:r>
      <w:r w:rsidRPr="02231CFF">
        <w:rPr>
          <w:noProof/>
        </w:rPr>
        <w:fldChar w:fldCharType="end"/>
      </w:r>
      <w:r>
        <w:t xml:space="preserve"> </w:t>
      </w:r>
      <w:proofErr w:type="spellStart"/>
      <w:r>
        <w:t>Podmenu</w:t>
      </w:r>
      <w:proofErr w:type="spellEnd"/>
      <w:r>
        <w:t xml:space="preserve"> pre položku Riadok</w:t>
      </w:r>
    </w:p>
    <w:p w14:paraId="702E8176" w14:textId="1B6DCCAC" w:rsidR="00624BC7" w:rsidRDefault="00624BC7" w:rsidP="02231CFF">
      <w:pPr>
        <w:pStyle w:val="IW-Norml"/>
        <w:rPr>
          <w:rFonts w:asciiTheme="majorHAnsi" w:hAnsiTheme="majorHAnsi" w:cstheme="majorBidi"/>
        </w:rPr>
      </w:pPr>
    </w:p>
    <w:p w14:paraId="0AA1429B" w14:textId="77777777" w:rsidR="00FA6D34" w:rsidRPr="0047055A" w:rsidRDefault="00C131CF" w:rsidP="02231CFF">
      <w:pPr>
        <w:pStyle w:val="IW-Norml"/>
        <w:rPr>
          <w:rFonts w:asciiTheme="majorHAnsi" w:hAnsiTheme="majorHAnsi" w:cstheme="majorBidi"/>
        </w:rPr>
      </w:pPr>
      <w:r w:rsidRPr="02231CFF">
        <w:rPr>
          <w:rFonts w:asciiTheme="majorHAnsi" w:hAnsiTheme="majorHAnsi" w:cstheme="majorBidi"/>
        </w:rPr>
        <w:t>Pre vkladanie alebo zmazanie stĺpca slúži podmenu položky Stĺpec:</w:t>
      </w:r>
    </w:p>
    <w:p w14:paraId="6784F904" w14:textId="121A0EAE" w:rsidR="004C1320" w:rsidRDefault="001D45F8" w:rsidP="004C1320">
      <w:pPr>
        <w:pStyle w:val="Obrzok"/>
      </w:pPr>
      <w:r>
        <w:drawing>
          <wp:inline distT="0" distB="0" distL="0" distR="0" wp14:anchorId="7D643C59" wp14:editId="33478C7A">
            <wp:extent cx="1905000" cy="1066800"/>
            <wp:effectExtent l="0" t="0" r="0" b="0"/>
            <wp:docPr id="1289567148" name="Picture 1289567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48"/>
                    <pic:cNvPicPr/>
                  </pic:nvPicPr>
                  <pic:blipFill>
                    <a:blip r:embed="rId115">
                      <a:extLst>
                        <a:ext uri="{28A0092B-C50C-407E-A947-70E740481C1C}">
                          <a14:useLocalDpi xmlns:a14="http://schemas.microsoft.com/office/drawing/2010/main" val="0"/>
                        </a:ext>
                      </a:extLst>
                    </a:blip>
                    <a:stretch>
                      <a:fillRect/>
                    </a:stretch>
                  </pic:blipFill>
                  <pic:spPr>
                    <a:xfrm>
                      <a:off x="0" y="0"/>
                      <a:ext cx="1905000" cy="1066800"/>
                    </a:xfrm>
                    <a:prstGeom prst="rect">
                      <a:avLst/>
                    </a:prstGeom>
                  </pic:spPr>
                </pic:pic>
              </a:graphicData>
            </a:graphic>
          </wp:inline>
        </w:drawing>
      </w:r>
    </w:p>
    <w:p w14:paraId="7351FDF2" w14:textId="7B5B2AF2" w:rsidR="00EF4278"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45</w:t>
      </w:r>
      <w:r w:rsidRPr="02231CFF">
        <w:rPr>
          <w:noProof/>
        </w:rPr>
        <w:fldChar w:fldCharType="end"/>
      </w:r>
      <w:r>
        <w:t xml:space="preserve"> </w:t>
      </w:r>
      <w:proofErr w:type="spellStart"/>
      <w:r>
        <w:t>Podmenu</w:t>
      </w:r>
      <w:proofErr w:type="spellEnd"/>
      <w:r>
        <w:t xml:space="preserve"> pre položku Stĺpec</w:t>
      </w:r>
    </w:p>
    <w:p w14:paraId="42E4D284" w14:textId="1B6DCCAC" w:rsidR="00624BC7" w:rsidRDefault="00624BC7" w:rsidP="02231CFF">
      <w:pPr>
        <w:pStyle w:val="IW-Norml"/>
        <w:rPr>
          <w:rFonts w:asciiTheme="majorHAnsi" w:hAnsiTheme="majorHAnsi" w:cstheme="majorBidi"/>
        </w:rPr>
      </w:pPr>
    </w:p>
    <w:p w14:paraId="2B88118B" w14:textId="77777777" w:rsidR="004D5681" w:rsidRPr="0047055A" w:rsidRDefault="004D5681" w:rsidP="02231CFF">
      <w:pPr>
        <w:pStyle w:val="IW-Norml"/>
        <w:rPr>
          <w:rFonts w:asciiTheme="majorHAnsi" w:hAnsiTheme="majorHAnsi" w:cstheme="majorBidi"/>
        </w:rPr>
      </w:pPr>
      <w:r w:rsidRPr="02231CFF">
        <w:rPr>
          <w:rFonts w:asciiTheme="majorHAnsi" w:hAnsiTheme="majorHAnsi" w:cstheme="majorBidi"/>
        </w:rPr>
        <w:t>Pokiaľ chcete zlúčiť dve susedné bunky</w:t>
      </w:r>
      <w:r w:rsidR="00061A9C" w:rsidRPr="02231CFF">
        <w:rPr>
          <w:rFonts w:asciiTheme="majorHAnsi" w:hAnsiTheme="majorHAnsi" w:cstheme="majorBidi"/>
        </w:rPr>
        <w:t xml:space="preserve"> (v rámci riadka)</w:t>
      </w:r>
      <w:r w:rsidRPr="02231CFF">
        <w:rPr>
          <w:rFonts w:asciiTheme="majorHAnsi" w:hAnsiTheme="majorHAnsi" w:cstheme="majorBidi"/>
        </w:rPr>
        <w:t>, tak musíte označiť ich obsah, kliknúť pravým tlačidlom na tento označený obsah a zvoliť položku Zlúčiť bunky.</w:t>
      </w:r>
    </w:p>
    <w:p w14:paraId="1E15D93D" w14:textId="68E11183" w:rsidR="004C1320" w:rsidRDefault="00F325E8" w:rsidP="004C1320">
      <w:pPr>
        <w:pStyle w:val="Obrzok"/>
      </w:pPr>
      <w:r>
        <w:rPr>
          <w:rFonts w:cstheme="majorHAnsi"/>
        </w:rPr>
        <w:lastRenderedPageBreak/>
        <w:drawing>
          <wp:anchor distT="0" distB="0" distL="114300" distR="114300" simplePos="0" relativeHeight="251658255" behindDoc="0" locked="0" layoutInCell="1" allowOverlap="1" wp14:anchorId="4FA0294C" wp14:editId="7A3FFCC1">
            <wp:simplePos x="0" y="0"/>
            <wp:positionH relativeFrom="column">
              <wp:posOffset>3671089</wp:posOffset>
            </wp:positionH>
            <wp:positionV relativeFrom="paragraph">
              <wp:posOffset>2345656</wp:posOffset>
            </wp:positionV>
            <wp:extent cx="173905" cy="173905"/>
            <wp:effectExtent l="0" t="0" r="0" b="0"/>
            <wp:wrapNone/>
            <wp:docPr id="140" name="Graphic 140"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r w:rsidR="00CF2A4F" w:rsidRPr="00CF2A4F">
        <w:t xml:space="preserve"> </w:t>
      </w:r>
      <w:r w:rsidR="00CF2A4F" w:rsidRPr="00CF2A4F">
        <w:drawing>
          <wp:inline distT="0" distB="0" distL="0" distR="0" wp14:anchorId="78A965FC" wp14:editId="43FDF02A">
            <wp:extent cx="3313569" cy="2215148"/>
            <wp:effectExtent l="0" t="0" r="1270" b="0"/>
            <wp:docPr id="1289567156" name="Picture 1289567156"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56" name="Picture 1289567156" descr="Application, table&#10;&#10;Description automatically generated"/>
                    <pic:cNvPicPr/>
                  </pic:nvPicPr>
                  <pic:blipFill>
                    <a:blip r:embed="rId116"/>
                    <a:stretch>
                      <a:fillRect/>
                    </a:stretch>
                  </pic:blipFill>
                  <pic:spPr>
                    <a:xfrm>
                      <a:off x="0" y="0"/>
                      <a:ext cx="3329919" cy="2226078"/>
                    </a:xfrm>
                    <a:prstGeom prst="rect">
                      <a:avLst/>
                    </a:prstGeom>
                  </pic:spPr>
                </pic:pic>
              </a:graphicData>
            </a:graphic>
          </wp:inline>
        </w:drawing>
      </w:r>
    </w:p>
    <w:p w14:paraId="473BC789" w14:textId="27AE5368" w:rsidR="00EF4278" w:rsidRPr="0047055A" w:rsidRDefault="004C1320" w:rsidP="004C1320">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46</w:t>
      </w:r>
      <w:r w:rsidRPr="02231CFF">
        <w:rPr>
          <w:noProof/>
        </w:rPr>
        <w:fldChar w:fldCharType="end"/>
      </w:r>
      <w:r>
        <w:t xml:space="preserve"> Kontextové menu pre zlúčenie buniek</w:t>
      </w:r>
    </w:p>
    <w:p w14:paraId="5B62AC75" w14:textId="77777777" w:rsidR="004D5681" w:rsidRPr="0047055A" w:rsidRDefault="004D5681" w:rsidP="02231CFF">
      <w:pPr>
        <w:rPr>
          <w:rFonts w:asciiTheme="majorHAnsi" w:hAnsiTheme="majorHAnsi" w:cstheme="majorBidi"/>
        </w:rPr>
      </w:pPr>
    </w:p>
    <w:p w14:paraId="737EEE99" w14:textId="77777777" w:rsidR="004D5681" w:rsidRPr="0047055A" w:rsidRDefault="004D5681" w:rsidP="02231CFF">
      <w:pPr>
        <w:pStyle w:val="IW-Norml"/>
        <w:rPr>
          <w:rFonts w:asciiTheme="majorHAnsi" w:hAnsiTheme="majorHAnsi" w:cstheme="majorBidi"/>
        </w:rPr>
      </w:pPr>
      <w:r w:rsidRPr="02231CFF">
        <w:rPr>
          <w:rFonts w:asciiTheme="majorHAnsi" w:hAnsiTheme="majorHAnsi" w:cstheme="majorBidi"/>
        </w:rPr>
        <w:t xml:space="preserve">Obsah buniek sa potom zlúči </w:t>
      </w:r>
      <w:r w:rsidR="00061A9C" w:rsidRPr="02231CFF">
        <w:rPr>
          <w:rFonts w:asciiTheme="majorHAnsi" w:hAnsiTheme="majorHAnsi" w:cstheme="majorBidi"/>
        </w:rPr>
        <w:t xml:space="preserve">do jednej </w:t>
      </w:r>
      <w:r w:rsidRPr="02231CFF">
        <w:rPr>
          <w:rFonts w:asciiTheme="majorHAnsi" w:hAnsiTheme="majorHAnsi" w:cstheme="majorBidi"/>
        </w:rPr>
        <w:t>a vy ho môžete ďalej upravovať.</w:t>
      </w:r>
    </w:p>
    <w:p w14:paraId="67946B93" w14:textId="77777777" w:rsidR="00371FAE" w:rsidRDefault="002839D3" w:rsidP="00371FAE">
      <w:pPr>
        <w:pStyle w:val="Obrzok"/>
      </w:pPr>
      <w:r>
        <w:drawing>
          <wp:inline distT="0" distB="0" distL="0" distR="0" wp14:anchorId="1093609B" wp14:editId="2992690A">
            <wp:extent cx="1666875" cy="876300"/>
            <wp:effectExtent l="0" t="0" r="9525" b="0"/>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17">
                      <a:extLst>
                        <a:ext uri="{28A0092B-C50C-407E-A947-70E740481C1C}">
                          <a14:useLocalDpi xmlns:a14="http://schemas.microsoft.com/office/drawing/2010/main" val="0"/>
                        </a:ext>
                      </a:extLst>
                    </a:blip>
                    <a:stretch>
                      <a:fillRect/>
                    </a:stretch>
                  </pic:blipFill>
                  <pic:spPr>
                    <a:xfrm>
                      <a:off x="0" y="0"/>
                      <a:ext cx="1666875" cy="876300"/>
                    </a:xfrm>
                    <a:prstGeom prst="rect">
                      <a:avLst/>
                    </a:prstGeom>
                  </pic:spPr>
                </pic:pic>
              </a:graphicData>
            </a:graphic>
          </wp:inline>
        </w:drawing>
      </w:r>
    </w:p>
    <w:p w14:paraId="43EFDA51" w14:textId="2ED3223D" w:rsidR="00EF4278" w:rsidRPr="0047055A" w:rsidRDefault="00371FAE" w:rsidP="00371FAE">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47</w:t>
      </w:r>
      <w:r w:rsidRPr="02231CFF">
        <w:rPr>
          <w:noProof/>
        </w:rPr>
        <w:fldChar w:fldCharType="end"/>
      </w:r>
      <w:r>
        <w:t xml:space="preserve"> Zlúčené bunky v tabuľke</w:t>
      </w:r>
    </w:p>
    <w:p w14:paraId="019BC27F" w14:textId="1B6DCCAC" w:rsidR="00624BC7" w:rsidRDefault="00624BC7" w:rsidP="02231CFF">
      <w:pPr>
        <w:pStyle w:val="IW-Norml"/>
        <w:rPr>
          <w:rFonts w:asciiTheme="majorHAnsi" w:hAnsiTheme="majorHAnsi" w:cstheme="majorBidi"/>
        </w:rPr>
      </w:pPr>
    </w:p>
    <w:p w14:paraId="28A83418" w14:textId="1B6DCCAC" w:rsidR="00624BC7" w:rsidRDefault="00624BC7" w:rsidP="02231CFF">
      <w:pPr>
        <w:pStyle w:val="IW-Norml"/>
        <w:rPr>
          <w:rFonts w:asciiTheme="majorHAnsi" w:hAnsiTheme="majorHAnsi" w:cstheme="majorBidi"/>
        </w:rPr>
      </w:pPr>
    </w:p>
    <w:p w14:paraId="63972F30" w14:textId="77777777" w:rsidR="00FE798D" w:rsidRPr="0047055A" w:rsidRDefault="00D00E4A" w:rsidP="02231CFF">
      <w:pPr>
        <w:pStyle w:val="IW-Norml"/>
        <w:rPr>
          <w:rFonts w:asciiTheme="majorHAnsi" w:hAnsiTheme="majorHAnsi" w:cstheme="majorBidi"/>
        </w:rPr>
      </w:pPr>
      <w:r w:rsidRPr="02231CFF">
        <w:rPr>
          <w:rFonts w:asciiTheme="majorHAnsi" w:hAnsiTheme="majorHAnsi" w:cstheme="majorBidi"/>
        </w:rPr>
        <w:t xml:space="preserve">Pokiaľ chcete odstrániť pôvodné orámovanie tabuľky, zmeniť odsadenie buniek, alebo urobiť tabuľku farebnú kliknite na položku "Vlastnosti tabuľky". Zobrazí sa vám dialógové okno, </w:t>
      </w:r>
      <w:r w:rsidR="00FE798D" w:rsidRPr="02231CFF">
        <w:rPr>
          <w:rFonts w:asciiTheme="majorHAnsi" w:hAnsiTheme="majorHAnsi" w:cstheme="majorBidi"/>
        </w:rPr>
        <w:t xml:space="preserve">v ktorom môžete </w:t>
      </w:r>
      <w:r w:rsidRPr="02231CFF">
        <w:rPr>
          <w:rFonts w:asciiTheme="majorHAnsi" w:hAnsiTheme="majorHAnsi" w:cstheme="majorBidi"/>
        </w:rPr>
        <w:t xml:space="preserve">zmeniť </w:t>
      </w:r>
      <w:r w:rsidR="00FE798D" w:rsidRPr="02231CFF">
        <w:rPr>
          <w:rFonts w:asciiTheme="majorHAnsi" w:hAnsiTheme="majorHAnsi" w:cstheme="majorBidi"/>
        </w:rPr>
        <w:t xml:space="preserve">rôzne parametre tabuľky okrem </w:t>
      </w:r>
      <w:r w:rsidRPr="02231CFF">
        <w:rPr>
          <w:rFonts w:asciiTheme="majorHAnsi" w:hAnsiTheme="majorHAnsi" w:cstheme="majorBidi"/>
        </w:rPr>
        <w:t>počt</w:t>
      </w:r>
      <w:r w:rsidR="00FE798D" w:rsidRPr="02231CFF">
        <w:rPr>
          <w:rFonts w:asciiTheme="majorHAnsi" w:hAnsiTheme="majorHAnsi" w:cstheme="majorBidi"/>
        </w:rPr>
        <w:t>u</w:t>
      </w:r>
      <w:r w:rsidRPr="02231CFF">
        <w:rPr>
          <w:rFonts w:asciiTheme="majorHAnsi" w:hAnsiTheme="majorHAnsi" w:cstheme="majorBidi"/>
        </w:rPr>
        <w:t xml:space="preserve"> riadkov a stĺpcov tabuľky (t</w:t>
      </w:r>
      <w:r w:rsidR="00061A9C" w:rsidRPr="02231CFF">
        <w:rPr>
          <w:rFonts w:asciiTheme="majorHAnsi" w:hAnsiTheme="majorHAnsi" w:cstheme="majorBidi"/>
        </w:rPr>
        <w:t>i</w:t>
      </w:r>
      <w:r w:rsidRPr="02231CFF">
        <w:rPr>
          <w:rFonts w:asciiTheme="majorHAnsi" w:hAnsiTheme="majorHAnsi" w:cstheme="majorBidi"/>
        </w:rPr>
        <w:t xml:space="preserve">e sa </w:t>
      </w:r>
      <w:r w:rsidR="00FE798D" w:rsidRPr="02231CFF">
        <w:rPr>
          <w:rFonts w:asciiTheme="majorHAnsi" w:hAnsiTheme="majorHAnsi" w:cstheme="majorBidi"/>
        </w:rPr>
        <w:t>upravuj</w:t>
      </w:r>
      <w:r w:rsidR="00061A9C" w:rsidRPr="02231CFF">
        <w:rPr>
          <w:rFonts w:asciiTheme="majorHAnsi" w:hAnsiTheme="majorHAnsi" w:cstheme="majorBidi"/>
        </w:rPr>
        <w:t>ú</w:t>
      </w:r>
      <w:r w:rsidRPr="02231CFF">
        <w:rPr>
          <w:rFonts w:asciiTheme="majorHAnsi" w:hAnsiTheme="majorHAnsi" w:cstheme="majorBidi"/>
        </w:rPr>
        <w:t xml:space="preserve"> </w:t>
      </w:r>
      <w:r w:rsidR="00061A9C" w:rsidRPr="02231CFF">
        <w:rPr>
          <w:rFonts w:asciiTheme="majorHAnsi" w:hAnsiTheme="majorHAnsi" w:cstheme="majorBidi"/>
        </w:rPr>
        <w:t xml:space="preserve">už </w:t>
      </w:r>
      <w:r w:rsidRPr="02231CFF">
        <w:rPr>
          <w:rFonts w:asciiTheme="majorHAnsi" w:hAnsiTheme="majorHAnsi" w:cstheme="majorBidi"/>
        </w:rPr>
        <w:t>spomenutým spôsobom</w:t>
      </w:r>
      <w:r w:rsidR="00061A9C" w:rsidRPr="02231CFF">
        <w:rPr>
          <w:rFonts w:asciiTheme="majorHAnsi" w:hAnsiTheme="majorHAnsi" w:cstheme="majorBidi"/>
        </w:rPr>
        <w:t xml:space="preserve"> na predchádzajúcej strane</w:t>
      </w:r>
      <w:r w:rsidRPr="02231CFF">
        <w:rPr>
          <w:rFonts w:asciiTheme="majorHAnsi" w:hAnsiTheme="majorHAnsi" w:cstheme="majorBidi"/>
        </w:rPr>
        <w:t>).</w:t>
      </w:r>
    </w:p>
    <w:p w14:paraId="39FA3581" w14:textId="20483F6C" w:rsidR="00371FAE" w:rsidRDefault="00B741D2" w:rsidP="00371FAE">
      <w:pPr>
        <w:pStyle w:val="Obrzok"/>
      </w:pPr>
      <w:r>
        <w:lastRenderedPageBreak/>
        <w:drawing>
          <wp:inline distT="0" distB="0" distL="0" distR="0" wp14:anchorId="21C8B55B" wp14:editId="5EC76879">
            <wp:extent cx="2970574" cy="3972484"/>
            <wp:effectExtent l="0" t="0" r="1270" b="3175"/>
            <wp:docPr id="1289567157" name="Picture 1289567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57"/>
                    <pic:cNvPicPr/>
                  </pic:nvPicPr>
                  <pic:blipFill>
                    <a:blip r:embed="rId118">
                      <a:extLst>
                        <a:ext uri="{28A0092B-C50C-407E-A947-70E740481C1C}">
                          <a14:useLocalDpi xmlns:a14="http://schemas.microsoft.com/office/drawing/2010/main" val="0"/>
                        </a:ext>
                      </a:extLst>
                    </a:blip>
                    <a:stretch>
                      <a:fillRect/>
                    </a:stretch>
                  </pic:blipFill>
                  <pic:spPr>
                    <a:xfrm>
                      <a:off x="0" y="0"/>
                      <a:ext cx="2970574" cy="3972484"/>
                    </a:xfrm>
                    <a:prstGeom prst="rect">
                      <a:avLst/>
                    </a:prstGeom>
                  </pic:spPr>
                </pic:pic>
              </a:graphicData>
            </a:graphic>
          </wp:inline>
        </w:drawing>
      </w:r>
    </w:p>
    <w:p w14:paraId="4EE37360" w14:textId="0CC30810" w:rsidR="00D00E4A" w:rsidRPr="00371FAE" w:rsidRDefault="00371FAE" w:rsidP="00371FAE">
      <w:pPr>
        <w:pStyle w:val="Caption"/>
      </w:pPr>
      <w:r>
        <w:t>Obrázo</w:t>
      </w:r>
      <w:r w:rsidR="000B5908">
        <w:t>k</w:t>
      </w:r>
      <w:r>
        <w:t xml:space="preserve">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48</w:t>
      </w:r>
      <w:r w:rsidRPr="02231CFF">
        <w:rPr>
          <w:noProof/>
        </w:rPr>
        <w:fldChar w:fldCharType="end"/>
      </w:r>
      <w:r>
        <w:t xml:space="preserve"> Dialógové okno pre vlastnosti tabuľky</w:t>
      </w:r>
    </w:p>
    <w:p w14:paraId="6F54FAFD" w14:textId="3A407847" w:rsidR="000A2BDE" w:rsidRDefault="000A2BDE" w:rsidP="02231CFF">
      <w:pPr>
        <w:pStyle w:val="IW-Norml"/>
        <w:rPr>
          <w:rFonts w:asciiTheme="majorHAnsi" w:hAnsiTheme="majorHAnsi" w:cstheme="majorBidi"/>
        </w:rPr>
      </w:pPr>
    </w:p>
    <w:p w14:paraId="06CDF7BB" w14:textId="77777777" w:rsidR="00DB54DC" w:rsidRPr="0047055A" w:rsidRDefault="00DB54DC" w:rsidP="02231CFF">
      <w:pPr>
        <w:pStyle w:val="IW-Norml"/>
        <w:rPr>
          <w:rFonts w:asciiTheme="majorHAnsi" w:hAnsiTheme="majorHAnsi" w:cstheme="majorBidi"/>
        </w:rPr>
      </w:pPr>
      <w:r w:rsidRPr="02231CFF">
        <w:rPr>
          <w:rFonts w:asciiTheme="majorHAnsi" w:hAnsiTheme="majorHAnsi" w:cstheme="majorBidi"/>
        </w:rPr>
        <w:t>Pokiaľ chce</w:t>
      </w:r>
      <w:r w:rsidR="00271641" w:rsidRPr="02231CFF">
        <w:rPr>
          <w:rFonts w:asciiTheme="majorHAnsi" w:hAnsiTheme="majorHAnsi" w:cstheme="majorBidi"/>
        </w:rPr>
        <w:t>te</w:t>
      </w:r>
      <w:r w:rsidRPr="02231CFF">
        <w:rPr>
          <w:rFonts w:asciiTheme="majorHAnsi" w:hAnsiTheme="majorHAnsi" w:cstheme="majorBidi"/>
        </w:rPr>
        <w:t xml:space="preserve">, aby sa tabuľka </w:t>
      </w:r>
      <w:r w:rsidR="00271641" w:rsidRPr="02231CFF">
        <w:rPr>
          <w:rFonts w:asciiTheme="majorHAnsi" w:hAnsiTheme="majorHAnsi" w:cstheme="majorBidi"/>
        </w:rPr>
        <w:t xml:space="preserve">svojou </w:t>
      </w:r>
      <w:r w:rsidRPr="02231CFF">
        <w:rPr>
          <w:rFonts w:asciiTheme="majorHAnsi" w:hAnsiTheme="majorHAnsi" w:cstheme="majorBidi"/>
        </w:rPr>
        <w:t xml:space="preserve">šírkou prispôsobovala obsahu, tak </w:t>
      </w:r>
      <w:r w:rsidR="00271641" w:rsidRPr="02231CFF">
        <w:rPr>
          <w:rFonts w:asciiTheme="majorHAnsi" w:hAnsiTheme="majorHAnsi" w:cstheme="majorBidi"/>
        </w:rPr>
        <w:t xml:space="preserve">sa </w:t>
      </w:r>
      <w:r w:rsidRPr="02231CFF">
        <w:rPr>
          <w:rFonts w:asciiTheme="majorHAnsi" w:hAnsiTheme="majorHAnsi" w:cstheme="majorBidi"/>
        </w:rPr>
        <w:t>šírk</w:t>
      </w:r>
      <w:r w:rsidR="00271641" w:rsidRPr="02231CFF">
        <w:rPr>
          <w:rFonts w:asciiTheme="majorHAnsi" w:hAnsiTheme="majorHAnsi" w:cstheme="majorBidi"/>
        </w:rPr>
        <w:t xml:space="preserve">a tabuľky </w:t>
      </w:r>
      <w:r w:rsidRPr="02231CFF">
        <w:rPr>
          <w:rFonts w:asciiTheme="majorHAnsi" w:hAnsiTheme="majorHAnsi" w:cstheme="majorBidi"/>
        </w:rPr>
        <w:t>zadávať nemusí (vymaž</w:t>
      </w:r>
      <w:r w:rsidR="00271641" w:rsidRPr="02231CFF">
        <w:rPr>
          <w:rFonts w:asciiTheme="majorHAnsi" w:hAnsiTheme="majorHAnsi" w:cstheme="majorBidi"/>
        </w:rPr>
        <w:t>t</w:t>
      </w:r>
      <w:r w:rsidRPr="02231CFF">
        <w:rPr>
          <w:rFonts w:asciiTheme="majorHAnsi" w:hAnsiTheme="majorHAnsi" w:cstheme="majorBidi"/>
        </w:rPr>
        <w:t>e hodnotu). Ak chce</w:t>
      </w:r>
      <w:r w:rsidR="00271641" w:rsidRPr="02231CFF">
        <w:rPr>
          <w:rFonts w:asciiTheme="majorHAnsi" w:hAnsiTheme="majorHAnsi" w:cstheme="majorBidi"/>
        </w:rPr>
        <w:t>te</w:t>
      </w:r>
      <w:r w:rsidRPr="02231CFF">
        <w:rPr>
          <w:rFonts w:asciiTheme="majorHAnsi" w:hAnsiTheme="majorHAnsi" w:cstheme="majorBidi"/>
        </w:rPr>
        <w:t xml:space="preserve">, aby bola </w:t>
      </w:r>
      <w:r w:rsidR="00B77567" w:rsidRPr="02231CFF">
        <w:rPr>
          <w:rFonts w:asciiTheme="majorHAnsi" w:hAnsiTheme="majorHAnsi" w:cstheme="majorBidi"/>
        </w:rPr>
        <w:t xml:space="preserve">tabuľka </w:t>
      </w:r>
      <w:r w:rsidRPr="02231CFF">
        <w:rPr>
          <w:rFonts w:asciiTheme="majorHAnsi" w:hAnsiTheme="majorHAnsi" w:cstheme="majorBidi"/>
        </w:rPr>
        <w:t>na celú šírku stránky, tak môže</w:t>
      </w:r>
      <w:r w:rsidR="00271641" w:rsidRPr="02231CFF">
        <w:rPr>
          <w:rFonts w:asciiTheme="majorHAnsi" w:hAnsiTheme="majorHAnsi" w:cstheme="majorBidi"/>
        </w:rPr>
        <w:t>te</w:t>
      </w:r>
      <w:r w:rsidRPr="02231CFF">
        <w:rPr>
          <w:rFonts w:asciiTheme="majorHAnsi" w:hAnsiTheme="majorHAnsi" w:cstheme="majorBidi"/>
        </w:rPr>
        <w:t xml:space="preserve"> zadať hodnotu 100 percent. Výšk</w:t>
      </w:r>
      <w:r w:rsidR="00B77567" w:rsidRPr="02231CFF">
        <w:rPr>
          <w:rFonts w:asciiTheme="majorHAnsi" w:hAnsiTheme="majorHAnsi" w:cstheme="majorBidi"/>
        </w:rPr>
        <w:t>u</w:t>
      </w:r>
      <w:r w:rsidRPr="02231CFF">
        <w:rPr>
          <w:rFonts w:asciiTheme="majorHAnsi" w:hAnsiTheme="majorHAnsi" w:cstheme="majorBidi"/>
        </w:rPr>
        <w:t xml:space="preserve"> nezadáva</w:t>
      </w:r>
      <w:r w:rsidR="00B77567" w:rsidRPr="02231CFF">
        <w:rPr>
          <w:rFonts w:asciiTheme="majorHAnsi" w:hAnsiTheme="majorHAnsi" w:cstheme="majorBidi"/>
        </w:rPr>
        <w:t>jte</w:t>
      </w:r>
      <w:r w:rsidRPr="02231CFF">
        <w:rPr>
          <w:rFonts w:asciiTheme="majorHAnsi" w:hAnsiTheme="majorHAnsi" w:cstheme="majorBidi"/>
        </w:rPr>
        <w:t xml:space="preserve">. </w:t>
      </w:r>
    </w:p>
    <w:p w14:paraId="26A569D9" w14:textId="3A407847" w:rsidR="00794227" w:rsidRPr="0047055A" w:rsidRDefault="00794227" w:rsidP="02231CFF">
      <w:pPr>
        <w:pStyle w:val="IW-Norml"/>
        <w:rPr>
          <w:rFonts w:asciiTheme="majorHAnsi" w:hAnsiTheme="majorHAnsi" w:cstheme="majorBidi"/>
        </w:rPr>
      </w:pPr>
    </w:p>
    <w:p w14:paraId="37379AA0" w14:textId="3A407847" w:rsidR="000A2BDE" w:rsidRDefault="000A2BDE" w:rsidP="02231CFF">
      <w:pPr>
        <w:spacing w:before="0" w:after="0"/>
        <w:rPr>
          <w:rFonts w:asciiTheme="majorHAnsi" w:eastAsiaTheme="minorEastAsia" w:hAnsiTheme="majorHAnsi" w:cstheme="majorBidi"/>
          <w:lang w:eastAsia="en-US"/>
        </w:rPr>
      </w:pPr>
      <w:r w:rsidRPr="02231CFF">
        <w:rPr>
          <w:rFonts w:asciiTheme="majorHAnsi" w:hAnsiTheme="majorHAnsi" w:cstheme="majorBidi"/>
        </w:rPr>
        <w:br w:type="page"/>
      </w:r>
    </w:p>
    <w:p w14:paraId="32DA640D" w14:textId="77777777" w:rsidR="00794227" w:rsidRPr="0047055A" w:rsidRDefault="00794227" w:rsidP="02231CFF">
      <w:pPr>
        <w:pStyle w:val="IW-Norml"/>
        <w:rPr>
          <w:rFonts w:asciiTheme="majorHAnsi" w:hAnsiTheme="majorHAnsi" w:cstheme="majorBidi"/>
        </w:rPr>
      </w:pPr>
      <w:r w:rsidRPr="02231CFF">
        <w:rPr>
          <w:rFonts w:asciiTheme="majorHAnsi" w:hAnsiTheme="majorHAnsi" w:cstheme="majorBidi"/>
        </w:rPr>
        <w:lastRenderedPageBreak/>
        <w:t>Pokiaľ chcete zmeniť zarovnanie textu v bunke tabuľky na stred alebo doprava, tak kliknite do danej bunky pravým tlačidlom myši a cez kontextové menu vyberte Bunka – Vlastnosti bunky.</w:t>
      </w:r>
    </w:p>
    <w:p w14:paraId="7F3D25BA" w14:textId="77777777" w:rsidR="00794227" w:rsidRPr="0047055A" w:rsidRDefault="00794227" w:rsidP="02231CFF">
      <w:pPr>
        <w:rPr>
          <w:rFonts w:asciiTheme="majorHAnsi" w:hAnsiTheme="majorHAnsi" w:cstheme="majorBidi"/>
        </w:rPr>
      </w:pPr>
    </w:p>
    <w:p w14:paraId="67DD5D0F" w14:textId="683740D6" w:rsidR="00371FAE" w:rsidRDefault="00F325E8" w:rsidP="00371FAE">
      <w:pPr>
        <w:pStyle w:val="Obrzok"/>
      </w:pPr>
      <w:r>
        <w:rPr>
          <w:rFonts w:cstheme="majorHAnsi"/>
        </w:rPr>
        <w:drawing>
          <wp:anchor distT="0" distB="0" distL="114300" distR="114300" simplePos="0" relativeHeight="251658256" behindDoc="0" locked="0" layoutInCell="1" allowOverlap="1" wp14:anchorId="2149C1C6" wp14:editId="4AF22D01">
            <wp:simplePos x="0" y="0"/>
            <wp:positionH relativeFrom="column">
              <wp:posOffset>2199243</wp:posOffset>
            </wp:positionH>
            <wp:positionV relativeFrom="paragraph">
              <wp:posOffset>1114788</wp:posOffset>
            </wp:positionV>
            <wp:extent cx="173905" cy="173905"/>
            <wp:effectExtent l="0" t="0" r="0" b="0"/>
            <wp:wrapNone/>
            <wp:docPr id="142" name="Graphic 142"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r w:rsidR="00B82A4B" w:rsidRPr="00B82A4B">
        <w:t xml:space="preserve"> </w:t>
      </w:r>
      <w:r w:rsidR="00B82A4B" w:rsidRPr="00B82A4B">
        <w:drawing>
          <wp:inline distT="0" distB="0" distL="0" distR="0" wp14:anchorId="79957E64" wp14:editId="56B99E55">
            <wp:extent cx="2815628" cy="2592690"/>
            <wp:effectExtent l="0" t="0" r="3810" b="0"/>
            <wp:docPr id="1289567158" name="Picture 1289567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58" name="Picture 1289567158" descr="Graphical user interface, application&#10;&#10;Description automatically generated"/>
                    <pic:cNvPicPr/>
                  </pic:nvPicPr>
                  <pic:blipFill>
                    <a:blip r:embed="rId119"/>
                    <a:stretch>
                      <a:fillRect/>
                    </a:stretch>
                  </pic:blipFill>
                  <pic:spPr>
                    <a:xfrm>
                      <a:off x="0" y="0"/>
                      <a:ext cx="2822642" cy="2599149"/>
                    </a:xfrm>
                    <a:prstGeom prst="rect">
                      <a:avLst/>
                    </a:prstGeom>
                  </pic:spPr>
                </pic:pic>
              </a:graphicData>
            </a:graphic>
          </wp:inline>
        </w:drawing>
      </w:r>
    </w:p>
    <w:p w14:paraId="3247F878" w14:textId="250DBDD8" w:rsidR="008A16B7" w:rsidRPr="0047055A" w:rsidRDefault="00371FAE" w:rsidP="00371FAE">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49</w:t>
      </w:r>
      <w:r w:rsidRPr="02231CFF">
        <w:rPr>
          <w:noProof/>
        </w:rPr>
        <w:fldChar w:fldCharType="end"/>
      </w:r>
      <w:r>
        <w:t xml:space="preserve"> Kontextové menu pre vlastnosti bunky</w:t>
      </w:r>
    </w:p>
    <w:p w14:paraId="595A7FC8" w14:textId="3A407847" w:rsidR="000A2BDE" w:rsidRDefault="000A2BDE" w:rsidP="02231CFF">
      <w:pPr>
        <w:pStyle w:val="IW-Norml"/>
        <w:rPr>
          <w:rFonts w:asciiTheme="majorHAnsi" w:hAnsiTheme="majorHAnsi" w:cstheme="majorBidi"/>
        </w:rPr>
      </w:pPr>
    </w:p>
    <w:p w14:paraId="0E13DC47" w14:textId="77777777" w:rsidR="00794227" w:rsidRPr="0047055A" w:rsidRDefault="00794227" w:rsidP="02231CFF">
      <w:pPr>
        <w:pStyle w:val="IW-Norml"/>
        <w:rPr>
          <w:rFonts w:asciiTheme="majorHAnsi" w:hAnsiTheme="majorHAnsi" w:cstheme="majorBidi"/>
        </w:rPr>
      </w:pPr>
      <w:r w:rsidRPr="02231CFF">
        <w:rPr>
          <w:rFonts w:asciiTheme="majorHAnsi" w:hAnsiTheme="majorHAnsi" w:cstheme="majorBidi"/>
        </w:rPr>
        <w:t xml:space="preserve">Zobrazí sa vám </w:t>
      </w:r>
      <w:r w:rsidRPr="02231CFF">
        <w:rPr>
          <w:rStyle w:val="IW-NormlChar"/>
          <w:rFonts w:asciiTheme="majorHAnsi" w:hAnsiTheme="majorHAnsi" w:cstheme="majorBidi"/>
        </w:rPr>
        <w:t>dialógové okno pre vlastnosti bunky, v ktorom si môžete nastaviť vertikálne alebo horizo</w:t>
      </w:r>
      <w:r w:rsidRPr="02231CFF">
        <w:rPr>
          <w:rFonts w:asciiTheme="majorHAnsi" w:hAnsiTheme="majorHAnsi" w:cstheme="majorBidi"/>
        </w:rPr>
        <w:t xml:space="preserve">ntálne </w:t>
      </w:r>
      <w:r w:rsidR="005C6E1B" w:rsidRPr="02231CFF">
        <w:rPr>
          <w:rFonts w:asciiTheme="majorHAnsi" w:hAnsiTheme="majorHAnsi" w:cstheme="majorBidi"/>
        </w:rPr>
        <w:t>zarovnanie</w:t>
      </w:r>
      <w:r w:rsidRPr="02231CFF">
        <w:rPr>
          <w:rFonts w:asciiTheme="majorHAnsi" w:hAnsiTheme="majorHAnsi" w:cstheme="majorBidi"/>
        </w:rPr>
        <w:t xml:space="preserve"> textu v bunke.</w:t>
      </w:r>
      <w:r w:rsidR="00957C25" w:rsidRPr="02231CFF">
        <w:rPr>
          <w:rFonts w:asciiTheme="majorHAnsi" w:hAnsiTheme="majorHAnsi" w:cstheme="majorBidi"/>
        </w:rPr>
        <w:t xml:space="preserve"> Ostatné parametre v okne </w:t>
      </w:r>
      <w:r w:rsidR="0092494F" w:rsidRPr="02231CFF">
        <w:rPr>
          <w:rFonts w:asciiTheme="majorHAnsi" w:hAnsiTheme="majorHAnsi" w:cstheme="majorBidi"/>
        </w:rPr>
        <w:t>nemeňte</w:t>
      </w:r>
      <w:r w:rsidR="00957C25" w:rsidRPr="02231CFF">
        <w:rPr>
          <w:rFonts w:asciiTheme="majorHAnsi" w:hAnsiTheme="majorHAnsi" w:cstheme="majorBidi"/>
        </w:rPr>
        <w:t>.</w:t>
      </w:r>
    </w:p>
    <w:p w14:paraId="2AF64A9D" w14:textId="2A68796F" w:rsidR="00DF3461" w:rsidRDefault="00D52A6C" w:rsidP="00DF3461">
      <w:pPr>
        <w:pStyle w:val="Obrzok"/>
      </w:pPr>
      <w:r>
        <w:drawing>
          <wp:inline distT="0" distB="0" distL="0" distR="0" wp14:anchorId="2062D74F" wp14:editId="03AD59EC">
            <wp:extent cx="3548958" cy="2913703"/>
            <wp:effectExtent l="0" t="0" r="0" b="0"/>
            <wp:docPr id="1289567159" name="Picture 12895671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567159"/>
                    <pic:cNvPicPr/>
                  </pic:nvPicPr>
                  <pic:blipFill>
                    <a:blip r:embed="rId120">
                      <a:extLst>
                        <a:ext uri="{28A0092B-C50C-407E-A947-70E740481C1C}">
                          <a14:useLocalDpi xmlns:a14="http://schemas.microsoft.com/office/drawing/2010/main" val="0"/>
                        </a:ext>
                      </a:extLst>
                    </a:blip>
                    <a:stretch>
                      <a:fillRect/>
                    </a:stretch>
                  </pic:blipFill>
                  <pic:spPr>
                    <a:xfrm>
                      <a:off x="0" y="0"/>
                      <a:ext cx="3548958" cy="2913703"/>
                    </a:xfrm>
                    <a:prstGeom prst="rect">
                      <a:avLst/>
                    </a:prstGeom>
                  </pic:spPr>
                </pic:pic>
              </a:graphicData>
            </a:graphic>
          </wp:inline>
        </w:drawing>
      </w:r>
    </w:p>
    <w:p w14:paraId="45993310" w14:textId="6C9D05F0" w:rsidR="008A16B7" w:rsidRPr="0047055A" w:rsidRDefault="00DF3461" w:rsidP="00DF3461">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50</w:t>
      </w:r>
      <w:r w:rsidRPr="02231CFF">
        <w:rPr>
          <w:noProof/>
        </w:rPr>
        <w:fldChar w:fldCharType="end"/>
      </w:r>
      <w:r>
        <w:t xml:space="preserve"> Dialógové okno pre vlastnosti bunky</w:t>
      </w:r>
    </w:p>
    <w:p w14:paraId="0FAD63AA" w14:textId="3A407847" w:rsidR="000A2BDE" w:rsidRDefault="000A2BDE" w:rsidP="02231CFF">
      <w:pPr>
        <w:spacing w:before="0" w:after="0"/>
        <w:rPr>
          <w:rFonts w:eastAsiaTheme="majorEastAsia" w:cstheme="majorBidi"/>
          <w:b/>
          <w:bCs/>
          <w:color w:val="5B9BD5" w:themeColor="accent1"/>
          <w:sz w:val="28"/>
          <w:szCs w:val="28"/>
          <w:lang w:eastAsia="en-US"/>
        </w:rPr>
      </w:pPr>
      <w:bookmarkStart w:id="115" w:name="_Toc422924461"/>
      <w:bookmarkStart w:id="116" w:name="_Toc422926391"/>
      <w:r>
        <w:br w:type="page"/>
      </w:r>
    </w:p>
    <w:p w14:paraId="2148D856" w14:textId="3259EB04" w:rsidR="00D00E4A" w:rsidRPr="0047055A" w:rsidRDefault="005002BB" w:rsidP="000A2BDE">
      <w:pPr>
        <w:pStyle w:val="IW-Nadpis3"/>
        <w:numPr>
          <w:ilvl w:val="2"/>
          <w:numId w:val="0"/>
        </w:numPr>
      </w:pPr>
      <w:bookmarkStart w:id="117" w:name="_Toc112239905"/>
      <w:bookmarkStart w:id="118" w:name="_Toc142904173"/>
      <w:r>
        <w:lastRenderedPageBreak/>
        <w:t>Vkladanie špeciálnych znakov</w:t>
      </w:r>
      <w:bookmarkEnd w:id="115"/>
      <w:bookmarkEnd w:id="116"/>
      <w:bookmarkEnd w:id="117"/>
      <w:bookmarkEnd w:id="118"/>
    </w:p>
    <w:p w14:paraId="02A027D3" w14:textId="77777777" w:rsidR="005002BB" w:rsidRPr="0047055A" w:rsidRDefault="00EA1349" w:rsidP="02231CFF">
      <w:pPr>
        <w:pStyle w:val="IW-Norml"/>
        <w:rPr>
          <w:rFonts w:asciiTheme="majorHAnsi" w:hAnsiTheme="majorHAnsi" w:cstheme="majorBidi"/>
        </w:rPr>
      </w:pPr>
      <w:r w:rsidRPr="02231CFF">
        <w:rPr>
          <w:rFonts w:asciiTheme="majorHAnsi" w:hAnsiTheme="majorHAnsi" w:cstheme="majorBidi"/>
        </w:rPr>
        <w:t>Môžu nastať</w:t>
      </w:r>
      <w:r w:rsidR="005002BB" w:rsidRPr="02231CFF">
        <w:rPr>
          <w:rFonts w:asciiTheme="majorHAnsi" w:hAnsiTheme="majorHAnsi" w:cstheme="majorBidi"/>
        </w:rPr>
        <w:t xml:space="preserve"> prípad</w:t>
      </w:r>
      <w:r w:rsidRPr="02231CFF">
        <w:rPr>
          <w:rFonts w:asciiTheme="majorHAnsi" w:hAnsiTheme="majorHAnsi" w:cstheme="majorBidi"/>
        </w:rPr>
        <w:t>y, keď budete</w:t>
      </w:r>
      <w:r w:rsidR="005002BB" w:rsidRPr="02231CFF">
        <w:rPr>
          <w:rFonts w:asciiTheme="majorHAnsi" w:hAnsiTheme="majorHAnsi" w:cstheme="majorBidi"/>
        </w:rPr>
        <w:t xml:space="preserve"> potreb</w:t>
      </w:r>
      <w:r w:rsidRPr="02231CFF">
        <w:rPr>
          <w:rFonts w:asciiTheme="majorHAnsi" w:hAnsiTheme="majorHAnsi" w:cstheme="majorBidi"/>
        </w:rPr>
        <w:t>ovať</w:t>
      </w:r>
      <w:r w:rsidR="005002BB" w:rsidRPr="02231CFF">
        <w:rPr>
          <w:rFonts w:asciiTheme="majorHAnsi" w:hAnsiTheme="majorHAnsi" w:cstheme="majorBidi"/>
        </w:rPr>
        <w:t xml:space="preserve"> pri písaní napísať aj znaky, ktoré slovenská klávesnica neobsahuje</w:t>
      </w:r>
      <w:r w:rsidR="00CD484D" w:rsidRPr="02231CFF">
        <w:rPr>
          <w:rFonts w:asciiTheme="majorHAnsi" w:hAnsiTheme="majorHAnsi" w:cstheme="majorBidi"/>
        </w:rPr>
        <w:t>, napríklad znak Dolára ($), Euro (€) alebo zavináč (@)</w:t>
      </w:r>
      <w:r w:rsidR="005002BB" w:rsidRPr="02231CFF">
        <w:rPr>
          <w:rFonts w:asciiTheme="majorHAnsi" w:hAnsiTheme="majorHAnsi" w:cstheme="majorBidi"/>
        </w:rPr>
        <w:t>. Na uľahčenie práce má</w:t>
      </w:r>
      <w:r w:rsidRPr="02231CFF">
        <w:rPr>
          <w:rFonts w:asciiTheme="majorHAnsi" w:hAnsiTheme="majorHAnsi" w:cstheme="majorBidi"/>
        </w:rPr>
        <w:t>te</w:t>
      </w:r>
      <w:r w:rsidR="005002BB" w:rsidRPr="02231CFF">
        <w:rPr>
          <w:rFonts w:asciiTheme="majorHAnsi" w:hAnsiTheme="majorHAnsi" w:cstheme="majorBidi"/>
        </w:rPr>
        <w:t xml:space="preserve"> k dispozícii vkladanie špeciálnych znakov pomocou pripraveného modulu. Kliknutím na ikonku </w:t>
      </w:r>
      <w:r w:rsidR="008A16B7">
        <w:drawing>
          <wp:inline distT="0" distB="0" distL="0" distR="0" wp14:anchorId="71067883" wp14:editId="4C80345D">
            <wp:extent cx="333375" cy="257175"/>
            <wp:effectExtent l="0" t="0" r="9525" b="9525"/>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37"/>
                    <pic:cNvPicPr/>
                  </pic:nvPicPr>
                  <pic:blipFill>
                    <a:blip r:embed="rId121">
                      <a:extLst>
                        <a:ext uri="{28A0092B-C50C-407E-A947-70E740481C1C}">
                          <a14:useLocalDpi xmlns:a14="http://schemas.microsoft.com/office/drawing/2010/main" val="0"/>
                        </a:ext>
                      </a:extLst>
                    </a:blip>
                    <a:stretch>
                      <a:fillRect/>
                    </a:stretch>
                  </pic:blipFill>
                  <pic:spPr>
                    <a:xfrm>
                      <a:off x="0" y="0"/>
                      <a:ext cx="333375" cy="257175"/>
                    </a:xfrm>
                    <a:prstGeom prst="rect">
                      <a:avLst/>
                    </a:prstGeom>
                  </pic:spPr>
                </pic:pic>
              </a:graphicData>
            </a:graphic>
          </wp:inline>
        </w:drawing>
      </w:r>
      <w:r w:rsidR="00CD484D" w:rsidRPr="02231CFF">
        <w:rPr>
          <w:rFonts w:asciiTheme="majorHAnsi" w:hAnsiTheme="majorHAnsi" w:cstheme="majorBidi"/>
        </w:rPr>
        <w:t xml:space="preserve"> sa</w:t>
      </w:r>
      <w:r w:rsidRPr="02231CFF">
        <w:rPr>
          <w:rFonts w:asciiTheme="majorHAnsi" w:hAnsiTheme="majorHAnsi" w:cstheme="majorBidi"/>
        </w:rPr>
        <w:t xml:space="preserve"> vám</w:t>
      </w:r>
      <w:r w:rsidR="00CD484D" w:rsidRPr="02231CFF">
        <w:rPr>
          <w:rFonts w:asciiTheme="majorHAnsi" w:hAnsiTheme="majorHAnsi" w:cstheme="majorBidi"/>
        </w:rPr>
        <w:t xml:space="preserve"> zobrazí dialógové okno</w:t>
      </w:r>
      <w:r w:rsidRPr="02231CFF">
        <w:rPr>
          <w:rFonts w:asciiTheme="majorHAnsi" w:hAnsiTheme="majorHAnsi" w:cstheme="majorBidi"/>
        </w:rPr>
        <w:t xml:space="preserve"> s ponukou špeciálnych (ale aj štandardných) znakov</w:t>
      </w:r>
      <w:r w:rsidR="00CD484D" w:rsidRPr="02231CFF">
        <w:rPr>
          <w:rFonts w:asciiTheme="majorHAnsi" w:hAnsiTheme="majorHAnsi" w:cstheme="majorBidi"/>
        </w:rPr>
        <w:t>:</w:t>
      </w:r>
    </w:p>
    <w:p w14:paraId="55246F31" w14:textId="188F1C7D" w:rsidR="00DF3461" w:rsidRDefault="00F949CB" w:rsidP="00DF3461">
      <w:pPr>
        <w:pStyle w:val="Obrzok"/>
      </w:pPr>
      <w:r>
        <w:rPr>
          <w:rFonts w:asciiTheme="majorHAnsi" w:hAnsiTheme="majorHAnsi" w:cstheme="majorHAnsi"/>
        </w:rPr>
        <w:drawing>
          <wp:anchor distT="0" distB="0" distL="114300" distR="114300" simplePos="0" relativeHeight="251658281" behindDoc="0" locked="0" layoutInCell="1" allowOverlap="1" wp14:anchorId="069F34D6" wp14:editId="3C3764AB">
            <wp:simplePos x="0" y="0"/>
            <wp:positionH relativeFrom="column">
              <wp:posOffset>820420</wp:posOffset>
            </wp:positionH>
            <wp:positionV relativeFrom="paragraph">
              <wp:posOffset>478790</wp:posOffset>
            </wp:positionV>
            <wp:extent cx="171450" cy="171450"/>
            <wp:effectExtent l="0" t="0" r="0" b="0"/>
            <wp:wrapNone/>
            <wp:docPr id="1289567104" name="Graphic 1289567104"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1769" cy="171769"/>
                    </a:xfrm>
                    <a:prstGeom prst="rect">
                      <a:avLst/>
                    </a:prstGeom>
                  </pic:spPr>
                </pic:pic>
              </a:graphicData>
            </a:graphic>
            <wp14:sizeRelH relativeFrom="margin">
              <wp14:pctWidth>0</wp14:pctWidth>
            </wp14:sizeRelH>
            <wp14:sizeRelV relativeFrom="margin">
              <wp14:pctHeight>0</wp14:pctHeight>
            </wp14:sizeRelV>
          </wp:anchor>
        </w:drawing>
      </w:r>
      <w:r w:rsidR="00D52A6C" w:rsidRPr="00D52A6C">
        <w:t xml:space="preserve"> </w:t>
      </w:r>
      <w:r w:rsidR="00D52A6C" w:rsidRPr="00D52A6C">
        <w:drawing>
          <wp:inline distT="0" distB="0" distL="0" distR="0" wp14:anchorId="0D016C53" wp14:editId="7080CEEC">
            <wp:extent cx="3730028" cy="3137573"/>
            <wp:effectExtent l="0" t="0" r="3810" b="0"/>
            <wp:docPr id="1289567160" name="Picture 128956716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60" name="Picture 1289567160" descr="Calendar&#10;&#10;Description automatically generated with medium confidence"/>
                    <pic:cNvPicPr/>
                  </pic:nvPicPr>
                  <pic:blipFill>
                    <a:blip r:embed="rId122"/>
                    <a:stretch>
                      <a:fillRect/>
                    </a:stretch>
                  </pic:blipFill>
                  <pic:spPr>
                    <a:xfrm>
                      <a:off x="0" y="0"/>
                      <a:ext cx="3739979" cy="3145943"/>
                    </a:xfrm>
                    <a:prstGeom prst="rect">
                      <a:avLst/>
                    </a:prstGeom>
                  </pic:spPr>
                </pic:pic>
              </a:graphicData>
            </a:graphic>
          </wp:inline>
        </w:drawing>
      </w:r>
    </w:p>
    <w:p w14:paraId="71CA84B7" w14:textId="262354F2" w:rsidR="00D401B4" w:rsidRPr="0047055A" w:rsidRDefault="00DF3461" w:rsidP="00DF3461">
      <w:pPr>
        <w:pStyle w:val="Caption"/>
      </w:pPr>
      <w:r>
        <w:t xml:space="preserve">Obrázok </w:t>
      </w:r>
      <w:r w:rsidRPr="02231CFF">
        <w:rPr>
          <w:noProof/>
        </w:rPr>
        <w:fldChar w:fldCharType="begin"/>
      </w:r>
      <w:r w:rsidRPr="02231CFF">
        <w:rPr>
          <w:noProof/>
        </w:rPr>
        <w:instrText xml:space="preserve"> SEQ Obrázok \* ARABIC </w:instrText>
      </w:r>
      <w:r w:rsidRPr="02231CFF">
        <w:rPr>
          <w:noProof/>
        </w:rPr>
        <w:fldChar w:fldCharType="separate"/>
      </w:r>
      <w:r w:rsidR="0023014C">
        <w:rPr>
          <w:noProof/>
        </w:rPr>
        <w:t>51</w:t>
      </w:r>
      <w:r w:rsidRPr="02231CFF">
        <w:rPr>
          <w:noProof/>
        </w:rPr>
        <w:fldChar w:fldCharType="end"/>
      </w:r>
      <w:r>
        <w:t xml:space="preserve"> Dialógové okno pre vkladanie špeciálnych znakov</w:t>
      </w:r>
    </w:p>
    <w:p w14:paraId="01525021" w14:textId="39A73623" w:rsidR="00D401B4" w:rsidRDefault="00D401B4" w:rsidP="02231CFF">
      <w:pPr>
        <w:pStyle w:val="IW-Norml"/>
        <w:rPr>
          <w:rFonts w:asciiTheme="majorHAnsi" w:hAnsiTheme="majorHAnsi" w:cstheme="majorBidi"/>
        </w:rPr>
      </w:pPr>
      <w:r w:rsidRPr="02231CFF">
        <w:rPr>
          <w:rFonts w:asciiTheme="majorHAnsi" w:hAnsiTheme="majorHAnsi" w:cstheme="majorBidi"/>
        </w:rPr>
        <w:t>Po kliknutí na požadovaný znak sa vám daný znak napíše na pozíciu kurzora. Špeciálne znaky sa vkladajú ako text, takže nemajú žiadne ďalšie nastavenia.</w:t>
      </w:r>
    </w:p>
    <w:p w14:paraId="0328DA0E" w14:textId="547BF12A" w:rsidR="00D60D38" w:rsidRDefault="00D60D38" w:rsidP="00D60D38">
      <w:pPr>
        <w:pStyle w:val="IW-Nadpis2"/>
      </w:pPr>
      <w:bookmarkStart w:id="119" w:name="_Toc142904174"/>
      <w:r>
        <w:t xml:space="preserve">Modul </w:t>
      </w:r>
      <w:proofErr w:type="spellStart"/>
      <w:r>
        <w:t>Tooltip</w:t>
      </w:r>
      <w:bookmarkEnd w:id="119"/>
      <w:proofErr w:type="spellEnd"/>
    </w:p>
    <w:p w14:paraId="23C2AE29" w14:textId="55CD61EB" w:rsidR="00A13308" w:rsidRDefault="00A13308" w:rsidP="00A13308">
      <w:pPr>
        <w:rPr>
          <w:lang w:eastAsia="en-US"/>
        </w:rPr>
      </w:pPr>
      <w:r w:rsidRPr="00A13308">
        <w:rPr>
          <w:lang w:eastAsia="en-US"/>
        </w:rPr>
        <w:t xml:space="preserve">Pre vkladanie </w:t>
      </w:r>
      <w:proofErr w:type="spellStart"/>
      <w:r w:rsidRPr="00A13308">
        <w:rPr>
          <w:lang w:eastAsia="en-US"/>
        </w:rPr>
        <w:t>tooltipov</w:t>
      </w:r>
      <w:proofErr w:type="spellEnd"/>
      <w:r w:rsidRPr="00A13308">
        <w:rPr>
          <w:lang w:eastAsia="en-US"/>
        </w:rPr>
        <w:t xml:space="preserve"> je potrebné najprv vytvoriť nový </w:t>
      </w:r>
      <w:proofErr w:type="spellStart"/>
      <w:r w:rsidRPr="00A13308">
        <w:rPr>
          <w:lang w:eastAsia="en-US"/>
        </w:rPr>
        <w:t>tooltip</w:t>
      </w:r>
      <w:proofErr w:type="spellEnd"/>
      <w:r w:rsidRPr="00A13308">
        <w:rPr>
          <w:lang w:eastAsia="en-US"/>
        </w:rPr>
        <w:t xml:space="preserve"> v aplikácií „</w:t>
      </w:r>
      <w:proofErr w:type="spellStart"/>
      <w:r w:rsidRPr="00A13308">
        <w:rPr>
          <w:lang w:eastAsia="en-US"/>
        </w:rPr>
        <w:t>Tooltip</w:t>
      </w:r>
      <w:proofErr w:type="spellEnd"/>
      <w:r w:rsidRPr="00A13308">
        <w:rPr>
          <w:lang w:eastAsia="en-US"/>
        </w:rPr>
        <w:t>“, ktorá sa nachádza v sekcií Aplikácie.</w:t>
      </w:r>
    </w:p>
    <w:p w14:paraId="7F283A2B" w14:textId="77777777" w:rsidR="00A13308" w:rsidRDefault="00A13308" w:rsidP="00A13308">
      <w:pPr>
        <w:rPr>
          <w:lang w:eastAsia="en-US"/>
        </w:rPr>
      </w:pPr>
    </w:p>
    <w:p w14:paraId="0580F7AE" w14:textId="77777777" w:rsidR="0023014C" w:rsidRDefault="0023014C" w:rsidP="0023014C">
      <w:pPr>
        <w:pStyle w:val="Obrzok"/>
      </w:pPr>
      <w:r w:rsidRPr="0023014C">
        <w:rPr>
          <w:lang w:eastAsia="en-US"/>
        </w:rPr>
        <w:lastRenderedPageBreak/>
        <w:drawing>
          <wp:inline distT="0" distB="0" distL="0" distR="0" wp14:anchorId="5EB599BD" wp14:editId="50EE60EF">
            <wp:extent cx="5728970" cy="2417445"/>
            <wp:effectExtent l="0" t="0" r="0" b="0"/>
            <wp:docPr id="104352375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3753" name="Picture 1" descr="Graphical user interface&#10;&#10;Description automatically generated"/>
                    <pic:cNvPicPr/>
                  </pic:nvPicPr>
                  <pic:blipFill>
                    <a:blip r:embed="rId123"/>
                    <a:stretch>
                      <a:fillRect/>
                    </a:stretch>
                  </pic:blipFill>
                  <pic:spPr>
                    <a:xfrm>
                      <a:off x="0" y="0"/>
                      <a:ext cx="5728970" cy="2417445"/>
                    </a:xfrm>
                    <a:prstGeom prst="rect">
                      <a:avLst/>
                    </a:prstGeom>
                  </pic:spPr>
                </pic:pic>
              </a:graphicData>
            </a:graphic>
          </wp:inline>
        </w:drawing>
      </w:r>
    </w:p>
    <w:p w14:paraId="1A5AD17D" w14:textId="1161C31F" w:rsidR="00A13308" w:rsidRDefault="0023014C" w:rsidP="0023014C">
      <w:pPr>
        <w:pStyle w:val="Caption"/>
        <w:rPr>
          <w:lang w:eastAsia="en-US"/>
        </w:rPr>
      </w:pPr>
      <w:r>
        <w:t xml:space="preserve">Obrázok </w:t>
      </w:r>
      <w:fldSimple w:instr=" SEQ Obrázok \* ARABIC ">
        <w:r>
          <w:rPr>
            <w:noProof/>
          </w:rPr>
          <w:t>52</w:t>
        </w:r>
      </w:fldSimple>
      <w:r>
        <w:t xml:space="preserve"> Modul </w:t>
      </w:r>
      <w:proofErr w:type="spellStart"/>
      <w:r>
        <w:t>Tooltip</w:t>
      </w:r>
      <w:proofErr w:type="spellEnd"/>
    </w:p>
    <w:p w14:paraId="6A6DCA94" w14:textId="2DE73538" w:rsidR="00A13308" w:rsidRDefault="005C727E" w:rsidP="00A13308">
      <w:pPr>
        <w:rPr>
          <w:lang w:eastAsia="en-US"/>
        </w:rPr>
      </w:pPr>
      <w:r w:rsidRPr="005C727E">
        <w:rPr>
          <w:lang w:eastAsia="en-US"/>
        </w:rPr>
        <w:t xml:space="preserve">V aplikácií </w:t>
      </w:r>
      <w:proofErr w:type="spellStart"/>
      <w:r w:rsidRPr="005C727E">
        <w:rPr>
          <w:lang w:eastAsia="en-US"/>
        </w:rPr>
        <w:t>Toolit</w:t>
      </w:r>
      <w:proofErr w:type="spellEnd"/>
      <w:r w:rsidRPr="005C727E">
        <w:rPr>
          <w:lang w:eastAsia="en-US"/>
        </w:rPr>
        <w:t xml:space="preserve"> Kliknete na tlačidlo „</w:t>
      </w:r>
      <w:r w:rsidR="0023014C">
        <w:rPr>
          <w:lang w:eastAsia="en-US"/>
        </w:rPr>
        <w:t>+</w:t>
      </w:r>
      <w:r w:rsidRPr="005C727E">
        <w:rPr>
          <w:lang w:eastAsia="en-US"/>
        </w:rPr>
        <w:t xml:space="preserve">“ a následne sa otvorí dialógové okno pre vytvorenie nového </w:t>
      </w:r>
      <w:proofErr w:type="spellStart"/>
      <w:r w:rsidRPr="005C727E">
        <w:rPr>
          <w:lang w:eastAsia="en-US"/>
        </w:rPr>
        <w:t>tooltipu</w:t>
      </w:r>
      <w:proofErr w:type="spellEnd"/>
      <w:r w:rsidRPr="005C727E">
        <w:rPr>
          <w:lang w:eastAsia="en-US"/>
        </w:rPr>
        <w:t>.</w:t>
      </w:r>
    </w:p>
    <w:p w14:paraId="27F15B54" w14:textId="77777777" w:rsidR="005C727E" w:rsidRDefault="005C727E" w:rsidP="00A13308">
      <w:pPr>
        <w:rPr>
          <w:lang w:eastAsia="en-US"/>
        </w:rPr>
      </w:pPr>
    </w:p>
    <w:p w14:paraId="4608A8F7" w14:textId="10AB099F" w:rsidR="0054732A" w:rsidRDefault="001A3012" w:rsidP="001A3012">
      <w:pPr>
        <w:pStyle w:val="Obrzok"/>
      </w:pPr>
      <w:r w:rsidRPr="001A3012">
        <w:rPr>
          <w:lang w:eastAsia="en-US"/>
        </w:rPr>
        <w:drawing>
          <wp:inline distT="0" distB="0" distL="0" distR="0" wp14:anchorId="0C9CC798" wp14:editId="45B24E7E">
            <wp:extent cx="5728970" cy="3051175"/>
            <wp:effectExtent l="0" t="0" r="0" b="0"/>
            <wp:docPr id="178210614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6149" name="Picture 1" descr="Graphical user interface, text, application, email&#10;&#10;Description automatically generated"/>
                    <pic:cNvPicPr/>
                  </pic:nvPicPr>
                  <pic:blipFill>
                    <a:blip r:embed="rId124"/>
                    <a:stretch>
                      <a:fillRect/>
                    </a:stretch>
                  </pic:blipFill>
                  <pic:spPr>
                    <a:xfrm>
                      <a:off x="0" y="0"/>
                      <a:ext cx="5728970" cy="3051175"/>
                    </a:xfrm>
                    <a:prstGeom prst="rect">
                      <a:avLst/>
                    </a:prstGeom>
                  </pic:spPr>
                </pic:pic>
              </a:graphicData>
            </a:graphic>
          </wp:inline>
        </w:drawing>
      </w:r>
      <w:r w:rsidR="0054732A">
        <w:t xml:space="preserve">Obrázok -  </w:t>
      </w:r>
      <w:r w:rsidR="0054732A" w:rsidRPr="44B86BFB">
        <w:fldChar w:fldCharType="begin"/>
      </w:r>
      <w:r w:rsidR="0054732A" w:rsidRPr="44B86BFB">
        <w:instrText xml:space="preserve"> SEQ Obrázok \* ARABIC </w:instrText>
      </w:r>
      <w:r w:rsidR="0054732A" w:rsidRPr="44B86BFB">
        <w:fldChar w:fldCharType="separate"/>
      </w:r>
      <w:r w:rsidR="0023014C">
        <w:t>53</w:t>
      </w:r>
      <w:r w:rsidR="0054732A" w:rsidRPr="44B86BFB">
        <w:fldChar w:fldCharType="end"/>
      </w:r>
      <w:r w:rsidR="0054732A">
        <w:t xml:space="preserve"> Nový Tooltip</w:t>
      </w:r>
    </w:p>
    <w:p w14:paraId="269E09B7" w14:textId="77777777" w:rsidR="00680EEA" w:rsidRDefault="00680EEA" w:rsidP="00680EEA">
      <w:r w:rsidRPr="44B86BFB">
        <w:t xml:space="preserve">V </w:t>
      </w:r>
      <w:proofErr w:type="spellStart"/>
      <w:r w:rsidRPr="44B86BFB">
        <w:t>dialogovom</w:t>
      </w:r>
      <w:proofErr w:type="spellEnd"/>
      <w:r w:rsidRPr="44B86BFB">
        <w:t xml:space="preserve"> okne </w:t>
      </w:r>
      <w:proofErr w:type="spellStart"/>
      <w:r w:rsidRPr="44B86BFB">
        <w:t>vložite</w:t>
      </w:r>
      <w:proofErr w:type="spellEnd"/>
      <w:r w:rsidRPr="44B86BFB">
        <w:t>:</w:t>
      </w:r>
    </w:p>
    <w:p w14:paraId="17E7737F" w14:textId="77777777" w:rsidR="00680EEA" w:rsidRDefault="00680EEA">
      <w:pPr>
        <w:pStyle w:val="ListParagraph"/>
        <w:numPr>
          <w:ilvl w:val="0"/>
          <w:numId w:val="24"/>
        </w:numPr>
        <w:rPr>
          <w:rFonts w:ascii="Calibri Light" w:eastAsia="Calibri Light" w:hAnsi="Calibri Light" w:cs="Calibri Light"/>
        </w:rPr>
      </w:pPr>
      <w:proofErr w:type="spellStart"/>
      <w:r w:rsidRPr="44B86BFB">
        <w:rPr>
          <w:rFonts w:ascii="Calibri Light" w:eastAsia="Times New Roman" w:hAnsi="Calibri Light"/>
        </w:rPr>
        <w:t>Názov</w:t>
      </w:r>
      <w:proofErr w:type="spellEnd"/>
    </w:p>
    <w:p w14:paraId="25468397" w14:textId="77777777" w:rsidR="00680EEA" w:rsidRDefault="00680EEA">
      <w:pPr>
        <w:pStyle w:val="ListParagraph"/>
        <w:numPr>
          <w:ilvl w:val="0"/>
          <w:numId w:val="24"/>
        </w:numPr>
      </w:pPr>
      <w:proofErr w:type="spellStart"/>
      <w:r w:rsidRPr="44B86BFB">
        <w:rPr>
          <w:rFonts w:ascii="Calibri Light" w:eastAsia="Times New Roman" w:hAnsi="Calibri Light"/>
        </w:rPr>
        <w:t>Jazykovú</w:t>
      </w:r>
      <w:proofErr w:type="spellEnd"/>
      <w:r w:rsidRPr="44B86BFB">
        <w:rPr>
          <w:rFonts w:ascii="Calibri Light" w:eastAsia="Times New Roman" w:hAnsi="Calibri Light"/>
        </w:rPr>
        <w:t xml:space="preserve"> </w:t>
      </w:r>
      <w:proofErr w:type="spellStart"/>
      <w:r w:rsidRPr="44B86BFB">
        <w:rPr>
          <w:rFonts w:ascii="Calibri Light" w:eastAsia="Times New Roman" w:hAnsi="Calibri Light"/>
        </w:rPr>
        <w:t>verziu</w:t>
      </w:r>
      <w:proofErr w:type="spellEnd"/>
    </w:p>
    <w:p w14:paraId="1D32F107" w14:textId="77777777" w:rsidR="00680EEA" w:rsidRDefault="00680EEA">
      <w:pPr>
        <w:pStyle w:val="ListParagraph"/>
        <w:numPr>
          <w:ilvl w:val="0"/>
          <w:numId w:val="24"/>
        </w:numPr>
      </w:pPr>
      <w:r w:rsidRPr="44B86BFB">
        <w:t>Text</w:t>
      </w:r>
    </w:p>
    <w:p w14:paraId="465563B9" w14:textId="77777777" w:rsidR="00680EEA" w:rsidRPr="009F3B99" w:rsidRDefault="00680EEA" w:rsidP="00680EEA">
      <w:r>
        <w:t xml:space="preserve">Potvrdením kliknutím na tlačidlo „OK“ sa </w:t>
      </w:r>
      <w:proofErr w:type="spellStart"/>
      <w:r>
        <w:t>tooltip</w:t>
      </w:r>
      <w:proofErr w:type="spellEnd"/>
      <w:r>
        <w:t xml:space="preserve"> uloží a môžete ho použiť v editore stránky.</w:t>
      </w:r>
    </w:p>
    <w:p w14:paraId="54DF834D" w14:textId="77777777" w:rsidR="00680EEA" w:rsidRPr="009F3B99" w:rsidRDefault="00680EEA" w:rsidP="00680EEA">
      <w:pPr>
        <w:pStyle w:val="IW-Nadpis4"/>
      </w:pPr>
      <w:r w:rsidRPr="009F3B99">
        <w:t xml:space="preserve">Použitie </w:t>
      </w:r>
      <w:proofErr w:type="spellStart"/>
      <w:r w:rsidRPr="009F3B99">
        <w:t>tooltipu</w:t>
      </w:r>
      <w:proofErr w:type="spellEnd"/>
      <w:r w:rsidRPr="009F3B99">
        <w:t xml:space="preserve"> v editore stránky</w:t>
      </w:r>
    </w:p>
    <w:p w14:paraId="1DBD0BAC" w14:textId="77777777" w:rsidR="00680EEA" w:rsidRPr="009F3B99" w:rsidRDefault="00680EEA" w:rsidP="00680EEA">
      <w:pPr>
        <w:pStyle w:val="IW-Norml"/>
      </w:pPr>
      <w:r>
        <w:t>V editore si označíme text ktorý bude reprezentovať tooltip a klikneme na tlačidlo „Otáznika“</w:t>
      </w:r>
    </w:p>
    <w:p w14:paraId="28E943B9" w14:textId="77777777" w:rsidR="00780574" w:rsidRPr="009F3B99" w:rsidRDefault="00780574" w:rsidP="00780574">
      <w:pPr>
        <w:pStyle w:val="Obrzok"/>
      </w:pPr>
      <w:r w:rsidRPr="009F3B99">
        <w:lastRenderedPageBreak/>
        <w:drawing>
          <wp:inline distT="0" distB="0" distL="0" distR="0" wp14:anchorId="0D1BE69C" wp14:editId="026A9C02">
            <wp:extent cx="4498848" cy="1342374"/>
            <wp:effectExtent l="0" t="0" r="0" b="0"/>
            <wp:docPr id="229" name="Picture 2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Word&#10;&#10;Description automatically generated"/>
                    <pic:cNvPicPr/>
                  </pic:nvPicPr>
                  <pic:blipFill>
                    <a:blip r:embed="rId125"/>
                    <a:stretch>
                      <a:fillRect/>
                    </a:stretch>
                  </pic:blipFill>
                  <pic:spPr>
                    <a:xfrm>
                      <a:off x="0" y="0"/>
                      <a:ext cx="4504565" cy="1344080"/>
                    </a:xfrm>
                    <a:prstGeom prst="rect">
                      <a:avLst/>
                    </a:prstGeom>
                  </pic:spPr>
                </pic:pic>
              </a:graphicData>
            </a:graphic>
          </wp:inline>
        </w:drawing>
      </w:r>
    </w:p>
    <w:p w14:paraId="17D7E674" w14:textId="20D2835B" w:rsidR="00780574" w:rsidRPr="009F3B99" w:rsidRDefault="00780574" w:rsidP="00780574">
      <w:pPr>
        <w:pStyle w:val="Caption"/>
      </w:pPr>
      <w:r w:rsidRPr="009F3B99">
        <w:t xml:space="preserve">Obrázok -  </w:t>
      </w:r>
      <w:r w:rsidRPr="009F3B99">
        <w:rPr>
          <w:noProof/>
        </w:rPr>
        <w:fldChar w:fldCharType="begin"/>
      </w:r>
      <w:r w:rsidRPr="009F3B99">
        <w:rPr>
          <w:noProof/>
        </w:rPr>
        <w:instrText xml:space="preserve"> SEQ Obrázok \* ARABIC </w:instrText>
      </w:r>
      <w:r w:rsidRPr="009F3B99">
        <w:rPr>
          <w:noProof/>
        </w:rPr>
        <w:fldChar w:fldCharType="separate"/>
      </w:r>
      <w:r w:rsidR="0023014C">
        <w:rPr>
          <w:noProof/>
        </w:rPr>
        <w:t>54</w:t>
      </w:r>
      <w:r w:rsidRPr="009F3B99">
        <w:rPr>
          <w:noProof/>
        </w:rPr>
        <w:fldChar w:fldCharType="end"/>
      </w:r>
      <w:r w:rsidRPr="009F3B99">
        <w:t xml:space="preserve"> Vkladanie </w:t>
      </w:r>
      <w:proofErr w:type="spellStart"/>
      <w:r w:rsidRPr="009F3B99">
        <w:t>tooltipu</w:t>
      </w:r>
      <w:proofErr w:type="spellEnd"/>
    </w:p>
    <w:p w14:paraId="50B0A63D" w14:textId="77777777" w:rsidR="00780574" w:rsidRPr="009F3B99" w:rsidRDefault="00780574" w:rsidP="00780574">
      <w:pPr>
        <w:pStyle w:val="IW-Norml"/>
      </w:pPr>
      <w:r>
        <w:t>Zobrazí sa nám modálne okno z označeným textom a môžnostou výberu tooltipu. Pri výbere tooltipu sa automaticky generuje zoznam tooltipov podľa vloženého textu. Kliknutím na tlačidlo „OK“ potvrdíme výber. Namiesto vyznačeného textu bude zobrazený tooltip(ikona otáznika)</w:t>
      </w:r>
    </w:p>
    <w:p w14:paraId="23E6518C" w14:textId="77777777" w:rsidR="00780574" w:rsidRPr="009F3B99" w:rsidRDefault="00780574" w:rsidP="00780574">
      <w:pPr>
        <w:pStyle w:val="Obrzok"/>
      </w:pPr>
      <w:r w:rsidRPr="009F3B99">
        <w:drawing>
          <wp:inline distT="0" distB="0" distL="0" distR="0" wp14:anchorId="4EEFA815" wp14:editId="5B0FFFAD">
            <wp:extent cx="3701491" cy="3868472"/>
            <wp:effectExtent l="0" t="0" r="0" b="0"/>
            <wp:docPr id="228" name="Picture 2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application, Word&#10;&#10;Description automatically generated"/>
                    <pic:cNvPicPr/>
                  </pic:nvPicPr>
                  <pic:blipFill>
                    <a:blip r:embed="rId126"/>
                    <a:stretch>
                      <a:fillRect/>
                    </a:stretch>
                  </pic:blipFill>
                  <pic:spPr>
                    <a:xfrm>
                      <a:off x="0" y="0"/>
                      <a:ext cx="3706259" cy="3873455"/>
                    </a:xfrm>
                    <a:prstGeom prst="rect">
                      <a:avLst/>
                    </a:prstGeom>
                  </pic:spPr>
                </pic:pic>
              </a:graphicData>
            </a:graphic>
          </wp:inline>
        </w:drawing>
      </w:r>
    </w:p>
    <w:p w14:paraId="6E653CDF" w14:textId="7173DCE9" w:rsidR="005C727E" w:rsidRDefault="00780574" w:rsidP="006126E9">
      <w:pPr>
        <w:pStyle w:val="Caption"/>
      </w:pPr>
      <w:r w:rsidRPr="009F3B99">
        <w:t xml:space="preserve">Obrázok -  </w:t>
      </w:r>
      <w:r w:rsidRPr="009F3B99">
        <w:rPr>
          <w:noProof/>
        </w:rPr>
        <w:fldChar w:fldCharType="begin"/>
      </w:r>
      <w:r w:rsidRPr="009F3B99">
        <w:rPr>
          <w:noProof/>
        </w:rPr>
        <w:instrText xml:space="preserve"> SEQ Obrázok \* ARABIC </w:instrText>
      </w:r>
      <w:r w:rsidRPr="009F3B99">
        <w:rPr>
          <w:noProof/>
        </w:rPr>
        <w:fldChar w:fldCharType="separate"/>
      </w:r>
      <w:r w:rsidR="0023014C">
        <w:rPr>
          <w:noProof/>
        </w:rPr>
        <w:t>55</w:t>
      </w:r>
      <w:r w:rsidRPr="009F3B99">
        <w:rPr>
          <w:noProof/>
        </w:rPr>
        <w:fldChar w:fldCharType="end"/>
      </w:r>
      <w:r w:rsidRPr="009F3B99">
        <w:t xml:space="preserve"> Vložiť </w:t>
      </w:r>
      <w:proofErr w:type="spellStart"/>
      <w:r w:rsidRPr="009F3B99">
        <w:t>tooltip</w:t>
      </w:r>
      <w:proofErr w:type="spellEnd"/>
    </w:p>
    <w:p w14:paraId="58760C2F" w14:textId="630478B2" w:rsidR="00201ED7" w:rsidRDefault="00EC7E97" w:rsidP="00741E48">
      <w:pPr>
        <w:pStyle w:val="IW-Nadpis1"/>
      </w:pPr>
      <w:bookmarkStart w:id="120" w:name="_Toc112239909"/>
      <w:bookmarkStart w:id="121" w:name="_Toc142904175"/>
      <w:r>
        <w:t>Archív súborov</w:t>
      </w:r>
      <w:bookmarkEnd w:id="120"/>
      <w:bookmarkEnd w:id="121"/>
    </w:p>
    <w:p w14:paraId="0BB6987D" w14:textId="77777777" w:rsidR="001F3323" w:rsidRDefault="000E29D1" w:rsidP="001F3323">
      <w:pPr>
        <w:rPr>
          <w:rStyle w:val="normaltextrun"/>
          <w:rFonts w:cs="Calibri Light"/>
          <w:color w:val="000000"/>
          <w:shd w:val="clear" w:color="auto" w:fill="FFFFFF"/>
        </w:rPr>
      </w:pPr>
      <w:r>
        <w:rPr>
          <w:rStyle w:val="normaltextrun"/>
          <w:rFonts w:cs="Calibri Light"/>
          <w:color w:val="000000"/>
          <w:shd w:val="clear" w:color="auto" w:fill="FFFFFF"/>
        </w:rPr>
        <w:t xml:space="preserve">Aplikácia </w:t>
      </w:r>
      <w:r w:rsidRPr="000A4F75">
        <w:rPr>
          <w:rStyle w:val="normaltextrun"/>
          <w:rFonts w:ascii="Asap" w:hAnsi="Asap" w:cs="Calibri Light"/>
          <w:color w:val="0070C0"/>
          <w:sz w:val="22"/>
          <w:szCs w:val="22"/>
          <w:shd w:val="clear" w:color="auto" w:fill="FFFFFF"/>
        </w:rPr>
        <w:t>archív súborov</w:t>
      </w:r>
      <w:r>
        <w:rPr>
          <w:rStyle w:val="normaltextrun"/>
          <w:rFonts w:cs="Calibri Light"/>
          <w:color w:val="000000"/>
          <w:shd w:val="clear" w:color="auto" w:fill="FFFFFF"/>
        </w:rPr>
        <w:t xml:space="preserve"> slúži na prehľadné usporiadanie súborov podľa ich verzií, ktoré chceme vložiť do stránky. </w:t>
      </w:r>
    </w:p>
    <w:p w14:paraId="63593D11" w14:textId="1EFA167A" w:rsidR="007C644F" w:rsidRDefault="00C10AB7" w:rsidP="007C644F">
      <w:pPr>
        <w:keepNext/>
        <w:jc w:val="center"/>
      </w:pPr>
      <w:r>
        <w:rPr>
          <w:rFonts w:cstheme="majorHAnsi"/>
          <w:noProof/>
        </w:rPr>
        <w:lastRenderedPageBreak/>
        <w:drawing>
          <wp:anchor distT="0" distB="0" distL="114300" distR="114300" simplePos="0" relativeHeight="251658263" behindDoc="0" locked="0" layoutInCell="1" allowOverlap="1" wp14:anchorId="181E953B" wp14:editId="744C71F8">
            <wp:simplePos x="0" y="0"/>
            <wp:positionH relativeFrom="margin">
              <wp:posOffset>124460</wp:posOffset>
            </wp:positionH>
            <wp:positionV relativeFrom="paragraph">
              <wp:posOffset>676359</wp:posOffset>
            </wp:positionV>
            <wp:extent cx="125604" cy="125604"/>
            <wp:effectExtent l="0" t="0" r="8255" b="8255"/>
            <wp:wrapNone/>
            <wp:docPr id="1202872072" name="Graphic 1202872072"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5604" cy="125604"/>
                    </a:xfrm>
                    <a:prstGeom prst="rect">
                      <a:avLst/>
                    </a:prstGeom>
                  </pic:spPr>
                </pic:pic>
              </a:graphicData>
            </a:graphic>
            <wp14:sizeRelH relativeFrom="margin">
              <wp14:pctWidth>0</wp14:pctWidth>
            </wp14:sizeRelH>
            <wp14:sizeRelV relativeFrom="margin">
              <wp14:pctHeight>0</wp14:pctHeight>
            </wp14:sizeRelV>
          </wp:anchor>
        </w:drawing>
      </w:r>
      <w:r w:rsidR="00E65F13" w:rsidRPr="00E65F13">
        <w:rPr>
          <w:noProof/>
        </w:rPr>
        <w:t xml:space="preserve"> </w:t>
      </w:r>
      <w:r w:rsidR="00E65F13" w:rsidRPr="00E65F13">
        <w:rPr>
          <w:noProof/>
        </w:rPr>
        <w:drawing>
          <wp:inline distT="0" distB="0" distL="0" distR="0" wp14:anchorId="5A92569A" wp14:editId="041AF9D4">
            <wp:extent cx="5728970" cy="2473960"/>
            <wp:effectExtent l="0" t="0" r="0" b="2540"/>
            <wp:docPr id="22644976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49763" name="Picture 1" descr="Graphical user interface, application&#10;&#10;Description automatically generated"/>
                    <pic:cNvPicPr/>
                  </pic:nvPicPr>
                  <pic:blipFill>
                    <a:blip r:embed="rId127"/>
                    <a:stretch>
                      <a:fillRect/>
                    </a:stretch>
                  </pic:blipFill>
                  <pic:spPr>
                    <a:xfrm>
                      <a:off x="0" y="0"/>
                      <a:ext cx="5728970" cy="2473960"/>
                    </a:xfrm>
                    <a:prstGeom prst="rect">
                      <a:avLst/>
                    </a:prstGeom>
                  </pic:spPr>
                </pic:pic>
              </a:graphicData>
            </a:graphic>
          </wp:inline>
        </w:drawing>
      </w:r>
    </w:p>
    <w:p w14:paraId="07FCB6F3" w14:textId="374AF556" w:rsidR="007C644F" w:rsidRDefault="007C644F" w:rsidP="007C644F">
      <w:pPr>
        <w:pStyle w:val="Caption"/>
      </w:pPr>
      <w:r>
        <w:t xml:space="preserve">Obrázok </w:t>
      </w:r>
      <w:r>
        <w:fldChar w:fldCharType="begin"/>
      </w:r>
      <w:r>
        <w:instrText>SEQ Obrázok \* ARABIC</w:instrText>
      </w:r>
      <w:r>
        <w:fldChar w:fldCharType="separate"/>
      </w:r>
      <w:r w:rsidR="0023014C">
        <w:rPr>
          <w:noProof/>
        </w:rPr>
        <w:t>107</w:t>
      </w:r>
      <w:r>
        <w:fldChar w:fldCharType="end"/>
      </w:r>
      <w:r>
        <w:t xml:space="preserve"> </w:t>
      </w:r>
      <w:r w:rsidR="00A72914">
        <w:t>Archív súborov</w:t>
      </w:r>
    </w:p>
    <w:p w14:paraId="33FD538E" w14:textId="09199997" w:rsidR="00B72C6F" w:rsidRDefault="005D3BF4" w:rsidP="00A72914">
      <w:pPr>
        <w:rPr>
          <w:rStyle w:val="normaltextrun"/>
          <w:rFonts w:cs="Calibri Light"/>
          <w:color w:val="000000"/>
          <w:shd w:val="clear" w:color="auto" w:fill="FFFFFF"/>
        </w:rPr>
      </w:pPr>
      <w:r>
        <w:rPr>
          <w:rStyle w:val="normaltextrun"/>
          <w:rFonts w:cs="Calibri Light"/>
          <w:color w:val="000000"/>
          <w:shd w:val="clear" w:color="auto" w:fill="FFFFFF"/>
        </w:rPr>
        <w:t>Do zoznamu súborov sa dostanete kliknutím na uzol </w:t>
      </w:r>
      <w:r w:rsidRPr="002D6BDF">
        <w:rPr>
          <w:rStyle w:val="normaltextrun"/>
          <w:rFonts w:ascii="Asap" w:hAnsi="Asap" w:cs="Calibri Light"/>
          <w:color w:val="0070C0"/>
          <w:sz w:val="22"/>
          <w:szCs w:val="22"/>
          <w:shd w:val="clear" w:color="auto" w:fill="FFFFFF"/>
        </w:rPr>
        <w:t>Archív súborov</w:t>
      </w:r>
      <w:r>
        <w:rPr>
          <w:rStyle w:val="normaltextrun"/>
          <w:rFonts w:cs="Calibri Light"/>
          <w:color w:val="000000"/>
          <w:shd w:val="clear" w:color="auto" w:fill="FFFFFF"/>
        </w:rPr>
        <w:t> a následne kliknutím na uzol </w:t>
      </w:r>
      <w:r w:rsidRPr="002D6BDF">
        <w:rPr>
          <w:rStyle w:val="normaltextrun"/>
          <w:rFonts w:ascii="Asap" w:hAnsi="Asap" w:cs="Calibri Light"/>
          <w:color w:val="0070C0"/>
          <w:sz w:val="22"/>
          <w:szCs w:val="22"/>
          <w:shd w:val="clear" w:color="auto" w:fill="FFFFFF"/>
        </w:rPr>
        <w:t>Zoznam súborov</w:t>
      </w:r>
      <w:r>
        <w:rPr>
          <w:rStyle w:val="normaltextrun"/>
          <w:rFonts w:cs="Calibri Light"/>
          <w:b/>
          <w:bCs/>
          <w:color w:val="000000"/>
          <w:shd w:val="clear" w:color="auto" w:fill="FFFFFF"/>
        </w:rPr>
        <w:t>. </w:t>
      </w:r>
      <w:r>
        <w:rPr>
          <w:rStyle w:val="normaltextrun"/>
          <w:rFonts w:cs="Calibri Light"/>
          <w:color w:val="000000"/>
          <w:shd w:val="clear" w:color="auto" w:fill="FFFFFF"/>
        </w:rPr>
        <w:t>V zobrazenom zozname vidíme všetky súbory, ktoré boli vložené do archívu súborov</w:t>
      </w:r>
      <w:r w:rsidR="002D2A05">
        <w:rPr>
          <w:rStyle w:val="normaltextrun"/>
          <w:rFonts w:cs="Calibri Light"/>
          <w:color w:val="000000"/>
          <w:shd w:val="clear" w:color="auto" w:fill="FFFFFF"/>
        </w:rPr>
        <w:t xml:space="preserve"> v </w:t>
      </w:r>
      <w:r w:rsidR="009E47F3">
        <w:rPr>
          <w:rStyle w:val="normaltextrun"/>
          <w:rFonts w:cs="Calibri Light"/>
          <w:color w:val="000000"/>
          <w:shd w:val="clear" w:color="auto" w:fill="FFFFFF"/>
        </w:rPr>
        <w:t>danej</w:t>
      </w:r>
      <w:r w:rsidR="002D2A05">
        <w:rPr>
          <w:rStyle w:val="normaltextrun"/>
          <w:rFonts w:cs="Calibri Light"/>
          <w:color w:val="000000"/>
          <w:shd w:val="clear" w:color="auto" w:fill="FFFFFF"/>
        </w:rPr>
        <w:t xml:space="preserve"> doméne</w:t>
      </w:r>
      <w:r>
        <w:rPr>
          <w:rStyle w:val="normaltextrun"/>
          <w:rFonts w:cs="Calibri Light"/>
          <w:color w:val="000000"/>
          <w:shd w:val="clear" w:color="auto" w:fill="FFFFFF"/>
        </w:rPr>
        <w:t>.</w:t>
      </w:r>
      <w:r w:rsidR="009276E5">
        <w:rPr>
          <w:rStyle w:val="normaltextrun"/>
          <w:rFonts w:cs="Calibri Light"/>
          <w:color w:val="000000"/>
          <w:shd w:val="clear" w:color="auto" w:fill="FFFFFF"/>
        </w:rPr>
        <w:t xml:space="preserve"> Pri zmene domény v</w:t>
      </w:r>
      <w:r w:rsidR="002D6C92">
        <w:rPr>
          <w:rStyle w:val="normaltextrun"/>
          <w:rFonts w:cs="Calibri Light"/>
          <w:color w:val="000000"/>
          <w:shd w:val="clear" w:color="auto" w:fill="FFFFFF"/>
        </w:rPr>
        <w:t> </w:t>
      </w:r>
      <w:r w:rsidR="009276E5">
        <w:rPr>
          <w:rStyle w:val="normaltextrun"/>
          <w:rFonts w:cs="Calibri Light"/>
          <w:color w:val="000000"/>
          <w:shd w:val="clear" w:color="auto" w:fill="FFFFFF"/>
        </w:rPr>
        <w:t>hornom</w:t>
      </w:r>
      <w:r w:rsidR="002D6C92">
        <w:rPr>
          <w:rStyle w:val="normaltextrun"/>
          <w:rFonts w:cs="Calibri Light"/>
          <w:color w:val="000000"/>
          <w:shd w:val="clear" w:color="auto" w:fill="FFFFFF"/>
        </w:rPr>
        <w:t xml:space="preserve"> menu sa zobrazia len súbory ktoré boli pridané v </w:t>
      </w:r>
      <w:r w:rsidR="00412B50">
        <w:rPr>
          <w:rStyle w:val="normaltextrun"/>
          <w:rFonts w:cs="Calibri Light"/>
          <w:color w:val="000000"/>
          <w:shd w:val="clear" w:color="auto" w:fill="FFFFFF"/>
        </w:rPr>
        <w:t>konkrétnej</w:t>
      </w:r>
      <w:r w:rsidR="002D6C92">
        <w:rPr>
          <w:rStyle w:val="normaltextrun"/>
          <w:rFonts w:cs="Calibri Light"/>
          <w:color w:val="000000"/>
          <w:shd w:val="clear" w:color="auto" w:fill="FFFFFF"/>
        </w:rPr>
        <w:t xml:space="preserve"> doméne.</w:t>
      </w:r>
    </w:p>
    <w:p w14:paraId="4A828732" w14:textId="5DAAD40B" w:rsidR="00B72C6F" w:rsidRDefault="00C10AB7" w:rsidP="008D2502">
      <w:pPr>
        <w:keepNext/>
        <w:jc w:val="center"/>
        <w:rPr>
          <w:rStyle w:val="normaltextrun"/>
          <w:rFonts w:cs="Calibri Light"/>
          <w:color w:val="000000"/>
          <w:shd w:val="clear" w:color="auto" w:fill="FFFFFF"/>
        </w:rPr>
      </w:pPr>
      <w:r>
        <w:rPr>
          <w:rFonts w:cstheme="majorHAnsi"/>
          <w:noProof/>
        </w:rPr>
        <w:drawing>
          <wp:anchor distT="0" distB="0" distL="114300" distR="114300" simplePos="0" relativeHeight="251658264" behindDoc="0" locked="0" layoutInCell="1" allowOverlap="1" wp14:anchorId="25BCA322" wp14:editId="7B8C611C">
            <wp:simplePos x="0" y="0"/>
            <wp:positionH relativeFrom="column">
              <wp:posOffset>3103294</wp:posOffset>
            </wp:positionH>
            <wp:positionV relativeFrom="paragraph">
              <wp:posOffset>347303</wp:posOffset>
            </wp:positionV>
            <wp:extent cx="173905" cy="173905"/>
            <wp:effectExtent l="0" t="0" r="0" b="0"/>
            <wp:wrapNone/>
            <wp:docPr id="1202872074" name="Graphic 1202872074"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p>
    <w:p w14:paraId="460527C0" w14:textId="77777777" w:rsidR="0091613F" w:rsidRDefault="005D3BF4" w:rsidP="00A72914">
      <w:pPr>
        <w:rPr>
          <w:rStyle w:val="normaltextrun"/>
          <w:rFonts w:cs="Calibri Light"/>
          <w:color w:val="000000"/>
          <w:shd w:val="clear" w:color="auto" w:fill="FFFFFF"/>
        </w:rPr>
      </w:pPr>
      <w:r>
        <w:rPr>
          <w:rStyle w:val="normaltextrun"/>
          <w:rFonts w:cs="Calibri Light"/>
          <w:color w:val="000000"/>
          <w:shd w:val="clear" w:color="auto" w:fill="FFFFFF"/>
        </w:rPr>
        <w:t xml:space="preserve"> </w:t>
      </w:r>
    </w:p>
    <w:p w14:paraId="09A13E49" w14:textId="77777777" w:rsidR="0091613F" w:rsidRDefault="0091613F">
      <w:pPr>
        <w:spacing w:before="0" w:after="0"/>
        <w:rPr>
          <w:rStyle w:val="normaltextrun"/>
          <w:rFonts w:cs="Calibri Light"/>
          <w:color w:val="000000"/>
          <w:shd w:val="clear" w:color="auto" w:fill="FFFFFF"/>
        </w:rPr>
      </w:pPr>
      <w:r w:rsidRPr="02231CFF">
        <w:rPr>
          <w:rStyle w:val="normaltextrun"/>
          <w:rFonts w:cs="Calibri Light"/>
          <w:color w:val="000000" w:themeColor="text1"/>
        </w:rPr>
        <w:br w:type="page"/>
      </w:r>
    </w:p>
    <w:p w14:paraId="7C54094C" w14:textId="55DF141E" w:rsidR="006E15B3" w:rsidRPr="006B069A" w:rsidRDefault="005D3BF4" w:rsidP="00A72914">
      <w:pPr>
        <w:rPr>
          <w:rStyle w:val="eop"/>
          <w:rFonts w:cs="Calibri Light"/>
          <w:color w:val="000000"/>
          <w:shd w:val="clear" w:color="auto" w:fill="FFFFFF"/>
        </w:rPr>
      </w:pPr>
      <w:r>
        <w:rPr>
          <w:rStyle w:val="normaltextrun"/>
          <w:rFonts w:cs="Calibri Light"/>
          <w:color w:val="000000"/>
          <w:shd w:val="clear" w:color="auto" w:fill="FFFFFF"/>
        </w:rPr>
        <w:lastRenderedPageBreak/>
        <w:t xml:space="preserve">Zoznam obsahuje aj filter </w:t>
      </w:r>
      <w:r w:rsidR="001B3829">
        <w:rPr>
          <w:rStyle w:val="normaltextrun"/>
          <w:rFonts w:cs="Calibri Light"/>
          <w:color w:val="000000"/>
          <w:shd w:val="clear" w:color="auto" w:fill="FFFFFF"/>
        </w:rPr>
        <w:t>podľa</w:t>
      </w:r>
      <w:r>
        <w:rPr>
          <w:rStyle w:val="normaltextrun"/>
          <w:rFonts w:cs="Calibri Light"/>
          <w:color w:val="000000"/>
          <w:shd w:val="clear" w:color="auto" w:fill="FFFFFF"/>
        </w:rPr>
        <w:t xml:space="preserve"> jednotlivých </w:t>
      </w:r>
      <w:r w:rsidR="00485CAE">
        <w:rPr>
          <w:rStyle w:val="normaltextrun"/>
          <w:rFonts w:cs="Calibri Light"/>
          <w:color w:val="000000"/>
          <w:shd w:val="clear" w:color="auto" w:fill="FFFFFF"/>
        </w:rPr>
        <w:t>atribútov</w:t>
      </w:r>
      <w:r>
        <w:rPr>
          <w:rStyle w:val="normaltextrun"/>
          <w:rFonts w:cs="Calibri Light"/>
          <w:color w:val="000000"/>
          <w:shd w:val="clear" w:color="auto" w:fill="FFFFFF"/>
        </w:rPr>
        <w:t xml:space="preserve">, pomocou ktorých </w:t>
      </w:r>
      <w:r w:rsidR="000E190D">
        <w:rPr>
          <w:rStyle w:val="normaltextrun"/>
          <w:rFonts w:cs="Calibri Light"/>
          <w:color w:val="000000"/>
          <w:shd w:val="clear" w:color="auto" w:fill="FFFFFF"/>
        </w:rPr>
        <w:t>môžeme</w:t>
      </w:r>
      <w:r>
        <w:rPr>
          <w:rStyle w:val="normaltextrun"/>
          <w:rFonts w:cs="Calibri Light"/>
          <w:color w:val="000000"/>
          <w:shd w:val="clear" w:color="auto" w:fill="FFFFFF"/>
        </w:rPr>
        <w:t xml:space="preserve"> súbory filtrovať.</w:t>
      </w:r>
      <w:r w:rsidR="00485CAE">
        <w:rPr>
          <w:rStyle w:val="eop"/>
          <w:rFonts w:cs="Calibri Light"/>
          <w:color w:val="000000"/>
          <w:shd w:val="clear" w:color="auto" w:fill="FFFFFF"/>
        </w:rPr>
        <w:t xml:space="preserve"> </w:t>
      </w:r>
      <w:r w:rsidR="006E15B3" w:rsidRPr="006B069A">
        <w:rPr>
          <w:rStyle w:val="eop"/>
          <w:rFonts w:cs="Calibri Light"/>
          <w:color w:val="000000"/>
          <w:shd w:val="clear" w:color="auto" w:fill="FFFFFF"/>
        </w:rPr>
        <w:t>Ďalej sú dve možnosti</w:t>
      </w:r>
      <w:r w:rsidR="003F0EF5" w:rsidRPr="006B069A">
        <w:rPr>
          <w:rStyle w:val="eop"/>
          <w:rFonts w:cs="Calibri Light"/>
          <w:color w:val="000000"/>
          <w:shd w:val="clear" w:color="auto" w:fill="FFFFFF"/>
        </w:rPr>
        <w:t>(</w:t>
      </w:r>
      <w:proofErr w:type="spellStart"/>
      <w:r w:rsidR="003F0EF5" w:rsidRPr="006B069A">
        <w:rPr>
          <w:rStyle w:val="eop"/>
          <w:rFonts w:cs="Calibri Light"/>
          <w:color w:val="000000"/>
          <w:shd w:val="clear" w:color="auto" w:fill="FFFFFF"/>
        </w:rPr>
        <w:t>Checkbox</w:t>
      </w:r>
      <w:proofErr w:type="spellEnd"/>
      <w:r w:rsidR="003F0EF5" w:rsidRPr="006B069A">
        <w:rPr>
          <w:rStyle w:val="eop"/>
          <w:rFonts w:cs="Calibri Light"/>
          <w:color w:val="000000"/>
          <w:shd w:val="clear" w:color="auto" w:fill="FFFFFF"/>
        </w:rPr>
        <w:t>)</w:t>
      </w:r>
      <w:r w:rsidR="006E15B3" w:rsidRPr="006B069A">
        <w:rPr>
          <w:rStyle w:val="eop"/>
          <w:rFonts w:cs="Calibri Light"/>
          <w:color w:val="000000"/>
          <w:shd w:val="clear" w:color="auto" w:fill="FFFFFF"/>
        </w:rPr>
        <w:t xml:space="preserve">, ktoré si </w:t>
      </w:r>
      <w:r w:rsidR="003F0EF5" w:rsidRPr="006B069A">
        <w:rPr>
          <w:rStyle w:val="eop"/>
          <w:rFonts w:cs="Calibri Light"/>
          <w:color w:val="000000"/>
          <w:shd w:val="clear" w:color="auto" w:fill="FFFFFF"/>
        </w:rPr>
        <w:t>môžete zapnúť:</w:t>
      </w:r>
    </w:p>
    <w:p w14:paraId="653D09F1" w14:textId="113F5091" w:rsidR="003F0EF5" w:rsidRDefault="003F0EF5">
      <w:pPr>
        <w:pStyle w:val="ListParagraph"/>
        <w:numPr>
          <w:ilvl w:val="0"/>
          <w:numId w:val="11"/>
        </w:numPr>
        <w:rPr>
          <w:rStyle w:val="eop"/>
          <w:rFonts w:cs="Calibri Light"/>
          <w:color w:val="000000"/>
          <w:shd w:val="clear" w:color="auto" w:fill="FFFFFF"/>
          <w:lang w:val="sk-SK"/>
        </w:rPr>
      </w:pPr>
      <w:r w:rsidRPr="006B069A">
        <w:rPr>
          <w:rStyle w:val="eop"/>
          <w:rFonts w:cs="Calibri Light"/>
          <w:color w:val="000000"/>
          <w:shd w:val="clear" w:color="auto" w:fill="FFFFFF"/>
          <w:lang w:val="sk-SK"/>
        </w:rPr>
        <w:t>Hlavné súbory – zobrazené len hlavné súbory bez ich starších verzií</w:t>
      </w:r>
    </w:p>
    <w:p w14:paraId="45029634" w14:textId="0A5D32B4" w:rsidR="008B12D4" w:rsidRPr="006B069A" w:rsidRDefault="00753229">
      <w:pPr>
        <w:pStyle w:val="ListParagraph"/>
        <w:numPr>
          <w:ilvl w:val="0"/>
          <w:numId w:val="11"/>
        </w:numPr>
        <w:rPr>
          <w:rStyle w:val="eop"/>
          <w:rFonts w:cs="Calibri Light"/>
          <w:color w:val="000000"/>
          <w:shd w:val="clear" w:color="auto" w:fill="FFFFFF"/>
          <w:lang w:val="sk-SK"/>
        </w:rPr>
      </w:pPr>
      <w:r w:rsidRPr="00BA5B57">
        <w:rPr>
          <w:rStyle w:val="eop"/>
          <w:rFonts w:cs="Calibri Light"/>
          <w:noProof/>
          <w:color w:val="000000"/>
          <w:shd w:val="clear" w:color="auto" w:fill="FFFFFF"/>
        </w:rPr>
        <w:drawing>
          <wp:anchor distT="0" distB="0" distL="114300" distR="114300" simplePos="0" relativeHeight="251658251" behindDoc="0" locked="0" layoutInCell="1" allowOverlap="1" wp14:anchorId="5FE6FDFB" wp14:editId="02CF19DD">
            <wp:simplePos x="0" y="0"/>
            <wp:positionH relativeFrom="margin">
              <wp:align>center</wp:align>
            </wp:positionH>
            <wp:positionV relativeFrom="paragraph">
              <wp:posOffset>305439</wp:posOffset>
            </wp:positionV>
            <wp:extent cx="6553835" cy="1649095"/>
            <wp:effectExtent l="0" t="0" r="0" b="8255"/>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53835" cy="1649095"/>
                    </a:xfrm>
                    <a:prstGeom prst="rect">
                      <a:avLst/>
                    </a:prstGeom>
                  </pic:spPr>
                </pic:pic>
              </a:graphicData>
            </a:graphic>
            <wp14:sizeRelH relativeFrom="margin">
              <wp14:pctWidth>0</wp14:pctWidth>
            </wp14:sizeRelH>
            <wp14:sizeRelV relativeFrom="margin">
              <wp14:pctHeight>0</wp14:pctHeight>
            </wp14:sizeRelV>
          </wp:anchor>
        </w:drawing>
      </w:r>
      <w:r w:rsidR="008B12D4">
        <w:rPr>
          <w:rStyle w:val="eop"/>
          <w:rFonts w:cs="Calibri Light"/>
          <w:color w:val="000000"/>
          <w:shd w:val="clear" w:color="auto" w:fill="FFFFFF"/>
          <w:lang w:val="sk-SK"/>
        </w:rPr>
        <w:t xml:space="preserve">Zobrazovať </w:t>
      </w:r>
      <w:r w:rsidR="00E70F17">
        <w:rPr>
          <w:rStyle w:val="eop"/>
          <w:rFonts w:cs="Calibri Light"/>
          <w:color w:val="000000"/>
          <w:shd w:val="clear" w:color="auto" w:fill="FFFFFF"/>
          <w:lang w:val="sk-SK"/>
        </w:rPr>
        <w:t>–</w:t>
      </w:r>
      <w:r w:rsidR="008B12D4">
        <w:rPr>
          <w:rStyle w:val="eop"/>
          <w:rFonts w:cs="Calibri Light"/>
          <w:color w:val="000000"/>
          <w:shd w:val="clear" w:color="auto" w:fill="FFFFFF"/>
          <w:lang w:val="sk-SK"/>
        </w:rPr>
        <w:t xml:space="preserve"> </w:t>
      </w:r>
      <w:r w:rsidR="00E70F17">
        <w:rPr>
          <w:rStyle w:val="eop"/>
          <w:rFonts w:cs="Calibri Light"/>
          <w:color w:val="000000"/>
          <w:shd w:val="clear" w:color="auto" w:fill="FFFFFF"/>
          <w:lang w:val="sk-SK"/>
        </w:rPr>
        <w:t>zobrazené súbory, ktoré majú zobrazenie povolené</w:t>
      </w:r>
    </w:p>
    <w:p w14:paraId="64C59CD3" w14:textId="13F3C870" w:rsidR="00BA5B57" w:rsidRDefault="00BA5B57" w:rsidP="00BA5B57">
      <w:pPr>
        <w:keepNext/>
        <w:jc w:val="center"/>
      </w:pPr>
    </w:p>
    <w:p w14:paraId="3500257E" w14:textId="2223B8C7" w:rsidR="00BA5B57" w:rsidRDefault="00BA5B57" w:rsidP="00BA5B57">
      <w:pPr>
        <w:pStyle w:val="Caption"/>
        <w:rPr>
          <w:rStyle w:val="eop"/>
          <w:rFonts w:cs="Calibri Light"/>
          <w:color w:val="000000"/>
          <w:shd w:val="clear" w:color="auto" w:fill="FFFFFF"/>
        </w:rPr>
      </w:pPr>
      <w:r>
        <w:t xml:space="preserve">Obrázok </w:t>
      </w:r>
      <w:r>
        <w:fldChar w:fldCharType="begin"/>
      </w:r>
      <w:r>
        <w:instrText>SEQ Obrázok \* ARABIC</w:instrText>
      </w:r>
      <w:r>
        <w:fldChar w:fldCharType="separate"/>
      </w:r>
      <w:r w:rsidR="0023014C">
        <w:rPr>
          <w:noProof/>
        </w:rPr>
        <w:t>108</w:t>
      </w:r>
      <w:r>
        <w:fldChar w:fldCharType="end"/>
      </w:r>
      <w:r w:rsidR="00994CE4">
        <w:t xml:space="preserve"> </w:t>
      </w:r>
      <w:r>
        <w:t>Filtre na vyhľadávanie</w:t>
      </w:r>
    </w:p>
    <w:p w14:paraId="659C0835" w14:textId="77777777" w:rsidR="00131C10" w:rsidRDefault="00131C10" w:rsidP="00A72914">
      <w:pPr>
        <w:rPr>
          <w:rStyle w:val="normaltextrun"/>
          <w:rFonts w:cs="Calibri Light"/>
          <w:color w:val="000000"/>
          <w:bdr w:val="none" w:sz="0" w:space="0" w:color="auto" w:frame="1"/>
        </w:rPr>
      </w:pPr>
    </w:p>
    <w:p w14:paraId="0B368EFC" w14:textId="59A28C7F" w:rsidR="00131C10" w:rsidRPr="002B4E85" w:rsidRDefault="005D3BF4" w:rsidP="00A72914">
      <w:pPr>
        <w:rPr>
          <w:rStyle w:val="normaltextrun"/>
          <w:rFonts w:cs="Calibri Light"/>
          <w:color w:val="000000"/>
          <w:bdr w:val="none" w:sz="0" w:space="0" w:color="auto" w:frame="1"/>
          <w:lang w:val="en-US"/>
        </w:rPr>
      </w:pPr>
      <w:r>
        <w:rPr>
          <w:rStyle w:val="normaltextrun"/>
          <w:rFonts w:cs="Calibri Light"/>
          <w:color w:val="000000"/>
          <w:bdr w:val="none" w:sz="0" w:space="0" w:color="auto" w:frame="1"/>
        </w:rPr>
        <w:t xml:space="preserve">Cez zoznam súborov môžeme nad vloženými súbormi vykonávať rôzne funkcie ako editáciu, </w:t>
      </w:r>
      <w:r w:rsidR="009436F8">
        <w:rPr>
          <w:rStyle w:val="normaltextrun"/>
          <w:rFonts w:cs="Calibri Light"/>
          <w:color w:val="000000"/>
          <w:bdr w:val="none" w:sz="0" w:space="0" w:color="auto" w:frame="1"/>
        </w:rPr>
        <w:t>premenovať</w:t>
      </w:r>
      <w:r>
        <w:rPr>
          <w:rStyle w:val="normaltextrun"/>
          <w:rFonts w:cs="Calibri Light"/>
          <w:color w:val="000000"/>
          <w:bdr w:val="none" w:sz="0" w:space="0" w:color="auto" w:frame="1"/>
        </w:rPr>
        <w:t>, výmaz, či vkladanie aktuálnejšej verzie súboru</w:t>
      </w:r>
      <w:r w:rsidR="002173DE">
        <w:rPr>
          <w:rStyle w:val="normaltextrun"/>
          <w:rFonts w:cs="Calibri Light"/>
          <w:color w:val="000000"/>
          <w:bdr w:val="none" w:sz="0" w:space="0" w:color="auto" w:frame="1"/>
        </w:rPr>
        <w:t>, alebo vrátenie poslednej zmeny</w:t>
      </w:r>
      <w:r>
        <w:rPr>
          <w:rStyle w:val="normaltextrun"/>
          <w:rFonts w:cs="Calibri Light"/>
          <w:color w:val="000000"/>
          <w:bdr w:val="none" w:sz="0" w:space="0" w:color="auto" w:frame="1"/>
        </w:rPr>
        <w:t>.</w:t>
      </w:r>
      <w:r w:rsidR="008E3432">
        <w:rPr>
          <w:rStyle w:val="normaltextrun"/>
          <w:rFonts w:cs="Calibri Light"/>
          <w:color w:val="000000"/>
          <w:bdr w:val="none" w:sz="0" w:space="0" w:color="auto" w:frame="1"/>
        </w:rPr>
        <w:t xml:space="preserve"> </w:t>
      </w:r>
      <w:r w:rsidR="00DE6D9F">
        <w:rPr>
          <w:rStyle w:val="normaltextrun"/>
          <w:rFonts w:cs="Calibri Light"/>
          <w:color w:val="000000"/>
          <w:bdr w:val="none" w:sz="0" w:space="0" w:color="auto" w:frame="1"/>
        </w:rPr>
        <w:t>Funkcie nájdeme v stĺpci nástroje</w:t>
      </w:r>
      <w:r w:rsidR="001A0424">
        <w:rPr>
          <w:rStyle w:val="normaltextrun"/>
          <w:rFonts w:cs="Calibri Light"/>
          <w:color w:val="000000"/>
          <w:bdr w:val="none" w:sz="0" w:space="0" w:color="auto" w:frame="1"/>
        </w:rPr>
        <w:t xml:space="preserve"> pri </w:t>
      </w:r>
      <w:r w:rsidR="001B133F">
        <w:rPr>
          <w:rStyle w:val="normaltextrun"/>
          <w:rFonts w:cs="Calibri Light"/>
          <w:color w:val="000000"/>
          <w:bdr w:val="none" w:sz="0" w:space="0" w:color="auto" w:frame="1"/>
        </w:rPr>
        <w:t>zázname súboru v archíve súborov</w:t>
      </w:r>
      <w:r w:rsidR="00DE6D9F">
        <w:rPr>
          <w:rStyle w:val="normaltextrun"/>
          <w:rFonts w:cs="Calibri Light"/>
          <w:color w:val="000000"/>
          <w:bdr w:val="none" w:sz="0" w:space="0" w:color="auto" w:frame="1"/>
        </w:rPr>
        <w:t>:</w:t>
      </w:r>
    </w:p>
    <w:p w14:paraId="00F7D969" w14:textId="3877CB46" w:rsidR="00DA4A23" w:rsidRDefault="00C10AB7" w:rsidP="00DA4A23">
      <w:pPr>
        <w:keepNext/>
        <w:jc w:val="center"/>
      </w:pPr>
      <w:r>
        <w:rPr>
          <w:rFonts w:cstheme="majorHAnsi"/>
          <w:noProof/>
        </w:rPr>
        <w:drawing>
          <wp:anchor distT="0" distB="0" distL="114300" distR="114300" simplePos="0" relativeHeight="251658265" behindDoc="0" locked="0" layoutInCell="1" allowOverlap="1" wp14:anchorId="66BE0F00" wp14:editId="5E1FE14A">
            <wp:simplePos x="0" y="0"/>
            <wp:positionH relativeFrom="column">
              <wp:posOffset>1782061</wp:posOffset>
            </wp:positionH>
            <wp:positionV relativeFrom="paragraph">
              <wp:posOffset>638705</wp:posOffset>
            </wp:positionV>
            <wp:extent cx="173905" cy="173905"/>
            <wp:effectExtent l="0" t="0" r="0" b="0"/>
            <wp:wrapNone/>
            <wp:docPr id="1202872075" name="Graphic 1202872075"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73905" cy="173905"/>
                    </a:xfrm>
                    <a:prstGeom prst="rect">
                      <a:avLst/>
                    </a:prstGeom>
                  </pic:spPr>
                </pic:pic>
              </a:graphicData>
            </a:graphic>
            <wp14:sizeRelH relativeFrom="margin">
              <wp14:pctWidth>0</wp14:pctWidth>
            </wp14:sizeRelH>
            <wp14:sizeRelV relativeFrom="margin">
              <wp14:pctHeight>0</wp14:pctHeight>
            </wp14:sizeRelV>
          </wp:anchor>
        </w:drawing>
      </w:r>
      <w:r w:rsidR="00DA4A23" w:rsidRPr="00DA4A23">
        <w:rPr>
          <w:rStyle w:val="normaltextrun"/>
          <w:rFonts w:cs="Calibri Light"/>
          <w:noProof/>
          <w:color w:val="000000"/>
          <w:bdr w:val="none" w:sz="0" w:space="0" w:color="auto" w:frame="1"/>
        </w:rPr>
        <w:drawing>
          <wp:inline distT="0" distB="0" distL="0" distR="0" wp14:anchorId="4BB510C3" wp14:editId="0812C1F5">
            <wp:extent cx="3487562" cy="938959"/>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ok 25"/>
                    <pic:cNvPicPr/>
                  </pic:nvPicPr>
                  <pic:blipFill>
                    <a:blip r:embed="rId129">
                      <a:extLst>
                        <a:ext uri="{28A0092B-C50C-407E-A947-70E740481C1C}">
                          <a14:useLocalDpi xmlns:a14="http://schemas.microsoft.com/office/drawing/2010/main" val="0"/>
                        </a:ext>
                      </a:extLst>
                    </a:blip>
                    <a:stretch>
                      <a:fillRect/>
                    </a:stretch>
                  </pic:blipFill>
                  <pic:spPr>
                    <a:xfrm>
                      <a:off x="0" y="0"/>
                      <a:ext cx="3487562" cy="938959"/>
                    </a:xfrm>
                    <a:prstGeom prst="rect">
                      <a:avLst/>
                    </a:prstGeom>
                  </pic:spPr>
                </pic:pic>
              </a:graphicData>
            </a:graphic>
          </wp:inline>
        </w:drawing>
      </w:r>
    </w:p>
    <w:p w14:paraId="6FFF4350" w14:textId="318DD5AA" w:rsidR="005D3BF4" w:rsidRDefault="00DA4A23" w:rsidP="00DA4A23">
      <w:pPr>
        <w:pStyle w:val="Caption"/>
      </w:pPr>
      <w:r>
        <w:t xml:space="preserve">Obrázok </w:t>
      </w:r>
      <w:r>
        <w:fldChar w:fldCharType="begin"/>
      </w:r>
      <w:r>
        <w:instrText>SEQ Obrázok \* ARABIC</w:instrText>
      </w:r>
      <w:r>
        <w:fldChar w:fldCharType="separate"/>
      </w:r>
      <w:r w:rsidR="0023014C">
        <w:rPr>
          <w:noProof/>
        </w:rPr>
        <w:t>109</w:t>
      </w:r>
      <w:r>
        <w:fldChar w:fldCharType="end"/>
      </w:r>
      <w:r>
        <w:t xml:space="preserve"> Zoznam nástrojov</w:t>
      </w:r>
    </w:p>
    <w:p w14:paraId="49C63544" w14:textId="3667ED54" w:rsidR="00DB033E" w:rsidRDefault="00CA6E23">
      <w:pPr>
        <w:pStyle w:val="ListParagraph"/>
        <w:numPr>
          <w:ilvl w:val="0"/>
          <w:numId w:val="12"/>
        </w:numPr>
      </w:pPr>
      <w:r>
        <w:rPr>
          <w:noProof/>
        </w:rPr>
        <w:drawing>
          <wp:inline distT="0" distB="0" distL="0" distR="0" wp14:anchorId="74650965" wp14:editId="70CDF456">
            <wp:extent cx="304843" cy="247685"/>
            <wp:effectExtent l="0" t="0" r="0" b="0"/>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45"/>
                    <pic:cNvPicPr/>
                  </pic:nvPicPr>
                  <pic:blipFill>
                    <a:blip r:embed="rId130">
                      <a:extLst>
                        <a:ext uri="{28A0092B-C50C-407E-A947-70E740481C1C}">
                          <a14:useLocalDpi xmlns:a14="http://schemas.microsoft.com/office/drawing/2010/main" val="0"/>
                        </a:ext>
                      </a:extLst>
                    </a:blip>
                    <a:stretch>
                      <a:fillRect/>
                    </a:stretch>
                  </pic:blipFill>
                  <pic:spPr>
                    <a:xfrm>
                      <a:off x="0" y="0"/>
                      <a:ext cx="304843" cy="247685"/>
                    </a:xfrm>
                    <a:prstGeom prst="rect">
                      <a:avLst/>
                    </a:prstGeom>
                  </pic:spPr>
                </pic:pic>
              </a:graphicData>
            </a:graphic>
          </wp:inline>
        </w:drawing>
      </w:r>
      <w:r w:rsidR="002805A6">
        <w:t xml:space="preserve">- </w:t>
      </w:r>
      <w:proofErr w:type="spellStart"/>
      <w:r w:rsidR="00651E38">
        <w:t>Nahrať</w:t>
      </w:r>
      <w:proofErr w:type="spellEnd"/>
      <w:r w:rsidR="00651E38">
        <w:t xml:space="preserve"> </w:t>
      </w:r>
      <w:proofErr w:type="spellStart"/>
      <w:r w:rsidR="00651E38">
        <w:t>novú</w:t>
      </w:r>
      <w:proofErr w:type="spellEnd"/>
      <w:r w:rsidR="00651E38">
        <w:t xml:space="preserve"> </w:t>
      </w:r>
      <w:proofErr w:type="spellStart"/>
      <w:r w:rsidR="00651E38">
        <w:t>verziu</w:t>
      </w:r>
      <w:proofErr w:type="spellEnd"/>
    </w:p>
    <w:p w14:paraId="26B4F805" w14:textId="3667ED54" w:rsidR="00CA6E23" w:rsidRDefault="008821F2">
      <w:pPr>
        <w:pStyle w:val="ListParagraph"/>
        <w:numPr>
          <w:ilvl w:val="0"/>
          <w:numId w:val="12"/>
        </w:numPr>
      </w:pPr>
      <w:r>
        <w:rPr>
          <w:noProof/>
        </w:rPr>
        <w:drawing>
          <wp:inline distT="0" distB="0" distL="0" distR="0" wp14:anchorId="1B0E8271" wp14:editId="69DDA1FE">
            <wp:extent cx="285790" cy="285790"/>
            <wp:effectExtent l="0" t="0" r="0" b="0"/>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46"/>
                    <pic:cNvPicPr/>
                  </pic:nvPicPr>
                  <pic:blipFill>
                    <a:blip r:embed="rId131">
                      <a:extLst>
                        <a:ext uri="{28A0092B-C50C-407E-A947-70E740481C1C}">
                          <a14:useLocalDpi xmlns:a14="http://schemas.microsoft.com/office/drawing/2010/main" val="0"/>
                        </a:ext>
                      </a:extLst>
                    </a:blip>
                    <a:stretch>
                      <a:fillRect/>
                    </a:stretch>
                  </pic:blipFill>
                  <pic:spPr>
                    <a:xfrm>
                      <a:off x="0" y="0"/>
                      <a:ext cx="285790" cy="285790"/>
                    </a:xfrm>
                    <a:prstGeom prst="rect">
                      <a:avLst/>
                    </a:prstGeom>
                  </pic:spPr>
                </pic:pic>
              </a:graphicData>
            </a:graphic>
          </wp:inline>
        </w:drawing>
      </w:r>
      <w:r w:rsidR="002805A6">
        <w:t xml:space="preserve">- </w:t>
      </w:r>
      <w:proofErr w:type="spellStart"/>
      <w:r w:rsidR="002805A6">
        <w:t>Editovat</w:t>
      </w:r>
      <w:proofErr w:type="spellEnd"/>
      <w:r w:rsidR="002805A6">
        <w:t xml:space="preserve"> </w:t>
      </w:r>
      <w:proofErr w:type="spellStart"/>
      <w:r w:rsidR="002805A6">
        <w:t>súbor</w:t>
      </w:r>
      <w:proofErr w:type="spellEnd"/>
    </w:p>
    <w:p w14:paraId="2C6396DC" w14:textId="3667ED54" w:rsidR="008821F2" w:rsidRDefault="008821F2">
      <w:pPr>
        <w:pStyle w:val="ListParagraph"/>
        <w:numPr>
          <w:ilvl w:val="0"/>
          <w:numId w:val="12"/>
        </w:numPr>
      </w:pPr>
      <w:r>
        <w:rPr>
          <w:noProof/>
        </w:rPr>
        <w:drawing>
          <wp:inline distT="0" distB="0" distL="0" distR="0" wp14:anchorId="7ABFA865" wp14:editId="00E42640">
            <wp:extent cx="257211" cy="266737"/>
            <wp:effectExtent l="0" t="0" r="9525" b="0"/>
            <wp:docPr id="47" name="Obrázo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47"/>
                    <pic:cNvPicPr/>
                  </pic:nvPicPr>
                  <pic:blipFill>
                    <a:blip r:embed="rId132">
                      <a:extLst>
                        <a:ext uri="{28A0092B-C50C-407E-A947-70E740481C1C}">
                          <a14:useLocalDpi xmlns:a14="http://schemas.microsoft.com/office/drawing/2010/main" val="0"/>
                        </a:ext>
                      </a:extLst>
                    </a:blip>
                    <a:stretch>
                      <a:fillRect/>
                    </a:stretch>
                  </pic:blipFill>
                  <pic:spPr>
                    <a:xfrm>
                      <a:off x="0" y="0"/>
                      <a:ext cx="257211" cy="266737"/>
                    </a:xfrm>
                    <a:prstGeom prst="rect">
                      <a:avLst/>
                    </a:prstGeom>
                  </pic:spPr>
                </pic:pic>
              </a:graphicData>
            </a:graphic>
          </wp:inline>
        </w:drawing>
      </w:r>
      <w:r w:rsidR="002805A6">
        <w:t xml:space="preserve">- </w:t>
      </w:r>
      <w:proofErr w:type="spellStart"/>
      <w:r w:rsidR="008839CF">
        <w:t>Premenovať</w:t>
      </w:r>
      <w:proofErr w:type="spellEnd"/>
      <w:r w:rsidR="008839CF">
        <w:t xml:space="preserve"> </w:t>
      </w:r>
      <w:proofErr w:type="spellStart"/>
      <w:r w:rsidR="008839CF">
        <w:t>súbor</w:t>
      </w:r>
      <w:proofErr w:type="spellEnd"/>
    </w:p>
    <w:p w14:paraId="61B5E41C" w14:textId="3667ED54" w:rsidR="00DB033E" w:rsidRDefault="00DB033E">
      <w:pPr>
        <w:pStyle w:val="ListParagraph"/>
        <w:numPr>
          <w:ilvl w:val="0"/>
          <w:numId w:val="12"/>
        </w:numPr>
      </w:pPr>
      <w:r>
        <w:rPr>
          <w:noProof/>
        </w:rPr>
        <w:drawing>
          <wp:inline distT="0" distB="0" distL="0" distR="0" wp14:anchorId="063E4061" wp14:editId="2826AC12">
            <wp:extent cx="247685" cy="257211"/>
            <wp:effectExtent l="0" t="0" r="0" b="9525"/>
            <wp:docPr id="50" name="Obrázo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50"/>
                    <pic:cNvPicPr/>
                  </pic:nvPicPr>
                  <pic:blipFill>
                    <a:blip r:embed="rId133">
                      <a:extLst>
                        <a:ext uri="{28A0092B-C50C-407E-A947-70E740481C1C}">
                          <a14:useLocalDpi xmlns:a14="http://schemas.microsoft.com/office/drawing/2010/main" val="0"/>
                        </a:ext>
                      </a:extLst>
                    </a:blip>
                    <a:stretch>
                      <a:fillRect/>
                    </a:stretch>
                  </pic:blipFill>
                  <pic:spPr>
                    <a:xfrm>
                      <a:off x="0" y="0"/>
                      <a:ext cx="247685" cy="257211"/>
                    </a:xfrm>
                    <a:prstGeom prst="rect">
                      <a:avLst/>
                    </a:prstGeom>
                  </pic:spPr>
                </pic:pic>
              </a:graphicData>
            </a:graphic>
          </wp:inline>
        </w:drawing>
      </w:r>
      <w:r w:rsidR="00323AA4">
        <w:t>-</w:t>
      </w:r>
      <w:r w:rsidR="00902938">
        <w:t xml:space="preserve"> </w:t>
      </w:r>
      <w:proofErr w:type="spellStart"/>
      <w:r w:rsidR="00BC176A">
        <w:t>Odstrániť</w:t>
      </w:r>
      <w:proofErr w:type="spellEnd"/>
      <w:r w:rsidR="00BC176A">
        <w:t xml:space="preserve"> </w:t>
      </w:r>
      <w:proofErr w:type="spellStart"/>
      <w:r w:rsidR="00BC176A">
        <w:t>súbor</w:t>
      </w:r>
      <w:proofErr w:type="spellEnd"/>
    </w:p>
    <w:p w14:paraId="14092CD3" w14:textId="77777777" w:rsidR="00CA6E23" w:rsidRPr="00A273C4" w:rsidRDefault="00CA6E23" w:rsidP="00A273C4"/>
    <w:p w14:paraId="7E7ECF3D" w14:textId="61E16320" w:rsidR="00EA3688" w:rsidRDefault="00EA3688" w:rsidP="00A72914">
      <w:pPr>
        <w:rPr>
          <w:rStyle w:val="normaltextrun"/>
          <w:rFonts w:cs="Calibri Light"/>
          <w:color w:val="000000"/>
          <w:bdr w:val="none" w:sz="0" w:space="0" w:color="auto" w:frame="1"/>
        </w:rPr>
      </w:pPr>
    </w:p>
    <w:p w14:paraId="1EA4A828" w14:textId="5BAC0920" w:rsidR="00EA3688" w:rsidRDefault="00EE6C9F" w:rsidP="00741E48">
      <w:pPr>
        <w:pStyle w:val="IW-Nadpis2"/>
      </w:pPr>
      <w:bookmarkStart w:id="122" w:name="_Toc112239910"/>
      <w:bookmarkStart w:id="123" w:name="_Toc142904176"/>
      <w:r>
        <w:lastRenderedPageBreak/>
        <w:t>Vloženie nového súboru do archívu</w:t>
      </w:r>
      <w:bookmarkEnd w:id="122"/>
      <w:bookmarkEnd w:id="123"/>
    </w:p>
    <w:p w14:paraId="24433587" w14:textId="130BDE6A" w:rsidR="00C15850" w:rsidRDefault="00C10AB7" w:rsidP="00C15850">
      <w:pPr>
        <w:keepNext/>
        <w:jc w:val="center"/>
      </w:pPr>
      <w:r>
        <w:rPr>
          <w:rFonts w:cstheme="majorHAnsi"/>
          <w:noProof/>
        </w:rPr>
        <w:drawing>
          <wp:anchor distT="0" distB="0" distL="114300" distR="114300" simplePos="0" relativeHeight="251658266" behindDoc="0" locked="0" layoutInCell="1" allowOverlap="1" wp14:anchorId="4983A881" wp14:editId="69B5934C">
            <wp:simplePos x="0" y="0"/>
            <wp:positionH relativeFrom="column">
              <wp:posOffset>1341909</wp:posOffset>
            </wp:positionH>
            <wp:positionV relativeFrom="paragraph">
              <wp:posOffset>424417</wp:posOffset>
            </wp:positionV>
            <wp:extent cx="130630" cy="130630"/>
            <wp:effectExtent l="0" t="0" r="3175" b="3175"/>
            <wp:wrapNone/>
            <wp:docPr id="1202872076" name="Graphic 1202872076"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30630" cy="130630"/>
                    </a:xfrm>
                    <a:prstGeom prst="rect">
                      <a:avLst/>
                    </a:prstGeom>
                  </pic:spPr>
                </pic:pic>
              </a:graphicData>
            </a:graphic>
            <wp14:sizeRelH relativeFrom="margin">
              <wp14:pctWidth>0</wp14:pctWidth>
            </wp14:sizeRelH>
            <wp14:sizeRelV relativeFrom="margin">
              <wp14:pctHeight>0</wp14:pctHeight>
            </wp14:sizeRelV>
          </wp:anchor>
        </w:drawing>
      </w:r>
      <w:r w:rsidR="00C15850" w:rsidRPr="00C15850">
        <w:rPr>
          <w:noProof/>
          <w:lang w:eastAsia="en-US"/>
        </w:rPr>
        <w:drawing>
          <wp:inline distT="0" distB="0" distL="0" distR="0" wp14:anchorId="6D2646F2" wp14:editId="75E0AD96">
            <wp:extent cx="5728970" cy="2393258"/>
            <wp:effectExtent l="0" t="0" r="5080" b="762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pic:cNvPicPr/>
                  </pic:nvPicPr>
                  <pic:blipFill>
                    <a:blip r:embed="rId134">
                      <a:extLst>
                        <a:ext uri="{28A0092B-C50C-407E-A947-70E740481C1C}">
                          <a14:useLocalDpi xmlns:a14="http://schemas.microsoft.com/office/drawing/2010/main" val="0"/>
                        </a:ext>
                      </a:extLst>
                    </a:blip>
                    <a:stretch>
                      <a:fillRect/>
                    </a:stretch>
                  </pic:blipFill>
                  <pic:spPr>
                    <a:xfrm>
                      <a:off x="0" y="0"/>
                      <a:ext cx="5728970" cy="2393258"/>
                    </a:xfrm>
                    <a:prstGeom prst="rect">
                      <a:avLst/>
                    </a:prstGeom>
                  </pic:spPr>
                </pic:pic>
              </a:graphicData>
            </a:graphic>
          </wp:inline>
        </w:drawing>
      </w:r>
    </w:p>
    <w:p w14:paraId="3937994F" w14:textId="1CDF9BA0" w:rsidR="00EE6C9F" w:rsidRDefault="00C15850" w:rsidP="00C15850">
      <w:pPr>
        <w:pStyle w:val="Caption"/>
      </w:pPr>
      <w:r>
        <w:t xml:space="preserve">Obrázok </w:t>
      </w:r>
      <w:r>
        <w:fldChar w:fldCharType="begin"/>
      </w:r>
      <w:r>
        <w:instrText>SEQ Obrázok \* ARABIC</w:instrText>
      </w:r>
      <w:r>
        <w:fldChar w:fldCharType="separate"/>
      </w:r>
      <w:r w:rsidR="0023014C">
        <w:rPr>
          <w:noProof/>
        </w:rPr>
        <w:t>110</w:t>
      </w:r>
      <w:r>
        <w:fldChar w:fldCharType="end"/>
      </w:r>
      <w:r>
        <w:t xml:space="preserve"> </w:t>
      </w:r>
      <w:r w:rsidR="002A21FA">
        <w:t>Vkladanie súboru do</w:t>
      </w:r>
      <w:r w:rsidR="0022540E">
        <w:t xml:space="preserve"> archívu</w:t>
      </w:r>
    </w:p>
    <w:p w14:paraId="01BED44C" w14:textId="1C4BCE4F" w:rsidR="0022540E" w:rsidRDefault="0022540E" w:rsidP="0022540E">
      <w:pPr>
        <w:rPr>
          <w:rStyle w:val="eop"/>
          <w:rFonts w:cs="Calibri Light"/>
          <w:color w:val="000000"/>
          <w:shd w:val="clear" w:color="auto" w:fill="FFFFFF"/>
        </w:rPr>
      </w:pPr>
      <w:r>
        <w:rPr>
          <w:rStyle w:val="normaltextrun"/>
          <w:rFonts w:cs="Calibri Light"/>
          <w:color w:val="000000"/>
          <w:shd w:val="clear" w:color="auto" w:fill="FFFFFF"/>
        </w:rPr>
        <w:t xml:space="preserve">Ak chceme vložiť nový súbor do archívu, môžeme tak urobiť kliknutím na ikonu Vložiť nový súbor do archívu, ktorá sa nachádza nad zoznamom súborov, alebo cez menu </w:t>
      </w:r>
      <w:proofErr w:type="spellStart"/>
      <w:r>
        <w:rPr>
          <w:rStyle w:val="normaltextrun"/>
          <w:rFonts w:cs="Calibri Light"/>
          <w:color w:val="000000"/>
          <w:shd w:val="clear" w:color="auto" w:fill="FFFFFF"/>
        </w:rPr>
        <w:t>WebJETu</w:t>
      </w:r>
      <w:proofErr w:type="spellEnd"/>
      <w:r>
        <w:rPr>
          <w:rStyle w:val="normaltextrun"/>
          <w:rFonts w:cs="Calibri Light"/>
          <w:color w:val="000000"/>
          <w:shd w:val="clear" w:color="auto" w:fill="FFFFFF"/>
        </w:rPr>
        <w:t xml:space="preserve"> kde v uzle Archív súborov klikneme na uzol Vložiť nový súbor do archívu. </w:t>
      </w:r>
      <w:r>
        <w:rPr>
          <w:rStyle w:val="eop"/>
          <w:rFonts w:cs="Calibri Light"/>
          <w:color w:val="000000"/>
          <w:shd w:val="clear" w:color="auto" w:fill="FFFFFF"/>
        </w:rPr>
        <w:t> </w:t>
      </w:r>
    </w:p>
    <w:p w14:paraId="2336674C" w14:textId="33370AE6" w:rsidR="0013014D" w:rsidRDefault="0013014D" w:rsidP="0022540E">
      <w:pPr>
        <w:rPr>
          <w:rStyle w:val="eop"/>
          <w:rFonts w:cs="Calibri Light"/>
          <w:color w:val="000000"/>
          <w:shd w:val="clear" w:color="auto" w:fill="FFFFFF"/>
        </w:rPr>
      </w:pPr>
      <w:r>
        <w:rPr>
          <w:rStyle w:val="normaltextrun"/>
          <w:rFonts w:cs="Calibri Light"/>
          <w:color w:val="000000"/>
          <w:shd w:val="clear" w:color="auto" w:fill="FFFFFF"/>
        </w:rPr>
        <w:t xml:space="preserve">Kliknutím na tlačidlo vyvoláme zobrazenie </w:t>
      </w:r>
      <w:r w:rsidR="00FA3B48">
        <w:rPr>
          <w:rStyle w:val="normaltextrun"/>
          <w:rFonts w:cs="Calibri Light"/>
          <w:color w:val="000000"/>
          <w:shd w:val="clear" w:color="auto" w:fill="FFFFFF"/>
        </w:rPr>
        <w:t>dialógového</w:t>
      </w:r>
      <w:r>
        <w:rPr>
          <w:rStyle w:val="normaltextrun"/>
          <w:rFonts w:cs="Calibri Light"/>
          <w:color w:val="000000"/>
          <w:shd w:val="clear" w:color="auto" w:fill="FFFFFF"/>
        </w:rPr>
        <w:t xml:space="preserve"> okna. </w:t>
      </w:r>
      <w:r>
        <w:rPr>
          <w:rStyle w:val="eop"/>
          <w:rFonts w:cs="Calibri Light"/>
          <w:color w:val="000000"/>
          <w:shd w:val="clear" w:color="auto" w:fill="FFFFFF"/>
        </w:rPr>
        <w:t> </w:t>
      </w:r>
    </w:p>
    <w:p w14:paraId="40636F17" w14:textId="77777777" w:rsidR="00961086" w:rsidRDefault="00961086" w:rsidP="00961086">
      <w:pPr>
        <w:keepNext/>
        <w:jc w:val="center"/>
      </w:pPr>
      <w:r>
        <w:rPr>
          <w:noProof/>
        </w:rPr>
        <w:drawing>
          <wp:inline distT="0" distB="0" distL="0" distR="0" wp14:anchorId="4D2819BE" wp14:editId="793A4E20">
            <wp:extent cx="3208706" cy="3729037"/>
            <wp:effectExtent l="0" t="0" r="0" b="508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20"/>
                    <pic:cNvPicPr/>
                  </pic:nvPicPr>
                  <pic:blipFill>
                    <a:blip r:embed="rId135">
                      <a:extLst>
                        <a:ext uri="{28A0092B-C50C-407E-A947-70E740481C1C}">
                          <a14:useLocalDpi xmlns:a14="http://schemas.microsoft.com/office/drawing/2010/main" val="0"/>
                        </a:ext>
                      </a:extLst>
                    </a:blip>
                    <a:stretch>
                      <a:fillRect/>
                    </a:stretch>
                  </pic:blipFill>
                  <pic:spPr>
                    <a:xfrm>
                      <a:off x="0" y="0"/>
                      <a:ext cx="3208706" cy="3729037"/>
                    </a:xfrm>
                    <a:prstGeom prst="rect">
                      <a:avLst/>
                    </a:prstGeom>
                  </pic:spPr>
                </pic:pic>
              </a:graphicData>
            </a:graphic>
          </wp:inline>
        </w:drawing>
      </w:r>
    </w:p>
    <w:p w14:paraId="50CBB724" w14:textId="3970F27F" w:rsidR="00961086" w:rsidRDefault="00961086" w:rsidP="00961086">
      <w:pPr>
        <w:pStyle w:val="Caption"/>
        <w:rPr>
          <w:rStyle w:val="normaltextrun"/>
          <w:rFonts w:ascii="Calibri Light" w:hAnsi="Calibri Light" w:cs="Calibri Light"/>
          <w:color w:val="000000"/>
          <w:bdr w:val="none" w:sz="0" w:space="0" w:color="auto" w:frame="1"/>
        </w:rPr>
      </w:pPr>
      <w:r>
        <w:t xml:space="preserve">Obrázok </w:t>
      </w:r>
      <w:r>
        <w:fldChar w:fldCharType="begin"/>
      </w:r>
      <w:r>
        <w:instrText>SEQ Obrázok \* ARABIC</w:instrText>
      </w:r>
      <w:r>
        <w:fldChar w:fldCharType="separate"/>
      </w:r>
      <w:r w:rsidR="0023014C">
        <w:rPr>
          <w:noProof/>
        </w:rPr>
        <w:t>111</w:t>
      </w:r>
      <w:r>
        <w:fldChar w:fldCharType="end"/>
      </w:r>
      <w:r>
        <w:t xml:space="preserve"> </w:t>
      </w:r>
      <w:r w:rsidR="00094F12" w:rsidRPr="00094F12">
        <w:rPr>
          <w:rStyle w:val="normaltextrun"/>
          <w:rFonts w:ascii="Calibri Light" w:hAnsi="Calibri Light" w:cs="Calibri Light"/>
          <w:color w:val="000000"/>
          <w:bdr w:val="none" w:sz="0" w:space="0" w:color="auto" w:frame="1"/>
        </w:rPr>
        <w:t>Dialógové okno vloženia súboru do archívu</w:t>
      </w:r>
    </w:p>
    <w:p w14:paraId="448BFB21" w14:textId="059323BC" w:rsidR="00094F12" w:rsidRPr="00CE45B3" w:rsidRDefault="00187F78" w:rsidP="00CE45B3">
      <w:r>
        <w:t xml:space="preserve">V dialógovom okne vyberieme súbor, ktorý chceme nahrať </w:t>
      </w:r>
      <w:r w:rsidR="00FC14C8">
        <w:t>kliknutím</w:t>
      </w:r>
      <w:r>
        <w:t xml:space="preserve"> na ikonu vybrať súbor. Ďalej je potrebné vyplniť minimálne povinne pol</w:t>
      </w:r>
      <w:r w:rsidR="004F7950">
        <w:t>e</w:t>
      </w:r>
      <w:r>
        <w:t xml:space="preserve"> „Virtuálne meno súboru“. Zvyšné polia sú nepovinné. </w:t>
      </w:r>
    </w:p>
    <w:p w14:paraId="78CEA049" w14:textId="77777777" w:rsidR="000E285C" w:rsidRDefault="000E285C" w:rsidP="00094F12">
      <w:pPr>
        <w:rPr>
          <w:rStyle w:val="eop"/>
          <w:rFonts w:ascii="Calibri" w:hAnsi="Calibri" w:cs="Calibri"/>
          <w:color w:val="000000"/>
          <w:shd w:val="clear" w:color="auto" w:fill="FFFFFF"/>
        </w:rPr>
      </w:pPr>
    </w:p>
    <w:p w14:paraId="3787735D" w14:textId="06280E88" w:rsidR="00D811E6" w:rsidRPr="00D811E6" w:rsidRDefault="00D811E6" w:rsidP="006C26B8">
      <w:pPr>
        <w:pStyle w:val="Obrzok"/>
        <w:rPr>
          <w:lang w:eastAsia="en-US"/>
        </w:rPr>
      </w:pPr>
    </w:p>
    <w:p w14:paraId="48DF05E4" w14:textId="1C687814" w:rsidR="00D470C5" w:rsidRDefault="00D470C5" w:rsidP="00D470C5">
      <w:pPr>
        <w:rPr>
          <w:lang w:eastAsia="en-US"/>
        </w:rPr>
      </w:pPr>
      <w:r>
        <w:t xml:space="preserve">Pri </w:t>
      </w:r>
      <w:r w:rsidR="00935A85">
        <w:t>nahrávaní</w:t>
      </w:r>
      <w:r>
        <w:t xml:space="preserve"> nového súboru </w:t>
      </w:r>
      <w:r w:rsidR="00935A85">
        <w:t>si môžete nastaviť dátum a čas, kedy bude súbor nahra</w:t>
      </w:r>
      <w:r w:rsidR="001A2AC3">
        <w:t>ní do archívu súborov</w:t>
      </w:r>
      <w:r w:rsidR="00472744">
        <w:t>. Po nahraní súboru príde emailová notifikácia na určený email.</w:t>
      </w:r>
    </w:p>
    <w:p w14:paraId="7AAC3F01" w14:textId="77777777" w:rsidR="001A2AC3" w:rsidRDefault="001A2AC3" w:rsidP="006C26B8">
      <w:pPr>
        <w:pStyle w:val="Obrzok"/>
      </w:pPr>
      <w:r w:rsidRPr="00A0798C">
        <w:rPr>
          <w:lang w:eastAsia="en-US"/>
        </w:rPr>
        <w:drawing>
          <wp:inline distT="0" distB="0" distL="0" distR="0" wp14:anchorId="3A5EA44A" wp14:editId="2643C548">
            <wp:extent cx="5728970" cy="1306423"/>
            <wp:effectExtent l="0" t="0" r="5080" b="8255"/>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3772"/>
                    <a:stretch/>
                  </pic:blipFill>
                  <pic:spPr bwMode="auto">
                    <a:xfrm>
                      <a:off x="0" y="0"/>
                      <a:ext cx="5728970" cy="1306423"/>
                    </a:xfrm>
                    <a:prstGeom prst="rect">
                      <a:avLst/>
                    </a:prstGeom>
                    <a:ln>
                      <a:noFill/>
                    </a:ln>
                    <a:extLst>
                      <a:ext uri="{53640926-AAD7-44D8-BBD7-CCE9431645EC}">
                        <a14:shadowObscured xmlns:a14="http://schemas.microsoft.com/office/drawing/2010/main"/>
                      </a:ext>
                    </a:extLst>
                  </pic:spPr>
                </pic:pic>
              </a:graphicData>
            </a:graphic>
          </wp:inline>
        </w:drawing>
      </w:r>
    </w:p>
    <w:p w14:paraId="6202B071" w14:textId="587A671D" w:rsidR="001A2AC3" w:rsidRPr="00D470C5" w:rsidRDefault="001A2AC3" w:rsidP="001A2AC3">
      <w:pPr>
        <w:pStyle w:val="Caption"/>
        <w:rPr>
          <w:lang w:eastAsia="en-US"/>
        </w:rPr>
      </w:pPr>
      <w:r>
        <w:t xml:space="preserve">Obrázok </w:t>
      </w:r>
      <w:r>
        <w:fldChar w:fldCharType="begin"/>
      </w:r>
      <w:r>
        <w:instrText>SEQ Obrázok \* ARABIC</w:instrText>
      </w:r>
      <w:r>
        <w:fldChar w:fldCharType="separate"/>
      </w:r>
      <w:r w:rsidR="0023014C">
        <w:rPr>
          <w:noProof/>
        </w:rPr>
        <w:t>112</w:t>
      </w:r>
      <w:r>
        <w:fldChar w:fldCharType="end"/>
      </w:r>
      <w:r>
        <w:t xml:space="preserve"> Nahrať súbor neskôr</w:t>
      </w:r>
    </w:p>
    <w:p w14:paraId="05142D77" w14:textId="77777777" w:rsidR="00D811E6" w:rsidRPr="00D811E6" w:rsidRDefault="00D811E6" w:rsidP="00D811E6"/>
    <w:p w14:paraId="522D30F9" w14:textId="2829AA1C" w:rsidR="00F97B42" w:rsidRPr="00C62E03" w:rsidRDefault="00F97B42" w:rsidP="00C62E03">
      <w:r>
        <w:t xml:space="preserve">Ak už </w:t>
      </w:r>
      <w:r w:rsidR="00C15E05">
        <w:t>verzia súboru bola v minulosti nahraná do archívu súboru</w:t>
      </w:r>
      <w:r w:rsidR="009131CE">
        <w:t xml:space="preserve"> zobrazí sa v dialógovom okne </w:t>
      </w:r>
      <w:r w:rsidR="00C40FEC">
        <w:t xml:space="preserve">možnosť </w:t>
      </w:r>
      <w:r w:rsidR="00C81D43">
        <w:t>zmazať aktuálny súbor</w:t>
      </w:r>
      <w:r w:rsidR="008E38A8">
        <w:t>,</w:t>
      </w:r>
      <w:r w:rsidR="00C81D43">
        <w:t xml:space="preserve"> ktorý ste chceli nahrať</w:t>
      </w:r>
      <w:r w:rsidR="00F20A26">
        <w:t xml:space="preserve"> a použiť </w:t>
      </w:r>
      <w:r w:rsidR="00583902">
        <w:t>odkaz na rovnaký súbor</w:t>
      </w:r>
      <w:r w:rsidR="00FC5DA5">
        <w:t xml:space="preserve">, alebo </w:t>
      </w:r>
      <w:r w:rsidR="007E3E26">
        <w:t>ponechať aktuálny súbor.</w:t>
      </w:r>
    </w:p>
    <w:p w14:paraId="38565B43" w14:textId="77777777" w:rsidR="009655D9" w:rsidRDefault="009655D9" w:rsidP="009655D9">
      <w:pPr>
        <w:keepNext/>
        <w:jc w:val="center"/>
      </w:pPr>
      <w:r w:rsidRPr="00A0798C">
        <w:rPr>
          <w:noProof/>
          <w:lang w:eastAsia="en-US"/>
        </w:rPr>
        <w:drawing>
          <wp:inline distT="0" distB="0" distL="0" distR="0" wp14:anchorId="1EEA6792" wp14:editId="427E1C95">
            <wp:extent cx="4208402" cy="1389888"/>
            <wp:effectExtent l="0" t="0" r="1905" b="1270"/>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58332"/>
                    <a:stretch/>
                  </pic:blipFill>
                  <pic:spPr bwMode="auto">
                    <a:xfrm>
                      <a:off x="0" y="0"/>
                      <a:ext cx="4213180" cy="1391466"/>
                    </a:xfrm>
                    <a:prstGeom prst="rect">
                      <a:avLst/>
                    </a:prstGeom>
                    <a:ln>
                      <a:noFill/>
                    </a:ln>
                    <a:extLst>
                      <a:ext uri="{53640926-AAD7-44D8-BBD7-CCE9431645EC}">
                        <a14:shadowObscured xmlns:a14="http://schemas.microsoft.com/office/drawing/2010/main"/>
                      </a:ext>
                    </a:extLst>
                  </pic:spPr>
                </pic:pic>
              </a:graphicData>
            </a:graphic>
          </wp:inline>
        </w:drawing>
      </w:r>
    </w:p>
    <w:p w14:paraId="02011F11" w14:textId="3D152EA9" w:rsidR="00D811E6" w:rsidRDefault="009655D9" w:rsidP="007E1225">
      <w:pPr>
        <w:pStyle w:val="Caption"/>
      </w:pPr>
      <w:r>
        <w:t xml:space="preserve">Obrázok </w:t>
      </w:r>
      <w:r>
        <w:fldChar w:fldCharType="begin"/>
      </w:r>
      <w:r>
        <w:instrText>SEQ Obrázok \* ARABIC</w:instrText>
      </w:r>
      <w:r>
        <w:fldChar w:fldCharType="separate"/>
      </w:r>
      <w:r w:rsidR="0023014C">
        <w:rPr>
          <w:noProof/>
        </w:rPr>
        <w:t>113</w:t>
      </w:r>
      <w:r>
        <w:fldChar w:fldCharType="end"/>
      </w:r>
      <w:r>
        <w:t xml:space="preserve"> Dialógové okno </w:t>
      </w:r>
      <w:r w:rsidR="00FC14C8">
        <w:t>pri vkladaní nového súboru</w:t>
      </w:r>
    </w:p>
    <w:p w14:paraId="26C57E7F" w14:textId="449E323A" w:rsidR="002676FE" w:rsidRDefault="00550F30" w:rsidP="00741E48">
      <w:pPr>
        <w:pStyle w:val="IW-Nadpis2"/>
      </w:pPr>
      <w:bookmarkStart w:id="124" w:name="_Toc112239912"/>
      <w:bookmarkStart w:id="125" w:name="_Toc142904177"/>
      <w:r>
        <w:t xml:space="preserve">Vloženie </w:t>
      </w:r>
      <w:r w:rsidR="005E1F4C">
        <w:t>súboru z archívu do webstránky</w:t>
      </w:r>
      <w:bookmarkEnd w:id="124"/>
      <w:bookmarkEnd w:id="125"/>
    </w:p>
    <w:p w14:paraId="7B8554C9" w14:textId="1D66AE6C" w:rsidR="00BA6806" w:rsidRDefault="00BA6806" w:rsidP="02231CFF">
      <w:pPr>
        <w:pStyle w:val="paragraph"/>
        <w:spacing w:before="0" w:beforeAutospacing="0" w:after="0" w:afterAutospacing="0"/>
        <w:jc w:val="both"/>
        <w:textAlignment w:val="baseline"/>
        <w:rPr>
          <w:rFonts w:ascii="Segoe UI" w:hAnsi="Segoe UI" w:cs="Segoe UI"/>
          <w:sz w:val="18"/>
          <w:szCs w:val="18"/>
        </w:rPr>
      </w:pPr>
      <w:r w:rsidRPr="02231CFF">
        <w:rPr>
          <w:rStyle w:val="normaltextrun"/>
          <w:rFonts w:cs="Calibri Light"/>
        </w:rPr>
        <w:t>Pre vloženie súboru alebo kategórie súborov do webstránky prejdeme do modulu Webstránky kde si vytvoríme alebo zobrazíme webstránku do ktorej chceme vložiť súbor alebo zobrazovať kategóriu s jej súbormi.</w:t>
      </w:r>
      <w:r w:rsidRPr="02231CFF">
        <w:rPr>
          <w:rStyle w:val="eop"/>
          <w:rFonts w:cs="Calibri Light"/>
        </w:rPr>
        <w:t> </w:t>
      </w:r>
    </w:p>
    <w:p w14:paraId="4512A41F" w14:textId="549F4978" w:rsidR="00BA6806" w:rsidRDefault="00C10AB7" w:rsidP="02231CFF">
      <w:pPr>
        <w:pStyle w:val="paragraph"/>
        <w:spacing w:before="0" w:beforeAutospacing="0" w:after="0" w:afterAutospacing="0"/>
        <w:jc w:val="both"/>
        <w:textAlignment w:val="baseline"/>
        <w:rPr>
          <w:rFonts w:ascii="Segoe UI" w:hAnsi="Segoe UI" w:cs="Segoe UI"/>
          <w:sz w:val="18"/>
          <w:szCs w:val="18"/>
        </w:rPr>
      </w:pPr>
      <w:r>
        <w:rPr>
          <w:rFonts w:cstheme="majorHAnsi"/>
          <w:noProof/>
        </w:rPr>
        <w:drawing>
          <wp:anchor distT="0" distB="0" distL="114300" distR="114300" simplePos="0" relativeHeight="251658267" behindDoc="0" locked="0" layoutInCell="1" allowOverlap="1" wp14:anchorId="7DD25C87" wp14:editId="776B7899">
            <wp:simplePos x="0" y="0"/>
            <wp:positionH relativeFrom="column">
              <wp:posOffset>3460639</wp:posOffset>
            </wp:positionH>
            <wp:positionV relativeFrom="paragraph">
              <wp:posOffset>1283998</wp:posOffset>
            </wp:positionV>
            <wp:extent cx="123114" cy="123114"/>
            <wp:effectExtent l="0" t="0" r="0" b="0"/>
            <wp:wrapNone/>
            <wp:docPr id="1202872077" name="Graphic 1202872077"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3114" cy="123114"/>
                    </a:xfrm>
                    <a:prstGeom prst="rect">
                      <a:avLst/>
                    </a:prstGeom>
                  </pic:spPr>
                </pic:pic>
              </a:graphicData>
            </a:graphic>
            <wp14:sizeRelH relativeFrom="margin">
              <wp14:pctWidth>0</wp14:pctWidth>
            </wp14:sizeRelH>
            <wp14:sizeRelV relativeFrom="margin">
              <wp14:pctHeight>0</wp14:pctHeight>
            </wp14:sizeRelV>
          </wp:anchor>
        </w:drawing>
      </w:r>
      <w:r w:rsidR="00C95CBD" w:rsidRPr="00E065DE">
        <w:rPr>
          <w:noProof/>
          <w:lang w:eastAsia="en-US"/>
        </w:rPr>
        <w:drawing>
          <wp:anchor distT="0" distB="0" distL="114300" distR="114300" simplePos="0" relativeHeight="251658253" behindDoc="0" locked="0" layoutInCell="1" allowOverlap="1" wp14:anchorId="66FA9000" wp14:editId="70FE8A0D">
            <wp:simplePos x="0" y="0"/>
            <wp:positionH relativeFrom="page">
              <wp:align>center</wp:align>
            </wp:positionH>
            <wp:positionV relativeFrom="paragraph">
              <wp:posOffset>575555</wp:posOffset>
            </wp:positionV>
            <wp:extent cx="6383020" cy="1577340"/>
            <wp:effectExtent l="0" t="0" r="0" b="3810"/>
            <wp:wrapSquare wrapText="bothSides"/>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ok 31"/>
                    <pic:cNvPicPr/>
                  </pic:nvPicPr>
                  <pic:blipFill>
                    <a:blip r:embed="rId138">
                      <a:extLst>
                        <a:ext uri="{28A0092B-C50C-407E-A947-70E740481C1C}">
                          <a14:useLocalDpi xmlns:a14="http://schemas.microsoft.com/office/drawing/2010/main" val="0"/>
                        </a:ext>
                      </a:extLst>
                    </a:blip>
                    <a:stretch>
                      <a:fillRect/>
                    </a:stretch>
                  </pic:blipFill>
                  <pic:spPr>
                    <a:xfrm>
                      <a:off x="0" y="0"/>
                      <a:ext cx="6383020" cy="1577340"/>
                    </a:xfrm>
                    <a:prstGeom prst="rect">
                      <a:avLst/>
                    </a:prstGeom>
                  </pic:spPr>
                </pic:pic>
              </a:graphicData>
            </a:graphic>
            <wp14:sizeRelH relativeFrom="margin">
              <wp14:pctWidth>0</wp14:pctWidth>
            </wp14:sizeRelH>
            <wp14:sizeRelV relativeFrom="margin">
              <wp14:pctHeight>0</wp14:pctHeight>
            </wp14:sizeRelV>
          </wp:anchor>
        </w:drawing>
      </w:r>
      <w:r w:rsidR="00BA6806">
        <w:rPr>
          <w:rStyle w:val="normaltextrun"/>
          <w:rFonts w:cs="Calibri Light"/>
        </w:rPr>
        <w:t>Pri editácií webstránky klikneme na ikonu modrej kocky aplikácie. Zobrazí sa nám dialógové okno.</w:t>
      </w:r>
      <w:r w:rsidR="00BA6806">
        <w:rPr>
          <w:rStyle w:val="eop"/>
          <w:rFonts w:cs="Calibri Light"/>
        </w:rPr>
        <w:t> </w:t>
      </w:r>
    </w:p>
    <w:p w14:paraId="08B57B8A" w14:textId="26604FCB" w:rsidR="005E1F4C" w:rsidRDefault="00E065DE" w:rsidP="00E065DE">
      <w:pPr>
        <w:pStyle w:val="Caption"/>
      </w:pPr>
      <w:r>
        <w:t xml:space="preserve">Obrázok </w:t>
      </w:r>
      <w:r>
        <w:fldChar w:fldCharType="begin"/>
      </w:r>
      <w:r>
        <w:instrText>SEQ Obrázok \* ARABIC</w:instrText>
      </w:r>
      <w:r>
        <w:fldChar w:fldCharType="separate"/>
      </w:r>
      <w:r w:rsidR="0023014C">
        <w:rPr>
          <w:noProof/>
        </w:rPr>
        <w:t>114</w:t>
      </w:r>
      <w:r>
        <w:fldChar w:fldCharType="end"/>
      </w:r>
      <w:r w:rsidR="008226A7">
        <w:t xml:space="preserve"> Vloženie archívu súborov na stránku</w:t>
      </w:r>
    </w:p>
    <w:p w14:paraId="2CFF90A4" w14:textId="635CB147" w:rsidR="008226A7" w:rsidRDefault="008226A7" w:rsidP="008226A7">
      <w:pPr>
        <w:rPr>
          <w:lang w:eastAsia="en-US"/>
        </w:rPr>
      </w:pPr>
    </w:p>
    <w:p w14:paraId="7609D87E" w14:textId="5816206F" w:rsidR="008226A7" w:rsidRDefault="00800716" w:rsidP="008226A7">
      <w:pPr>
        <w:rPr>
          <w:rStyle w:val="normaltextrun"/>
          <w:rFonts w:cs="Calibri Light"/>
          <w:color w:val="000000"/>
          <w:shd w:val="clear" w:color="auto" w:fill="FFFFFF"/>
        </w:rPr>
      </w:pPr>
      <w:r>
        <w:rPr>
          <w:rStyle w:val="normaltextrun"/>
          <w:rFonts w:cs="Calibri Light"/>
          <w:color w:val="000000"/>
          <w:shd w:val="clear" w:color="auto" w:fill="FFFFFF"/>
        </w:rPr>
        <w:t>V dialógovom okne treba vyhľadáme aplikáciu Archív súborov a klikneme na tlačidlo </w:t>
      </w:r>
      <w:r>
        <w:rPr>
          <w:rStyle w:val="normaltextrun"/>
          <w:rFonts w:cs="Calibri Light"/>
          <w:b/>
          <w:bCs/>
          <w:color w:val="000000"/>
          <w:shd w:val="clear" w:color="auto" w:fill="FFFFFF"/>
        </w:rPr>
        <w:t>vlo</w:t>
      </w:r>
      <w:r>
        <w:rPr>
          <w:rStyle w:val="normaltextrun"/>
          <w:rFonts w:ascii="Calibri" w:hAnsi="Calibri" w:cs="Calibri"/>
          <w:b/>
          <w:bCs/>
          <w:color w:val="000000"/>
          <w:shd w:val="clear" w:color="auto" w:fill="FFFFFF"/>
        </w:rPr>
        <w:t>ž</w:t>
      </w:r>
      <w:r>
        <w:rPr>
          <w:rStyle w:val="normaltextrun"/>
          <w:rFonts w:cs="Calibri Light"/>
          <w:b/>
          <w:bCs/>
          <w:color w:val="000000"/>
          <w:shd w:val="clear" w:color="auto" w:fill="FFFFFF"/>
        </w:rPr>
        <w:t>iť do stránky. </w:t>
      </w:r>
      <w:r>
        <w:rPr>
          <w:rStyle w:val="normaltextrun"/>
          <w:rFonts w:cs="Calibri Light"/>
          <w:color w:val="000000"/>
          <w:shd w:val="clear" w:color="auto" w:fill="FFFFFF"/>
        </w:rPr>
        <w:t>Po kliknutí sa nám zobrazí ďalšie dialógové okno.</w:t>
      </w:r>
    </w:p>
    <w:p w14:paraId="19205C7A" w14:textId="4603611D" w:rsidR="00C10573" w:rsidRDefault="00176BB0" w:rsidP="00C10573">
      <w:pPr>
        <w:keepNext/>
        <w:jc w:val="center"/>
      </w:pPr>
      <w:r>
        <w:rPr>
          <w:rFonts w:cstheme="majorHAnsi"/>
          <w:noProof/>
        </w:rPr>
        <w:drawing>
          <wp:anchor distT="0" distB="0" distL="114300" distR="114300" simplePos="0" relativeHeight="251658268" behindDoc="0" locked="0" layoutInCell="1" allowOverlap="1" wp14:anchorId="474DECA9" wp14:editId="70031A51">
            <wp:simplePos x="0" y="0"/>
            <wp:positionH relativeFrom="column">
              <wp:posOffset>2993006</wp:posOffset>
            </wp:positionH>
            <wp:positionV relativeFrom="paragraph">
              <wp:posOffset>2440480</wp:posOffset>
            </wp:positionV>
            <wp:extent cx="123113" cy="123113"/>
            <wp:effectExtent l="0" t="0" r="0" b="0"/>
            <wp:wrapNone/>
            <wp:docPr id="1202872078" name="Graphic 1202872078" descr="Right pointing backhand inde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Right pointing backhand index with solid fill"/>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rot="16200000">
                      <a:off x="0" y="0"/>
                      <a:ext cx="123113" cy="123113"/>
                    </a:xfrm>
                    <a:prstGeom prst="rect">
                      <a:avLst/>
                    </a:prstGeom>
                  </pic:spPr>
                </pic:pic>
              </a:graphicData>
            </a:graphic>
            <wp14:sizeRelH relativeFrom="margin">
              <wp14:pctWidth>0</wp14:pctWidth>
            </wp14:sizeRelH>
            <wp14:sizeRelV relativeFrom="margin">
              <wp14:pctHeight>0</wp14:pctHeight>
            </wp14:sizeRelV>
          </wp:anchor>
        </w:drawing>
      </w:r>
      <w:r w:rsidR="004F198E" w:rsidRPr="004F198E">
        <w:rPr>
          <w:noProof/>
        </w:rPr>
        <w:t xml:space="preserve"> </w:t>
      </w:r>
      <w:r w:rsidR="004F198E" w:rsidRPr="004F198E">
        <w:rPr>
          <w:noProof/>
        </w:rPr>
        <w:drawing>
          <wp:inline distT="0" distB="0" distL="0" distR="0" wp14:anchorId="08D0FBC7" wp14:editId="1F11B14E">
            <wp:extent cx="4930726" cy="3609781"/>
            <wp:effectExtent l="0" t="0" r="0" b="0"/>
            <wp:docPr id="131803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34397" name=""/>
                    <pic:cNvPicPr/>
                  </pic:nvPicPr>
                  <pic:blipFill>
                    <a:blip r:embed="rId139"/>
                    <a:stretch>
                      <a:fillRect/>
                    </a:stretch>
                  </pic:blipFill>
                  <pic:spPr>
                    <a:xfrm>
                      <a:off x="0" y="0"/>
                      <a:ext cx="4940894" cy="3617225"/>
                    </a:xfrm>
                    <a:prstGeom prst="rect">
                      <a:avLst/>
                    </a:prstGeom>
                  </pic:spPr>
                </pic:pic>
              </a:graphicData>
            </a:graphic>
          </wp:inline>
        </w:drawing>
      </w:r>
    </w:p>
    <w:p w14:paraId="3DAC3F2F" w14:textId="6D4EBE58" w:rsidR="006D5C9F" w:rsidRPr="008226A7" w:rsidRDefault="00C10573" w:rsidP="00C10573">
      <w:pPr>
        <w:pStyle w:val="Caption"/>
        <w:rPr>
          <w:lang w:eastAsia="en-US"/>
        </w:rPr>
      </w:pPr>
      <w:r>
        <w:t xml:space="preserve">Obrázok </w:t>
      </w:r>
      <w:r>
        <w:fldChar w:fldCharType="begin"/>
      </w:r>
      <w:r>
        <w:instrText>SEQ Obrázok \* ARABIC</w:instrText>
      </w:r>
      <w:r>
        <w:fldChar w:fldCharType="separate"/>
      </w:r>
      <w:r w:rsidR="0023014C">
        <w:rPr>
          <w:noProof/>
        </w:rPr>
        <w:t>115</w:t>
      </w:r>
      <w:r>
        <w:fldChar w:fldCharType="end"/>
      </w:r>
      <w:r w:rsidR="00047A20">
        <w:t xml:space="preserve"> Vyhľadanie archívu súborov</w:t>
      </w:r>
    </w:p>
    <w:p w14:paraId="4AC0B1B1" w14:textId="77777777" w:rsidR="00F96B2A" w:rsidRDefault="00F96B2A" w:rsidP="00520BB4">
      <w:pPr>
        <w:rPr>
          <w:lang w:eastAsia="en-US"/>
        </w:rPr>
      </w:pPr>
    </w:p>
    <w:p w14:paraId="4CEDAF07" w14:textId="13168F83" w:rsidR="006F3C87" w:rsidRDefault="00D84818" w:rsidP="00520BB4">
      <w:pPr>
        <w:rPr>
          <w:lang w:eastAsia="en-US"/>
        </w:rPr>
      </w:pPr>
      <w:r>
        <w:t>V dialógovom okne máme dve sekcie s</w:t>
      </w:r>
      <w:r w:rsidR="009837F7">
        <w:t> </w:t>
      </w:r>
      <w:r>
        <w:t>vy</w:t>
      </w:r>
      <w:r w:rsidR="008874BC">
        <w:t>hľadávaním</w:t>
      </w:r>
      <w:r w:rsidR="009837F7">
        <w:t xml:space="preserve"> </w:t>
      </w:r>
      <w:r w:rsidR="009837F7" w:rsidRPr="02231CFF">
        <w:rPr>
          <w:b/>
          <w:bCs/>
          <w:color w:val="FF0000"/>
        </w:rPr>
        <w:t>1</w:t>
      </w:r>
      <w:r w:rsidR="009837F7">
        <w:t>. sekcia je pre filtrovanie výpisu súborov na stránku</w:t>
      </w:r>
      <w:r w:rsidR="00D119EA">
        <w:t xml:space="preserve"> a</w:t>
      </w:r>
      <w:r w:rsidR="00695AA7">
        <w:t> </w:t>
      </w:r>
      <w:r w:rsidR="00695AA7" w:rsidRPr="02231CFF">
        <w:rPr>
          <w:b/>
          <w:bCs/>
          <w:color w:val="ED7D31" w:themeColor="accent2"/>
        </w:rPr>
        <w:t>2.</w:t>
      </w:r>
      <w:r w:rsidR="00D119EA">
        <w:t xml:space="preserve"> sekcia je určená pre pomocné vyhľadávanie</w:t>
      </w:r>
      <w:r w:rsidR="00EA5032">
        <w:t xml:space="preserve">, aby ste zistili či vami zvolené </w:t>
      </w:r>
      <w:r w:rsidR="00BB2AA6">
        <w:t xml:space="preserve">parametre </w:t>
      </w:r>
      <w:r w:rsidR="00AA7D23">
        <w:t>sú správne.</w:t>
      </w:r>
      <w:r w:rsidR="006C4E0C">
        <w:t xml:space="preserve"> Výsledok z pomocného vyhľadávania</w:t>
      </w:r>
      <w:r w:rsidR="000C7E23">
        <w:t xml:space="preserve"> </w:t>
      </w:r>
      <w:r w:rsidR="006C4E0C">
        <w:t>je</w:t>
      </w:r>
      <w:r w:rsidR="000C7E23">
        <w:t xml:space="preserve"> zobrazený v</w:t>
      </w:r>
      <w:r w:rsidR="006C4E0C">
        <w:t xml:space="preserve"> sekci</w:t>
      </w:r>
      <w:r w:rsidR="000C7E23">
        <w:t>í</w:t>
      </w:r>
      <w:r w:rsidR="006C4E0C">
        <w:t xml:space="preserve"> </w:t>
      </w:r>
      <w:r w:rsidR="006C4E0C" w:rsidRPr="02231CFF">
        <w:rPr>
          <w:b/>
          <w:bCs/>
          <w:color w:val="FFC000" w:themeColor="accent4"/>
        </w:rPr>
        <w:t>3</w:t>
      </w:r>
      <w:r w:rsidR="006C4E0C">
        <w:t>. v dialógovom okne</w:t>
      </w:r>
      <w:r w:rsidR="000C7E23">
        <w:t>.</w:t>
      </w:r>
      <w:r w:rsidR="00AA7D23">
        <w:t xml:space="preserve"> </w:t>
      </w:r>
      <w:r w:rsidR="005C4855">
        <w:t xml:space="preserve">Ak v 3. sekcií </w:t>
      </w:r>
      <w:r w:rsidR="00570E48">
        <w:t>sú</w:t>
      </w:r>
      <w:r w:rsidR="00503AD3">
        <w:t xml:space="preserve"> </w:t>
      </w:r>
      <w:r w:rsidR="00CE7551">
        <w:t>očakávané súbory, kliknutím na tlačidlo OK</w:t>
      </w:r>
      <w:r w:rsidR="004742FE">
        <w:t xml:space="preserve"> sa archív súborov vloží na stránku.</w:t>
      </w:r>
    </w:p>
    <w:p w14:paraId="478AA6F3" w14:textId="40F54A8D" w:rsidR="00047A20" w:rsidRDefault="00047A20" w:rsidP="00520BB4">
      <w:pPr>
        <w:rPr>
          <w:lang w:eastAsia="en-US"/>
        </w:rPr>
      </w:pPr>
    </w:p>
    <w:p w14:paraId="2F7E6D8D" w14:textId="5834CDA9" w:rsidR="003A4FAD" w:rsidRDefault="008B0202" w:rsidP="003A4FAD">
      <w:pPr>
        <w:keepNext/>
        <w:jc w:val="center"/>
      </w:pPr>
      <w:r>
        <w:rPr>
          <w:noProof/>
          <w:lang w:eastAsia="en-US"/>
        </w:rPr>
        <w:lastRenderedPageBreak/>
        <w:drawing>
          <wp:anchor distT="0" distB="0" distL="114300" distR="114300" simplePos="0" relativeHeight="251658284" behindDoc="0" locked="0" layoutInCell="1" allowOverlap="1" wp14:anchorId="2CF92BB3" wp14:editId="716AEF7A">
            <wp:simplePos x="0" y="0"/>
            <wp:positionH relativeFrom="column">
              <wp:posOffset>2571879</wp:posOffset>
            </wp:positionH>
            <wp:positionV relativeFrom="paragraph">
              <wp:posOffset>1831098</wp:posOffset>
            </wp:positionV>
            <wp:extent cx="212400" cy="212400"/>
            <wp:effectExtent l="0" t="0" r="0" b="0"/>
            <wp:wrapNone/>
            <wp:docPr id="1289567108" name="Graphic 1289567108"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08" name="Graphic 1289567108" descr="Badge with solid fill"/>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212400" cy="212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58285" behindDoc="0" locked="0" layoutInCell="1" allowOverlap="1" wp14:anchorId="55C0A456" wp14:editId="2412D098">
            <wp:simplePos x="0" y="0"/>
            <wp:positionH relativeFrom="column">
              <wp:posOffset>3036625</wp:posOffset>
            </wp:positionH>
            <wp:positionV relativeFrom="paragraph">
              <wp:posOffset>2137579</wp:posOffset>
            </wp:positionV>
            <wp:extent cx="212400" cy="212400"/>
            <wp:effectExtent l="0" t="0" r="0" b="0"/>
            <wp:wrapNone/>
            <wp:docPr id="1289567109" name="Graphic 1289567109"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67109" name="Graphic 1289567109" descr="Badge 3 with solid fill"/>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212400" cy="212400"/>
                    </a:xfrm>
                    <a:prstGeom prst="rect">
                      <a:avLst/>
                    </a:prstGeom>
                  </pic:spPr>
                </pic:pic>
              </a:graphicData>
            </a:graphic>
            <wp14:sizeRelH relativeFrom="margin">
              <wp14:pctWidth>0</wp14:pctWidth>
            </wp14:sizeRelH>
            <wp14:sizeRelV relativeFrom="margin">
              <wp14:pctHeight>0</wp14:pctHeight>
            </wp14:sizeRelV>
          </wp:anchor>
        </w:drawing>
      </w:r>
      <w:r w:rsidR="006572AC">
        <w:rPr>
          <w:noProof/>
          <w:lang w:eastAsia="en-US"/>
        </w:rPr>
        <w:drawing>
          <wp:anchor distT="0" distB="0" distL="114300" distR="114300" simplePos="0" relativeHeight="251658283" behindDoc="0" locked="0" layoutInCell="1" allowOverlap="1" wp14:anchorId="66BB29F8" wp14:editId="7FEF11B3">
            <wp:simplePos x="0" y="0"/>
            <wp:positionH relativeFrom="column">
              <wp:posOffset>2619074</wp:posOffset>
            </wp:positionH>
            <wp:positionV relativeFrom="paragraph">
              <wp:posOffset>789958</wp:posOffset>
            </wp:positionV>
            <wp:extent cx="211150" cy="211150"/>
            <wp:effectExtent l="0" t="0" r="0" b="0"/>
            <wp:wrapNone/>
            <wp:docPr id="44" name="Graphic 44"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descr="Badge 1 with solid fill"/>
                    <pic:cNvPicPr/>
                  </pic:nvPicPr>
                  <pic:blipFill>
                    <a:blip r:embed="rId144" cstate="print">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211150" cy="211150"/>
                    </a:xfrm>
                    <a:prstGeom prst="rect">
                      <a:avLst/>
                    </a:prstGeom>
                  </pic:spPr>
                </pic:pic>
              </a:graphicData>
            </a:graphic>
            <wp14:sizeRelH relativeFrom="margin">
              <wp14:pctWidth>0</wp14:pctWidth>
            </wp14:sizeRelH>
            <wp14:sizeRelV relativeFrom="margin">
              <wp14:pctHeight>0</wp14:pctHeight>
            </wp14:sizeRelV>
          </wp:anchor>
        </w:drawing>
      </w:r>
      <w:r w:rsidR="00503AD3" w:rsidRPr="00503AD3">
        <w:rPr>
          <w:noProof/>
        </w:rPr>
        <w:drawing>
          <wp:inline distT="0" distB="0" distL="0" distR="0" wp14:anchorId="6C072094" wp14:editId="7CD4D669">
            <wp:extent cx="5728970" cy="2400221"/>
            <wp:effectExtent l="0" t="0" r="5080" b="635"/>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ok 38"/>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8970" cy="2400221"/>
                    </a:xfrm>
                    <a:prstGeom prst="rect">
                      <a:avLst/>
                    </a:prstGeom>
                  </pic:spPr>
                </pic:pic>
              </a:graphicData>
            </a:graphic>
          </wp:inline>
        </w:drawing>
      </w:r>
    </w:p>
    <w:p w14:paraId="35C281D4" w14:textId="28A9D87B" w:rsidR="003A4FAD" w:rsidRDefault="003A4FAD" w:rsidP="003A4FAD">
      <w:pPr>
        <w:pStyle w:val="Caption"/>
      </w:pPr>
      <w:r>
        <w:t xml:space="preserve">Obrázok </w:t>
      </w:r>
      <w:r>
        <w:fldChar w:fldCharType="begin"/>
      </w:r>
      <w:r>
        <w:instrText>SEQ Obrázok \* ARABIC</w:instrText>
      </w:r>
      <w:r>
        <w:fldChar w:fldCharType="separate"/>
      </w:r>
      <w:r w:rsidR="0023014C">
        <w:rPr>
          <w:noProof/>
        </w:rPr>
        <w:t>116</w:t>
      </w:r>
      <w:r>
        <w:fldChar w:fldCharType="end"/>
      </w:r>
      <w:r>
        <w:t xml:space="preserve"> </w:t>
      </w:r>
      <w:r w:rsidR="00047A20">
        <w:t>Dialógové okno archívu súborov</w:t>
      </w:r>
    </w:p>
    <w:p w14:paraId="32B2BBC9" w14:textId="145A60A2" w:rsidR="00E80E7B" w:rsidRDefault="00101855" w:rsidP="006126E9">
      <w:pPr>
        <w:pStyle w:val="IW-Nadpis1"/>
        <w:rPr>
          <w:rStyle w:val="normaltextrun"/>
          <w:rFonts w:cs="Calibri Light"/>
          <w:b w:val="0"/>
          <w:bCs w:val="0"/>
          <w:color w:val="2E74B5"/>
          <w:sz w:val="30"/>
          <w:szCs w:val="30"/>
        </w:rPr>
      </w:pPr>
      <w:r>
        <w:br w:type="page"/>
      </w:r>
    </w:p>
    <w:p w14:paraId="375A8692" w14:textId="1D562FE4" w:rsidR="00F8500D" w:rsidRPr="00F8500D" w:rsidRDefault="00F8500D">
      <w:pPr>
        <w:pStyle w:val="IW-Nadpis1"/>
      </w:pPr>
      <w:bookmarkStart w:id="126" w:name="_Toc142904178"/>
      <w:r>
        <w:lastRenderedPageBreak/>
        <w:t>Pomocník</w:t>
      </w:r>
      <w:bookmarkEnd w:id="126"/>
    </w:p>
    <w:p w14:paraId="2462DC80" w14:textId="467672FC" w:rsidR="0031607B" w:rsidRPr="0047055A" w:rsidRDefault="0031607B" w:rsidP="02231CFF">
      <w:pPr>
        <w:pStyle w:val="IW-Norml"/>
        <w:rPr>
          <w:rFonts w:asciiTheme="majorHAnsi" w:hAnsiTheme="majorHAnsi" w:cstheme="majorBidi"/>
        </w:rPr>
      </w:pPr>
      <w:r w:rsidRPr="02231CFF">
        <w:rPr>
          <w:rFonts w:asciiTheme="majorHAnsi" w:hAnsiTheme="majorHAnsi" w:cstheme="majorBidi"/>
        </w:rPr>
        <w:t>Počas práce v systéme WebJET je vám k dispozícii pomocník, ktorého môžete spustiť kliknutím na odkaz v hornej lište okna.</w:t>
      </w:r>
    </w:p>
    <w:p w14:paraId="7FB1E6A0" w14:textId="4594DB1F" w:rsidR="0031607B" w:rsidRPr="0047055A" w:rsidRDefault="00B124E3" w:rsidP="0031607B">
      <w:pPr>
        <w:pStyle w:val="Obrzok"/>
      </w:pPr>
      <w:r>
        <w:drawing>
          <wp:anchor distT="0" distB="0" distL="114300" distR="114300" simplePos="0" relativeHeight="251658274" behindDoc="0" locked="0" layoutInCell="1" allowOverlap="1" wp14:anchorId="2265B9BE" wp14:editId="373D8E22">
            <wp:simplePos x="0" y="0"/>
            <wp:positionH relativeFrom="margin">
              <wp:align>left</wp:align>
            </wp:positionH>
            <wp:positionV relativeFrom="paragraph">
              <wp:posOffset>6350</wp:posOffset>
            </wp:positionV>
            <wp:extent cx="1849755" cy="293370"/>
            <wp:effectExtent l="0" t="0" r="0" b="0"/>
            <wp:wrapSquare wrapText="bothSides"/>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pic:nvPicPr>
                  <pic:blipFill rotWithShape="1">
                    <a:blip r:embed="rId147">
                      <a:extLst>
                        <a:ext uri="{28A0092B-C50C-407E-A947-70E740481C1C}">
                          <a14:useLocalDpi xmlns:a14="http://schemas.microsoft.com/office/drawing/2010/main" val="0"/>
                        </a:ext>
                      </a:extLst>
                    </a:blip>
                    <a:srcRect t="22162" b="22519"/>
                    <a:stretch/>
                  </pic:blipFill>
                  <pic:spPr bwMode="auto">
                    <a:xfrm>
                      <a:off x="0" y="0"/>
                      <a:ext cx="1867625" cy="2966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C54B0" w14:textId="77777777" w:rsidR="00B124E3" w:rsidRDefault="00B124E3" w:rsidP="02231CFF">
      <w:pPr>
        <w:pStyle w:val="IW-Norml"/>
        <w:rPr>
          <w:rFonts w:asciiTheme="majorHAnsi" w:hAnsiTheme="majorHAnsi" w:cstheme="majorBidi"/>
        </w:rPr>
      </w:pPr>
    </w:p>
    <w:p w14:paraId="1010C5D9" w14:textId="429C5143" w:rsidR="00F91F84" w:rsidRDefault="006126E9" w:rsidP="02231CFF">
      <w:pPr>
        <w:rPr>
          <w:rFonts w:eastAsiaTheme="majorEastAsia"/>
        </w:rPr>
      </w:pPr>
      <w:r>
        <w:rPr>
          <w:rFonts w:eastAsiaTheme="majorEastAsia"/>
        </w:rPr>
        <w:t xml:space="preserve">Vykoná sa presmerovanie na našu </w:t>
      </w:r>
      <w:proofErr w:type="spellStart"/>
      <w:r>
        <w:rPr>
          <w:rFonts w:eastAsiaTheme="majorEastAsia"/>
        </w:rPr>
        <w:t>WebJET</w:t>
      </w:r>
      <w:proofErr w:type="spellEnd"/>
      <w:r>
        <w:rPr>
          <w:rFonts w:eastAsiaTheme="majorEastAsia"/>
        </w:rPr>
        <w:t xml:space="preserve"> CMS </w:t>
      </w:r>
      <w:proofErr w:type="spellStart"/>
      <w:r>
        <w:rPr>
          <w:rFonts w:eastAsiaTheme="majorEastAsia"/>
        </w:rPr>
        <w:t>dokumentaristickú</w:t>
      </w:r>
      <w:proofErr w:type="spellEnd"/>
      <w:r>
        <w:rPr>
          <w:rFonts w:eastAsiaTheme="majorEastAsia"/>
        </w:rPr>
        <w:t xml:space="preserve"> stránku </w:t>
      </w:r>
      <w:hyperlink r:id="rId148" w:history="1">
        <w:r w:rsidRPr="00014AC7">
          <w:rPr>
            <w:rStyle w:val="Hyperlink"/>
            <w:rFonts w:eastAsiaTheme="majorEastAsia"/>
          </w:rPr>
          <w:t>http://docs.webjetcms.sk/v2023/#/</w:t>
        </w:r>
      </w:hyperlink>
      <w:r>
        <w:rPr>
          <w:rFonts w:eastAsiaTheme="majorEastAsia"/>
        </w:rPr>
        <w:t xml:space="preserve"> kde nájdete vždy nové informácie o našom produkte.</w:t>
      </w:r>
    </w:p>
    <w:p w14:paraId="52728CF6" w14:textId="20ED2F28" w:rsidR="00F91F84" w:rsidRPr="00F91F84" w:rsidRDefault="00F91F84" w:rsidP="02231CFF">
      <w:pPr>
        <w:rPr>
          <w:rFonts w:eastAsiaTheme="majorEastAsia"/>
          <w:lang w:eastAsia="en-US"/>
        </w:rPr>
      </w:pPr>
    </w:p>
    <w:sectPr w:rsidR="00F91F84" w:rsidRPr="00F91F84" w:rsidSect="00655B72">
      <w:headerReference w:type="default" r:id="rId149"/>
      <w:footerReference w:type="even" r:id="rId150"/>
      <w:footerReference w:type="default" r:id="rId151"/>
      <w:headerReference w:type="first" r:id="rId152"/>
      <w:footerReference w:type="first" r:id="rId153"/>
      <w:pgSz w:w="11906" w:h="16838" w:code="9"/>
      <w:pgMar w:top="1418" w:right="1466" w:bottom="1418" w:left="1418" w:header="397" w:footer="113" w:gutter="0"/>
      <w:paperSrc w:first="15" w:other="15"/>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C8EC3" w14:textId="77777777" w:rsidR="007C3D5C" w:rsidRDefault="007C3D5C">
      <w:r>
        <w:separator/>
      </w:r>
    </w:p>
    <w:p w14:paraId="267DB9FD" w14:textId="77777777" w:rsidR="007C3D5C" w:rsidRDefault="007C3D5C"/>
    <w:p w14:paraId="4054EF02" w14:textId="77777777" w:rsidR="007C3D5C" w:rsidRDefault="007C3D5C"/>
  </w:endnote>
  <w:endnote w:type="continuationSeparator" w:id="0">
    <w:p w14:paraId="6BAFD5D6" w14:textId="77777777" w:rsidR="007C3D5C" w:rsidRDefault="007C3D5C">
      <w:r>
        <w:continuationSeparator/>
      </w:r>
    </w:p>
    <w:p w14:paraId="53AB5CFD" w14:textId="77777777" w:rsidR="007C3D5C" w:rsidRDefault="007C3D5C"/>
    <w:p w14:paraId="701B457A" w14:textId="77777777" w:rsidR="007C3D5C" w:rsidRDefault="007C3D5C"/>
  </w:endnote>
  <w:endnote w:type="continuationNotice" w:id="1">
    <w:p w14:paraId="3971BEEB" w14:textId="77777777" w:rsidR="007C3D5C" w:rsidRDefault="007C3D5C">
      <w:pPr>
        <w:spacing w:before="0" w:after="0"/>
      </w:pPr>
    </w:p>
    <w:p w14:paraId="5BB60527" w14:textId="77777777" w:rsidR="007C3D5C" w:rsidRDefault="007C3D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sap Medium">
    <w:altName w:val="Calibri"/>
    <w:panose1 w:val="020B0604020202020204"/>
    <w:charset w:val="EE"/>
    <w:family w:val="auto"/>
    <w:pitch w:val="variable"/>
    <w:sig w:usb0="A00000FF" w:usb1="5000207B" w:usb2="00000000" w:usb3="00000000" w:csb0="00000193" w:csb1="00000000"/>
  </w:font>
  <w:font w:name="Asap">
    <w:altName w:val="Calibri"/>
    <w:panose1 w:val="020B0604020202020204"/>
    <w:charset w:val="EE"/>
    <w:family w:val="auto"/>
    <w:pitch w:val="variable"/>
    <w:sig w:usb0="A00000FF" w:usb1="5000207B" w:usb2="00000000" w:usb3="00000000" w:csb0="00000193"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9844D" w14:textId="77777777" w:rsidR="001C2AB8" w:rsidRDefault="001C2AB8" w:rsidP="000A615A">
    <w:pPr>
      <w:pStyle w:val="Footer"/>
      <w:framePr w:wrap="around" w:vAnchor="text" w:hAnchor="margin" w:xAlign="right" w:y="1"/>
      <w:rPr>
        <w:rStyle w:val="PageNumber"/>
      </w:rPr>
    </w:pPr>
    <w:r w:rsidRPr="02231CFF">
      <w:rPr>
        <w:rStyle w:val="PageNumber"/>
      </w:rPr>
      <w:fldChar w:fldCharType="begin"/>
    </w:r>
    <w:r w:rsidRPr="02231CFF">
      <w:rPr>
        <w:rStyle w:val="PageNumber"/>
      </w:rPr>
      <w:instrText xml:space="preserve">PAGE  </w:instrText>
    </w:r>
    <w:r w:rsidRPr="02231CFF">
      <w:rPr>
        <w:rStyle w:val="PageNumber"/>
      </w:rPr>
      <w:fldChar w:fldCharType="end"/>
    </w:r>
  </w:p>
  <w:p w14:paraId="3C858AFD" w14:textId="77777777" w:rsidR="001C2AB8" w:rsidRDefault="001C2AB8" w:rsidP="003102A5">
    <w:pPr>
      <w:pStyle w:val="Footer"/>
      <w:ind w:right="360"/>
    </w:pPr>
  </w:p>
  <w:p w14:paraId="6A31E00D" w14:textId="77777777" w:rsidR="001C2AB8" w:rsidRDefault="001C2AB8"/>
  <w:p w14:paraId="0371B23C" w14:textId="77777777" w:rsidR="003D7F27" w:rsidRDefault="003D7F2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940EE" w14:textId="372C95A8" w:rsidR="001C2AB8" w:rsidRPr="00640909" w:rsidRDefault="00007F79" w:rsidP="000D1EAA">
    <w:pPr>
      <w:tabs>
        <w:tab w:val="left" w:pos="870"/>
      </w:tabs>
      <w:rPr>
        <w:color w:val="404040"/>
        <w:sz w:val="18"/>
        <w:szCs w:val="18"/>
      </w:rPr>
    </w:pPr>
    <w:r>
      <w:rPr>
        <w:b/>
        <w:noProof/>
        <w:color w:val="404040"/>
        <w:sz w:val="16"/>
        <w:szCs w:val="18"/>
      </w:rPr>
      <w:drawing>
        <wp:anchor distT="0" distB="0" distL="114300" distR="114300" simplePos="0" relativeHeight="251658243" behindDoc="0" locked="0" layoutInCell="1" allowOverlap="1" wp14:anchorId="68105D93" wp14:editId="091E7372">
          <wp:simplePos x="0" y="0"/>
          <wp:positionH relativeFrom="leftMargin">
            <wp:align>right</wp:align>
          </wp:positionH>
          <wp:positionV relativeFrom="paragraph">
            <wp:posOffset>296227</wp:posOffset>
          </wp:positionV>
          <wp:extent cx="556895" cy="515620"/>
          <wp:effectExtent l="0" t="0" r="0" b="0"/>
          <wp:wrapSquare wrapText="bothSides"/>
          <wp:docPr id="23" name="Picture 6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ig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56895" cy="515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427774E7" wp14:editId="1E452349">
          <wp:simplePos x="0" y="0"/>
          <wp:positionH relativeFrom="margin">
            <wp:posOffset>443357</wp:posOffset>
          </wp:positionH>
          <wp:positionV relativeFrom="paragraph">
            <wp:posOffset>-731203</wp:posOffset>
          </wp:positionV>
          <wp:extent cx="6460808" cy="2022178"/>
          <wp:effectExtent l="0" t="0" r="0" b="0"/>
          <wp:wrapNone/>
          <wp:docPr id="8" name="Picture 3" descr="A4_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4_bottom"/>
                  <pic:cNvPicPr>
                    <a:picLocks noChangeAspect="1" noChangeArrowheads="1"/>
                  </pic:cNvPicPr>
                </pic:nvPicPr>
                <pic:blipFill rotWithShape="1">
                  <a:blip r:embed="rId2">
                    <a:extLst>
                      <a:ext uri="{28A0092B-C50C-407E-A947-70E740481C1C}">
                        <a14:useLocalDpi xmlns:a14="http://schemas.microsoft.com/office/drawing/2010/main" val="0"/>
                      </a:ext>
                    </a:extLst>
                  </a:blip>
                  <a:srcRect l="23827"/>
                  <a:stretch/>
                </pic:blipFill>
                <pic:spPr bwMode="auto">
                  <a:xfrm>
                    <a:off x="0" y="0"/>
                    <a:ext cx="6460808" cy="20221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EAA">
      <w:rPr>
        <w:color w:val="404040"/>
        <w:sz w:val="18"/>
        <w:szCs w:val="18"/>
      </w:rPr>
      <w:tab/>
    </w:r>
  </w:p>
  <w:p w14:paraId="6EBE0CFF" w14:textId="69E5FD20" w:rsidR="002B08E3" w:rsidRDefault="02231CFF" w:rsidP="02231CFF">
    <w:pPr>
      <w:rPr>
        <w:b/>
        <w:bCs/>
        <w:color w:val="404040"/>
        <w:sz w:val="16"/>
        <w:szCs w:val="16"/>
      </w:rPr>
    </w:pPr>
    <w:r w:rsidRPr="02231CFF">
      <w:rPr>
        <w:b/>
        <w:bCs/>
        <w:color w:val="404040" w:themeColor="text1" w:themeTint="BF"/>
        <w:sz w:val="16"/>
        <w:szCs w:val="16"/>
      </w:rPr>
      <w:t xml:space="preserve">     </w:t>
    </w:r>
    <w:proofErr w:type="spellStart"/>
    <w:r w:rsidRPr="02231CFF">
      <w:rPr>
        <w:b/>
        <w:bCs/>
        <w:color w:val="404040" w:themeColor="text1" w:themeTint="BF"/>
        <w:sz w:val="16"/>
        <w:szCs w:val="16"/>
      </w:rPr>
      <w:t>InterWay</w:t>
    </w:r>
    <w:proofErr w:type="spellEnd"/>
    <w:r w:rsidRPr="02231CFF">
      <w:rPr>
        <w:b/>
        <w:bCs/>
        <w:color w:val="404040" w:themeColor="text1" w:themeTint="BF"/>
        <w:sz w:val="16"/>
        <w:szCs w:val="16"/>
      </w:rPr>
      <w:t>, a. s. ,</w:t>
    </w:r>
  </w:p>
  <w:p w14:paraId="4B1E9D6C" w14:textId="0B461E10" w:rsidR="002B08E3" w:rsidRDefault="02231CFF" w:rsidP="02231CFF">
    <w:pPr>
      <w:rPr>
        <w:b/>
        <w:bCs/>
        <w:color w:val="404040"/>
        <w:sz w:val="16"/>
        <w:szCs w:val="16"/>
      </w:rPr>
    </w:pPr>
    <w:r w:rsidRPr="02231CFF">
      <w:rPr>
        <w:color w:val="404040" w:themeColor="text1" w:themeTint="BF"/>
        <w:sz w:val="16"/>
        <w:szCs w:val="16"/>
      </w:rPr>
      <w:t xml:space="preserve">     Stará Vajnorská 21, 831 04  Bratislava,</w:t>
    </w:r>
    <w:r w:rsidRPr="02231CFF">
      <w:rPr>
        <w:rFonts w:cs="Tahoma"/>
        <w:color w:val="404040" w:themeColor="text1" w:themeTint="BF"/>
        <w:sz w:val="16"/>
        <w:szCs w:val="16"/>
      </w:rPr>
      <w:t xml:space="preserve"> </w:t>
    </w:r>
    <w:r w:rsidR="00163D02">
      <w:tab/>
    </w:r>
  </w:p>
  <w:p w14:paraId="67F56C41" w14:textId="1EE8DF92" w:rsidR="001C2AB8" w:rsidRPr="00163D02" w:rsidRDefault="00501A68" w:rsidP="02231CFF">
    <w:pPr>
      <w:rPr>
        <w:b/>
        <w:bCs/>
        <w:color w:val="404040"/>
        <w:sz w:val="16"/>
        <w:szCs w:val="16"/>
      </w:rPr>
    </w:pPr>
    <w:r>
      <w:rPr>
        <w:rFonts w:ascii="Times New Roman" w:hAnsi="Times New Roman"/>
        <w:noProof/>
      </w:rPr>
      <mc:AlternateContent>
        <mc:Choice Requires="wps">
          <w:drawing>
            <wp:anchor distT="0" distB="0" distL="114300" distR="114300" simplePos="0" relativeHeight="251658241" behindDoc="0" locked="0" layoutInCell="1" allowOverlap="1" wp14:anchorId="75A25A93" wp14:editId="07E09093">
              <wp:simplePos x="0" y="0"/>
              <wp:positionH relativeFrom="rightMargin">
                <wp:posOffset>-115783</wp:posOffset>
              </wp:positionH>
              <wp:positionV relativeFrom="paragraph">
                <wp:posOffset>119999</wp:posOffset>
              </wp:positionV>
              <wp:extent cx="566428" cy="481013"/>
              <wp:effectExtent l="0" t="0" r="5080" b="0"/>
              <wp:wrapNone/>
              <wp:docPr id="7" name="Textové po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428" cy="481013"/>
                      </a:xfrm>
                      <a:prstGeom prst="rect">
                        <a:avLst/>
                      </a:prstGeom>
                      <a:solidFill>
                        <a:sysClr val="window" lastClr="FFFFFF"/>
                      </a:solidFill>
                      <a:ln w="6350">
                        <a:noFill/>
                      </a:ln>
                      <a:effectLst/>
                    </wps:spPr>
                    <wps:txbx>
                      <w:txbxContent>
                        <w:p w14:paraId="701A7E63" w14:textId="77777777" w:rsidR="001C2AB8" w:rsidRPr="00640909" w:rsidRDefault="001C2AB8" w:rsidP="002E01BB">
                          <w:pPr>
                            <w:spacing w:before="0" w:after="0"/>
                            <w:jc w:val="right"/>
                            <w:rPr>
                              <w:rFonts w:cs="Arial"/>
                              <w:sz w:val="16"/>
                              <w:szCs w:val="16"/>
                            </w:rPr>
                          </w:pPr>
                          <w:r w:rsidRPr="00640909">
                            <w:rPr>
                              <w:rFonts w:cs="Arial"/>
                              <w:sz w:val="16"/>
                              <w:szCs w:val="16"/>
                            </w:rPr>
                            <w:fldChar w:fldCharType="begin"/>
                          </w:r>
                          <w:r w:rsidRPr="00640909">
                            <w:rPr>
                              <w:rFonts w:cs="Arial"/>
                              <w:sz w:val="16"/>
                              <w:szCs w:val="16"/>
                            </w:rPr>
                            <w:instrText>PAGE   \* MERGEFORMAT</w:instrText>
                          </w:r>
                          <w:r w:rsidRPr="00640909">
                            <w:rPr>
                              <w:rFonts w:cs="Arial"/>
                              <w:sz w:val="16"/>
                              <w:szCs w:val="16"/>
                            </w:rPr>
                            <w:fldChar w:fldCharType="separate"/>
                          </w:r>
                          <w:r>
                            <w:rPr>
                              <w:rFonts w:cs="Arial"/>
                              <w:noProof/>
                              <w:sz w:val="16"/>
                              <w:szCs w:val="16"/>
                            </w:rPr>
                            <w:t>1</w:t>
                          </w:r>
                          <w:r w:rsidRPr="00640909">
                            <w:rPr>
                              <w:rFonts w:cs="Arial"/>
                              <w:sz w:val="16"/>
                              <w:szCs w:val="16"/>
                            </w:rPr>
                            <w:fldChar w:fldCharType="end"/>
                          </w:r>
                          <w:r w:rsidRPr="00640909">
                            <w:rPr>
                              <w:rFonts w:cs="Arial"/>
                              <w:sz w:val="16"/>
                              <w:szCs w:val="16"/>
                            </w:rPr>
                            <w:t xml:space="preserve"> z </w:t>
                          </w:r>
                          <w:r w:rsidRPr="00640909">
                            <w:rPr>
                              <w:rFonts w:cs="Arial"/>
                              <w:sz w:val="16"/>
                              <w:szCs w:val="16"/>
                            </w:rPr>
                            <w:fldChar w:fldCharType="begin"/>
                          </w:r>
                          <w:r w:rsidRPr="00640909">
                            <w:rPr>
                              <w:rFonts w:cs="Arial"/>
                              <w:sz w:val="16"/>
                              <w:szCs w:val="16"/>
                            </w:rPr>
                            <w:instrText xml:space="preserve"> NUMPAGES   \* MERGEFORMAT </w:instrText>
                          </w:r>
                          <w:r w:rsidRPr="00640909">
                            <w:rPr>
                              <w:rFonts w:cs="Arial"/>
                              <w:sz w:val="16"/>
                              <w:szCs w:val="16"/>
                            </w:rPr>
                            <w:fldChar w:fldCharType="separate"/>
                          </w:r>
                          <w:r>
                            <w:rPr>
                              <w:rFonts w:cs="Arial"/>
                              <w:noProof/>
                              <w:sz w:val="16"/>
                              <w:szCs w:val="16"/>
                            </w:rPr>
                            <w:t>73</w:t>
                          </w:r>
                          <w:r w:rsidRPr="00640909">
                            <w:rPr>
                              <w:rFonts w:cs="Arial"/>
                              <w:sz w:val="16"/>
                              <w:szCs w:val="16"/>
                            </w:rPr>
                            <w:fldChar w:fldCharType="end"/>
                          </w:r>
                        </w:p>
                        <w:p w14:paraId="436F8F34" w14:textId="77777777" w:rsidR="001C2AB8" w:rsidRDefault="001C2AB8" w:rsidP="002E01BB">
                          <w:pPr>
                            <w:spacing w:before="0" w:after="0"/>
                            <w:jc w:val="right"/>
                            <w:rPr>
                              <w:rFonts w:cs="Arial"/>
                              <w:sz w:val="16"/>
                              <w:szCs w:val="16"/>
                            </w:rPr>
                          </w:pPr>
                        </w:p>
                        <w:p w14:paraId="29D5A5D1" w14:textId="77777777" w:rsidR="001C2AB8" w:rsidRDefault="001C2AB8" w:rsidP="002E01BB">
                          <w:pPr>
                            <w:spacing w:before="0" w:after="0"/>
                            <w:jc w:val="right"/>
                            <w:rPr>
                              <w:rFonts w:cs="Arial"/>
                              <w:sz w:val="16"/>
                              <w:szCs w:val="16"/>
                            </w:rPr>
                          </w:pPr>
                        </w:p>
                        <w:p w14:paraId="04471A4C" w14:textId="77777777" w:rsidR="001C2AB8" w:rsidRPr="00640909" w:rsidRDefault="001C2AB8" w:rsidP="002E01BB">
                          <w:pPr>
                            <w:spacing w:before="0" w:after="0"/>
                            <w:jc w:val="right"/>
                            <w:rPr>
                              <w:rFonts w:cs="Arial"/>
                              <w:sz w:val="16"/>
                              <w:szCs w:val="16"/>
                            </w:rPr>
                          </w:pPr>
                          <w:r w:rsidRPr="00640909">
                            <w:rPr>
                              <w:rFonts w:cs="Arial"/>
                              <w:sz w:val="16"/>
                              <w:szCs w:val="16"/>
                            </w:rPr>
                            <w:br/>
                          </w:r>
                          <w:r w:rsidRPr="00640909">
                            <w:rPr>
                              <w:rFonts w:cs="Arial"/>
                              <w:sz w:val="16"/>
                              <w:szCs w:val="16"/>
                            </w:rPr>
                            <w:fldChar w:fldCharType="begin"/>
                          </w:r>
                          <w:r w:rsidRPr="00640909">
                            <w:rPr>
                              <w:rFonts w:cs="Arial"/>
                              <w:sz w:val="16"/>
                              <w:szCs w:val="16"/>
                            </w:rPr>
                            <w:instrText>PAGE   \* MERGEFORMAT</w:instrText>
                          </w:r>
                          <w:r w:rsidRPr="00640909">
                            <w:rPr>
                              <w:rFonts w:cs="Arial"/>
                              <w:sz w:val="16"/>
                              <w:szCs w:val="16"/>
                            </w:rPr>
                            <w:fldChar w:fldCharType="separate"/>
                          </w:r>
                          <w:r>
                            <w:rPr>
                              <w:rFonts w:cs="Arial"/>
                              <w:noProof/>
                              <w:sz w:val="16"/>
                              <w:szCs w:val="16"/>
                            </w:rPr>
                            <w:t>1</w:t>
                          </w:r>
                          <w:r w:rsidRPr="00640909">
                            <w:rPr>
                              <w:rFonts w:cs="Arial"/>
                              <w:sz w:val="16"/>
                              <w:szCs w:val="16"/>
                            </w:rPr>
                            <w:fldChar w:fldCharType="end"/>
                          </w:r>
                          <w:r w:rsidRPr="00640909">
                            <w:rPr>
                              <w:rFonts w:cs="Arial"/>
                              <w:sz w:val="16"/>
                              <w:szCs w:val="16"/>
                            </w:rPr>
                            <w:t xml:space="preserve"> z </w:t>
                          </w:r>
                          <w:r w:rsidRPr="00640909">
                            <w:rPr>
                              <w:rFonts w:cs="Arial"/>
                              <w:sz w:val="16"/>
                              <w:szCs w:val="16"/>
                            </w:rPr>
                            <w:fldChar w:fldCharType="begin"/>
                          </w:r>
                          <w:r w:rsidRPr="00640909">
                            <w:rPr>
                              <w:rFonts w:cs="Arial"/>
                              <w:sz w:val="16"/>
                              <w:szCs w:val="16"/>
                            </w:rPr>
                            <w:instrText xml:space="preserve"> NUMPAGES   \* MERGEFORMAT </w:instrText>
                          </w:r>
                          <w:r w:rsidRPr="00640909">
                            <w:rPr>
                              <w:rFonts w:cs="Arial"/>
                              <w:sz w:val="16"/>
                              <w:szCs w:val="16"/>
                            </w:rPr>
                            <w:fldChar w:fldCharType="separate"/>
                          </w:r>
                          <w:r>
                            <w:rPr>
                              <w:rFonts w:cs="Arial"/>
                              <w:noProof/>
                              <w:sz w:val="16"/>
                              <w:szCs w:val="16"/>
                            </w:rPr>
                            <w:t>73</w:t>
                          </w:r>
                          <w:r w:rsidRPr="00640909">
                            <w:rPr>
                              <w:rFonts w:cs="Arial"/>
                              <w:sz w:val="16"/>
                              <w:szCs w:val="16"/>
                            </w:rPr>
                            <w:fldChar w:fldCharType="end"/>
                          </w:r>
                        </w:p>
                        <w:p w14:paraId="36C88125" w14:textId="77777777" w:rsidR="001C2AB8" w:rsidRPr="00640909" w:rsidRDefault="001C2AB8" w:rsidP="002E01BB">
                          <w:pPr>
                            <w:spacing w:before="0" w:after="0"/>
                            <w:jc w:val="right"/>
                          </w:pPr>
                        </w:p>
                        <w:p w14:paraId="450F305F" w14:textId="77777777" w:rsidR="001C2AB8" w:rsidRDefault="001C2AB8" w:rsidP="002E01BB">
                          <w:pPr>
                            <w:spacing w:before="0" w:after="0"/>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25A93" id="_x0000_t202" coordsize="21600,21600" o:spt="202" path="m,l,21600r21600,l21600,xe">
              <v:stroke joinstyle="miter"/>
              <v:path gradientshapeok="t" o:connecttype="rect"/>
            </v:shapetype>
            <v:shape id="Textové pole 1" o:spid="_x0000_s1026" type="#_x0000_t202" style="position:absolute;margin-left:-9.1pt;margin-top:9.45pt;width:44.6pt;height:37.9pt;z-index:25165824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" fillcolor="window" stroked="f" strokeweight=".5pt">
              <v:textbox>
                <w:txbxContent>
                  <w:p w14:paraId="701A7E63" w14:textId="77777777" w:rsidR="001C2AB8" w:rsidRPr="00640909" w:rsidRDefault="001C2AB8" w:rsidP="002E01BB">
                    <w:pPr>
                      <w:spacing w:before="0" w:after="0"/>
                      <w:jc w:val="right"/>
                      <w:rPr>
                        <w:rFonts w:cs="Arial"/>
                        <w:sz w:val="16"/>
                        <w:szCs w:val="16"/>
                      </w:rPr>
                    </w:pPr>
                    <w:r w:rsidRPr="00640909">
                      <w:rPr>
                        <w:rFonts w:cs="Arial"/>
                        <w:sz w:val="16"/>
                        <w:szCs w:val="16"/>
                      </w:rPr>
                      <w:fldChar w:fldCharType="begin"/>
                    </w:r>
                    <w:r w:rsidRPr="00640909">
                      <w:rPr>
                        <w:rFonts w:cs="Arial"/>
                        <w:sz w:val="16"/>
                        <w:szCs w:val="16"/>
                      </w:rPr>
                      <w:instrText>PAGE   \* MERGEFORMAT</w:instrText>
                    </w:r>
                    <w:r w:rsidRPr="00640909">
                      <w:rPr>
                        <w:rFonts w:cs="Arial"/>
                        <w:sz w:val="16"/>
                        <w:szCs w:val="16"/>
                      </w:rPr>
                      <w:fldChar w:fldCharType="separate"/>
                    </w:r>
                    <w:r>
                      <w:rPr>
                        <w:rFonts w:cs="Arial"/>
                        <w:noProof/>
                        <w:sz w:val="16"/>
                        <w:szCs w:val="16"/>
                      </w:rPr>
                      <w:t>1</w:t>
                    </w:r>
                    <w:r w:rsidRPr="00640909">
                      <w:rPr>
                        <w:rFonts w:cs="Arial"/>
                        <w:sz w:val="16"/>
                        <w:szCs w:val="16"/>
                      </w:rPr>
                      <w:fldChar w:fldCharType="end"/>
                    </w:r>
                    <w:r w:rsidRPr="00640909">
                      <w:rPr>
                        <w:rFonts w:cs="Arial"/>
                        <w:sz w:val="16"/>
                        <w:szCs w:val="16"/>
                      </w:rPr>
                      <w:t xml:space="preserve"> z </w:t>
                    </w:r>
                    <w:r w:rsidRPr="00640909">
                      <w:rPr>
                        <w:rFonts w:cs="Arial"/>
                        <w:sz w:val="16"/>
                        <w:szCs w:val="16"/>
                      </w:rPr>
                      <w:fldChar w:fldCharType="begin"/>
                    </w:r>
                    <w:r w:rsidRPr="00640909">
                      <w:rPr>
                        <w:rFonts w:cs="Arial"/>
                        <w:sz w:val="16"/>
                        <w:szCs w:val="16"/>
                      </w:rPr>
                      <w:instrText xml:space="preserve"> NUMPAGES   \* MERGEFORMAT </w:instrText>
                    </w:r>
                    <w:r w:rsidRPr="00640909">
                      <w:rPr>
                        <w:rFonts w:cs="Arial"/>
                        <w:sz w:val="16"/>
                        <w:szCs w:val="16"/>
                      </w:rPr>
                      <w:fldChar w:fldCharType="separate"/>
                    </w:r>
                    <w:r>
                      <w:rPr>
                        <w:rFonts w:cs="Arial"/>
                        <w:noProof/>
                        <w:sz w:val="16"/>
                        <w:szCs w:val="16"/>
                      </w:rPr>
                      <w:t>73</w:t>
                    </w:r>
                    <w:r w:rsidRPr="00640909">
                      <w:rPr>
                        <w:rFonts w:cs="Arial"/>
                        <w:sz w:val="16"/>
                        <w:szCs w:val="16"/>
                      </w:rPr>
                      <w:fldChar w:fldCharType="end"/>
                    </w:r>
                  </w:p>
                  <w:p w14:paraId="436F8F34" w14:textId="77777777" w:rsidR="001C2AB8" w:rsidRDefault="001C2AB8" w:rsidP="002E01BB">
                    <w:pPr>
                      <w:spacing w:before="0" w:after="0"/>
                      <w:jc w:val="right"/>
                      <w:rPr>
                        <w:rFonts w:cs="Arial"/>
                        <w:sz w:val="16"/>
                        <w:szCs w:val="16"/>
                      </w:rPr>
                    </w:pPr>
                  </w:p>
                  <w:p w14:paraId="29D5A5D1" w14:textId="77777777" w:rsidR="001C2AB8" w:rsidRDefault="001C2AB8" w:rsidP="002E01BB">
                    <w:pPr>
                      <w:spacing w:before="0" w:after="0"/>
                      <w:jc w:val="right"/>
                      <w:rPr>
                        <w:rFonts w:cs="Arial"/>
                        <w:sz w:val="16"/>
                        <w:szCs w:val="16"/>
                      </w:rPr>
                    </w:pPr>
                  </w:p>
                  <w:p w14:paraId="04471A4C" w14:textId="77777777" w:rsidR="001C2AB8" w:rsidRPr="00640909" w:rsidRDefault="001C2AB8" w:rsidP="002E01BB">
                    <w:pPr>
                      <w:spacing w:before="0" w:after="0"/>
                      <w:jc w:val="right"/>
                      <w:rPr>
                        <w:rFonts w:cs="Arial"/>
                        <w:sz w:val="16"/>
                        <w:szCs w:val="16"/>
                      </w:rPr>
                    </w:pPr>
                    <w:r w:rsidRPr="00640909">
                      <w:rPr>
                        <w:rFonts w:cs="Arial"/>
                        <w:sz w:val="16"/>
                        <w:szCs w:val="16"/>
                      </w:rPr>
                      <w:br/>
                    </w:r>
                    <w:r w:rsidRPr="00640909">
                      <w:rPr>
                        <w:rFonts w:cs="Arial"/>
                        <w:sz w:val="16"/>
                        <w:szCs w:val="16"/>
                      </w:rPr>
                      <w:fldChar w:fldCharType="begin"/>
                    </w:r>
                    <w:r w:rsidRPr="00640909">
                      <w:rPr>
                        <w:rFonts w:cs="Arial"/>
                        <w:sz w:val="16"/>
                        <w:szCs w:val="16"/>
                      </w:rPr>
                      <w:instrText>PAGE   \* MERGEFORMAT</w:instrText>
                    </w:r>
                    <w:r w:rsidRPr="00640909">
                      <w:rPr>
                        <w:rFonts w:cs="Arial"/>
                        <w:sz w:val="16"/>
                        <w:szCs w:val="16"/>
                      </w:rPr>
                      <w:fldChar w:fldCharType="separate"/>
                    </w:r>
                    <w:r>
                      <w:rPr>
                        <w:rFonts w:cs="Arial"/>
                        <w:noProof/>
                        <w:sz w:val="16"/>
                        <w:szCs w:val="16"/>
                      </w:rPr>
                      <w:t>1</w:t>
                    </w:r>
                    <w:r w:rsidRPr="00640909">
                      <w:rPr>
                        <w:rFonts w:cs="Arial"/>
                        <w:sz w:val="16"/>
                        <w:szCs w:val="16"/>
                      </w:rPr>
                      <w:fldChar w:fldCharType="end"/>
                    </w:r>
                    <w:r w:rsidRPr="00640909">
                      <w:rPr>
                        <w:rFonts w:cs="Arial"/>
                        <w:sz w:val="16"/>
                        <w:szCs w:val="16"/>
                      </w:rPr>
                      <w:t xml:space="preserve"> z </w:t>
                    </w:r>
                    <w:r w:rsidRPr="00640909">
                      <w:rPr>
                        <w:rFonts w:cs="Arial"/>
                        <w:sz w:val="16"/>
                        <w:szCs w:val="16"/>
                      </w:rPr>
                      <w:fldChar w:fldCharType="begin"/>
                    </w:r>
                    <w:r w:rsidRPr="00640909">
                      <w:rPr>
                        <w:rFonts w:cs="Arial"/>
                        <w:sz w:val="16"/>
                        <w:szCs w:val="16"/>
                      </w:rPr>
                      <w:instrText xml:space="preserve"> NUMPAGES   \* MERGEFORMAT </w:instrText>
                    </w:r>
                    <w:r w:rsidRPr="00640909">
                      <w:rPr>
                        <w:rFonts w:cs="Arial"/>
                        <w:sz w:val="16"/>
                        <w:szCs w:val="16"/>
                      </w:rPr>
                      <w:fldChar w:fldCharType="separate"/>
                    </w:r>
                    <w:r>
                      <w:rPr>
                        <w:rFonts w:cs="Arial"/>
                        <w:noProof/>
                        <w:sz w:val="16"/>
                        <w:szCs w:val="16"/>
                      </w:rPr>
                      <w:t>73</w:t>
                    </w:r>
                    <w:r w:rsidRPr="00640909">
                      <w:rPr>
                        <w:rFonts w:cs="Arial"/>
                        <w:sz w:val="16"/>
                        <w:szCs w:val="16"/>
                      </w:rPr>
                      <w:fldChar w:fldCharType="end"/>
                    </w:r>
                  </w:p>
                  <w:p w14:paraId="36C88125" w14:textId="77777777" w:rsidR="001C2AB8" w:rsidRPr="00640909" w:rsidRDefault="001C2AB8" w:rsidP="002E01BB">
                    <w:pPr>
                      <w:spacing w:before="0" w:after="0"/>
                      <w:jc w:val="right"/>
                    </w:pPr>
                  </w:p>
                  <w:p w14:paraId="450F305F" w14:textId="77777777" w:rsidR="001C2AB8" w:rsidRDefault="001C2AB8" w:rsidP="002E01BB">
                    <w:pPr>
                      <w:spacing w:before="0" w:after="0"/>
                    </w:pPr>
                  </w:p>
                </w:txbxContent>
              </v:textbox>
              <w10:wrap anchorx="margin"/>
            </v:shape>
          </w:pict>
        </mc:Fallback>
      </mc:AlternateContent>
    </w:r>
    <w:r w:rsidR="02231CFF" w:rsidRPr="02231CFF">
      <w:rPr>
        <w:b/>
        <w:bCs/>
        <w:color w:val="404040"/>
        <w:sz w:val="16"/>
        <w:szCs w:val="16"/>
      </w:rPr>
      <w:t xml:space="preserve">     IČO:</w:t>
    </w:r>
    <w:r w:rsidR="02231CFF" w:rsidRPr="00640909">
      <w:rPr>
        <w:color w:val="404040"/>
        <w:sz w:val="16"/>
        <w:szCs w:val="16"/>
      </w:rPr>
      <w:t xml:space="preserve"> 35 728 531,</w:t>
    </w:r>
    <w:r w:rsidR="02231CFF" w:rsidRPr="00640909">
      <w:rPr>
        <w:rFonts w:cs="Tahoma"/>
        <w:color w:val="404040"/>
        <w:sz w:val="16"/>
        <w:szCs w:val="16"/>
      </w:rPr>
      <w:t xml:space="preserve"> </w:t>
    </w:r>
    <w:r w:rsidR="02231CFF" w:rsidRPr="02231CFF">
      <w:rPr>
        <w:b/>
        <w:bCs/>
        <w:color w:val="404040"/>
        <w:sz w:val="16"/>
        <w:szCs w:val="16"/>
      </w:rPr>
      <w:t>DIČ:</w:t>
    </w:r>
    <w:r w:rsidR="02231CFF" w:rsidRPr="00640909">
      <w:rPr>
        <w:color w:val="404040"/>
        <w:sz w:val="16"/>
        <w:szCs w:val="16"/>
      </w:rPr>
      <w:t xml:space="preserve"> 2020268294, </w:t>
    </w:r>
    <w:r w:rsidR="02231CFF" w:rsidRPr="02231CFF">
      <w:rPr>
        <w:b/>
        <w:bCs/>
        <w:color w:val="404040"/>
        <w:sz w:val="16"/>
        <w:szCs w:val="16"/>
      </w:rPr>
      <w:t>IČ DPH:</w:t>
    </w:r>
    <w:r w:rsidR="02231CFF" w:rsidRPr="00640909">
      <w:rPr>
        <w:color w:val="404040"/>
        <w:sz w:val="16"/>
        <w:szCs w:val="16"/>
      </w:rPr>
      <w:t xml:space="preserve"> SK2020268294</w:t>
    </w:r>
    <w:r w:rsidR="001C2AB8">
      <w:rPr>
        <w:rFonts w:cs="Tahoma"/>
        <w:color w:val="404040"/>
        <w:sz w:val="16"/>
        <w:szCs w:val="18"/>
      </w:rPr>
      <w:tab/>
    </w:r>
  </w:p>
  <w:p w14:paraId="4D46F000" w14:textId="77777777" w:rsidR="001C2AB8" w:rsidRDefault="001C2AB8" w:rsidP="002E01B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E03FB" w14:textId="3ABFBBBE" w:rsidR="00380624" w:rsidRDefault="00380624" w:rsidP="00380624">
    <w:pPr>
      <w:rPr>
        <w:color w:val="404040"/>
        <w:sz w:val="18"/>
        <w:szCs w:val="18"/>
      </w:rPr>
    </w:pPr>
    <w:r>
      <w:rPr>
        <w:noProof/>
        <w:color w:val="404040"/>
        <w:sz w:val="18"/>
        <w:szCs w:val="18"/>
      </w:rPr>
      <w:drawing>
        <wp:anchor distT="0" distB="0" distL="114300" distR="114300" simplePos="0" relativeHeight="251658246" behindDoc="1" locked="0" layoutInCell="1" allowOverlap="1" wp14:anchorId="5CC8791D" wp14:editId="5182B54D">
          <wp:simplePos x="0" y="0"/>
          <wp:positionH relativeFrom="page">
            <wp:align>left</wp:align>
          </wp:positionH>
          <wp:positionV relativeFrom="paragraph">
            <wp:posOffset>-1733109</wp:posOffset>
          </wp:positionV>
          <wp:extent cx="7557770" cy="2505574"/>
          <wp:effectExtent l="0" t="0" r="5080" b="9525"/>
          <wp:wrapNone/>
          <wp:docPr id="57" name="Picture 6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background pattern&#10;&#10;Description automatically generated"/>
                  <pic:cNvPicPr/>
                </pic:nvPicPr>
                <pic:blipFill rotWithShape="1">
                  <a:blip r:embed="rId1">
                    <a:extLst>
                      <a:ext uri="{28A0092B-C50C-407E-A947-70E740481C1C}">
                        <a14:useLocalDpi xmlns:a14="http://schemas.microsoft.com/office/drawing/2010/main" val="0"/>
                      </a:ext>
                    </a:extLst>
                  </a:blip>
                  <a:srcRect t="25554"/>
                  <a:stretch/>
                </pic:blipFill>
                <pic:spPr bwMode="auto">
                  <a:xfrm>
                    <a:off x="0" y="0"/>
                    <a:ext cx="7557770" cy="2505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914D6" w14:textId="77777777" w:rsidR="00380624" w:rsidRDefault="00380624" w:rsidP="00380624">
    <w:pPr>
      <w:rPr>
        <w:color w:val="404040"/>
        <w:sz w:val="18"/>
        <w:szCs w:val="18"/>
      </w:rPr>
    </w:pPr>
  </w:p>
  <w:p w14:paraId="1EC2085B" w14:textId="4A6B89FA" w:rsidR="001C2AB8" w:rsidRPr="00380624" w:rsidRDefault="00655B72" w:rsidP="00380624">
    <w:pPr>
      <w:rPr>
        <w:color w:val="404040"/>
        <w:sz w:val="18"/>
        <w:szCs w:val="18"/>
      </w:rPr>
    </w:pPr>
    <w:r>
      <w:rPr>
        <w:noProof/>
        <w:color w:val="404040"/>
        <w:sz w:val="18"/>
        <w:szCs w:val="18"/>
      </w:rPr>
      <w:drawing>
        <wp:anchor distT="0" distB="0" distL="114300" distR="114300" simplePos="0" relativeHeight="251658247" behindDoc="0" locked="0" layoutInCell="1" allowOverlap="1" wp14:anchorId="6D6F9191" wp14:editId="3B7A5A5B">
          <wp:simplePos x="0" y="0"/>
          <wp:positionH relativeFrom="margin">
            <wp:align>center</wp:align>
          </wp:positionH>
          <wp:positionV relativeFrom="paragraph">
            <wp:posOffset>359796</wp:posOffset>
          </wp:positionV>
          <wp:extent cx="7580630" cy="2292350"/>
          <wp:effectExtent l="0" t="0" r="1270" b="0"/>
          <wp:wrapSquare wrapText="bothSides"/>
          <wp:docPr id="52"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ackground pattern&#10;&#10;Description automatically generated"/>
                  <pic:cNvPicPr/>
                </pic:nvPicPr>
                <pic:blipFill rotWithShape="1">
                  <a:blip r:embed="rId1">
                    <a:extLst>
                      <a:ext uri="{28A0092B-C50C-407E-A947-70E740481C1C}">
                        <a14:useLocalDpi xmlns:a14="http://schemas.microsoft.com/office/drawing/2010/main" val="0"/>
                      </a:ext>
                    </a:extLst>
                  </a:blip>
                  <a:srcRect t="32099"/>
                  <a:stretch/>
                </pic:blipFill>
                <pic:spPr bwMode="auto">
                  <a:xfrm>
                    <a:off x="0" y="0"/>
                    <a:ext cx="7580630"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4D234" w14:textId="77777777" w:rsidR="007C3D5C" w:rsidRDefault="007C3D5C">
      <w:r>
        <w:separator/>
      </w:r>
    </w:p>
    <w:p w14:paraId="5850ED01" w14:textId="77777777" w:rsidR="007C3D5C" w:rsidRDefault="007C3D5C"/>
    <w:p w14:paraId="33A13095" w14:textId="77777777" w:rsidR="007C3D5C" w:rsidRDefault="007C3D5C"/>
  </w:footnote>
  <w:footnote w:type="continuationSeparator" w:id="0">
    <w:p w14:paraId="0689C898" w14:textId="77777777" w:rsidR="007C3D5C" w:rsidRDefault="007C3D5C">
      <w:r>
        <w:continuationSeparator/>
      </w:r>
    </w:p>
    <w:p w14:paraId="6EE118E0" w14:textId="77777777" w:rsidR="007C3D5C" w:rsidRDefault="007C3D5C"/>
    <w:p w14:paraId="4C844947" w14:textId="77777777" w:rsidR="007C3D5C" w:rsidRDefault="007C3D5C"/>
  </w:footnote>
  <w:footnote w:type="continuationNotice" w:id="1">
    <w:p w14:paraId="2459CE63" w14:textId="77777777" w:rsidR="007C3D5C" w:rsidRDefault="007C3D5C">
      <w:pPr>
        <w:spacing w:before="0" w:after="0"/>
      </w:pPr>
    </w:p>
    <w:p w14:paraId="244F7493" w14:textId="77777777" w:rsidR="007C3D5C" w:rsidRDefault="007C3D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47F8E" w14:textId="56B640FE" w:rsidR="001C2AB8" w:rsidRDefault="000C324C">
    <w:r>
      <w:rPr>
        <w:noProof/>
      </w:rPr>
      <w:drawing>
        <wp:anchor distT="0" distB="0" distL="114300" distR="114300" simplePos="0" relativeHeight="251658242" behindDoc="0" locked="0" layoutInCell="1" allowOverlap="1" wp14:anchorId="28E843E4" wp14:editId="46547118">
          <wp:simplePos x="0" y="0"/>
          <wp:positionH relativeFrom="margin">
            <wp:posOffset>4871720</wp:posOffset>
          </wp:positionH>
          <wp:positionV relativeFrom="paragraph">
            <wp:posOffset>82550</wp:posOffset>
          </wp:positionV>
          <wp:extent cx="1397635" cy="278765"/>
          <wp:effectExtent l="0" t="0" r="0" b="6985"/>
          <wp:wrapSquare wrapText="bothSides"/>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extLst>
                      <a:ext uri="{28A0092B-C50C-407E-A947-70E740481C1C}">
                        <a14:useLocalDpi xmlns:a14="http://schemas.microsoft.com/office/drawing/2010/main" val="0"/>
                      </a:ext>
                    </a:extLst>
                  </a:blip>
                  <a:stretch>
                    <a:fillRect/>
                  </a:stretch>
                </pic:blipFill>
                <pic:spPr>
                  <a:xfrm>
                    <a:off x="0" y="0"/>
                    <a:ext cx="1397635" cy="278765"/>
                  </a:xfrm>
                  <a:prstGeom prst="rect">
                    <a:avLst/>
                  </a:prstGeom>
                </pic:spPr>
              </pic:pic>
            </a:graphicData>
          </a:graphic>
          <wp14:sizeRelH relativeFrom="margin">
            <wp14:pctWidth>0</wp14:pctWidth>
          </wp14:sizeRelH>
          <wp14:sizeRelV relativeFrom="margin">
            <wp14:pctHeight>0</wp14:pctHeight>
          </wp14:sizeRelV>
        </wp:anchor>
      </w:drawing>
    </w:r>
  </w:p>
  <w:p w14:paraId="3BEC3F53" w14:textId="77777777" w:rsidR="003D7F27" w:rsidRDefault="003D7F2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49ADA" w14:textId="4E862E85" w:rsidR="00655B72" w:rsidRDefault="005945B5">
    <w:pPr>
      <w:pStyle w:val="Header"/>
    </w:pPr>
    <w:r>
      <w:rPr>
        <w:noProof/>
      </w:rPr>
      <w:drawing>
        <wp:anchor distT="0" distB="0" distL="114300" distR="114300" simplePos="0" relativeHeight="251658244" behindDoc="0" locked="0" layoutInCell="1" allowOverlap="1" wp14:anchorId="624FBA9F" wp14:editId="32FA3B47">
          <wp:simplePos x="0" y="0"/>
          <wp:positionH relativeFrom="margin">
            <wp:posOffset>3707048</wp:posOffset>
          </wp:positionH>
          <wp:positionV relativeFrom="paragraph">
            <wp:posOffset>840039</wp:posOffset>
          </wp:positionV>
          <wp:extent cx="2252980" cy="427355"/>
          <wp:effectExtent l="0" t="0" r="0" b="0"/>
          <wp:wrapSquare wrapText="bothSides"/>
          <wp:docPr id="4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252980" cy="427355"/>
                  </a:xfrm>
                  <a:prstGeom prst="rect">
                    <a:avLst/>
                  </a:prstGeom>
                </pic:spPr>
              </pic:pic>
            </a:graphicData>
          </a:graphic>
          <wp14:sizeRelH relativeFrom="margin">
            <wp14:pctWidth>0</wp14:pctWidth>
          </wp14:sizeRelH>
          <wp14:sizeRelV relativeFrom="margin">
            <wp14:pctHeight>0</wp14:pctHeight>
          </wp14:sizeRelV>
        </wp:anchor>
      </w:drawing>
    </w:r>
    <w:r w:rsidR="00655B72">
      <w:rPr>
        <w:noProof/>
      </w:rPr>
      <w:drawing>
        <wp:anchor distT="0" distB="0" distL="114300" distR="114300" simplePos="0" relativeHeight="251658245" behindDoc="0" locked="0" layoutInCell="1" allowOverlap="1" wp14:anchorId="5CAE58EC" wp14:editId="217A1F5D">
          <wp:simplePos x="0" y="0"/>
          <wp:positionH relativeFrom="page">
            <wp:posOffset>1285875</wp:posOffset>
          </wp:positionH>
          <wp:positionV relativeFrom="paragraph">
            <wp:posOffset>-253696</wp:posOffset>
          </wp:positionV>
          <wp:extent cx="6338570" cy="1019175"/>
          <wp:effectExtent l="0" t="0" r="5080" b="9525"/>
          <wp:wrapSquare wrapText="bothSides"/>
          <wp:docPr id="36" name="Picture 6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ackground pattern&#10;&#10;Description automatically generated with medium confidence"/>
                  <pic:cNvPicPr/>
                </pic:nvPicPr>
                <pic:blipFill rotWithShape="1">
                  <a:blip r:embed="rId2">
                    <a:extLst>
                      <a:ext uri="{28A0092B-C50C-407E-A947-70E740481C1C}">
                        <a14:useLocalDpi xmlns:a14="http://schemas.microsoft.com/office/drawing/2010/main" val="0"/>
                      </a:ext>
                    </a:extLst>
                  </a:blip>
                  <a:srcRect t="1" b="31413"/>
                  <a:stretch/>
                </pic:blipFill>
                <pic:spPr bwMode="auto">
                  <a:xfrm>
                    <a:off x="0" y="0"/>
                    <a:ext cx="6338570" cy="101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hybridMultilevel"/>
    <w:tmpl w:val="93046FE4"/>
    <w:lvl w:ilvl="0" w:tplc="E50207A0">
      <w:start w:val="1"/>
      <w:numFmt w:val="bullet"/>
      <w:pStyle w:val="ListBullet3"/>
      <w:lvlText w:val=""/>
      <w:lvlJc w:val="left"/>
      <w:pPr>
        <w:tabs>
          <w:tab w:val="num" w:pos="926"/>
        </w:tabs>
        <w:ind w:left="926" w:hanging="360"/>
      </w:pPr>
      <w:rPr>
        <w:rFonts w:ascii="Symbol" w:hAnsi="Symbol" w:hint="default"/>
      </w:rPr>
    </w:lvl>
    <w:lvl w:ilvl="1" w:tplc="E1283D20">
      <w:numFmt w:val="decimal"/>
      <w:lvlText w:val=""/>
      <w:lvlJc w:val="left"/>
    </w:lvl>
    <w:lvl w:ilvl="2" w:tplc="742AF55E">
      <w:numFmt w:val="decimal"/>
      <w:lvlText w:val=""/>
      <w:lvlJc w:val="left"/>
    </w:lvl>
    <w:lvl w:ilvl="3" w:tplc="E3607EA6">
      <w:numFmt w:val="decimal"/>
      <w:lvlText w:val=""/>
      <w:lvlJc w:val="left"/>
    </w:lvl>
    <w:lvl w:ilvl="4" w:tplc="0E148870">
      <w:numFmt w:val="decimal"/>
      <w:lvlText w:val=""/>
      <w:lvlJc w:val="left"/>
    </w:lvl>
    <w:lvl w:ilvl="5" w:tplc="95A45098">
      <w:numFmt w:val="decimal"/>
      <w:lvlText w:val=""/>
      <w:lvlJc w:val="left"/>
    </w:lvl>
    <w:lvl w:ilvl="6" w:tplc="35B25B0C">
      <w:numFmt w:val="decimal"/>
      <w:lvlText w:val=""/>
      <w:lvlJc w:val="left"/>
    </w:lvl>
    <w:lvl w:ilvl="7" w:tplc="6BA29A96">
      <w:numFmt w:val="decimal"/>
      <w:lvlText w:val=""/>
      <w:lvlJc w:val="left"/>
    </w:lvl>
    <w:lvl w:ilvl="8" w:tplc="03B6A64A">
      <w:numFmt w:val="decimal"/>
      <w:lvlText w:val=""/>
      <w:lvlJc w:val="left"/>
    </w:lvl>
  </w:abstractNum>
  <w:abstractNum w:abstractNumId="1" w15:restartNumberingAfterBreak="0">
    <w:nsid w:val="072548EA"/>
    <w:multiLevelType w:val="hybridMultilevel"/>
    <w:tmpl w:val="EB18A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E8405C"/>
    <w:multiLevelType w:val="hybridMultilevel"/>
    <w:tmpl w:val="AD701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53256F"/>
    <w:multiLevelType w:val="hybridMultilevel"/>
    <w:tmpl w:val="FCF267D0"/>
    <w:lvl w:ilvl="0" w:tplc="DFEA9C42">
      <w:start w:val="1"/>
      <w:numFmt w:val="bullet"/>
      <w:pStyle w:val="Odrazkyinterway"/>
      <w:lvlText w:val=""/>
      <w:lvlJc w:val="left"/>
      <w:pPr>
        <w:ind w:left="717" w:hanging="360"/>
      </w:pPr>
      <w:rPr>
        <w:rFonts w:ascii="Wingdings 3" w:hAnsi="Wingdings 3" w:hint="default"/>
        <w:color w:val="009FDF"/>
      </w:rPr>
    </w:lvl>
    <w:lvl w:ilvl="1" w:tplc="041B0003" w:tentative="1">
      <w:start w:val="1"/>
      <w:numFmt w:val="bullet"/>
      <w:lvlText w:val="o"/>
      <w:lvlJc w:val="left"/>
      <w:pPr>
        <w:ind w:left="1437" w:hanging="360"/>
      </w:pPr>
      <w:rPr>
        <w:rFonts w:ascii="Courier New" w:hAnsi="Courier New" w:cs="Courier New" w:hint="default"/>
      </w:rPr>
    </w:lvl>
    <w:lvl w:ilvl="2" w:tplc="041B0005" w:tentative="1">
      <w:start w:val="1"/>
      <w:numFmt w:val="bullet"/>
      <w:lvlText w:val=""/>
      <w:lvlJc w:val="left"/>
      <w:pPr>
        <w:ind w:left="2157" w:hanging="360"/>
      </w:pPr>
      <w:rPr>
        <w:rFonts w:ascii="Wingdings" w:hAnsi="Wingdings" w:hint="default"/>
      </w:rPr>
    </w:lvl>
    <w:lvl w:ilvl="3" w:tplc="041B0001" w:tentative="1">
      <w:start w:val="1"/>
      <w:numFmt w:val="bullet"/>
      <w:lvlText w:val=""/>
      <w:lvlJc w:val="left"/>
      <w:pPr>
        <w:ind w:left="2877" w:hanging="360"/>
      </w:pPr>
      <w:rPr>
        <w:rFonts w:ascii="Symbol" w:hAnsi="Symbol" w:hint="default"/>
      </w:rPr>
    </w:lvl>
    <w:lvl w:ilvl="4" w:tplc="041B0003" w:tentative="1">
      <w:start w:val="1"/>
      <w:numFmt w:val="bullet"/>
      <w:lvlText w:val="o"/>
      <w:lvlJc w:val="left"/>
      <w:pPr>
        <w:ind w:left="3597" w:hanging="360"/>
      </w:pPr>
      <w:rPr>
        <w:rFonts w:ascii="Courier New" w:hAnsi="Courier New" w:cs="Courier New" w:hint="default"/>
      </w:rPr>
    </w:lvl>
    <w:lvl w:ilvl="5" w:tplc="041B0005" w:tentative="1">
      <w:start w:val="1"/>
      <w:numFmt w:val="bullet"/>
      <w:lvlText w:val=""/>
      <w:lvlJc w:val="left"/>
      <w:pPr>
        <w:ind w:left="4317" w:hanging="360"/>
      </w:pPr>
      <w:rPr>
        <w:rFonts w:ascii="Wingdings" w:hAnsi="Wingdings" w:hint="default"/>
      </w:rPr>
    </w:lvl>
    <w:lvl w:ilvl="6" w:tplc="041B0001" w:tentative="1">
      <w:start w:val="1"/>
      <w:numFmt w:val="bullet"/>
      <w:lvlText w:val=""/>
      <w:lvlJc w:val="left"/>
      <w:pPr>
        <w:ind w:left="5037" w:hanging="360"/>
      </w:pPr>
      <w:rPr>
        <w:rFonts w:ascii="Symbol" w:hAnsi="Symbol" w:hint="default"/>
      </w:rPr>
    </w:lvl>
    <w:lvl w:ilvl="7" w:tplc="041B0003" w:tentative="1">
      <w:start w:val="1"/>
      <w:numFmt w:val="bullet"/>
      <w:lvlText w:val="o"/>
      <w:lvlJc w:val="left"/>
      <w:pPr>
        <w:ind w:left="5757" w:hanging="360"/>
      </w:pPr>
      <w:rPr>
        <w:rFonts w:ascii="Courier New" w:hAnsi="Courier New" w:cs="Courier New" w:hint="default"/>
      </w:rPr>
    </w:lvl>
    <w:lvl w:ilvl="8" w:tplc="041B0005" w:tentative="1">
      <w:start w:val="1"/>
      <w:numFmt w:val="bullet"/>
      <w:lvlText w:val=""/>
      <w:lvlJc w:val="left"/>
      <w:pPr>
        <w:ind w:left="6477" w:hanging="360"/>
      </w:pPr>
      <w:rPr>
        <w:rFonts w:ascii="Wingdings" w:hAnsi="Wingdings" w:hint="default"/>
      </w:rPr>
    </w:lvl>
  </w:abstractNum>
  <w:abstractNum w:abstractNumId="4" w15:restartNumberingAfterBreak="0">
    <w:nsid w:val="12667935"/>
    <w:multiLevelType w:val="multilevel"/>
    <w:tmpl w:val="89EA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F81720"/>
    <w:multiLevelType w:val="multilevel"/>
    <w:tmpl w:val="BBF6544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Light" w:eastAsia="Times New Roman" w:hAnsi="Calibri Light" w:cs="Calibri Light" w:hint="default"/>
      </w:rPr>
    </w:lvl>
    <w:lvl w:ilvl="2">
      <w:start w:val="8"/>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DE25FE"/>
    <w:multiLevelType w:val="hybridMultilevel"/>
    <w:tmpl w:val="676C1BC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15F932FF"/>
    <w:multiLevelType w:val="hybridMultilevel"/>
    <w:tmpl w:val="16E81FB6"/>
    <w:styleLink w:val="tlSodrkamiSymbolsymbolVavo127cmOpakovanzar"/>
    <w:lvl w:ilvl="0" w:tplc="36BE78D8">
      <w:start w:val="1"/>
      <w:numFmt w:val="bullet"/>
      <w:lvlText w:val=""/>
      <w:lvlJc w:val="left"/>
      <w:pPr>
        <w:tabs>
          <w:tab w:val="num" w:pos="1080"/>
        </w:tabs>
        <w:ind w:left="1080" w:hanging="360"/>
      </w:pPr>
      <w:rPr>
        <w:rFonts w:ascii="Symbol" w:hAnsi="Symbol" w:hint="default"/>
      </w:rPr>
    </w:lvl>
    <w:lvl w:ilvl="1" w:tplc="7BB42E1E">
      <w:start w:val="1"/>
      <w:numFmt w:val="bullet"/>
      <w:lvlText w:val=""/>
      <w:lvlJc w:val="left"/>
      <w:pPr>
        <w:tabs>
          <w:tab w:val="num" w:pos="1080"/>
        </w:tabs>
        <w:ind w:left="1080" w:hanging="360"/>
      </w:pPr>
      <w:rPr>
        <w:rFonts w:ascii="Symbol" w:hAnsi="Symbol"/>
        <w:sz w:val="24"/>
      </w:rPr>
    </w:lvl>
    <w:lvl w:ilvl="2" w:tplc="7B803BAC">
      <w:start w:val="1"/>
      <w:numFmt w:val="bullet"/>
      <w:lvlText w:val=""/>
      <w:lvlJc w:val="left"/>
      <w:pPr>
        <w:tabs>
          <w:tab w:val="num" w:pos="2520"/>
        </w:tabs>
        <w:ind w:left="2520" w:hanging="360"/>
      </w:pPr>
      <w:rPr>
        <w:rFonts w:ascii="Wingdings" w:hAnsi="Wingdings" w:hint="default"/>
      </w:rPr>
    </w:lvl>
    <w:lvl w:ilvl="3" w:tplc="C4849A2E">
      <w:start w:val="1"/>
      <w:numFmt w:val="bullet"/>
      <w:lvlText w:val=""/>
      <w:lvlJc w:val="left"/>
      <w:pPr>
        <w:tabs>
          <w:tab w:val="num" w:pos="3240"/>
        </w:tabs>
        <w:ind w:left="3240" w:hanging="360"/>
      </w:pPr>
      <w:rPr>
        <w:rFonts w:ascii="Symbol" w:hAnsi="Symbol" w:hint="default"/>
      </w:rPr>
    </w:lvl>
    <w:lvl w:ilvl="4" w:tplc="4790B050">
      <w:start w:val="1"/>
      <w:numFmt w:val="bullet"/>
      <w:lvlText w:val="o"/>
      <w:lvlJc w:val="left"/>
      <w:pPr>
        <w:tabs>
          <w:tab w:val="num" w:pos="3960"/>
        </w:tabs>
        <w:ind w:left="3960" w:hanging="360"/>
      </w:pPr>
      <w:rPr>
        <w:rFonts w:ascii="Courier New" w:hAnsi="Courier New" w:cs="Courier New" w:hint="default"/>
      </w:rPr>
    </w:lvl>
    <w:lvl w:ilvl="5" w:tplc="5E763552">
      <w:start w:val="1"/>
      <w:numFmt w:val="bullet"/>
      <w:lvlText w:val=""/>
      <w:lvlJc w:val="left"/>
      <w:pPr>
        <w:tabs>
          <w:tab w:val="num" w:pos="4680"/>
        </w:tabs>
        <w:ind w:left="4680" w:hanging="360"/>
      </w:pPr>
      <w:rPr>
        <w:rFonts w:ascii="Wingdings" w:hAnsi="Wingdings" w:hint="default"/>
      </w:rPr>
    </w:lvl>
    <w:lvl w:ilvl="6" w:tplc="DC2C0712">
      <w:start w:val="1"/>
      <w:numFmt w:val="bullet"/>
      <w:lvlText w:val=""/>
      <w:lvlJc w:val="left"/>
      <w:pPr>
        <w:tabs>
          <w:tab w:val="num" w:pos="5400"/>
        </w:tabs>
        <w:ind w:left="5400" w:hanging="360"/>
      </w:pPr>
      <w:rPr>
        <w:rFonts w:ascii="Symbol" w:hAnsi="Symbol" w:hint="default"/>
      </w:rPr>
    </w:lvl>
    <w:lvl w:ilvl="7" w:tplc="9692F496">
      <w:start w:val="1"/>
      <w:numFmt w:val="bullet"/>
      <w:lvlText w:val="o"/>
      <w:lvlJc w:val="left"/>
      <w:pPr>
        <w:tabs>
          <w:tab w:val="num" w:pos="6120"/>
        </w:tabs>
        <w:ind w:left="6120" w:hanging="360"/>
      </w:pPr>
      <w:rPr>
        <w:rFonts w:ascii="Courier New" w:hAnsi="Courier New" w:cs="Courier New" w:hint="default"/>
      </w:rPr>
    </w:lvl>
    <w:lvl w:ilvl="8" w:tplc="A46C6920">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1FDE35E0"/>
    <w:multiLevelType w:val="hybridMultilevel"/>
    <w:tmpl w:val="1EE48914"/>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9" w15:restartNumberingAfterBreak="0">
    <w:nsid w:val="213F2755"/>
    <w:multiLevelType w:val="hybridMultilevel"/>
    <w:tmpl w:val="B268E5A4"/>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278B4AA6"/>
    <w:multiLevelType w:val="hybridMultilevel"/>
    <w:tmpl w:val="2E2822FA"/>
    <w:lvl w:ilvl="0" w:tplc="586E0BF4">
      <w:start w:val="1"/>
      <w:numFmt w:val="bullet"/>
      <w:lvlText w:val=""/>
      <w:lvlJc w:val="left"/>
      <w:pPr>
        <w:ind w:left="720" w:hanging="360"/>
      </w:pPr>
      <w:rPr>
        <w:rFonts w:ascii="Symbol" w:hAnsi="Symbol" w:hint="default"/>
      </w:rPr>
    </w:lvl>
    <w:lvl w:ilvl="1" w:tplc="F3E4F2FA">
      <w:start w:val="1"/>
      <w:numFmt w:val="bullet"/>
      <w:lvlText w:val="o"/>
      <w:lvlJc w:val="left"/>
      <w:pPr>
        <w:ind w:left="1440" w:hanging="360"/>
      </w:pPr>
      <w:rPr>
        <w:rFonts w:ascii="Courier New" w:hAnsi="Courier New" w:hint="default"/>
      </w:rPr>
    </w:lvl>
    <w:lvl w:ilvl="2" w:tplc="1AE40196">
      <w:start w:val="1"/>
      <w:numFmt w:val="bullet"/>
      <w:lvlText w:val=""/>
      <w:lvlJc w:val="left"/>
      <w:pPr>
        <w:ind w:left="2160" w:hanging="360"/>
      </w:pPr>
      <w:rPr>
        <w:rFonts w:ascii="Wingdings" w:hAnsi="Wingdings" w:hint="default"/>
      </w:rPr>
    </w:lvl>
    <w:lvl w:ilvl="3" w:tplc="117C1566">
      <w:start w:val="1"/>
      <w:numFmt w:val="bullet"/>
      <w:lvlText w:val=""/>
      <w:lvlJc w:val="left"/>
      <w:pPr>
        <w:ind w:left="2880" w:hanging="360"/>
      </w:pPr>
      <w:rPr>
        <w:rFonts w:ascii="Symbol" w:hAnsi="Symbol" w:hint="default"/>
      </w:rPr>
    </w:lvl>
    <w:lvl w:ilvl="4" w:tplc="49221564">
      <w:start w:val="1"/>
      <w:numFmt w:val="bullet"/>
      <w:lvlText w:val="o"/>
      <w:lvlJc w:val="left"/>
      <w:pPr>
        <w:ind w:left="3600" w:hanging="360"/>
      </w:pPr>
      <w:rPr>
        <w:rFonts w:ascii="Courier New" w:hAnsi="Courier New" w:hint="default"/>
      </w:rPr>
    </w:lvl>
    <w:lvl w:ilvl="5" w:tplc="F79A7522">
      <w:start w:val="1"/>
      <w:numFmt w:val="bullet"/>
      <w:lvlText w:val=""/>
      <w:lvlJc w:val="left"/>
      <w:pPr>
        <w:ind w:left="4320" w:hanging="360"/>
      </w:pPr>
      <w:rPr>
        <w:rFonts w:ascii="Wingdings" w:hAnsi="Wingdings" w:hint="default"/>
      </w:rPr>
    </w:lvl>
    <w:lvl w:ilvl="6" w:tplc="294002FA">
      <w:start w:val="1"/>
      <w:numFmt w:val="bullet"/>
      <w:lvlText w:val=""/>
      <w:lvlJc w:val="left"/>
      <w:pPr>
        <w:ind w:left="5040" w:hanging="360"/>
      </w:pPr>
      <w:rPr>
        <w:rFonts w:ascii="Symbol" w:hAnsi="Symbol" w:hint="default"/>
      </w:rPr>
    </w:lvl>
    <w:lvl w:ilvl="7" w:tplc="76F4D330">
      <w:start w:val="1"/>
      <w:numFmt w:val="bullet"/>
      <w:lvlText w:val="o"/>
      <w:lvlJc w:val="left"/>
      <w:pPr>
        <w:ind w:left="5760" w:hanging="360"/>
      </w:pPr>
      <w:rPr>
        <w:rFonts w:ascii="Courier New" w:hAnsi="Courier New" w:hint="default"/>
      </w:rPr>
    </w:lvl>
    <w:lvl w:ilvl="8" w:tplc="8768386C">
      <w:start w:val="1"/>
      <w:numFmt w:val="bullet"/>
      <w:lvlText w:val=""/>
      <w:lvlJc w:val="left"/>
      <w:pPr>
        <w:ind w:left="6480" w:hanging="360"/>
      </w:pPr>
      <w:rPr>
        <w:rFonts w:ascii="Wingdings" w:hAnsi="Wingdings" w:hint="default"/>
      </w:rPr>
    </w:lvl>
  </w:abstractNum>
  <w:abstractNum w:abstractNumId="11" w15:restartNumberingAfterBreak="0">
    <w:nsid w:val="299149D6"/>
    <w:multiLevelType w:val="hybridMultilevel"/>
    <w:tmpl w:val="CA04AE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640006"/>
    <w:multiLevelType w:val="multilevel"/>
    <w:tmpl w:val="BC687BFA"/>
    <w:lvl w:ilvl="0">
      <w:start w:val="1"/>
      <w:numFmt w:val="decimal"/>
      <w:pStyle w:val="Heading1"/>
      <w:lvlText w:val="%1"/>
      <w:lvlJc w:val="left"/>
      <w:pPr>
        <w:tabs>
          <w:tab w:val="num" w:pos="3196"/>
        </w:tabs>
        <w:ind w:left="3196" w:hanging="360"/>
      </w:pPr>
      <w:rPr>
        <w:rFonts w:hint="default"/>
      </w:rPr>
    </w:lvl>
    <w:lvl w:ilvl="1">
      <w:numFmt w:val="none"/>
      <w:pStyle w:val="Heading2"/>
      <w:lvlText w:val=""/>
      <w:lvlJc w:val="left"/>
      <w:pPr>
        <w:tabs>
          <w:tab w:val="num" w:pos="360"/>
        </w:tabs>
      </w:pPr>
    </w:lvl>
    <w:lvl w:ilvl="2">
      <w:numFmt w:val="decimal"/>
      <w:pStyle w:val="Heading3"/>
      <w:lvlText w:val=""/>
      <w:lvlJc w:val="left"/>
    </w:lvl>
    <w:lvl w:ilvl="3">
      <w:numFmt w:val="decimal"/>
      <w:pStyle w:val="Heading4"/>
      <w:lvlText w:val=""/>
      <w:lvlJc w:val="left"/>
    </w:lvl>
    <w:lvl w:ilvl="4">
      <w:numFmt w:val="decimal"/>
      <w:pStyle w:val="Heading5"/>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V"/>
      <w:lvlJc w:val="left"/>
    </w:lvl>
  </w:abstractNum>
  <w:abstractNum w:abstractNumId="13" w15:restartNumberingAfterBreak="0">
    <w:nsid w:val="2A98486B"/>
    <w:multiLevelType w:val="hybridMultilevel"/>
    <w:tmpl w:val="CEAC1FD6"/>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14" w15:restartNumberingAfterBreak="0">
    <w:nsid w:val="2DB47DCA"/>
    <w:multiLevelType w:val="hybridMultilevel"/>
    <w:tmpl w:val="8DFCA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402EBB"/>
    <w:multiLevelType w:val="hybridMultilevel"/>
    <w:tmpl w:val="7518B65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15:restartNumberingAfterBreak="0">
    <w:nsid w:val="31D87A7F"/>
    <w:multiLevelType w:val="hybridMultilevel"/>
    <w:tmpl w:val="1854940E"/>
    <w:lvl w:ilvl="0" w:tplc="041B0017">
      <w:numFmt w:val="decimal"/>
      <w:lvlText w:val=""/>
      <w:lvlJc w:val="left"/>
    </w:lvl>
    <w:lvl w:ilvl="1" w:tplc="041B0019">
      <w:numFmt w:val="decimal"/>
      <w:lvlText w:val=""/>
      <w:lvlJc w:val="left"/>
    </w:lvl>
    <w:lvl w:ilvl="2" w:tplc="041B001B">
      <w:numFmt w:val="decimal"/>
      <w:lvlText w:val=""/>
      <w:lvlJc w:val="left"/>
    </w:lvl>
    <w:lvl w:ilvl="3" w:tplc="041B000F">
      <w:numFmt w:val="decimal"/>
      <w:lvlText w:val=""/>
      <w:lvlJc w:val="left"/>
    </w:lvl>
    <w:lvl w:ilvl="4" w:tplc="041B0019">
      <w:numFmt w:val="decimal"/>
      <w:lvlText w:val=""/>
      <w:lvlJc w:val="left"/>
    </w:lvl>
    <w:lvl w:ilvl="5" w:tplc="041B001B">
      <w:numFmt w:val="decimal"/>
      <w:lvlText w:val=""/>
      <w:lvlJc w:val="left"/>
    </w:lvl>
    <w:lvl w:ilvl="6" w:tplc="041B000F">
      <w:numFmt w:val="decimal"/>
      <w:lvlText w:val=""/>
      <w:lvlJc w:val="left"/>
    </w:lvl>
    <w:lvl w:ilvl="7" w:tplc="041B0019">
      <w:numFmt w:val="decimal"/>
      <w:lvlText w:val=""/>
      <w:lvlJc w:val="left"/>
    </w:lvl>
    <w:lvl w:ilvl="8" w:tplc="041B001B">
      <w:numFmt w:val="decimal"/>
      <w:lvlText w:val=""/>
      <w:lvlJc w:val="left"/>
    </w:lvl>
  </w:abstractNum>
  <w:abstractNum w:abstractNumId="17" w15:restartNumberingAfterBreak="0">
    <w:nsid w:val="35E24C8C"/>
    <w:multiLevelType w:val="hybridMultilevel"/>
    <w:tmpl w:val="AA18E2E6"/>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18" w15:restartNumberingAfterBreak="0">
    <w:nsid w:val="37AB64CA"/>
    <w:multiLevelType w:val="hybridMultilevel"/>
    <w:tmpl w:val="E2FEE2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3C792B"/>
    <w:multiLevelType w:val="hybridMultilevel"/>
    <w:tmpl w:val="81C4B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051111"/>
    <w:multiLevelType w:val="multilevel"/>
    <w:tmpl w:val="7E32A0A4"/>
    <w:lvl w:ilvl="0">
      <w:numFmt w:val="decimal"/>
      <w:pStyle w:val="tl1"/>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F0865B2"/>
    <w:multiLevelType w:val="hybridMultilevel"/>
    <w:tmpl w:val="4FCCB114"/>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22" w15:restartNumberingAfterBreak="0">
    <w:nsid w:val="44787F46"/>
    <w:multiLevelType w:val="hybridMultilevel"/>
    <w:tmpl w:val="0B56308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6F854D2"/>
    <w:multiLevelType w:val="hybridMultilevel"/>
    <w:tmpl w:val="7D24375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92844EE"/>
    <w:multiLevelType w:val="multilevel"/>
    <w:tmpl w:val="2B18A7C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BA831C4"/>
    <w:multiLevelType w:val="multilevel"/>
    <w:tmpl w:val="EDD8053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F8734E7"/>
    <w:multiLevelType w:val="hybridMultilevel"/>
    <w:tmpl w:val="A03CC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0F875D0"/>
    <w:multiLevelType w:val="hybridMultilevel"/>
    <w:tmpl w:val="0450CBFE"/>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28" w15:restartNumberingAfterBreak="0">
    <w:nsid w:val="51F9080F"/>
    <w:multiLevelType w:val="hybridMultilevel"/>
    <w:tmpl w:val="783055BC"/>
    <w:lvl w:ilvl="0" w:tplc="041B000F">
      <w:start w:val="1"/>
      <w:numFmt w:val="decimal"/>
      <w:lvlText w:val="%1."/>
      <w:lvlJc w:val="left"/>
      <w:pPr>
        <w:ind w:left="720" w:hanging="360"/>
      </w:pPr>
      <w:rPr>
        <w:rFonts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9" w15:restartNumberingAfterBreak="0">
    <w:nsid w:val="5809083F"/>
    <w:multiLevelType w:val="multilevel"/>
    <w:tmpl w:val="FDE62544"/>
    <w:lvl w:ilvl="0">
      <w:start w:val="1"/>
      <w:numFmt w:val="decimal"/>
      <w:pStyle w:val="IW-Nadpis1"/>
      <w:lvlText w:val="%1."/>
      <w:lvlJc w:val="left"/>
      <w:pPr>
        <w:ind w:left="360" w:hanging="360"/>
      </w:pPr>
    </w:lvl>
    <w:lvl w:ilvl="1">
      <w:start w:val="1"/>
      <w:numFmt w:val="decimal"/>
      <w:pStyle w:val="IW-Nadpis2"/>
      <w:lvlText w:val="%1.%2."/>
      <w:lvlJc w:val="left"/>
      <w:pPr>
        <w:ind w:left="792" w:hanging="432"/>
      </w:pPr>
    </w:lvl>
    <w:lvl w:ilvl="2">
      <w:start w:val="1"/>
      <w:numFmt w:val="decimal"/>
      <w:pStyle w:val="IW-Nadpis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2216971"/>
    <w:multiLevelType w:val="multilevel"/>
    <w:tmpl w:val="19EAA310"/>
    <w:styleLink w:val="CurrentList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2DB3C6D"/>
    <w:multiLevelType w:val="hybridMultilevel"/>
    <w:tmpl w:val="A118C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CA7032"/>
    <w:multiLevelType w:val="hybridMultilevel"/>
    <w:tmpl w:val="0B7271E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6B2E0D39"/>
    <w:multiLevelType w:val="multilevel"/>
    <w:tmpl w:val="F16E9BA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D314682"/>
    <w:multiLevelType w:val="hybridMultilevel"/>
    <w:tmpl w:val="65A4B010"/>
    <w:lvl w:ilvl="0" w:tplc="041B0001">
      <w:start w:val="1"/>
      <w:numFmt w:val="bullet"/>
      <w:lvlText w:val=""/>
      <w:lvlJc w:val="left"/>
      <w:pPr>
        <w:ind w:left="777" w:hanging="360"/>
      </w:pPr>
      <w:rPr>
        <w:rFonts w:ascii="Symbol" w:hAnsi="Symbol" w:hint="default"/>
      </w:rPr>
    </w:lvl>
    <w:lvl w:ilvl="1" w:tplc="041B0003" w:tentative="1">
      <w:start w:val="1"/>
      <w:numFmt w:val="bullet"/>
      <w:lvlText w:val="o"/>
      <w:lvlJc w:val="left"/>
      <w:pPr>
        <w:ind w:left="1497" w:hanging="360"/>
      </w:pPr>
      <w:rPr>
        <w:rFonts w:ascii="Courier New" w:hAnsi="Courier New" w:cs="Courier New" w:hint="default"/>
      </w:rPr>
    </w:lvl>
    <w:lvl w:ilvl="2" w:tplc="041B0005" w:tentative="1">
      <w:start w:val="1"/>
      <w:numFmt w:val="bullet"/>
      <w:lvlText w:val=""/>
      <w:lvlJc w:val="left"/>
      <w:pPr>
        <w:ind w:left="2217" w:hanging="360"/>
      </w:pPr>
      <w:rPr>
        <w:rFonts w:ascii="Wingdings" w:hAnsi="Wingdings" w:hint="default"/>
      </w:rPr>
    </w:lvl>
    <w:lvl w:ilvl="3" w:tplc="041B0001" w:tentative="1">
      <w:start w:val="1"/>
      <w:numFmt w:val="bullet"/>
      <w:lvlText w:val=""/>
      <w:lvlJc w:val="left"/>
      <w:pPr>
        <w:ind w:left="2937" w:hanging="360"/>
      </w:pPr>
      <w:rPr>
        <w:rFonts w:ascii="Symbol" w:hAnsi="Symbol" w:hint="default"/>
      </w:rPr>
    </w:lvl>
    <w:lvl w:ilvl="4" w:tplc="041B0003" w:tentative="1">
      <w:start w:val="1"/>
      <w:numFmt w:val="bullet"/>
      <w:lvlText w:val="o"/>
      <w:lvlJc w:val="left"/>
      <w:pPr>
        <w:ind w:left="3657" w:hanging="360"/>
      </w:pPr>
      <w:rPr>
        <w:rFonts w:ascii="Courier New" w:hAnsi="Courier New" w:cs="Courier New" w:hint="default"/>
      </w:rPr>
    </w:lvl>
    <w:lvl w:ilvl="5" w:tplc="041B0005" w:tentative="1">
      <w:start w:val="1"/>
      <w:numFmt w:val="bullet"/>
      <w:lvlText w:val=""/>
      <w:lvlJc w:val="left"/>
      <w:pPr>
        <w:ind w:left="4377" w:hanging="360"/>
      </w:pPr>
      <w:rPr>
        <w:rFonts w:ascii="Wingdings" w:hAnsi="Wingdings" w:hint="default"/>
      </w:rPr>
    </w:lvl>
    <w:lvl w:ilvl="6" w:tplc="041B0001" w:tentative="1">
      <w:start w:val="1"/>
      <w:numFmt w:val="bullet"/>
      <w:lvlText w:val=""/>
      <w:lvlJc w:val="left"/>
      <w:pPr>
        <w:ind w:left="5097" w:hanging="360"/>
      </w:pPr>
      <w:rPr>
        <w:rFonts w:ascii="Symbol" w:hAnsi="Symbol" w:hint="default"/>
      </w:rPr>
    </w:lvl>
    <w:lvl w:ilvl="7" w:tplc="041B0003" w:tentative="1">
      <w:start w:val="1"/>
      <w:numFmt w:val="bullet"/>
      <w:lvlText w:val="o"/>
      <w:lvlJc w:val="left"/>
      <w:pPr>
        <w:ind w:left="5817" w:hanging="360"/>
      </w:pPr>
      <w:rPr>
        <w:rFonts w:ascii="Courier New" w:hAnsi="Courier New" w:cs="Courier New" w:hint="default"/>
      </w:rPr>
    </w:lvl>
    <w:lvl w:ilvl="8" w:tplc="041B0005" w:tentative="1">
      <w:start w:val="1"/>
      <w:numFmt w:val="bullet"/>
      <w:lvlText w:val=""/>
      <w:lvlJc w:val="left"/>
      <w:pPr>
        <w:ind w:left="6537" w:hanging="360"/>
      </w:pPr>
      <w:rPr>
        <w:rFonts w:ascii="Wingdings" w:hAnsi="Wingdings" w:hint="default"/>
      </w:rPr>
    </w:lvl>
  </w:abstractNum>
  <w:abstractNum w:abstractNumId="35" w15:restartNumberingAfterBreak="0">
    <w:nsid w:val="6D650499"/>
    <w:multiLevelType w:val="hybridMultilevel"/>
    <w:tmpl w:val="33F22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B20656"/>
    <w:multiLevelType w:val="hybridMultilevel"/>
    <w:tmpl w:val="9BDE2C06"/>
    <w:lvl w:ilvl="0" w:tplc="041B0001">
      <w:numFmt w:val="decimal"/>
      <w:lvlText w:val=""/>
      <w:lvlJc w:val="left"/>
    </w:lvl>
    <w:lvl w:ilvl="1" w:tplc="041B0003">
      <w:numFmt w:val="decimal"/>
      <w:lvlText w:val=""/>
      <w:lvlJc w:val="left"/>
    </w:lvl>
    <w:lvl w:ilvl="2" w:tplc="041B0005">
      <w:numFmt w:val="decimal"/>
      <w:lvlText w:val=""/>
      <w:lvlJc w:val="left"/>
    </w:lvl>
    <w:lvl w:ilvl="3" w:tplc="041B0001">
      <w:numFmt w:val="decimal"/>
      <w:lvlText w:val=""/>
      <w:lvlJc w:val="left"/>
    </w:lvl>
    <w:lvl w:ilvl="4" w:tplc="041B0003">
      <w:numFmt w:val="decimal"/>
      <w:lvlText w:val=""/>
      <w:lvlJc w:val="left"/>
    </w:lvl>
    <w:lvl w:ilvl="5" w:tplc="041B0005">
      <w:numFmt w:val="decimal"/>
      <w:lvlText w:val=""/>
      <w:lvlJc w:val="left"/>
    </w:lvl>
    <w:lvl w:ilvl="6" w:tplc="041B0001">
      <w:numFmt w:val="decimal"/>
      <w:lvlText w:val=""/>
      <w:lvlJc w:val="left"/>
    </w:lvl>
    <w:lvl w:ilvl="7" w:tplc="041B0003">
      <w:numFmt w:val="decimal"/>
      <w:lvlText w:val=""/>
      <w:lvlJc w:val="left"/>
    </w:lvl>
    <w:lvl w:ilvl="8" w:tplc="041B0005">
      <w:numFmt w:val="decimal"/>
      <w:lvlText w:val=""/>
      <w:lvlJc w:val="left"/>
    </w:lvl>
  </w:abstractNum>
  <w:abstractNum w:abstractNumId="37" w15:restartNumberingAfterBreak="0">
    <w:nsid w:val="779E4A89"/>
    <w:multiLevelType w:val="hybridMultilevel"/>
    <w:tmpl w:val="61F20A92"/>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num w:numId="1" w16cid:durableId="721174497">
    <w:abstractNumId w:val="20"/>
  </w:num>
  <w:num w:numId="2" w16cid:durableId="1908148444">
    <w:abstractNumId w:val="7"/>
  </w:num>
  <w:num w:numId="3" w16cid:durableId="1283683515">
    <w:abstractNumId w:val="0"/>
  </w:num>
  <w:num w:numId="4" w16cid:durableId="884099235">
    <w:abstractNumId w:val="12"/>
  </w:num>
  <w:num w:numId="5" w16cid:durableId="1446802440">
    <w:abstractNumId w:val="17"/>
  </w:num>
  <w:num w:numId="6" w16cid:durableId="1034580281">
    <w:abstractNumId w:val="27"/>
  </w:num>
  <w:num w:numId="7" w16cid:durableId="887648118">
    <w:abstractNumId w:val="16"/>
  </w:num>
  <w:num w:numId="8" w16cid:durableId="1021978745">
    <w:abstractNumId w:val="8"/>
  </w:num>
  <w:num w:numId="9" w16cid:durableId="1092823434">
    <w:abstractNumId w:val="13"/>
  </w:num>
  <w:num w:numId="10" w16cid:durableId="162010973">
    <w:abstractNumId w:val="3"/>
  </w:num>
  <w:num w:numId="11" w16cid:durableId="312829115">
    <w:abstractNumId w:val="36"/>
  </w:num>
  <w:num w:numId="12" w16cid:durableId="589854163">
    <w:abstractNumId w:val="21"/>
  </w:num>
  <w:num w:numId="13" w16cid:durableId="572157722">
    <w:abstractNumId w:val="24"/>
  </w:num>
  <w:num w:numId="14" w16cid:durableId="1529291398">
    <w:abstractNumId w:val="33"/>
  </w:num>
  <w:num w:numId="15" w16cid:durableId="1707827521">
    <w:abstractNumId w:val="25"/>
  </w:num>
  <w:num w:numId="16" w16cid:durableId="348870319">
    <w:abstractNumId w:val="5"/>
  </w:num>
  <w:num w:numId="17" w16cid:durableId="1075591467">
    <w:abstractNumId w:val="4"/>
  </w:num>
  <w:num w:numId="18" w16cid:durableId="1684700536">
    <w:abstractNumId w:val="30"/>
  </w:num>
  <w:num w:numId="19" w16cid:durableId="1102997232">
    <w:abstractNumId w:val="29"/>
  </w:num>
  <w:num w:numId="20" w16cid:durableId="802699847">
    <w:abstractNumId w:val="1"/>
  </w:num>
  <w:num w:numId="21" w16cid:durableId="339285087">
    <w:abstractNumId w:val="18"/>
  </w:num>
  <w:num w:numId="22" w16cid:durableId="2035768456">
    <w:abstractNumId w:val="11"/>
  </w:num>
  <w:num w:numId="23" w16cid:durableId="1470632114">
    <w:abstractNumId w:val="14"/>
  </w:num>
  <w:num w:numId="24" w16cid:durableId="1594707746">
    <w:abstractNumId w:val="10"/>
  </w:num>
  <w:num w:numId="25" w16cid:durableId="1706178947">
    <w:abstractNumId w:val="9"/>
  </w:num>
  <w:num w:numId="26" w16cid:durableId="122309001">
    <w:abstractNumId w:val="32"/>
  </w:num>
  <w:num w:numId="27" w16cid:durableId="147065641">
    <w:abstractNumId w:val="23"/>
  </w:num>
  <w:num w:numId="28" w16cid:durableId="1313483621">
    <w:abstractNumId w:val="37"/>
  </w:num>
  <w:num w:numId="29" w16cid:durableId="89204122">
    <w:abstractNumId w:val="6"/>
  </w:num>
  <w:num w:numId="30" w16cid:durableId="1311665571">
    <w:abstractNumId w:val="15"/>
  </w:num>
  <w:num w:numId="31" w16cid:durableId="1424298511">
    <w:abstractNumId w:val="28"/>
  </w:num>
  <w:num w:numId="32" w16cid:durableId="2079665116">
    <w:abstractNumId w:val="34"/>
  </w:num>
  <w:num w:numId="33" w16cid:durableId="1617101716">
    <w:abstractNumId w:val="22"/>
  </w:num>
  <w:num w:numId="34" w16cid:durableId="33316821">
    <w:abstractNumId w:val="19"/>
  </w:num>
  <w:num w:numId="35" w16cid:durableId="1443458538">
    <w:abstractNumId w:val="2"/>
  </w:num>
  <w:num w:numId="36" w16cid:durableId="619647939">
    <w:abstractNumId w:val="26"/>
  </w:num>
  <w:num w:numId="37" w16cid:durableId="144443661">
    <w:abstractNumId w:val="31"/>
  </w:num>
  <w:num w:numId="38" w16cid:durableId="1709447742">
    <w:abstractNumId w:val="3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rawingGridVerticalSpacing w:val="163"/>
  <w:displayHorizontalDrawingGridEvery w:val="0"/>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DA3"/>
    <w:rsid w:val="00001326"/>
    <w:rsid w:val="00001483"/>
    <w:rsid w:val="0000178B"/>
    <w:rsid w:val="00001F8A"/>
    <w:rsid w:val="00002E2C"/>
    <w:rsid w:val="000035D2"/>
    <w:rsid w:val="00004010"/>
    <w:rsid w:val="00004DF9"/>
    <w:rsid w:val="00005188"/>
    <w:rsid w:val="00005730"/>
    <w:rsid w:val="00005965"/>
    <w:rsid w:val="00005DCF"/>
    <w:rsid w:val="000065AD"/>
    <w:rsid w:val="000070C5"/>
    <w:rsid w:val="00007F79"/>
    <w:rsid w:val="00010C16"/>
    <w:rsid w:val="00010CD0"/>
    <w:rsid w:val="0001156B"/>
    <w:rsid w:val="000133FE"/>
    <w:rsid w:val="00015337"/>
    <w:rsid w:val="00015595"/>
    <w:rsid w:val="00015BA5"/>
    <w:rsid w:val="00015EB2"/>
    <w:rsid w:val="00015FA1"/>
    <w:rsid w:val="000160AD"/>
    <w:rsid w:val="0001785B"/>
    <w:rsid w:val="000200DD"/>
    <w:rsid w:val="00020487"/>
    <w:rsid w:val="00020537"/>
    <w:rsid w:val="00020A17"/>
    <w:rsid w:val="0002180D"/>
    <w:rsid w:val="0002255A"/>
    <w:rsid w:val="00022724"/>
    <w:rsid w:val="00022812"/>
    <w:rsid w:val="00022F6E"/>
    <w:rsid w:val="0002396E"/>
    <w:rsid w:val="00024CCE"/>
    <w:rsid w:val="00025167"/>
    <w:rsid w:val="00026A19"/>
    <w:rsid w:val="00026E57"/>
    <w:rsid w:val="00027019"/>
    <w:rsid w:val="00027701"/>
    <w:rsid w:val="00027D00"/>
    <w:rsid w:val="00027F2F"/>
    <w:rsid w:val="000300C7"/>
    <w:rsid w:val="0003012B"/>
    <w:rsid w:val="0003032A"/>
    <w:rsid w:val="00030446"/>
    <w:rsid w:val="00031207"/>
    <w:rsid w:val="00031E31"/>
    <w:rsid w:val="00033BD7"/>
    <w:rsid w:val="000355A9"/>
    <w:rsid w:val="000357CF"/>
    <w:rsid w:val="000360E1"/>
    <w:rsid w:val="00036337"/>
    <w:rsid w:val="000366B3"/>
    <w:rsid w:val="000375AC"/>
    <w:rsid w:val="00041434"/>
    <w:rsid w:val="00041703"/>
    <w:rsid w:val="000429CD"/>
    <w:rsid w:val="00042F5F"/>
    <w:rsid w:val="0004538E"/>
    <w:rsid w:val="00047A20"/>
    <w:rsid w:val="00047DF6"/>
    <w:rsid w:val="00050BB6"/>
    <w:rsid w:val="00051235"/>
    <w:rsid w:val="000519CF"/>
    <w:rsid w:val="00052CF4"/>
    <w:rsid w:val="0005396F"/>
    <w:rsid w:val="00053D9B"/>
    <w:rsid w:val="00055F6F"/>
    <w:rsid w:val="0005619F"/>
    <w:rsid w:val="0005667A"/>
    <w:rsid w:val="000567CF"/>
    <w:rsid w:val="00056C95"/>
    <w:rsid w:val="00056D9F"/>
    <w:rsid w:val="00060021"/>
    <w:rsid w:val="000607D2"/>
    <w:rsid w:val="000607FD"/>
    <w:rsid w:val="00061343"/>
    <w:rsid w:val="000618FC"/>
    <w:rsid w:val="00061A9C"/>
    <w:rsid w:val="00062260"/>
    <w:rsid w:val="000631BE"/>
    <w:rsid w:val="000633D4"/>
    <w:rsid w:val="0006354B"/>
    <w:rsid w:val="00063B7B"/>
    <w:rsid w:val="00065220"/>
    <w:rsid w:val="0006564A"/>
    <w:rsid w:val="00066A77"/>
    <w:rsid w:val="00066BF8"/>
    <w:rsid w:val="000672C0"/>
    <w:rsid w:val="000702AA"/>
    <w:rsid w:val="000714A1"/>
    <w:rsid w:val="000714AF"/>
    <w:rsid w:val="000717BC"/>
    <w:rsid w:val="00071BD7"/>
    <w:rsid w:val="00071D1F"/>
    <w:rsid w:val="000729EF"/>
    <w:rsid w:val="00072A07"/>
    <w:rsid w:val="0007342C"/>
    <w:rsid w:val="000747F3"/>
    <w:rsid w:val="00074C2A"/>
    <w:rsid w:val="00074CDD"/>
    <w:rsid w:val="000754BC"/>
    <w:rsid w:val="00075996"/>
    <w:rsid w:val="00075FBA"/>
    <w:rsid w:val="00076C0B"/>
    <w:rsid w:val="00076E30"/>
    <w:rsid w:val="0007721E"/>
    <w:rsid w:val="0007731B"/>
    <w:rsid w:val="000774D3"/>
    <w:rsid w:val="0007774F"/>
    <w:rsid w:val="000778A7"/>
    <w:rsid w:val="0008099F"/>
    <w:rsid w:val="00080BD3"/>
    <w:rsid w:val="000812DF"/>
    <w:rsid w:val="0008192A"/>
    <w:rsid w:val="00083E8E"/>
    <w:rsid w:val="0008411C"/>
    <w:rsid w:val="00087EFB"/>
    <w:rsid w:val="00090C93"/>
    <w:rsid w:val="00090CA7"/>
    <w:rsid w:val="00091093"/>
    <w:rsid w:val="0009211B"/>
    <w:rsid w:val="00092EBA"/>
    <w:rsid w:val="000931EB"/>
    <w:rsid w:val="000940E6"/>
    <w:rsid w:val="00094726"/>
    <w:rsid w:val="00094F12"/>
    <w:rsid w:val="000951CD"/>
    <w:rsid w:val="000951EC"/>
    <w:rsid w:val="00095503"/>
    <w:rsid w:val="00095C7D"/>
    <w:rsid w:val="000966C3"/>
    <w:rsid w:val="00096AF5"/>
    <w:rsid w:val="000975D1"/>
    <w:rsid w:val="00097913"/>
    <w:rsid w:val="00097C26"/>
    <w:rsid w:val="000A0021"/>
    <w:rsid w:val="000A04E5"/>
    <w:rsid w:val="000A0D92"/>
    <w:rsid w:val="000A12DC"/>
    <w:rsid w:val="000A1F3C"/>
    <w:rsid w:val="000A29B2"/>
    <w:rsid w:val="000A2BDE"/>
    <w:rsid w:val="000A3686"/>
    <w:rsid w:val="000A3D92"/>
    <w:rsid w:val="000A4F3A"/>
    <w:rsid w:val="000A4F75"/>
    <w:rsid w:val="000A5352"/>
    <w:rsid w:val="000A5763"/>
    <w:rsid w:val="000A58AE"/>
    <w:rsid w:val="000A615A"/>
    <w:rsid w:val="000A67AC"/>
    <w:rsid w:val="000A6A81"/>
    <w:rsid w:val="000A7189"/>
    <w:rsid w:val="000A7EE5"/>
    <w:rsid w:val="000B219C"/>
    <w:rsid w:val="000B25EC"/>
    <w:rsid w:val="000B3B77"/>
    <w:rsid w:val="000B5908"/>
    <w:rsid w:val="000B5A09"/>
    <w:rsid w:val="000B5D15"/>
    <w:rsid w:val="000B60D1"/>
    <w:rsid w:val="000B60F5"/>
    <w:rsid w:val="000B6789"/>
    <w:rsid w:val="000B6B23"/>
    <w:rsid w:val="000B6E0C"/>
    <w:rsid w:val="000B7E8B"/>
    <w:rsid w:val="000C1BF2"/>
    <w:rsid w:val="000C324C"/>
    <w:rsid w:val="000C35EF"/>
    <w:rsid w:val="000C44BB"/>
    <w:rsid w:val="000C47D8"/>
    <w:rsid w:val="000C5698"/>
    <w:rsid w:val="000C69B5"/>
    <w:rsid w:val="000C6B84"/>
    <w:rsid w:val="000C70EA"/>
    <w:rsid w:val="000C760C"/>
    <w:rsid w:val="000C79D4"/>
    <w:rsid w:val="000C7E23"/>
    <w:rsid w:val="000D0C17"/>
    <w:rsid w:val="000D0DFC"/>
    <w:rsid w:val="000D1107"/>
    <w:rsid w:val="000D1426"/>
    <w:rsid w:val="000D1EAA"/>
    <w:rsid w:val="000D2001"/>
    <w:rsid w:val="000D2511"/>
    <w:rsid w:val="000D2989"/>
    <w:rsid w:val="000D2AD2"/>
    <w:rsid w:val="000D50B9"/>
    <w:rsid w:val="000D63B8"/>
    <w:rsid w:val="000D69C5"/>
    <w:rsid w:val="000D6B6B"/>
    <w:rsid w:val="000D6E44"/>
    <w:rsid w:val="000D71B7"/>
    <w:rsid w:val="000E0517"/>
    <w:rsid w:val="000E15B3"/>
    <w:rsid w:val="000E190D"/>
    <w:rsid w:val="000E1A64"/>
    <w:rsid w:val="000E1D3D"/>
    <w:rsid w:val="000E285C"/>
    <w:rsid w:val="000E29D1"/>
    <w:rsid w:val="000E2F5B"/>
    <w:rsid w:val="000E3544"/>
    <w:rsid w:val="000E367A"/>
    <w:rsid w:val="000E3B56"/>
    <w:rsid w:val="000E41C6"/>
    <w:rsid w:val="000E461F"/>
    <w:rsid w:val="000E467B"/>
    <w:rsid w:val="000E551E"/>
    <w:rsid w:val="000E576B"/>
    <w:rsid w:val="000E586A"/>
    <w:rsid w:val="000E6CEC"/>
    <w:rsid w:val="000E7F1D"/>
    <w:rsid w:val="000F022B"/>
    <w:rsid w:val="000F038C"/>
    <w:rsid w:val="000F0FAB"/>
    <w:rsid w:val="000F3557"/>
    <w:rsid w:val="000F394A"/>
    <w:rsid w:val="000F3E2A"/>
    <w:rsid w:val="000F3ED4"/>
    <w:rsid w:val="000F4717"/>
    <w:rsid w:val="000F4D58"/>
    <w:rsid w:val="000F5363"/>
    <w:rsid w:val="000F678F"/>
    <w:rsid w:val="000F6BF5"/>
    <w:rsid w:val="000F6FC3"/>
    <w:rsid w:val="000F7913"/>
    <w:rsid w:val="000F7BAF"/>
    <w:rsid w:val="000F7E1F"/>
    <w:rsid w:val="00100BDD"/>
    <w:rsid w:val="001016EA"/>
    <w:rsid w:val="00101855"/>
    <w:rsid w:val="00102BD2"/>
    <w:rsid w:val="00104718"/>
    <w:rsid w:val="00104F65"/>
    <w:rsid w:val="001051DC"/>
    <w:rsid w:val="001061A7"/>
    <w:rsid w:val="00106B90"/>
    <w:rsid w:val="00106FC9"/>
    <w:rsid w:val="00107522"/>
    <w:rsid w:val="0011015D"/>
    <w:rsid w:val="00110902"/>
    <w:rsid w:val="00110CB7"/>
    <w:rsid w:val="00111503"/>
    <w:rsid w:val="0011307B"/>
    <w:rsid w:val="001139E9"/>
    <w:rsid w:val="0011444C"/>
    <w:rsid w:val="00114FF5"/>
    <w:rsid w:val="0011536A"/>
    <w:rsid w:val="00115623"/>
    <w:rsid w:val="001158EC"/>
    <w:rsid w:val="00116488"/>
    <w:rsid w:val="00116861"/>
    <w:rsid w:val="00117588"/>
    <w:rsid w:val="00117C5D"/>
    <w:rsid w:val="00120B8E"/>
    <w:rsid w:val="001215AB"/>
    <w:rsid w:val="0012264A"/>
    <w:rsid w:val="00122747"/>
    <w:rsid w:val="00122D4F"/>
    <w:rsid w:val="001241CC"/>
    <w:rsid w:val="00124429"/>
    <w:rsid w:val="001249F3"/>
    <w:rsid w:val="00124F7A"/>
    <w:rsid w:val="00125320"/>
    <w:rsid w:val="001262BE"/>
    <w:rsid w:val="0012797A"/>
    <w:rsid w:val="00127A6E"/>
    <w:rsid w:val="00127BC9"/>
    <w:rsid w:val="00127DF8"/>
    <w:rsid w:val="0013014D"/>
    <w:rsid w:val="00130317"/>
    <w:rsid w:val="001308BC"/>
    <w:rsid w:val="00131303"/>
    <w:rsid w:val="00131C10"/>
    <w:rsid w:val="0013566B"/>
    <w:rsid w:val="00135BB9"/>
    <w:rsid w:val="00136B6C"/>
    <w:rsid w:val="00136CE6"/>
    <w:rsid w:val="00136D53"/>
    <w:rsid w:val="00136EBE"/>
    <w:rsid w:val="00137C52"/>
    <w:rsid w:val="00140319"/>
    <w:rsid w:val="00140E25"/>
    <w:rsid w:val="00141831"/>
    <w:rsid w:val="00141C9C"/>
    <w:rsid w:val="001424EF"/>
    <w:rsid w:val="001425BE"/>
    <w:rsid w:val="0014299E"/>
    <w:rsid w:val="00144DE9"/>
    <w:rsid w:val="00145191"/>
    <w:rsid w:val="0014581B"/>
    <w:rsid w:val="00145B57"/>
    <w:rsid w:val="00146B82"/>
    <w:rsid w:val="00147076"/>
    <w:rsid w:val="00147BD8"/>
    <w:rsid w:val="001509B3"/>
    <w:rsid w:val="00150D31"/>
    <w:rsid w:val="00151098"/>
    <w:rsid w:val="00151D82"/>
    <w:rsid w:val="00151DB4"/>
    <w:rsid w:val="00152440"/>
    <w:rsid w:val="0015313B"/>
    <w:rsid w:val="00157A55"/>
    <w:rsid w:val="00160E2B"/>
    <w:rsid w:val="00161E29"/>
    <w:rsid w:val="0016241E"/>
    <w:rsid w:val="0016270F"/>
    <w:rsid w:val="00162CEF"/>
    <w:rsid w:val="00162EEA"/>
    <w:rsid w:val="00163D02"/>
    <w:rsid w:val="00164073"/>
    <w:rsid w:val="00165641"/>
    <w:rsid w:val="00165D46"/>
    <w:rsid w:val="00166110"/>
    <w:rsid w:val="00171A52"/>
    <w:rsid w:val="00171DCA"/>
    <w:rsid w:val="001721C4"/>
    <w:rsid w:val="00172CC5"/>
    <w:rsid w:val="00172FA4"/>
    <w:rsid w:val="00173324"/>
    <w:rsid w:val="00174FFA"/>
    <w:rsid w:val="001751A3"/>
    <w:rsid w:val="00175923"/>
    <w:rsid w:val="00175BF3"/>
    <w:rsid w:val="00175EB4"/>
    <w:rsid w:val="001760A1"/>
    <w:rsid w:val="0017624C"/>
    <w:rsid w:val="0017678C"/>
    <w:rsid w:val="001767BB"/>
    <w:rsid w:val="00176B2C"/>
    <w:rsid w:val="00176BB0"/>
    <w:rsid w:val="00180218"/>
    <w:rsid w:val="001803F3"/>
    <w:rsid w:val="00180972"/>
    <w:rsid w:val="0018191D"/>
    <w:rsid w:val="00182CE4"/>
    <w:rsid w:val="00183281"/>
    <w:rsid w:val="00184335"/>
    <w:rsid w:val="00185F42"/>
    <w:rsid w:val="00187015"/>
    <w:rsid w:val="001871D0"/>
    <w:rsid w:val="00187F78"/>
    <w:rsid w:val="00187FF3"/>
    <w:rsid w:val="001931A7"/>
    <w:rsid w:val="0019352A"/>
    <w:rsid w:val="001943D7"/>
    <w:rsid w:val="00194D43"/>
    <w:rsid w:val="0019554B"/>
    <w:rsid w:val="00195678"/>
    <w:rsid w:val="001964FB"/>
    <w:rsid w:val="00196BFF"/>
    <w:rsid w:val="001A0424"/>
    <w:rsid w:val="001A0E7D"/>
    <w:rsid w:val="001A1FEB"/>
    <w:rsid w:val="001A258F"/>
    <w:rsid w:val="001A265A"/>
    <w:rsid w:val="001A2AC3"/>
    <w:rsid w:val="001A3012"/>
    <w:rsid w:val="001A63AF"/>
    <w:rsid w:val="001A74A1"/>
    <w:rsid w:val="001B0C14"/>
    <w:rsid w:val="001B133F"/>
    <w:rsid w:val="001B2E3D"/>
    <w:rsid w:val="001B31B8"/>
    <w:rsid w:val="001B37CB"/>
    <w:rsid w:val="001B3829"/>
    <w:rsid w:val="001B3B53"/>
    <w:rsid w:val="001B400B"/>
    <w:rsid w:val="001B4226"/>
    <w:rsid w:val="001B5532"/>
    <w:rsid w:val="001B6223"/>
    <w:rsid w:val="001B63F9"/>
    <w:rsid w:val="001B754C"/>
    <w:rsid w:val="001C007A"/>
    <w:rsid w:val="001C0C16"/>
    <w:rsid w:val="001C22F7"/>
    <w:rsid w:val="001C2AB8"/>
    <w:rsid w:val="001C2E0C"/>
    <w:rsid w:val="001C324C"/>
    <w:rsid w:val="001C3C9D"/>
    <w:rsid w:val="001C3D59"/>
    <w:rsid w:val="001C5570"/>
    <w:rsid w:val="001C6899"/>
    <w:rsid w:val="001C7BD7"/>
    <w:rsid w:val="001D05F6"/>
    <w:rsid w:val="001D130A"/>
    <w:rsid w:val="001D1DD4"/>
    <w:rsid w:val="001D45F8"/>
    <w:rsid w:val="001D4703"/>
    <w:rsid w:val="001D4763"/>
    <w:rsid w:val="001D4766"/>
    <w:rsid w:val="001D5B17"/>
    <w:rsid w:val="001D5DCD"/>
    <w:rsid w:val="001D5FEB"/>
    <w:rsid w:val="001D6D17"/>
    <w:rsid w:val="001E1057"/>
    <w:rsid w:val="001E1C6A"/>
    <w:rsid w:val="001E1DC4"/>
    <w:rsid w:val="001E38B1"/>
    <w:rsid w:val="001E3A11"/>
    <w:rsid w:val="001E40BF"/>
    <w:rsid w:val="001E4646"/>
    <w:rsid w:val="001F05C6"/>
    <w:rsid w:val="001F0A9C"/>
    <w:rsid w:val="001F1CCE"/>
    <w:rsid w:val="001F264E"/>
    <w:rsid w:val="001F3173"/>
    <w:rsid w:val="001F3323"/>
    <w:rsid w:val="001F3483"/>
    <w:rsid w:val="001F43AB"/>
    <w:rsid w:val="001F50BA"/>
    <w:rsid w:val="001F56CC"/>
    <w:rsid w:val="001F711A"/>
    <w:rsid w:val="001F775F"/>
    <w:rsid w:val="0020100F"/>
    <w:rsid w:val="00201088"/>
    <w:rsid w:val="00201917"/>
    <w:rsid w:val="00201ED7"/>
    <w:rsid w:val="00202764"/>
    <w:rsid w:val="00202982"/>
    <w:rsid w:val="00202F04"/>
    <w:rsid w:val="00203356"/>
    <w:rsid w:val="002046DD"/>
    <w:rsid w:val="00205D9C"/>
    <w:rsid w:val="002062EB"/>
    <w:rsid w:val="0020642B"/>
    <w:rsid w:val="00206575"/>
    <w:rsid w:val="00206A39"/>
    <w:rsid w:val="0020726F"/>
    <w:rsid w:val="0020745C"/>
    <w:rsid w:val="00207473"/>
    <w:rsid w:val="00207E61"/>
    <w:rsid w:val="002101A7"/>
    <w:rsid w:val="00210F4A"/>
    <w:rsid w:val="002119FA"/>
    <w:rsid w:val="00213EA7"/>
    <w:rsid w:val="00214990"/>
    <w:rsid w:val="00214F81"/>
    <w:rsid w:val="00215342"/>
    <w:rsid w:val="00215FDE"/>
    <w:rsid w:val="002161FA"/>
    <w:rsid w:val="00216F71"/>
    <w:rsid w:val="002173DE"/>
    <w:rsid w:val="00220EF4"/>
    <w:rsid w:val="00221A2E"/>
    <w:rsid w:val="00222C2E"/>
    <w:rsid w:val="002231D9"/>
    <w:rsid w:val="00223EEC"/>
    <w:rsid w:val="002246D3"/>
    <w:rsid w:val="00224984"/>
    <w:rsid w:val="00224F50"/>
    <w:rsid w:val="0022540E"/>
    <w:rsid w:val="002257FF"/>
    <w:rsid w:val="002259A5"/>
    <w:rsid w:val="002261C3"/>
    <w:rsid w:val="0023014C"/>
    <w:rsid w:val="002301C3"/>
    <w:rsid w:val="00230330"/>
    <w:rsid w:val="00230F98"/>
    <w:rsid w:val="0023129E"/>
    <w:rsid w:val="0023149C"/>
    <w:rsid w:val="002326F2"/>
    <w:rsid w:val="00232930"/>
    <w:rsid w:val="0023402F"/>
    <w:rsid w:val="002349B4"/>
    <w:rsid w:val="00237C4C"/>
    <w:rsid w:val="00240AD6"/>
    <w:rsid w:val="002415CF"/>
    <w:rsid w:val="0024186E"/>
    <w:rsid w:val="002429F7"/>
    <w:rsid w:val="002439BA"/>
    <w:rsid w:val="002445B3"/>
    <w:rsid w:val="002446D4"/>
    <w:rsid w:val="00244798"/>
    <w:rsid w:val="00244C4A"/>
    <w:rsid w:val="00244FAC"/>
    <w:rsid w:val="0024566C"/>
    <w:rsid w:val="002458FA"/>
    <w:rsid w:val="00245FA6"/>
    <w:rsid w:val="00246399"/>
    <w:rsid w:val="0024750D"/>
    <w:rsid w:val="00247612"/>
    <w:rsid w:val="0025017E"/>
    <w:rsid w:val="00252596"/>
    <w:rsid w:val="00252E63"/>
    <w:rsid w:val="00256907"/>
    <w:rsid w:val="00257B72"/>
    <w:rsid w:val="00257FA9"/>
    <w:rsid w:val="002603C7"/>
    <w:rsid w:val="00261046"/>
    <w:rsid w:val="00261376"/>
    <w:rsid w:val="00261EEC"/>
    <w:rsid w:val="00261F2C"/>
    <w:rsid w:val="00262351"/>
    <w:rsid w:val="00262360"/>
    <w:rsid w:val="00263869"/>
    <w:rsid w:val="00264137"/>
    <w:rsid w:val="002659A7"/>
    <w:rsid w:val="00265A8A"/>
    <w:rsid w:val="00265D8A"/>
    <w:rsid w:val="002666A1"/>
    <w:rsid w:val="00266717"/>
    <w:rsid w:val="00266A3C"/>
    <w:rsid w:val="00267614"/>
    <w:rsid w:val="002676FE"/>
    <w:rsid w:val="002701B7"/>
    <w:rsid w:val="00271641"/>
    <w:rsid w:val="0027213D"/>
    <w:rsid w:val="002723BA"/>
    <w:rsid w:val="00272654"/>
    <w:rsid w:val="002727A8"/>
    <w:rsid w:val="0027434F"/>
    <w:rsid w:val="00276BEC"/>
    <w:rsid w:val="00277C7E"/>
    <w:rsid w:val="0028000A"/>
    <w:rsid w:val="002805A6"/>
    <w:rsid w:val="00282776"/>
    <w:rsid w:val="002839D3"/>
    <w:rsid w:val="00283DC5"/>
    <w:rsid w:val="00284B33"/>
    <w:rsid w:val="00284FAB"/>
    <w:rsid w:val="002853E7"/>
    <w:rsid w:val="00285602"/>
    <w:rsid w:val="002859D3"/>
    <w:rsid w:val="00287938"/>
    <w:rsid w:val="00287C97"/>
    <w:rsid w:val="0029052F"/>
    <w:rsid w:val="00290AB3"/>
    <w:rsid w:val="0029156B"/>
    <w:rsid w:val="00291EED"/>
    <w:rsid w:val="002922E1"/>
    <w:rsid w:val="00292459"/>
    <w:rsid w:val="00292DDA"/>
    <w:rsid w:val="00293918"/>
    <w:rsid w:val="00294B36"/>
    <w:rsid w:val="00294D04"/>
    <w:rsid w:val="00294FD1"/>
    <w:rsid w:val="0029507B"/>
    <w:rsid w:val="00295334"/>
    <w:rsid w:val="002956FB"/>
    <w:rsid w:val="00295716"/>
    <w:rsid w:val="002962E0"/>
    <w:rsid w:val="0029743B"/>
    <w:rsid w:val="002A009A"/>
    <w:rsid w:val="002A0158"/>
    <w:rsid w:val="002A196E"/>
    <w:rsid w:val="002A1FEC"/>
    <w:rsid w:val="002A21FA"/>
    <w:rsid w:val="002A3128"/>
    <w:rsid w:val="002A399E"/>
    <w:rsid w:val="002A44A2"/>
    <w:rsid w:val="002A478A"/>
    <w:rsid w:val="002A4B62"/>
    <w:rsid w:val="002A4D4C"/>
    <w:rsid w:val="002A50B4"/>
    <w:rsid w:val="002A5103"/>
    <w:rsid w:val="002A6017"/>
    <w:rsid w:val="002A6444"/>
    <w:rsid w:val="002A654D"/>
    <w:rsid w:val="002A7589"/>
    <w:rsid w:val="002B08E3"/>
    <w:rsid w:val="002B14F7"/>
    <w:rsid w:val="002B1EBE"/>
    <w:rsid w:val="002B268A"/>
    <w:rsid w:val="002B2C54"/>
    <w:rsid w:val="002B3AAD"/>
    <w:rsid w:val="002B45A1"/>
    <w:rsid w:val="002B4E85"/>
    <w:rsid w:val="002B576D"/>
    <w:rsid w:val="002B6234"/>
    <w:rsid w:val="002B6DDA"/>
    <w:rsid w:val="002B7243"/>
    <w:rsid w:val="002B72EB"/>
    <w:rsid w:val="002B7641"/>
    <w:rsid w:val="002B7B97"/>
    <w:rsid w:val="002C012C"/>
    <w:rsid w:val="002C0446"/>
    <w:rsid w:val="002C2179"/>
    <w:rsid w:val="002C4AFF"/>
    <w:rsid w:val="002C5927"/>
    <w:rsid w:val="002C66BE"/>
    <w:rsid w:val="002C6F42"/>
    <w:rsid w:val="002C7C1B"/>
    <w:rsid w:val="002D0176"/>
    <w:rsid w:val="002D0655"/>
    <w:rsid w:val="002D0B02"/>
    <w:rsid w:val="002D0E88"/>
    <w:rsid w:val="002D101A"/>
    <w:rsid w:val="002D1786"/>
    <w:rsid w:val="002D1A75"/>
    <w:rsid w:val="002D290D"/>
    <w:rsid w:val="002D2A05"/>
    <w:rsid w:val="002D6512"/>
    <w:rsid w:val="002D6BDF"/>
    <w:rsid w:val="002D6C92"/>
    <w:rsid w:val="002E01BB"/>
    <w:rsid w:val="002E120E"/>
    <w:rsid w:val="002E1F03"/>
    <w:rsid w:val="002E39E5"/>
    <w:rsid w:val="002E3E30"/>
    <w:rsid w:val="002E4B45"/>
    <w:rsid w:val="002E4ECE"/>
    <w:rsid w:val="002E5BDC"/>
    <w:rsid w:val="002E5D3A"/>
    <w:rsid w:val="002E5F32"/>
    <w:rsid w:val="002E6A1F"/>
    <w:rsid w:val="002E757A"/>
    <w:rsid w:val="002F06FC"/>
    <w:rsid w:val="002F0F0C"/>
    <w:rsid w:val="002F1353"/>
    <w:rsid w:val="002F16B6"/>
    <w:rsid w:val="002F1A2A"/>
    <w:rsid w:val="002F1A76"/>
    <w:rsid w:val="002F1ACA"/>
    <w:rsid w:val="002F1CFD"/>
    <w:rsid w:val="002F2B39"/>
    <w:rsid w:val="002F44CE"/>
    <w:rsid w:val="002F51CD"/>
    <w:rsid w:val="002F6736"/>
    <w:rsid w:val="002F6A0F"/>
    <w:rsid w:val="002F7356"/>
    <w:rsid w:val="003008B1"/>
    <w:rsid w:val="00300965"/>
    <w:rsid w:val="00300E78"/>
    <w:rsid w:val="00300E8B"/>
    <w:rsid w:val="003010BF"/>
    <w:rsid w:val="00301331"/>
    <w:rsid w:val="00301BB5"/>
    <w:rsid w:val="00301CC6"/>
    <w:rsid w:val="0030224B"/>
    <w:rsid w:val="00302409"/>
    <w:rsid w:val="00302C85"/>
    <w:rsid w:val="00303DB4"/>
    <w:rsid w:val="00304081"/>
    <w:rsid w:val="003065D9"/>
    <w:rsid w:val="00306A3D"/>
    <w:rsid w:val="00307452"/>
    <w:rsid w:val="00307860"/>
    <w:rsid w:val="0030786C"/>
    <w:rsid w:val="003100BC"/>
    <w:rsid w:val="003102A5"/>
    <w:rsid w:val="00310536"/>
    <w:rsid w:val="0031166E"/>
    <w:rsid w:val="00311856"/>
    <w:rsid w:val="00312520"/>
    <w:rsid w:val="00312A79"/>
    <w:rsid w:val="003137E0"/>
    <w:rsid w:val="003149FB"/>
    <w:rsid w:val="00315373"/>
    <w:rsid w:val="003155BE"/>
    <w:rsid w:val="00315CE8"/>
    <w:rsid w:val="00315DCE"/>
    <w:rsid w:val="0031600A"/>
    <w:rsid w:val="0031607B"/>
    <w:rsid w:val="0031627A"/>
    <w:rsid w:val="0031658A"/>
    <w:rsid w:val="00316DA1"/>
    <w:rsid w:val="00317623"/>
    <w:rsid w:val="00317CA1"/>
    <w:rsid w:val="00321437"/>
    <w:rsid w:val="0032151C"/>
    <w:rsid w:val="00322B97"/>
    <w:rsid w:val="00323AA4"/>
    <w:rsid w:val="003243A9"/>
    <w:rsid w:val="00324805"/>
    <w:rsid w:val="003248E6"/>
    <w:rsid w:val="003251A9"/>
    <w:rsid w:val="00325291"/>
    <w:rsid w:val="00327515"/>
    <w:rsid w:val="003307D9"/>
    <w:rsid w:val="003313CC"/>
    <w:rsid w:val="00331496"/>
    <w:rsid w:val="00331A4C"/>
    <w:rsid w:val="0033294A"/>
    <w:rsid w:val="003329FE"/>
    <w:rsid w:val="00332A90"/>
    <w:rsid w:val="00334A3E"/>
    <w:rsid w:val="00334F79"/>
    <w:rsid w:val="00335887"/>
    <w:rsid w:val="00335EDC"/>
    <w:rsid w:val="00336370"/>
    <w:rsid w:val="00336F4A"/>
    <w:rsid w:val="003370A4"/>
    <w:rsid w:val="00337D97"/>
    <w:rsid w:val="003407E3"/>
    <w:rsid w:val="00340859"/>
    <w:rsid w:val="00341546"/>
    <w:rsid w:val="00341DB1"/>
    <w:rsid w:val="00341F38"/>
    <w:rsid w:val="0034268C"/>
    <w:rsid w:val="00342B9E"/>
    <w:rsid w:val="00342F4B"/>
    <w:rsid w:val="00343120"/>
    <w:rsid w:val="00343E6C"/>
    <w:rsid w:val="00343F5E"/>
    <w:rsid w:val="0035095B"/>
    <w:rsid w:val="00350DD5"/>
    <w:rsid w:val="0035163D"/>
    <w:rsid w:val="0035231D"/>
    <w:rsid w:val="0035376A"/>
    <w:rsid w:val="00353C8F"/>
    <w:rsid w:val="0035593D"/>
    <w:rsid w:val="00355C55"/>
    <w:rsid w:val="00356996"/>
    <w:rsid w:val="00356C90"/>
    <w:rsid w:val="00357BA6"/>
    <w:rsid w:val="00361278"/>
    <w:rsid w:val="00361BC7"/>
    <w:rsid w:val="00361D7C"/>
    <w:rsid w:val="00362EE2"/>
    <w:rsid w:val="003630CE"/>
    <w:rsid w:val="00364601"/>
    <w:rsid w:val="0036531B"/>
    <w:rsid w:val="00365A69"/>
    <w:rsid w:val="003678C4"/>
    <w:rsid w:val="00367E71"/>
    <w:rsid w:val="003703D3"/>
    <w:rsid w:val="00370EEC"/>
    <w:rsid w:val="00371FAE"/>
    <w:rsid w:val="003724B5"/>
    <w:rsid w:val="00373892"/>
    <w:rsid w:val="00373EFA"/>
    <w:rsid w:val="00375765"/>
    <w:rsid w:val="0037690A"/>
    <w:rsid w:val="00376B33"/>
    <w:rsid w:val="003775BF"/>
    <w:rsid w:val="00377B53"/>
    <w:rsid w:val="00377E06"/>
    <w:rsid w:val="00380415"/>
    <w:rsid w:val="00380624"/>
    <w:rsid w:val="003807F2"/>
    <w:rsid w:val="00381595"/>
    <w:rsid w:val="00382042"/>
    <w:rsid w:val="0038289A"/>
    <w:rsid w:val="00382E4C"/>
    <w:rsid w:val="00384481"/>
    <w:rsid w:val="0038517B"/>
    <w:rsid w:val="00385A99"/>
    <w:rsid w:val="00386488"/>
    <w:rsid w:val="00386CED"/>
    <w:rsid w:val="0039020D"/>
    <w:rsid w:val="00390544"/>
    <w:rsid w:val="0039217C"/>
    <w:rsid w:val="00392E4D"/>
    <w:rsid w:val="00393364"/>
    <w:rsid w:val="00393E31"/>
    <w:rsid w:val="003945B2"/>
    <w:rsid w:val="00394FA8"/>
    <w:rsid w:val="00396093"/>
    <w:rsid w:val="00397908"/>
    <w:rsid w:val="003979F0"/>
    <w:rsid w:val="003A009D"/>
    <w:rsid w:val="003A12D5"/>
    <w:rsid w:val="003A1B8B"/>
    <w:rsid w:val="003A24F4"/>
    <w:rsid w:val="003A2F6A"/>
    <w:rsid w:val="003A3794"/>
    <w:rsid w:val="003A4FAD"/>
    <w:rsid w:val="003A504D"/>
    <w:rsid w:val="003A5487"/>
    <w:rsid w:val="003A594B"/>
    <w:rsid w:val="003A6912"/>
    <w:rsid w:val="003A7FB6"/>
    <w:rsid w:val="003B089A"/>
    <w:rsid w:val="003B09CF"/>
    <w:rsid w:val="003B0BB9"/>
    <w:rsid w:val="003B1979"/>
    <w:rsid w:val="003B216C"/>
    <w:rsid w:val="003B2399"/>
    <w:rsid w:val="003B2ABB"/>
    <w:rsid w:val="003B444D"/>
    <w:rsid w:val="003B5238"/>
    <w:rsid w:val="003B76D3"/>
    <w:rsid w:val="003B784A"/>
    <w:rsid w:val="003C0C95"/>
    <w:rsid w:val="003C106B"/>
    <w:rsid w:val="003C3450"/>
    <w:rsid w:val="003C4360"/>
    <w:rsid w:val="003C4E0F"/>
    <w:rsid w:val="003C4EEA"/>
    <w:rsid w:val="003C6021"/>
    <w:rsid w:val="003C6E0E"/>
    <w:rsid w:val="003C7353"/>
    <w:rsid w:val="003C7E56"/>
    <w:rsid w:val="003D03D7"/>
    <w:rsid w:val="003D03EE"/>
    <w:rsid w:val="003D1E1E"/>
    <w:rsid w:val="003D23E7"/>
    <w:rsid w:val="003D2C45"/>
    <w:rsid w:val="003D3D79"/>
    <w:rsid w:val="003D3FAA"/>
    <w:rsid w:val="003D43C2"/>
    <w:rsid w:val="003D4A4D"/>
    <w:rsid w:val="003D5EEA"/>
    <w:rsid w:val="003D6BAC"/>
    <w:rsid w:val="003D7F27"/>
    <w:rsid w:val="003E06E3"/>
    <w:rsid w:val="003E0784"/>
    <w:rsid w:val="003E0E08"/>
    <w:rsid w:val="003E24F9"/>
    <w:rsid w:val="003E2F69"/>
    <w:rsid w:val="003E32A4"/>
    <w:rsid w:val="003E35D2"/>
    <w:rsid w:val="003E3EFB"/>
    <w:rsid w:val="003E4681"/>
    <w:rsid w:val="003E4960"/>
    <w:rsid w:val="003E600C"/>
    <w:rsid w:val="003E6055"/>
    <w:rsid w:val="003E7711"/>
    <w:rsid w:val="003F0D35"/>
    <w:rsid w:val="003F0EF5"/>
    <w:rsid w:val="003F1EED"/>
    <w:rsid w:val="003F2FA3"/>
    <w:rsid w:val="003F3BF0"/>
    <w:rsid w:val="003F5B8F"/>
    <w:rsid w:val="003F67EF"/>
    <w:rsid w:val="003F6912"/>
    <w:rsid w:val="0040039C"/>
    <w:rsid w:val="00402A78"/>
    <w:rsid w:val="00403C7E"/>
    <w:rsid w:val="0040415C"/>
    <w:rsid w:val="00404A05"/>
    <w:rsid w:val="0040512E"/>
    <w:rsid w:val="00406CE4"/>
    <w:rsid w:val="0040723B"/>
    <w:rsid w:val="00407B04"/>
    <w:rsid w:val="004104B2"/>
    <w:rsid w:val="00411476"/>
    <w:rsid w:val="00411523"/>
    <w:rsid w:val="0041175E"/>
    <w:rsid w:val="00412355"/>
    <w:rsid w:val="00412863"/>
    <w:rsid w:val="00412B50"/>
    <w:rsid w:val="00412F63"/>
    <w:rsid w:val="00413198"/>
    <w:rsid w:val="004136F7"/>
    <w:rsid w:val="004156AF"/>
    <w:rsid w:val="004159A7"/>
    <w:rsid w:val="00416045"/>
    <w:rsid w:val="0041697C"/>
    <w:rsid w:val="00416D9D"/>
    <w:rsid w:val="004202D1"/>
    <w:rsid w:val="0042226E"/>
    <w:rsid w:val="004225B4"/>
    <w:rsid w:val="0042339D"/>
    <w:rsid w:val="00424227"/>
    <w:rsid w:val="00424494"/>
    <w:rsid w:val="0042456F"/>
    <w:rsid w:val="0042473D"/>
    <w:rsid w:val="00424FCA"/>
    <w:rsid w:val="0042550B"/>
    <w:rsid w:val="00425EF9"/>
    <w:rsid w:val="00426C21"/>
    <w:rsid w:val="00427342"/>
    <w:rsid w:val="004279D1"/>
    <w:rsid w:val="00430558"/>
    <w:rsid w:val="00432BD4"/>
    <w:rsid w:val="00432E9D"/>
    <w:rsid w:val="00433570"/>
    <w:rsid w:val="00433D31"/>
    <w:rsid w:val="00434BD6"/>
    <w:rsid w:val="0043578F"/>
    <w:rsid w:val="0043582E"/>
    <w:rsid w:val="00437DA9"/>
    <w:rsid w:val="0044079E"/>
    <w:rsid w:val="004419BF"/>
    <w:rsid w:val="00441A1E"/>
    <w:rsid w:val="00442369"/>
    <w:rsid w:val="004426FD"/>
    <w:rsid w:val="00445625"/>
    <w:rsid w:val="00446658"/>
    <w:rsid w:val="00447542"/>
    <w:rsid w:val="00450F1A"/>
    <w:rsid w:val="00451426"/>
    <w:rsid w:val="00451EAD"/>
    <w:rsid w:val="00451FB1"/>
    <w:rsid w:val="004527F4"/>
    <w:rsid w:val="00452A13"/>
    <w:rsid w:val="00452B89"/>
    <w:rsid w:val="004537D9"/>
    <w:rsid w:val="004545EB"/>
    <w:rsid w:val="00455573"/>
    <w:rsid w:val="0045652A"/>
    <w:rsid w:val="004577AC"/>
    <w:rsid w:val="004609C3"/>
    <w:rsid w:val="00460DB7"/>
    <w:rsid w:val="00461D35"/>
    <w:rsid w:val="00462412"/>
    <w:rsid w:val="004632EA"/>
    <w:rsid w:val="00463527"/>
    <w:rsid w:val="0046605D"/>
    <w:rsid w:val="00466D43"/>
    <w:rsid w:val="00467409"/>
    <w:rsid w:val="00467441"/>
    <w:rsid w:val="00470069"/>
    <w:rsid w:val="0047055A"/>
    <w:rsid w:val="00470C9D"/>
    <w:rsid w:val="00471C0B"/>
    <w:rsid w:val="00472744"/>
    <w:rsid w:val="004742FE"/>
    <w:rsid w:val="004759B5"/>
    <w:rsid w:val="00475A5A"/>
    <w:rsid w:val="0047662F"/>
    <w:rsid w:val="004769EB"/>
    <w:rsid w:val="00482BF1"/>
    <w:rsid w:val="0048356A"/>
    <w:rsid w:val="004836D5"/>
    <w:rsid w:val="00485664"/>
    <w:rsid w:val="00485CAE"/>
    <w:rsid w:val="00485F19"/>
    <w:rsid w:val="004864FE"/>
    <w:rsid w:val="00486591"/>
    <w:rsid w:val="0048753F"/>
    <w:rsid w:val="00487646"/>
    <w:rsid w:val="00491A4A"/>
    <w:rsid w:val="004934CD"/>
    <w:rsid w:val="0049389B"/>
    <w:rsid w:val="00493B3A"/>
    <w:rsid w:val="00494146"/>
    <w:rsid w:val="0049444A"/>
    <w:rsid w:val="0049592A"/>
    <w:rsid w:val="00495A22"/>
    <w:rsid w:val="00496B62"/>
    <w:rsid w:val="004A0D8B"/>
    <w:rsid w:val="004A1C4A"/>
    <w:rsid w:val="004A37BA"/>
    <w:rsid w:val="004A52BD"/>
    <w:rsid w:val="004A6DD0"/>
    <w:rsid w:val="004A7A12"/>
    <w:rsid w:val="004B0A8E"/>
    <w:rsid w:val="004B0C9F"/>
    <w:rsid w:val="004B365B"/>
    <w:rsid w:val="004B43DC"/>
    <w:rsid w:val="004B5783"/>
    <w:rsid w:val="004B6A36"/>
    <w:rsid w:val="004B6B44"/>
    <w:rsid w:val="004B6BE3"/>
    <w:rsid w:val="004B7A98"/>
    <w:rsid w:val="004B7FAF"/>
    <w:rsid w:val="004C01A1"/>
    <w:rsid w:val="004C0F54"/>
    <w:rsid w:val="004C1320"/>
    <w:rsid w:val="004C14E6"/>
    <w:rsid w:val="004C1745"/>
    <w:rsid w:val="004C29D3"/>
    <w:rsid w:val="004C2B73"/>
    <w:rsid w:val="004C37AC"/>
    <w:rsid w:val="004C64B0"/>
    <w:rsid w:val="004C76DA"/>
    <w:rsid w:val="004D10B8"/>
    <w:rsid w:val="004D1151"/>
    <w:rsid w:val="004D1C9E"/>
    <w:rsid w:val="004D2625"/>
    <w:rsid w:val="004D3229"/>
    <w:rsid w:val="004D329E"/>
    <w:rsid w:val="004D4695"/>
    <w:rsid w:val="004D52E0"/>
    <w:rsid w:val="004D5681"/>
    <w:rsid w:val="004D57C2"/>
    <w:rsid w:val="004D59B7"/>
    <w:rsid w:val="004D6EB8"/>
    <w:rsid w:val="004D7803"/>
    <w:rsid w:val="004D7BEC"/>
    <w:rsid w:val="004E018C"/>
    <w:rsid w:val="004E16A3"/>
    <w:rsid w:val="004E1EFB"/>
    <w:rsid w:val="004E21B0"/>
    <w:rsid w:val="004E2D13"/>
    <w:rsid w:val="004E31A2"/>
    <w:rsid w:val="004E3F33"/>
    <w:rsid w:val="004E401D"/>
    <w:rsid w:val="004E40CA"/>
    <w:rsid w:val="004E5252"/>
    <w:rsid w:val="004E56F2"/>
    <w:rsid w:val="004E5EC9"/>
    <w:rsid w:val="004E6846"/>
    <w:rsid w:val="004E6BC3"/>
    <w:rsid w:val="004E6BE1"/>
    <w:rsid w:val="004E7ECA"/>
    <w:rsid w:val="004F0B46"/>
    <w:rsid w:val="004F0D10"/>
    <w:rsid w:val="004F0DEC"/>
    <w:rsid w:val="004F162E"/>
    <w:rsid w:val="004F198E"/>
    <w:rsid w:val="004F4A03"/>
    <w:rsid w:val="004F656F"/>
    <w:rsid w:val="004F7362"/>
    <w:rsid w:val="004F75A1"/>
    <w:rsid w:val="004F7950"/>
    <w:rsid w:val="00500120"/>
    <w:rsid w:val="005002BB"/>
    <w:rsid w:val="005005CF"/>
    <w:rsid w:val="00500E0D"/>
    <w:rsid w:val="00501A68"/>
    <w:rsid w:val="00501CA2"/>
    <w:rsid w:val="00503475"/>
    <w:rsid w:val="0050372E"/>
    <w:rsid w:val="005037DC"/>
    <w:rsid w:val="00503AD3"/>
    <w:rsid w:val="00503FF6"/>
    <w:rsid w:val="00504F45"/>
    <w:rsid w:val="0050593B"/>
    <w:rsid w:val="005073BF"/>
    <w:rsid w:val="00507AB3"/>
    <w:rsid w:val="00507F96"/>
    <w:rsid w:val="00510145"/>
    <w:rsid w:val="0051030E"/>
    <w:rsid w:val="00510894"/>
    <w:rsid w:val="00510C84"/>
    <w:rsid w:val="00511054"/>
    <w:rsid w:val="00511CB4"/>
    <w:rsid w:val="005131ED"/>
    <w:rsid w:val="00513489"/>
    <w:rsid w:val="00515567"/>
    <w:rsid w:val="0051610B"/>
    <w:rsid w:val="00516663"/>
    <w:rsid w:val="00520B30"/>
    <w:rsid w:val="00520BB4"/>
    <w:rsid w:val="00520F6A"/>
    <w:rsid w:val="00522EDB"/>
    <w:rsid w:val="0052332E"/>
    <w:rsid w:val="00524D4F"/>
    <w:rsid w:val="005254E6"/>
    <w:rsid w:val="00526199"/>
    <w:rsid w:val="00526642"/>
    <w:rsid w:val="005273B7"/>
    <w:rsid w:val="00530147"/>
    <w:rsid w:val="00530C10"/>
    <w:rsid w:val="00531895"/>
    <w:rsid w:val="005322DF"/>
    <w:rsid w:val="00533278"/>
    <w:rsid w:val="005336A9"/>
    <w:rsid w:val="0053443E"/>
    <w:rsid w:val="00535CCF"/>
    <w:rsid w:val="00535D78"/>
    <w:rsid w:val="0053759B"/>
    <w:rsid w:val="00541D12"/>
    <w:rsid w:val="00542142"/>
    <w:rsid w:val="00544EFA"/>
    <w:rsid w:val="00545399"/>
    <w:rsid w:val="00545469"/>
    <w:rsid w:val="00546489"/>
    <w:rsid w:val="0054732A"/>
    <w:rsid w:val="00547DCA"/>
    <w:rsid w:val="0055075E"/>
    <w:rsid w:val="00550F30"/>
    <w:rsid w:val="005519EF"/>
    <w:rsid w:val="00551A77"/>
    <w:rsid w:val="00551BCC"/>
    <w:rsid w:val="005521E6"/>
    <w:rsid w:val="005528C0"/>
    <w:rsid w:val="00552F8B"/>
    <w:rsid w:val="00553846"/>
    <w:rsid w:val="00553F7F"/>
    <w:rsid w:val="00554485"/>
    <w:rsid w:val="005554F2"/>
    <w:rsid w:val="00556A5E"/>
    <w:rsid w:val="00560310"/>
    <w:rsid w:val="00561869"/>
    <w:rsid w:val="00562415"/>
    <w:rsid w:val="005626C6"/>
    <w:rsid w:val="00565E14"/>
    <w:rsid w:val="00566AED"/>
    <w:rsid w:val="00566C9A"/>
    <w:rsid w:val="00566F5D"/>
    <w:rsid w:val="00567233"/>
    <w:rsid w:val="0056742A"/>
    <w:rsid w:val="005705B7"/>
    <w:rsid w:val="00570E48"/>
    <w:rsid w:val="00571528"/>
    <w:rsid w:val="005720A2"/>
    <w:rsid w:val="00573115"/>
    <w:rsid w:val="00574B4A"/>
    <w:rsid w:val="00575C31"/>
    <w:rsid w:val="005762F5"/>
    <w:rsid w:val="00576AAD"/>
    <w:rsid w:val="00576D45"/>
    <w:rsid w:val="00577B0E"/>
    <w:rsid w:val="0058057B"/>
    <w:rsid w:val="00580D57"/>
    <w:rsid w:val="005835AA"/>
    <w:rsid w:val="00583902"/>
    <w:rsid w:val="005844DA"/>
    <w:rsid w:val="00584656"/>
    <w:rsid w:val="00585523"/>
    <w:rsid w:val="0059109F"/>
    <w:rsid w:val="00593383"/>
    <w:rsid w:val="0059343D"/>
    <w:rsid w:val="0059434E"/>
    <w:rsid w:val="0059445C"/>
    <w:rsid w:val="005944D9"/>
    <w:rsid w:val="005945B5"/>
    <w:rsid w:val="005950A2"/>
    <w:rsid w:val="005956B1"/>
    <w:rsid w:val="005956F9"/>
    <w:rsid w:val="005971AA"/>
    <w:rsid w:val="005A015D"/>
    <w:rsid w:val="005A09D1"/>
    <w:rsid w:val="005A1191"/>
    <w:rsid w:val="005A1A69"/>
    <w:rsid w:val="005A1F9A"/>
    <w:rsid w:val="005A4037"/>
    <w:rsid w:val="005A4940"/>
    <w:rsid w:val="005A4B51"/>
    <w:rsid w:val="005A7A29"/>
    <w:rsid w:val="005A7D5E"/>
    <w:rsid w:val="005B2609"/>
    <w:rsid w:val="005B317C"/>
    <w:rsid w:val="005B35E3"/>
    <w:rsid w:val="005B3A47"/>
    <w:rsid w:val="005B41F2"/>
    <w:rsid w:val="005B428A"/>
    <w:rsid w:val="005B6876"/>
    <w:rsid w:val="005B6EFD"/>
    <w:rsid w:val="005B768D"/>
    <w:rsid w:val="005B77C4"/>
    <w:rsid w:val="005C27C5"/>
    <w:rsid w:val="005C4855"/>
    <w:rsid w:val="005C500F"/>
    <w:rsid w:val="005C6234"/>
    <w:rsid w:val="005C6E1B"/>
    <w:rsid w:val="005C727E"/>
    <w:rsid w:val="005C749B"/>
    <w:rsid w:val="005C7747"/>
    <w:rsid w:val="005C79A0"/>
    <w:rsid w:val="005C7FD7"/>
    <w:rsid w:val="005D04C1"/>
    <w:rsid w:val="005D15B4"/>
    <w:rsid w:val="005D21BC"/>
    <w:rsid w:val="005D2D2C"/>
    <w:rsid w:val="005D302C"/>
    <w:rsid w:val="005D32B1"/>
    <w:rsid w:val="005D35A3"/>
    <w:rsid w:val="005D3BF4"/>
    <w:rsid w:val="005D4C22"/>
    <w:rsid w:val="005D504D"/>
    <w:rsid w:val="005D5144"/>
    <w:rsid w:val="005D54A2"/>
    <w:rsid w:val="005D54B0"/>
    <w:rsid w:val="005D5866"/>
    <w:rsid w:val="005D6383"/>
    <w:rsid w:val="005D6C32"/>
    <w:rsid w:val="005D72BA"/>
    <w:rsid w:val="005D7F7D"/>
    <w:rsid w:val="005D7FBD"/>
    <w:rsid w:val="005E128A"/>
    <w:rsid w:val="005E1896"/>
    <w:rsid w:val="005E1F4C"/>
    <w:rsid w:val="005E2349"/>
    <w:rsid w:val="005E3700"/>
    <w:rsid w:val="005E3720"/>
    <w:rsid w:val="005E4776"/>
    <w:rsid w:val="005E6648"/>
    <w:rsid w:val="005E6A3A"/>
    <w:rsid w:val="005E6D83"/>
    <w:rsid w:val="005F0C6D"/>
    <w:rsid w:val="005F13F7"/>
    <w:rsid w:val="005F1C64"/>
    <w:rsid w:val="005F27D0"/>
    <w:rsid w:val="005F2BBA"/>
    <w:rsid w:val="005F2BCB"/>
    <w:rsid w:val="005F43C8"/>
    <w:rsid w:val="005F4A4D"/>
    <w:rsid w:val="005F4F6A"/>
    <w:rsid w:val="005F7D92"/>
    <w:rsid w:val="005F7DC8"/>
    <w:rsid w:val="00600AC2"/>
    <w:rsid w:val="00600BA1"/>
    <w:rsid w:val="0060122F"/>
    <w:rsid w:val="00601B0C"/>
    <w:rsid w:val="0060201D"/>
    <w:rsid w:val="00602AE5"/>
    <w:rsid w:val="00602F13"/>
    <w:rsid w:val="00603C2C"/>
    <w:rsid w:val="00603F28"/>
    <w:rsid w:val="00605413"/>
    <w:rsid w:val="00606280"/>
    <w:rsid w:val="006062E1"/>
    <w:rsid w:val="00606761"/>
    <w:rsid w:val="00607D9C"/>
    <w:rsid w:val="00610245"/>
    <w:rsid w:val="006103E4"/>
    <w:rsid w:val="00610A45"/>
    <w:rsid w:val="00610ED3"/>
    <w:rsid w:val="006120F5"/>
    <w:rsid w:val="0061250D"/>
    <w:rsid w:val="006126E9"/>
    <w:rsid w:val="00612C59"/>
    <w:rsid w:val="00612DE5"/>
    <w:rsid w:val="00613BBF"/>
    <w:rsid w:val="00613CC7"/>
    <w:rsid w:val="006149B0"/>
    <w:rsid w:val="00614BF9"/>
    <w:rsid w:val="00616578"/>
    <w:rsid w:val="00616978"/>
    <w:rsid w:val="00616AFE"/>
    <w:rsid w:val="00616BD1"/>
    <w:rsid w:val="00616D18"/>
    <w:rsid w:val="0061762B"/>
    <w:rsid w:val="006209F1"/>
    <w:rsid w:val="00620CC3"/>
    <w:rsid w:val="00621261"/>
    <w:rsid w:val="00621940"/>
    <w:rsid w:val="00622BF9"/>
    <w:rsid w:val="0062368E"/>
    <w:rsid w:val="006237F3"/>
    <w:rsid w:val="00623988"/>
    <w:rsid w:val="00623C38"/>
    <w:rsid w:val="00623D2F"/>
    <w:rsid w:val="006240D2"/>
    <w:rsid w:val="00624BC7"/>
    <w:rsid w:val="00625A91"/>
    <w:rsid w:val="00625B58"/>
    <w:rsid w:val="00626093"/>
    <w:rsid w:val="00626918"/>
    <w:rsid w:val="00626CEA"/>
    <w:rsid w:val="00627C08"/>
    <w:rsid w:val="00630256"/>
    <w:rsid w:val="00630257"/>
    <w:rsid w:val="0063039B"/>
    <w:rsid w:val="0063099C"/>
    <w:rsid w:val="0063167C"/>
    <w:rsid w:val="006321BE"/>
    <w:rsid w:val="0063438C"/>
    <w:rsid w:val="006346C5"/>
    <w:rsid w:val="00635143"/>
    <w:rsid w:val="0063531B"/>
    <w:rsid w:val="00635AA6"/>
    <w:rsid w:val="00635D8C"/>
    <w:rsid w:val="00635E20"/>
    <w:rsid w:val="0063694F"/>
    <w:rsid w:val="00637989"/>
    <w:rsid w:val="006400DB"/>
    <w:rsid w:val="00641436"/>
    <w:rsid w:val="0064174D"/>
    <w:rsid w:val="00642353"/>
    <w:rsid w:val="00643D65"/>
    <w:rsid w:val="006446D9"/>
    <w:rsid w:val="00644E1E"/>
    <w:rsid w:val="00646C6D"/>
    <w:rsid w:val="00646F19"/>
    <w:rsid w:val="00647392"/>
    <w:rsid w:val="00651A32"/>
    <w:rsid w:val="00651E38"/>
    <w:rsid w:val="0065287E"/>
    <w:rsid w:val="00654A3F"/>
    <w:rsid w:val="00655B72"/>
    <w:rsid w:val="00655E2E"/>
    <w:rsid w:val="00655E7E"/>
    <w:rsid w:val="00656000"/>
    <w:rsid w:val="00656730"/>
    <w:rsid w:val="006572AC"/>
    <w:rsid w:val="00660777"/>
    <w:rsid w:val="00660CC7"/>
    <w:rsid w:val="006618A8"/>
    <w:rsid w:val="0066256F"/>
    <w:rsid w:val="00664561"/>
    <w:rsid w:val="006649AD"/>
    <w:rsid w:val="00664FD7"/>
    <w:rsid w:val="006652C2"/>
    <w:rsid w:val="00665C57"/>
    <w:rsid w:val="00665EC0"/>
    <w:rsid w:val="0066603A"/>
    <w:rsid w:val="00666480"/>
    <w:rsid w:val="00666775"/>
    <w:rsid w:val="00670980"/>
    <w:rsid w:val="00670B3F"/>
    <w:rsid w:val="0067104D"/>
    <w:rsid w:val="006710E8"/>
    <w:rsid w:val="006712FE"/>
    <w:rsid w:val="006721E7"/>
    <w:rsid w:val="00672C50"/>
    <w:rsid w:val="00672EC2"/>
    <w:rsid w:val="006739CB"/>
    <w:rsid w:val="00675BE1"/>
    <w:rsid w:val="00675E10"/>
    <w:rsid w:val="00676664"/>
    <w:rsid w:val="006803E1"/>
    <w:rsid w:val="00680782"/>
    <w:rsid w:val="006808DC"/>
    <w:rsid w:val="00680EEA"/>
    <w:rsid w:val="0068157E"/>
    <w:rsid w:val="00681B4F"/>
    <w:rsid w:val="00681C18"/>
    <w:rsid w:val="00682AFC"/>
    <w:rsid w:val="00682F6F"/>
    <w:rsid w:val="00682FE4"/>
    <w:rsid w:val="00683132"/>
    <w:rsid w:val="00683470"/>
    <w:rsid w:val="006838AC"/>
    <w:rsid w:val="00684360"/>
    <w:rsid w:val="0068480F"/>
    <w:rsid w:val="00685C8B"/>
    <w:rsid w:val="00686397"/>
    <w:rsid w:val="0068711B"/>
    <w:rsid w:val="00687516"/>
    <w:rsid w:val="0068778B"/>
    <w:rsid w:val="00687A18"/>
    <w:rsid w:val="00687DB6"/>
    <w:rsid w:val="006905F8"/>
    <w:rsid w:val="0069173B"/>
    <w:rsid w:val="00692C8A"/>
    <w:rsid w:val="00692E05"/>
    <w:rsid w:val="00692E34"/>
    <w:rsid w:val="00693AF7"/>
    <w:rsid w:val="00693D64"/>
    <w:rsid w:val="00695737"/>
    <w:rsid w:val="00695AA7"/>
    <w:rsid w:val="00695C6C"/>
    <w:rsid w:val="00696204"/>
    <w:rsid w:val="006962E9"/>
    <w:rsid w:val="00696CF6"/>
    <w:rsid w:val="00696DDA"/>
    <w:rsid w:val="0069716E"/>
    <w:rsid w:val="00697BD9"/>
    <w:rsid w:val="00697F20"/>
    <w:rsid w:val="00697F3A"/>
    <w:rsid w:val="006A0AAA"/>
    <w:rsid w:val="006A2B85"/>
    <w:rsid w:val="006A30A9"/>
    <w:rsid w:val="006A3F33"/>
    <w:rsid w:val="006A4467"/>
    <w:rsid w:val="006A4ADB"/>
    <w:rsid w:val="006A554A"/>
    <w:rsid w:val="006A5AAF"/>
    <w:rsid w:val="006A5C6D"/>
    <w:rsid w:val="006A648A"/>
    <w:rsid w:val="006A7243"/>
    <w:rsid w:val="006A794B"/>
    <w:rsid w:val="006A7FF2"/>
    <w:rsid w:val="006B069A"/>
    <w:rsid w:val="006B1AE6"/>
    <w:rsid w:val="006B2E3E"/>
    <w:rsid w:val="006B2EDC"/>
    <w:rsid w:val="006B3C85"/>
    <w:rsid w:val="006B4144"/>
    <w:rsid w:val="006B4451"/>
    <w:rsid w:val="006B46EB"/>
    <w:rsid w:val="006B59A9"/>
    <w:rsid w:val="006B7482"/>
    <w:rsid w:val="006B7AEF"/>
    <w:rsid w:val="006C065A"/>
    <w:rsid w:val="006C06C5"/>
    <w:rsid w:val="006C06E2"/>
    <w:rsid w:val="006C0C53"/>
    <w:rsid w:val="006C0E12"/>
    <w:rsid w:val="006C1DF0"/>
    <w:rsid w:val="006C26B8"/>
    <w:rsid w:val="006C2F8F"/>
    <w:rsid w:val="006C33C9"/>
    <w:rsid w:val="006C38E6"/>
    <w:rsid w:val="006C3C15"/>
    <w:rsid w:val="006C4E0C"/>
    <w:rsid w:val="006C58DC"/>
    <w:rsid w:val="006C5A5A"/>
    <w:rsid w:val="006C5D5E"/>
    <w:rsid w:val="006C61AB"/>
    <w:rsid w:val="006C6FD5"/>
    <w:rsid w:val="006D0ADB"/>
    <w:rsid w:val="006D0B7D"/>
    <w:rsid w:val="006D0DB2"/>
    <w:rsid w:val="006D0EE9"/>
    <w:rsid w:val="006D1D8F"/>
    <w:rsid w:val="006D1FF9"/>
    <w:rsid w:val="006D21E8"/>
    <w:rsid w:val="006D26B6"/>
    <w:rsid w:val="006D48AC"/>
    <w:rsid w:val="006D49F8"/>
    <w:rsid w:val="006D5C9F"/>
    <w:rsid w:val="006D7085"/>
    <w:rsid w:val="006D7BDC"/>
    <w:rsid w:val="006E050A"/>
    <w:rsid w:val="006E09A5"/>
    <w:rsid w:val="006E0CC5"/>
    <w:rsid w:val="006E15B3"/>
    <w:rsid w:val="006E17FD"/>
    <w:rsid w:val="006E1CB5"/>
    <w:rsid w:val="006E1E98"/>
    <w:rsid w:val="006E3283"/>
    <w:rsid w:val="006E389F"/>
    <w:rsid w:val="006E4AF1"/>
    <w:rsid w:val="006E4EEF"/>
    <w:rsid w:val="006E57E1"/>
    <w:rsid w:val="006E5FBC"/>
    <w:rsid w:val="006E723D"/>
    <w:rsid w:val="006F0C3F"/>
    <w:rsid w:val="006F2717"/>
    <w:rsid w:val="006F2BFA"/>
    <w:rsid w:val="006F2ED0"/>
    <w:rsid w:val="006F398E"/>
    <w:rsid w:val="006F3C87"/>
    <w:rsid w:val="006F44BB"/>
    <w:rsid w:val="006F4B36"/>
    <w:rsid w:val="006F4CAE"/>
    <w:rsid w:val="006F5094"/>
    <w:rsid w:val="006F6091"/>
    <w:rsid w:val="006F62F8"/>
    <w:rsid w:val="006F6D9D"/>
    <w:rsid w:val="00700077"/>
    <w:rsid w:val="007039E3"/>
    <w:rsid w:val="00703AB0"/>
    <w:rsid w:val="00705473"/>
    <w:rsid w:val="00705B85"/>
    <w:rsid w:val="00705DBB"/>
    <w:rsid w:val="007106C9"/>
    <w:rsid w:val="00712EB1"/>
    <w:rsid w:val="00713026"/>
    <w:rsid w:val="00713033"/>
    <w:rsid w:val="00713217"/>
    <w:rsid w:val="00713D20"/>
    <w:rsid w:val="0071426B"/>
    <w:rsid w:val="00714890"/>
    <w:rsid w:val="0071569E"/>
    <w:rsid w:val="00715B50"/>
    <w:rsid w:val="00715C5F"/>
    <w:rsid w:val="007167B7"/>
    <w:rsid w:val="00716B7E"/>
    <w:rsid w:val="007179E7"/>
    <w:rsid w:val="00717BA0"/>
    <w:rsid w:val="0072003A"/>
    <w:rsid w:val="007200B8"/>
    <w:rsid w:val="0072049D"/>
    <w:rsid w:val="00721074"/>
    <w:rsid w:val="007218E7"/>
    <w:rsid w:val="00722B50"/>
    <w:rsid w:val="007232AD"/>
    <w:rsid w:val="00723863"/>
    <w:rsid w:val="00723DEF"/>
    <w:rsid w:val="007244DF"/>
    <w:rsid w:val="00724952"/>
    <w:rsid w:val="00724D89"/>
    <w:rsid w:val="007258B1"/>
    <w:rsid w:val="00725ABA"/>
    <w:rsid w:val="00726B92"/>
    <w:rsid w:val="00726E00"/>
    <w:rsid w:val="00731567"/>
    <w:rsid w:val="00731BC7"/>
    <w:rsid w:val="007350A5"/>
    <w:rsid w:val="007364B4"/>
    <w:rsid w:val="00736574"/>
    <w:rsid w:val="00736F33"/>
    <w:rsid w:val="00736F53"/>
    <w:rsid w:val="00736F92"/>
    <w:rsid w:val="00740DAF"/>
    <w:rsid w:val="00740DBA"/>
    <w:rsid w:val="00741E48"/>
    <w:rsid w:val="0074279B"/>
    <w:rsid w:val="00742E63"/>
    <w:rsid w:val="00742EA8"/>
    <w:rsid w:val="00743715"/>
    <w:rsid w:val="00744505"/>
    <w:rsid w:val="0074472E"/>
    <w:rsid w:val="007457FA"/>
    <w:rsid w:val="00746946"/>
    <w:rsid w:val="007505BA"/>
    <w:rsid w:val="00751E94"/>
    <w:rsid w:val="00751F7E"/>
    <w:rsid w:val="007520FA"/>
    <w:rsid w:val="00752283"/>
    <w:rsid w:val="00753229"/>
    <w:rsid w:val="00753384"/>
    <w:rsid w:val="00753A94"/>
    <w:rsid w:val="00756596"/>
    <w:rsid w:val="00757BCB"/>
    <w:rsid w:val="0076147E"/>
    <w:rsid w:val="0076312E"/>
    <w:rsid w:val="00763A7E"/>
    <w:rsid w:val="00763C85"/>
    <w:rsid w:val="00764F4A"/>
    <w:rsid w:val="00765898"/>
    <w:rsid w:val="00765AA5"/>
    <w:rsid w:val="007670D3"/>
    <w:rsid w:val="007676F8"/>
    <w:rsid w:val="00770361"/>
    <w:rsid w:val="00771C72"/>
    <w:rsid w:val="00773C36"/>
    <w:rsid w:val="007746BA"/>
    <w:rsid w:val="00774C40"/>
    <w:rsid w:val="0077658F"/>
    <w:rsid w:val="007770FD"/>
    <w:rsid w:val="00780574"/>
    <w:rsid w:val="00780EAE"/>
    <w:rsid w:val="007810BC"/>
    <w:rsid w:val="0078110F"/>
    <w:rsid w:val="007817AE"/>
    <w:rsid w:val="0078217D"/>
    <w:rsid w:val="00782E89"/>
    <w:rsid w:val="0078368B"/>
    <w:rsid w:val="00783728"/>
    <w:rsid w:val="0078375D"/>
    <w:rsid w:val="00783FF3"/>
    <w:rsid w:val="007848DB"/>
    <w:rsid w:val="0078539B"/>
    <w:rsid w:val="007856C7"/>
    <w:rsid w:val="00786568"/>
    <w:rsid w:val="00787424"/>
    <w:rsid w:val="007874A4"/>
    <w:rsid w:val="007874CF"/>
    <w:rsid w:val="00787FC6"/>
    <w:rsid w:val="007906B2"/>
    <w:rsid w:val="00790D3E"/>
    <w:rsid w:val="00791429"/>
    <w:rsid w:val="00792167"/>
    <w:rsid w:val="00792187"/>
    <w:rsid w:val="00792ED0"/>
    <w:rsid w:val="0079354A"/>
    <w:rsid w:val="00793736"/>
    <w:rsid w:val="00793FB2"/>
    <w:rsid w:val="00794227"/>
    <w:rsid w:val="00794584"/>
    <w:rsid w:val="00796148"/>
    <w:rsid w:val="00796C1B"/>
    <w:rsid w:val="00797E29"/>
    <w:rsid w:val="007A0771"/>
    <w:rsid w:val="007A07F4"/>
    <w:rsid w:val="007A0989"/>
    <w:rsid w:val="007A1862"/>
    <w:rsid w:val="007A1AFA"/>
    <w:rsid w:val="007A2940"/>
    <w:rsid w:val="007A3DE8"/>
    <w:rsid w:val="007A44AD"/>
    <w:rsid w:val="007A4BF8"/>
    <w:rsid w:val="007A501A"/>
    <w:rsid w:val="007A689C"/>
    <w:rsid w:val="007A7102"/>
    <w:rsid w:val="007A75CA"/>
    <w:rsid w:val="007B065D"/>
    <w:rsid w:val="007B0C63"/>
    <w:rsid w:val="007B1939"/>
    <w:rsid w:val="007B1ED5"/>
    <w:rsid w:val="007B444A"/>
    <w:rsid w:val="007B4CAA"/>
    <w:rsid w:val="007B5B31"/>
    <w:rsid w:val="007B5F5A"/>
    <w:rsid w:val="007B64A3"/>
    <w:rsid w:val="007B69EB"/>
    <w:rsid w:val="007B7161"/>
    <w:rsid w:val="007B7221"/>
    <w:rsid w:val="007B785E"/>
    <w:rsid w:val="007C059D"/>
    <w:rsid w:val="007C1D25"/>
    <w:rsid w:val="007C22FD"/>
    <w:rsid w:val="007C2FC8"/>
    <w:rsid w:val="007C3119"/>
    <w:rsid w:val="007C3D5C"/>
    <w:rsid w:val="007C4BF6"/>
    <w:rsid w:val="007C4C89"/>
    <w:rsid w:val="007C509A"/>
    <w:rsid w:val="007C644F"/>
    <w:rsid w:val="007C798F"/>
    <w:rsid w:val="007C7BA4"/>
    <w:rsid w:val="007D0744"/>
    <w:rsid w:val="007D09EE"/>
    <w:rsid w:val="007D1889"/>
    <w:rsid w:val="007D2431"/>
    <w:rsid w:val="007D5281"/>
    <w:rsid w:val="007D5469"/>
    <w:rsid w:val="007D5626"/>
    <w:rsid w:val="007D6034"/>
    <w:rsid w:val="007D6240"/>
    <w:rsid w:val="007D677E"/>
    <w:rsid w:val="007D7053"/>
    <w:rsid w:val="007D7179"/>
    <w:rsid w:val="007D766D"/>
    <w:rsid w:val="007E0107"/>
    <w:rsid w:val="007E024F"/>
    <w:rsid w:val="007E02CB"/>
    <w:rsid w:val="007E0C45"/>
    <w:rsid w:val="007E0DD9"/>
    <w:rsid w:val="007E10DC"/>
    <w:rsid w:val="007E1225"/>
    <w:rsid w:val="007E2ECB"/>
    <w:rsid w:val="007E3536"/>
    <w:rsid w:val="007E3DEB"/>
    <w:rsid w:val="007E3E26"/>
    <w:rsid w:val="007E4801"/>
    <w:rsid w:val="007E5619"/>
    <w:rsid w:val="007E5C40"/>
    <w:rsid w:val="007E5E91"/>
    <w:rsid w:val="007E6251"/>
    <w:rsid w:val="007E6B6C"/>
    <w:rsid w:val="007E6CB4"/>
    <w:rsid w:val="007E7143"/>
    <w:rsid w:val="007E74C8"/>
    <w:rsid w:val="007E7BF9"/>
    <w:rsid w:val="007F0362"/>
    <w:rsid w:val="007F0968"/>
    <w:rsid w:val="007F097D"/>
    <w:rsid w:val="007F0CE5"/>
    <w:rsid w:val="007F0D7D"/>
    <w:rsid w:val="007F1B8F"/>
    <w:rsid w:val="007F2586"/>
    <w:rsid w:val="007F283D"/>
    <w:rsid w:val="007F28F4"/>
    <w:rsid w:val="007F3BA3"/>
    <w:rsid w:val="007F432F"/>
    <w:rsid w:val="007F457F"/>
    <w:rsid w:val="007F53CE"/>
    <w:rsid w:val="007F6E0C"/>
    <w:rsid w:val="007F71DC"/>
    <w:rsid w:val="007F72C8"/>
    <w:rsid w:val="007F7F48"/>
    <w:rsid w:val="00800716"/>
    <w:rsid w:val="00801936"/>
    <w:rsid w:val="00802473"/>
    <w:rsid w:val="008054D2"/>
    <w:rsid w:val="00806BE8"/>
    <w:rsid w:val="00806C11"/>
    <w:rsid w:val="00806C7E"/>
    <w:rsid w:val="0081140F"/>
    <w:rsid w:val="008114E3"/>
    <w:rsid w:val="008122CD"/>
    <w:rsid w:val="008123FB"/>
    <w:rsid w:val="00812838"/>
    <w:rsid w:val="00812983"/>
    <w:rsid w:val="00813433"/>
    <w:rsid w:val="00813678"/>
    <w:rsid w:val="00814344"/>
    <w:rsid w:val="008144E2"/>
    <w:rsid w:val="00814AB1"/>
    <w:rsid w:val="00814BF6"/>
    <w:rsid w:val="00815A20"/>
    <w:rsid w:val="00815AB7"/>
    <w:rsid w:val="00815B83"/>
    <w:rsid w:val="008163CB"/>
    <w:rsid w:val="0081716C"/>
    <w:rsid w:val="0082115C"/>
    <w:rsid w:val="008226A7"/>
    <w:rsid w:val="008226C6"/>
    <w:rsid w:val="00822CB7"/>
    <w:rsid w:val="00823576"/>
    <w:rsid w:val="00824318"/>
    <w:rsid w:val="00826BAF"/>
    <w:rsid w:val="008279E4"/>
    <w:rsid w:val="00827C58"/>
    <w:rsid w:val="00830360"/>
    <w:rsid w:val="0083043B"/>
    <w:rsid w:val="00830C75"/>
    <w:rsid w:val="00831982"/>
    <w:rsid w:val="00833684"/>
    <w:rsid w:val="008341AC"/>
    <w:rsid w:val="0083609A"/>
    <w:rsid w:val="008366D9"/>
    <w:rsid w:val="00837272"/>
    <w:rsid w:val="00837874"/>
    <w:rsid w:val="00837BE3"/>
    <w:rsid w:val="0084029C"/>
    <w:rsid w:val="00841144"/>
    <w:rsid w:val="00841599"/>
    <w:rsid w:val="00842B26"/>
    <w:rsid w:val="00842EBC"/>
    <w:rsid w:val="00843303"/>
    <w:rsid w:val="00844532"/>
    <w:rsid w:val="008449F4"/>
    <w:rsid w:val="0084532B"/>
    <w:rsid w:val="00847035"/>
    <w:rsid w:val="008476A3"/>
    <w:rsid w:val="0085056C"/>
    <w:rsid w:val="00851AEE"/>
    <w:rsid w:val="008533A7"/>
    <w:rsid w:val="00853531"/>
    <w:rsid w:val="00853C0B"/>
    <w:rsid w:val="008543F3"/>
    <w:rsid w:val="008557C1"/>
    <w:rsid w:val="008606AB"/>
    <w:rsid w:val="00860BF5"/>
    <w:rsid w:val="0086248E"/>
    <w:rsid w:val="00862FEF"/>
    <w:rsid w:val="00863D62"/>
    <w:rsid w:val="0086477B"/>
    <w:rsid w:val="00864EE1"/>
    <w:rsid w:val="00867EC6"/>
    <w:rsid w:val="008701A3"/>
    <w:rsid w:val="00870D11"/>
    <w:rsid w:val="00871080"/>
    <w:rsid w:val="008716F3"/>
    <w:rsid w:val="008722DE"/>
    <w:rsid w:val="008728B9"/>
    <w:rsid w:val="00872D74"/>
    <w:rsid w:val="0087396C"/>
    <w:rsid w:val="00874743"/>
    <w:rsid w:val="00874792"/>
    <w:rsid w:val="00874F45"/>
    <w:rsid w:val="008754F2"/>
    <w:rsid w:val="00876E67"/>
    <w:rsid w:val="0087782B"/>
    <w:rsid w:val="008807F0"/>
    <w:rsid w:val="00880AC2"/>
    <w:rsid w:val="0088123C"/>
    <w:rsid w:val="008821F2"/>
    <w:rsid w:val="008839CF"/>
    <w:rsid w:val="0088531E"/>
    <w:rsid w:val="008864BF"/>
    <w:rsid w:val="008874BC"/>
    <w:rsid w:val="008900F9"/>
    <w:rsid w:val="00890BC7"/>
    <w:rsid w:val="0089214E"/>
    <w:rsid w:val="0089367B"/>
    <w:rsid w:val="00893B8D"/>
    <w:rsid w:val="008945E6"/>
    <w:rsid w:val="0089483A"/>
    <w:rsid w:val="008948BA"/>
    <w:rsid w:val="00894C80"/>
    <w:rsid w:val="00895E2D"/>
    <w:rsid w:val="00896371"/>
    <w:rsid w:val="00896BF3"/>
    <w:rsid w:val="00896C5A"/>
    <w:rsid w:val="008A05C9"/>
    <w:rsid w:val="008A07E1"/>
    <w:rsid w:val="008A16B7"/>
    <w:rsid w:val="008A177A"/>
    <w:rsid w:val="008A241C"/>
    <w:rsid w:val="008A2710"/>
    <w:rsid w:val="008A2755"/>
    <w:rsid w:val="008A326D"/>
    <w:rsid w:val="008A365C"/>
    <w:rsid w:val="008A427E"/>
    <w:rsid w:val="008A4B12"/>
    <w:rsid w:val="008A52A7"/>
    <w:rsid w:val="008A5C5B"/>
    <w:rsid w:val="008A604E"/>
    <w:rsid w:val="008A68C1"/>
    <w:rsid w:val="008A6AA4"/>
    <w:rsid w:val="008B0202"/>
    <w:rsid w:val="008B0F8C"/>
    <w:rsid w:val="008B12D4"/>
    <w:rsid w:val="008B1555"/>
    <w:rsid w:val="008B1902"/>
    <w:rsid w:val="008B37DE"/>
    <w:rsid w:val="008B4D5E"/>
    <w:rsid w:val="008B6279"/>
    <w:rsid w:val="008B6D5D"/>
    <w:rsid w:val="008B7995"/>
    <w:rsid w:val="008B7BA9"/>
    <w:rsid w:val="008C0F77"/>
    <w:rsid w:val="008C1F24"/>
    <w:rsid w:val="008C312F"/>
    <w:rsid w:val="008C33DB"/>
    <w:rsid w:val="008C5BE7"/>
    <w:rsid w:val="008C6E25"/>
    <w:rsid w:val="008C749A"/>
    <w:rsid w:val="008C750A"/>
    <w:rsid w:val="008C7BB3"/>
    <w:rsid w:val="008D0BA8"/>
    <w:rsid w:val="008D24D6"/>
    <w:rsid w:val="008D2502"/>
    <w:rsid w:val="008D2F46"/>
    <w:rsid w:val="008D3BD2"/>
    <w:rsid w:val="008D404D"/>
    <w:rsid w:val="008D405F"/>
    <w:rsid w:val="008D6775"/>
    <w:rsid w:val="008D6DB6"/>
    <w:rsid w:val="008D6E4E"/>
    <w:rsid w:val="008D76A8"/>
    <w:rsid w:val="008E3432"/>
    <w:rsid w:val="008E35F9"/>
    <w:rsid w:val="008E38A8"/>
    <w:rsid w:val="008E3AC8"/>
    <w:rsid w:val="008E5CF9"/>
    <w:rsid w:val="008E65AF"/>
    <w:rsid w:val="008E7F22"/>
    <w:rsid w:val="008F17B8"/>
    <w:rsid w:val="008F1DB9"/>
    <w:rsid w:val="008F2BD2"/>
    <w:rsid w:val="008F3111"/>
    <w:rsid w:val="008F3664"/>
    <w:rsid w:val="008F39AE"/>
    <w:rsid w:val="008F5542"/>
    <w:rsid w:val="008F5B74"/>
    <w:rsid w:val="008F5E77"/>
    <w:rsid w:val="008F5FDA"/>
    <w:rsid w:val="008F79FF"/>
    <w:rsid w:val="0090008C"/>
    <w:rsid w:val="009011DD"/>
    <w:rsid w:val="0090158B"/>
    <w:rsid w:val="00901799"/>
    <w:rsid w:val="00901E04"/>
    <w:rsid w:val="009021DB"/>
    <w:rsid w:val="00902872"/>
    <w:rsid w:val="00902938"/>
    <w:rsid w:val="00902BCC"/>
    <w:rsid w:val="00905035"/>
    <w:rsid w:val="00905D84"/>
    <w:rsid w:val="00907A0A"/>
    <w:rsid w:val="00907AA2"/>
    <w:rsid w:val="00907C72"/>
    <w:rsid w:val="009107A3"/>
    <w:rsid w:val="0091089E"/>
    <w:rsid w:val="00910F97"/>
    <w:rsid w:val="0091314A"/>
    <w:rsid w:val="00913151"/>
    <w:rsid w:val="009131CE"/>
    <w:rsid w:val="00913430"/>
    <w:rsid w:val="00915AEF"/>
    <w:rsid w:val="0091613F"/>
    <w:rsid w:val="00920C96"/>
    <w:rsid w:val="009235E4"/>
    <w:rsid w:val="009248CA"/>
    <w:rsid w:val="0092494F"/>
    <w:rsid w:val="009258A5"/>
    <w:rsid w:val="00926E0F"/>
    <w:rsid w:val="00927205"/>
    <w:rsid w:val="009276E5"/>
    <w:rsid w:val="00927F3D"/>
    <w:rsid w:val="0092C960"/>
    <w:rsid w:val="009318D6"/>
    <w:rsid w:val="00931BE8"/>
    <w:rsid w:val="00933BDF"/>
    <w:rsid w:val="009341D6"/>
    <w:rsid w:val="0093507A"/>
    <w:rsid w:val="00935528"/>
    <w:rsid w:val="00935A85"/>
    <w:rsid w:val="009377D4"/>
    <w:rsid w:val="009403D8"/>
    <w:rsid w:val="0094073C"/>
    <w:rsid w:val="00940D37"/>
    <w:rsid w:val="0094153D"/>
    <w:rsid w:val="009426BE"/>
    <w:rsid w:val="009436F8"/>
    <w:rsid w:val="00943821"/>
    <w:rsid w:val="009446E5"/>
    <w:rsid w:val="00944A10"/>
    <w:rsid w:val="0094552E"/>
    <w:rsid w:val="00946034"/>
    <w:rsid w:val="0094679D"/>
    <w:rsid w:val="009477F4"/>
    <w:rsid w:val="00950785"/>
    <w:rsid w:val="00950859"/>
    <w:rsid w:val="00950872"/>
    <w:rsid w:val="00951863"/>
    <w:rsid w:val="00951DEB"/>
    <w:rsid w:val="0095252B"/>
    <w:rsid w:val="00952747"/>
    <w:rsid w:val="00952C14"/>
    <w:rsid w:val="00953B2D"/>
    <w:rsid w:val="0095548A"/>
    <w:rsid w:val="00956946"/>
    <w:rsid w:val="00956DD2"/>
    <w:rsid w:val="009575DA"/>
    <w:rsid w:val="00957996"/>
    <w:rsid w:val="00957BE8"/>
    <w:rsid w:val="00957C25"/>
    <w:rsid w:val="00960566"/>
    <w:rsid w:val="00961086"/>
    <w:rsid w:val="009618D3"/>
    <w:rsid w:val="00961E70"/>
    <w:rsid w:val="00962185"/>
    <w:rsid w:val="009644D7"/>
    <w:rsid w:val="009655D9"/>
    <w:rsid w:val="00965661"/>
    <w:rsid w:val="00965804"/>
    <w:rsid w:val="0096657B"/>
    <w:rsid w:val="00967264"/>
    <w:rsid w:val="009674DB"/>
    <w:rsid w:val="009679D6"/>
    <w:rsid w:val="00967B3D"/>
    <w:rsid w:val="009707BD"/>
    <w:rsid w:val="00970DED"/>
    <w:rsid w:val="00970E62"/>
    <w:rsid w:val="00973263"/>
    <w:rsid w:val="00973685"/>
    <w:rsid w:val="009739F2"/>
    <w:rsid w:val="00974762"/>
    <w:rsid w:val="00975BF0"/>
    <w:rsid w:val="009771F3"/>
    <w:rsid w:val="0097734D"/>
    <w:rsid w:val="009805AC"/>
    <w:rsid w:val="0098103E"/>
    <w:rsid w:val="00981DA5"/>
    <w:rsid w:val="009837F7"/>
    <w:rsid w:val="00983885"/>
    <w:rsid w:val="009838AC"/>
    <w:rsid w:val="00984235"/>
    <w:rsid w:val="00985A6F"/>
    <w:rsid w:val="00985A9F"/>
    <w:rsid w:val="00985FBE"/>
    <w:rsid w:val="00986961"/>
    <w:rsid w:val="00986B1D"/>
    <w:rsid w:val="00987FF6"/>
    <w:rsid w:val="009904B6"/>
    <w:rsid w:val="00990630"/>
    <w:rsid w:val="00990824"/>
    <w:rsid w:val="00993442"/>
    <w:rsid w:val="00993A7A"/>
    <w:rsid w:val="00993BC7"/>
    <w:rsid w:val="00994CE4"/>
    <w:rsid w:val="00995294"/>
    <w:rsid w:val="00995B67"/>
    <w:rsid w:val="00995EAC"/>
    <w:rsid w:val="00996447"/>
    <w:rsid w:val="00996ACC"/>
    <w:rsid w:val="0099757F"/>
    <w:rsid w:val="009A0F72"/>
    <w:rsid w:val="009A1FDC"/>
    <w:rsid w:val="009A3185"/>
    <w:rsid w:val="009A3592"/>
    <w:rsid w:val="009A3B30"/>
    <w:rsid w:val="009A69E7"/>
    <w:rsid w:val="009A6B3D"/>
    <w:rsid w:val="009B0C79"/>
    <w:rsid w:val="009B1057"/>
    <w:rsid w:val="009B195B"/>
    <w:rsid w:val="009B31D4"/>
    <w:rsid w:val="009B3367"/>
    <w:rsid w:val="009B4019"/>
    <w:rsid w:val="009B477F"/>
    <w:rsid w:val="009B595A"/>
    <w:rsid w:val="009B642A"/>
    <w:rsid w:val="009B70F6"/>
    <w:rsid w:val="009B7840"/>
    <w:rsid w:val="009B7CAE"/>
    <w:rsid w:val="009C0459"/>
    <w:rsid w:val="009C0DA9"/>
    <w:rsid w:val="009C26AC"/>
    <w:rsid w:val="009C2BF0"/>
    <w:rsid w:val="009C36BA"/>
    <w:rsid w:val="009C3A68"/>
    <w:rsid w:val="009C42C5"/>
    <w:rsid w:val="009C4679"/>
    <w:rsid w:val="009C486B"/>
    <w:rsid w:val="009C6585"/>
    <w:rsid w:val="009C698C"/>
    <w:rsid w:val="009C789C"/>
    <w:rsid w:val="009C7C7A"/>
    <w:rsid w:val="009C7E08"/>
    <w:rsid w:val="009D1D9B"/>
    <w:rsid w:val="009D1E74"/>
    <w:rsid w:val="009D2820"/>
    <w:rsid w:val="009D4C7E"/>
    <w:rsid w:val="009D50D5"/>
    <w:rsid w:val="009D559C"/>
    <w:rsid w:val="009D639D"/>
    <w:rsid w:val="009D644A"/>
    <w:rsid w:val="009D6627"/>
    <w:rsid w:val="009D6838"/>
    <w:rsid w:val="009D736E"/>
    <w:rsid w:val="009E0C2E"/>
    <w:rsid w:val="009E1337"/>
    <w:rsid w:val="009E19CE"/>
    <w:rsid w:val="009E3CFA"/>
    <w:rsid w:val="009E47F3"/>
    <w:rsid w:val="009E6072"/>
    <w:rsid w:val="009E6C96"/>
    <w:rsid w:val="009E73CC"/>
    <w:rsid w:val="009E7A4A"/>
    <w:rsid w:val="009F02E9"/>
    <w:rsid w:val="009F0515"/>
    <w:rsid w:val="009F1B65"/>
    <w:rsid w:val="009F37F4"/>
    <w:rsid w:val="009F3D1E"/>
    <w:rsid w:val="009F40AE"/>
    <w:rsid w:val="009F4125"/>
    <w:rsid w:val="009F6420"/>
    <w:rsid w:val="009F72D5"/>
    <w:rsid w:val="00A00544"/>
    <w:rsid w:val="00A01DA9"/>
    <w:rsid w:val="00A02310"/>
    <w:rsid w:val="00A033B8"/>
    <w:rsid w:val="00A0376B"/>
    <w:rsid w:val="00A03E17"/>
    <w:rsid w:val="00A052BF"/>
    <w:rsid w:val="00A061C6"/>
    <w:rsid w:val="00A06623"/>
    <w:rsid w:val="00A067DF"/>
    <w:rsid w:val="00A073F4"/>
    <w:rsid w:val="00A0798C"/>
    <w:rsid w:val="00A07DBC"/>
    <w:rsid w:val="00A127A9"/>
    <w:rsid w:val="00A12E1D"/>
    <w:rsid w:val="00A12EF6"/>
    <w:rsid w:val="00A13077"/>
    <w:rsid w:val="00A13308"/>
    <w:rsid w:val="00A13B10"/>
    <w:rsid w:val="00A13F5D"/>
    <w:rsid w:val="00A15B0F"/>
    <w:rsid w:val="00A208A3"/>
    <w:rsid w:val="00A20AD1"/>
    <w:rsid w:val="00A21FAC"/>
    <w:rsid w:val="00A24860"/>
    <w:rsid w:val="00A248AC"/>
    <w:rsid w:val="00A24E08"/>
    <w:rsid w:val="00A273C4"/>
    <w:rsid w:val="00A2769C"/>
    <w:rsid w:val="00A30256"/>
    <w:rsid w:val="00A3120D"/>
    <w:rsid w:val="00A31FAD"/>
    <w:rsid w:val="00A32070"/>
    <w:rsid w:val="00A33403"/>
    <w:rsid w:val="00A33E99"/>
    <w:rsid w:val="00A35493"/>
    <w:rsid w:val="00A37660"/>
    <w:rsid w:val="00A4057D"/>
    <w:rsid w:val="00A407A0"/>
    <w:rsid w:val="00A4096F"/>
    <w:rsid w:val="00A455B5"/>
    <w:rsid w:val="00A45728"/>
    <w:rsid w:val="00A50B0B"/>
    <w:rsid w:val="00A50E71"/>
    <w:rsid w:val="00A51487"/>
    <w:rsid w:val="00A52010"/>
    <w:rsid w:val="00A52555"/>
    <w:rsid w:val="00A5534E"/>
    <w:rsid w:val="00A56C7C"/>
    <w:rsid w:val="00A57D05"/>
    <w:rsid w:val="00A60E28"/>
    <w:rsid w:val="00A62058"/>
    <w:rsid w:val="00A622D2"/>
    <w:rsid w:val="00A630B0"/>
    <w:rsid w:val="00A6376C"/>
    <w:rsid w:val="00A63977"/>
    <w:rsid w:val="00A63E15"/>
    <w:rsid w:val="00A63F16"/>
    <w:rsid w:val="00A64C56"/>
    <w:rsid w:val="00A64C71"/>
    <w:rsid w:val="00A663C6"/>
    <w:rsid w:val="00A667BD"/>
    <w:rsid w:val="00A6728F"/>
    <w:rsid w:val="00A70A2D"/>
    <w:rsid w:val="00A71287"/>
    <w:rsid w:val="00A72827"/>
    <w:rsid w:val="00A7282F"/>
    <w:rsid w:val="00A72914"/>
    <w:rsid w:val="00A733ED"/>
    <w:rsid w:val="00A734ED"/>
    <w:rsid w:val="00A746E1"/>
    <w:rsid w:val="00A747BF"/>
    <w:rsid w:val="00A74C98"/>
    <w:rsid w:val="00A76C3E"/>
    <w:rsid w:val="00A77508"/>
    <w:rsid w:val="00A803D8"/>
    <w:rsid w:val="00A80CA7"/>
    <w:rsid w:val="00A8298C"/>
    <w:rsid w:val="00A8393F"/>
    <w:rsid w:val="00A83E67"/>
    <w:rsid w:val="00A8404F"/>
    <w:rsid w:val="00A84316"/>
    <w:rsid w:val="00A84EA7"/>
    <w:rsid w:val="00A8584D"/>
    <w:rsid w:val="00A85B25"/>
    <w:rsid w:val="00A87819"/>
    <w:rsid w:val="00A87FB1"/>
    <w:rsid w:val="00A90558"/>
    <w:rsid w:val="00A90566"/>
    <w:rsid w:val="00A9065E"/>
    <w:rsid w:val="00A90830"/>
    <w:rsid w:val="00A90C1B"/>
    <w:rsid w:val="00A911A2"/>
    <w:rsid w:val="00A91475"/>
    <w:rsid w:val="00A91EF7"/>
    <w:rsid w:val="00A9217D"/>
    <w:rsid w:val="00A921F3"/>
    <w:rsid w:val="00A9291B"/>
    <w:rsid w:val="00A92A2C"/>
    <w:rsid w:val="00A92AB9"/>
    <w:rsid w:val="00A92D90"/>
    <w:rsid w:val="00A93130"/>
    <w:rsid w:val="00A937BA"/>
    <w:rsid w:val="00A93837"/>
    <w:rsid w:val="00A94FA9"/>
    <w:rsid w:val="00A954ED"/>
    <w:rsid w:val="00A95FE1"/>
    <w:rsid w:val="00A96497"/>
    <w:rsid w:val="00A970D2"/>
    <w:rsid w:val="00AA06F7"/>
    <w:rsid w:val="00AA0C11"/>
    <w:rsid w:val="00AA2007"/>
    <w:rsid w:val="00AA2143"/>
    <w:rsid w:val="00AA2785"/>
    <w:rsid w:val="00AA2C2E"/>
    <w:rsid w:val="00AA30C4"/>
    <w:rsid w:val="00AA5FDD"/>
    <w:rsid w:val="00AA6240"/>
    <w:rsid w:val="00AA6519"/>
    <w:rsid w:val="00AA7060"/>
    <w:rsid w:val="00AA7D23"/>
    <w:rsid w:val="00AA7F05"/>
    <w:rsid w:val="00AB0DEB"/>
    <w:rsid w:val="00AB275C"/>
    <w:rsid w:val="00AB2F96"/>
    <w:rsid w:val="00AB35C1"/>
    <w:rsid w:val="00AB367B"/>
    <w:rsid w:val="00AB3715"/>
    <w:rsid w:val="00AB3F29"/>
    <w:rsid w:val="00AB529A"/>
    <w:rsid w:val="00AB7CF3"/>
    <w:rsid w:val="00AC2CD7"/>
    <w:rsid w:val="00AC5D8B"/>
    <w:rsid w:val="00AC6634"/>
    <w:rsid w:val="00AC66DC"/>
    <w:rsid w:val="00AD0C6A"/>
    <w:rsid w:val="00AD2C22"/>
    <w:rsid w:val="00AD3746"/>
    <w:rsid w:val="00AD70A4"/>
    <w:rsid w:val="00AD724A"/>
    <w:rsid w:val="00AD7384"/>
    <w:rsid w:val="00AE19C1"/>
    <w:rsid w:val="00AE3F36"/>
    <w:rsid w:val="00AE3FB1"/>
    <w:rsid w:val="00AE423F"/>
    <w:rsid w:val="00AE691B"/>
    <w:rsid w:val="00AE7060"/>
    <w:rsid w:val="00AF03D1"/>
    <w:rsid w:val="00AF11A4"/>
    <w:rsid w:val="00AF1C23"/>
    <w:rsid w:val="00AF22E9"/>
    <w:rsid w:val="00AF2FF3"/>
    <w:rsid w:val="00AF40CA"/>
    <w:rsid w:val="00AF5487"/>
    <w:rsid w:val="00AF576D"/>
    <w:rsid w:val="00AF5E49"/>
    <w:rsid w:val="00AF6618"/>
    <w:rsid w:val="00AF6D4B"/>
    <w:rsid w:val="00AF7C1B"/>
    <w:rsid w:val="00B006DB"/>
    <w:rsid w:val="00B013AD"/>
    <w:rsid w:val="00B014CB"/>
    <w:rsid w:val="00B014D5"/>
    <w:rsid w:val="00B03633"/>
    <w:rsid w:val="00B03DA7"/>
    <w:rsid w:val="00B03E88"/>
    <w:rsid w:val="00B03EBA"/>
    <w:rsid w:val="00B06D00"/>
    <w:rsid w:val="00B06D91"/>
    <w:rsid w:val="00B108EE"/>
    <w:rsid w:val="00B10C35"/>
    <w:rsid w:val="00B11B93"/>
    <w:rsid w:val="00B11BDC"/>
    <w:rsid w:val="00B124E3"/>
    <w:rsid w:val="00B12975"/>
    <w:rsid w:val="00B14969"/>
    <w:rsid w:val="00B201AB"/>
    <w:rsid w:val="00B201BA"/>
    <w:rsid w:val="00B20C0E"/>
    <w:rsid w:val="00B20CCA"/>
    <w:rsid w:val="00B212C2"/>
    <w:rsid w:val="00B22793"/>
    <w:rsid w:val="00B22F0F"/>
    <w:rsid w:val="00B240CC"/>
    <w:rsid w:val="00B24386"/>
    <w:rsid w:val="00B2450E"/>
    <w:rsid w:val="00B24883"/>
    <w:rsid w:val="00B25703"/>
    <w:rsid w:val="00B25C1D"/>
    <w:rsid w:val="00B25C84"/>
    <w:rsid w:val="00B2675E"/>
    <w:rsid w:val="00B27A83"/>
    <w:rsid w:val="00B31212"/>
    <w:rsid w:val="00B3182B"/>
    <w:rsid w:val="00B32B0B"/>
    <w:rsid w:val="00B33722"/>
    <w:rsid w:val="00B36683"/>
    <w:rsid w:val="00B3755A"/>
    <w:rsid w:val="00B37F89"/>
    <w:rsid w:val="00B40825"/>
    <w:rsid w:val="00B40ACE"/>
    <w:rsid w:val="00B423A8"/>
    <w:rsid w:val="00B4339E"/>
    <w:rsid w:val="00B44885"/>
    <w:rsid w:val="00B458FC"/>
    <w:rsid w:val="00B53DAF"/>
    <w:rsid w:val="00B541A1"/>
    <w:rsid w:val="00B5581C"/>
    <w:rsid w:val="00B56541"/>
    <w:rsid w:val="00B61748"/>
    <w:rsid w:val="00B62DA3"/>
    <w:rsid w:val="00B63517"/>
    <w:rsid w:val="00B63759"/>
    <w:rsid w:val="00B640D7"/>
    <w:rsid w:val="00B64969"/>
    <w:rsid w:val="00B64F5C"/>
    <w:rsid w:val="00B66650"/>
    <w:rsid w:val="00B6799A"/>
    <w:rsid w:val="00B7025C"/>
    <w:rsid w:val="00B70297"/>
    <w:rsid w:val="00B7097A"/>
    <w:rsid w:val="00B70EFC"/>
    <w:rsid w:val="00B71129"/>
    <w:rsid w:val="00B71D2A"/>
    <w:rsid w:val="00B72C6F"/>
    <w:rsid w:val="00B741D2"/>
    <w:rsid w:val="00B74B1E"/>
    <w:rsid w:val="00B74CB8"/>
    <w:rsid w:val="00B7592B"/>
    <w:rsid w:val="00B77567"/>
    <w:rsid w:val="00B80DF7"/>
    <w:rsid w:val="00B813FB"/>
    <w:rsid w:val="00B8158D"/>
    <w:rsid w:val="00B82A4B"/>
    <w:rsid w:val="00B83872"/>
    <w:rsid w:val="00B85382"/>
    <w:rsid w:val="00B85B98"/>
    <w:rsid w:val="00B90314"/>
    <w:rsid w:val="00B907CA"/>
    <w:rsid w:val="00B91F44"/>
    <w:rsid w:val="00B92549"/>
    <w:rsid w:val="00B925C1"/>
    <w:rsid w:val="00B932CB"/>
    <w:rsid w:val="00B93423"/>
    <w:rsid w:val="00B935A8"/>
    <w:rsid w:val="00B93BC2"/>
    <w:rsid w:val="00B93EE1"/>
    <w:rsid w:val="00B9510C"/>
    <w:rsid w:val="00B95153"/>
    <w:rsid w:val="00B951D1"/>
    <w:rsid w:val="00B95F02"/>
    <w:rsid w:val="00B96AB3"/>
    <w:rsid w:val="00B96F42"/>
    <w:rsid w:val="00B970D3"/>
    <w:rsid w:val="00B97C2F"/>
    <w:rsid w:val="00BA033D"/>
    <w:rsid w:val="00BA148F"/>
    <w:rsid w:val="00BA2410"/>
    <w:rsid w:val="00BA302B"/>
    <w:rsid w:val="00BA35E7"/>
    <w:rsid w:val="00BA39CD"/>
    <w:rsid w:val="00BA3A24"/>
    <w:rsid w:val="00BA3E36"/>
    <w:rsid w:val="00BA3FCC"/>
    <w:rsid w:val="00BA404E"/>
    <w:rsid w:val="00BA56E1"/>
    <w:rsid w:val="00BA58FE"/>
    <w:rsid w:val="00BA5B57"/>
    <w:rsid w:val="00BA5B6C"/>
    <w:rsid w:val="00BA6295"/>
    <w:rsid w:val="00BA63EC"/>
    <w:rsid w:val="00BA6486"/>
    <w:rsid w:val="00BA6579"/>
    <w:rsid w:val="00BA6806"/>
    <w:rsid w:val="00BA7D30"/>
    <w:rsid w:val="00BB0BF1"/>
    <w:rsid w:val="00BB17E5"/>
    <w:rsid w:val="00BB2AA6"/>
    <w:rsid w:val="00BB352F"/>
    <w:rsid w:val="00BB39DF"/>
    <w:rsid w:val="00BB3E0B"/>
    <w:rsid w:val="00BB48F2"/>
    <w:rsid w:val="00BB494A"/>
    <w:rsid w:val="00BB4F79"/>
    <w:rsid w:val="00BB5C65"/>
    <w:rsid w:val="00BB7B7C"/>
    <w:rsid w:val="00BB7D6C"/>
    <w:rsid w:val="00BC0401"/>
    <w:rsid w:val="00BC0ACF"/>
    <w:rsid w:val="00BC176A"/>
    <w:rsid w:val="00BC1DD1"/>
    <w:rsid w:val="00BC24A4"/>
    <w:rsid w:val="00BC372D"/>
    <w:rsid w:val="00BC4572"/>
    <w:rsid w:val="00BC5064"/>
    <w:rsid w:val="00BC5F00"/>
    <w:rsid w:val="00BC6002"/>
    <w:rsid w:val="00BC60CA"/>
    <w:rsid w:val="00BC656B"/>
    <w:rsid w:val="00BC6C2D"/>
    <w:rsid w:val="00BD15AB"/>
    <w:rsid w:val="00BD1DAC"/>
    <w:rsid w:val="00BD2B4A"/>
    <w:rsid w:val="00BD34E8"/>
    <w:rsid w:val="00BD41E2"/>
    <w:rsid w:val="00BD5EAA"/>
    <w:rsid w:val="00BD7DFF"/>
    <w:rsid w:val="00BE0290"/>
    <w:rsid w:val="00BE0C39"/>
    <w:rsid w:val="00BE2194"/>
    <w:rsid w:val="00BE342E"/>
    <w:rsid w:val="00BE3B4D"/>
    <w:rsid w:val="00BE4440"/>
    <w:rsid w:val="00BE4963"/>
    <w:rsid w:val="00BE5692"/>
    <w:rsid w:val="00BE5764"/>
    <w:rsid w:val="00BE5DB1"/>
    <w:rsid w:val="00BF031F"/>
    <w:rsid w:val="00BF0C68"/>
    <w:rsid w:val="00BF1694"/>
    <w:rsid w:val="00BF249F"/>
    <w:rsid w:val="00BF2514"/>
    <w:rsid w:val="00BF26B1"/>
    <w:rsid w:val="00BF2A78"/>
    <w:rsid w:val="00BF3EB5"/>
    <w:rsid w:val="00BF46AA"/>
    <w:rsid w:val="00BF5B22"/>
    <w:rsid w:val="00BF5EEE"/>
    <w:rsid w:val="00BF6C82"/>
    <w:rsid w:val="00BF7375"/>
    <w:rsid w:val="00BF74CE"/>
    <w:rsid w:val="00C01045"/>
    <w:rsid w:val="00C01302"/>
    <w:rsid w:val="00C01839"/>
    <w:rsid w:val="00C02229"/>
    <w:rsid w:val="00C02613"/>
    <w:rsid w:val="00C026CD"/>
    <w:rsid w:val="00C02F49"/>
    <w:rsid w:val="00C03234"/>
    <w:rsid w:val="00C05C89"/>
    <w:rsid w:val="00C05EE3"/>
    <w:rsid w:val="00C060E0"/>
    <w:rsid w:val="00C10573"/>
    <w:rsid w:val="00C10AB7"/>
    <w:rsid w:val="00C117BE"/>
    <w:rsid w:val="00C12710"/>
    <w:rsid w:val="00C1283F"/>
    <w:rsid w:val="00C131CF"/>
    <w:rsid w:val="00C141EA"/>
    <w:rsid w:val="00C15117"/>
    <w:rsid w:val="00C1511B"/>
    <w:rsid w:val="00C15173"/>
    <w:rsid w:val="00C15703"/>
    <w:rsid w:val="00C15850"/>
    <w:rsid w:val="00C15E05"/>
    <w:rsid w:val="00C15F9E"/>
    <w:rsid w:val="00C1603F"/>
    <w:rsid w:val="00C16094"/>
    <w:rsid w:val="00C16724"/>
    <w:rsid w:val="00C16FCD"/>
    <w:rsid w:val="00C20F4F"/>
    <w:rsid w:val="00C230F6"/>
    <w:rsid w:val="00C23329"/>
    <w:rsid w:val="00C23D92"/>
    <w:rsid w:val="00C24175"/>
    <w:rsid w:val="00C244CD"/>
    <w:rsid w:val="00C24D16"/>
    <w:rsid w:val="00C260ED"/>
    <w:rsid w:val="00C264B1"/>
    <w:rsid w:val="00C26DBD"/>
    <w:rsid w:val="00C27A0F"/>
    <w:rsid w:val="00C3023E"/>
    <w:rsid w:val="00C30805"/>
    <w:rsid w:val="00C313F2"/>
    <w:rsid w:val="00C330E0"/>
    <w:rsid w:val="00C33E02"/>
    <w:rsid w:val="00C34261"/>
    <w:rsid w:val="00C342C2"/>
    <w:rsid w:val="00C35342"/>
    <w:rsid w:val="00C36690"/>
    <w:rsid w:val="00C40037"/>
    <w:rsid w:val="00C40FEC"/>
    <w:rsid w:val="00C41039"/>
    <w:rsid w:val="00C41198"/>
    <w:rsid w:val="00C41B5D"/>
    <w:rsid w:val="00C41DBE"/>
    <w:rsid w:val="00C41E5F"/>
    <w:rsid w:val="00C4483C"/>
    <w:rsid w:val="00C44F7B"/>
    <w:rsid w:val="00C45BE3"/>
    <w:rsid w:val="00C468FC"/>
    <w:rsid w:val="00C4704C"/>
    <w:rsid w:val="00C47343"/>
    <w:rsid w:val="00C47691"/>
    <w:rsid w:val="00C50329"/>
    <w:rsid w:val="00C5061D"/>
    <w:rsid w:val="00C51148"/>
    <w:rsid w:val="00C512B8"/>
    <w:rsid w:val="00C52838"/>
    <w:rsid w:val="00C54A1E"/>
    <w:rsid w:val="00C555AA"/>
    <w:rsid w:val="00C56969"/>
    <w:rsid w:val="00C6240E"/>
    <w:rsid w:val="00C62B07"/>
    <w:rsid w:val="00C62E03"/>
    <w:rsid w:val="00C63E2B"/>
    <w:rsid w:val="00C65BD0"/>
    <w:rsid w:val="00C7086C"/>
    <w:rsid w:val="00C70CF4"/>
    <w:rsid w:val="00C71078"/>
    <w:rsid w:val="00C71141"/>
    <w:rsid w:val="00C71B8A"/>
    <w:rsid w:val="00C73237"/>
    <w:rsid w:val="00C7354E"/>
    <w:rsid w:val="00C74663"/>
    <w:rsid w:val="00C7544C"/>
    <w:rsid w:val="00C75FD6"/>
    <w:rsid w:val="00C76593"/>
    <w:rsid w:val="00C76649"/>
    <w:rsid w:val="00C76EB9"/>
    <w:rsid w:val="00C77D4E"/>
    <w:rsid w:val="00C80157"/>
    <w:rsid w:val="00C80586"/>
    <w:rsid w:val="00C808ED"/>
    <w:rsid w:val="00C80F0B"/>
    <w:rsid w:val="00C81270"/>
    <w:rsid w:val="00C812B0"/>
    <w:rsid w:val="00C81D43"/>
    <w:rsid w:val="00C82A88"/>
    <w:rsid w:val="00C82B89"/>
    <w:rsid w:val="00C85E2A"/>
    <w:rsid w:val="00C874FA"/>
    <w:rsid w:val="00C87C47"/>
    <w:rsid w:val="00C87DD6"/>
    <w:rsid w:val="00C902BA"/>
    <w:rsid w:val="00C90F41"/>
    <w:rsid w:val="00C91700"/>
    <w:rsid w:val="00C91F89"/>
    <w:rsid w:val="00C938E2"/>
    <w:rsid w:val="00C94BFE"/>
    <w:rsid w:val="00C9569B"/>
    <w:rsid w:val="00C95CBD"/>
    <w:rsid w:val="00C95CE0"/>
    <w:rsid w:val="00C95E1B"/>
    <w:rsid w:val="00C96082"/>
    <w:rsid w:val="00C9647C"/>
    <w:rsid w:val="00C9676E"/>
    <w:rsid w:val="00C96F45"/>
    <w:rsid w:val="00CA03A3"/>
    <w:rsid w:val="00CA0D78"/>
    <w:rsid w:val="00CA1653"/>
    <w:rsid w:val="00CA1A9D"/>
    <w:rsid w:val="00CA2C9C"/>
    <w:rsid w:val="00CA3830"/>
    <w:rsid w:val="00CA5587"/>
    <w:rsid w:val="00CA6680"/>
    <w:rsid w:val="00CA68E1"/>
    <w:rsid w:val="00CA6BCC"/>
    <w:rsid w:val="00CA6E23"/>
    <w:rsid w:val="00CA70D5"/>
    <w:rsid w:val="00CB0384"/>
    <w:rsid w:val="00CB0597"/>
    <w:rsid w:val="00CB203A"/>
    <w:rsid w:val="00CB33FB"/>
    <w:rsid w:val="00CB631E"/>
    <w:rsid w:val="00CC0A52"/>
    <w:rsid w:val="00CC0BDE"/>
    <w:rsid w:val="00CC0FD7"/>
    <w:rsid w:val="00CC1613"/>
    <w:rsid w:val="00CC1F74"/>
    <w:rsid w:val="00CC37A1"/>
    <w:rsid w:val="00CC44BC"/>
    <w:rsid w:val="00CC6FD1"/>
    <w:rsid w:val="00CC7DD2"/>
    <w:rsid w:val="00CD0C99"/>
    <w:rsid w:val="00CD1C66"/>
    <w:rsid w:val="00CD2123"/>
    <w:rsid w:val="00CD3070"/>
    <w:rsid w:val="00CD3957"/>
    <w:rsid w:val="00CD47B2"/>
    <w:rsid w:val="00CD484D"/>
    <w:rsid w:val="00CD53BB"/>
    <w:rsid w:val="00CD675F"/>
    <w:rsid w:val="00CD67B2"/>
    <w:rsid w:val="00CD766A"/>
    <w:rsid w:val="00CD784C"/>
    <w:rsid w:val="00CD78D4"/>
    <w:rsid w:val="00CD797E"/>
    <w:rsid w:val="00CD7A18"/>
    <w:rsid w:val="00CE033B"/>
    <w:rsid w:val="00CE0489"/>
    <w:rsid w:val="00CE1809"/>
    <w:rsid w:val="00CE2D4D"/>
    <w:rsid w:val="00CE2FD7"/>
    <w:rsid w:val="00CE45B3"/>
    <w:rsid w:val="00CE469F"/>
    <w:rsid w:val="00CE490C"/>
    <w:rsid w:val="00CE5243"/>
    <w:rsid w:val="00CE53F2"/>
    <w:rsid w:val="00CE606E"/>
    <w:rsid w:val="00CE71ED"/>
    <w:rsid w:val="00CE7369"/>
    <w:rsid w:val="00CE7551"/>
    <w:rsid w:val="00CE7633"/>
    <w:rsid w:val="00CF005D"/>
    <w:rsid w:val="00CF10CC"/>
    <w:rsid w:val="00CF138B"/>
    <w:rsid w:val="00CF1664"/>
    <w:rsid w:val="00CF16F9"/>
    <w:rsid w:val="00CF2A4F"/>
    <w:rsid w:val="00CF2E36"/>
    <w:rsid w:val="00CF2E7F"/>
    <w:rsid w:val="00CF2F9C"/>
    <w:rsid w:val="00CF360A"/>
    <w:rsid w:val="00CF3D89"/>
    <w:rsid w:val="00CF4104"/>
    <w:rsid w:val="00CF4D71"/>
    <w:rsid w:val="00CF7524"/>
    <w:rsid w:val="00D00E4A"/>
    <w:rsid w:val="00D01AF5"/>
    <w:rsid w:val="00D01CBB"/>
    <w:rsid w:val="00D01F85"/>
    <w:rsid w:val="00D03491"/>
    <w:rsid w:val="00D04059"/>
    <w:rsid w:val="00D04BD5"/>
    <w:rsid w:val="00D054BE"/>
    <w:rsid w:val="00D057D6"/>
    <w:rsid w:val="00D06497"/>
    <w:rsid w:val="00D06C66"/>
    <w:rsid w:val="00D06FB7"/>
    <w:rsid w:val="00D0740D"/>
    <w:rsid w:val="00D117D9"/>
    <w:rsid w:val="00D119EA"/>
    <w:rsid w:val="00D11A22"/>
    <w:rsid w:val="00D11EEC"/>
    <w:rsid w:val="00D11F6A"/>
    <w:rsid w:val="00D13ED4"/>
    <w:rsid w:val="00D15815"/>
    <w:rsid w:val="00D15D02"/>
    <w:rsid w:val="00D16649"/>
    <w:rsid w:val="00D20182"/>
    <w:rsid w:val="00D204C0"/>
    <w:rsid w:val="00D21494"/>
    <w:rsid w:val="00D221CE"/>
    <w:rsid w:val="00D22601"/>
    <w:rsid w:val="00D22983"/>
    <w:rsid w:val="00D23366"/>
    <w:rsid w:val="00D23988"/>
    <w:rsid w:val="00D24BD4"/>
    <w:rsid w:val="00D253BB"/>
    <w:rsid w:val="00D25539"/>
    <w:rsid w:val="00D2581D"/>
    <w:rsid w:val="00D259F0"/>
    <w:rsid w:val="00D260AF"/>
    <w:rsid w:val="00D3001C"/>
    <w:rsid w:val="00D3046E"/>
    <w:rsid w:val="00D313AF"/>
    <w:rsid w:val="00D34198"/>
    <w:rsid w:val="00D34784"/>
    <w:rsid w:val="00D34F32"/>
    <w:rsid w:val="00D35E8A"/>
    <w:rsid w:val="00D36978"/>
    <w:rsid w:val="00D3698A"/>
    <w:rsid w:val="00D376B8"/>
    <w:rsid w:val="00D37BA5"/>
    <w:rsid w:val="00D401B4"/>
    <w:rsid w:val="00D40430"/>
    <w:rsid w:val="00D405DF"/>
    <w:rsid w:val="00D42236"/>
    <w:rsid w:val="00D42367"/>
    <w:rsid w:val="00D43523"/>
    <w:rsid w:val="00D43DCF"/>
    <w:rsid w:val="00D43EA2"/>
    <w:rsid w:val="00D44448"/>
    <w:rsid w:val="00D44489"/>
    <w:rsid w:val="00D455E2"/>
    <w:rsid w:val="00D45C2A"/>
    <w:rsid w:val="00D45D94"/>
    <w:rsid w:val="00D464AD"/>
    <w:rsid w:val="00D470C5"/>
    <w:rsid w:val="00D475A4"/>
    <w:rsid w:val="00D47CC7"/>
    <w:rsid w:val="00D47F62"/>
    <w:rsid w:val="00D5015C"/>
    <w:rsid w:val="00D503F6"/>
    <w:rsid w:val="00D5077B"/>
    <w:rsid w:val="00D513B1"/>
    <w:rsid w:val="00D52A6C"/>
    <w:rsid w:val="00D5340B"/>
    <w:rsid w:val="00D54AB4"/>
    <w:rsid w:val="00D54FD0"/>
    <w:rsid w:val="00D5550B"/>
    <w:rsid w:val="00D55FD7"/>
    <w:rsid w:val="00D560CF"/>
    <w:rsid w:val="00D57BA6"/>
    <w:rsid w:val="00D602EF"/>
    <w:rsid w:val="00D60D38"/>
    <w:rsid w:val="00D61042"/>
    <w:rsid w:val="00D610A9"/>
    <w:rsid w:val="00D6115C"/>
    <w:rsid w:val="00D6291C"/>
    <w:rsid w:val="00D629ED"/>
    <w:rsid w:val="00D636F0"/>
    <w:rsid w:val="00D63F3D"/>
    <w:rsid w:val="00D63F50"/>
    <w:rsid w:val="00D6423A"/>
    <w:rsid w:val="00D65331"/>
    <w:rsid w:val="00D672BA"/>
    <w:rsid w:val="00D701E6"/>
    <w:rsid w:val="00D702A8"/>
    <w:rsid w:val="00D71832"/>
    <w:rsid w:val="00D732F1"/>
    <w:rsid w:val="00D73805"/>
    <w:rsid w:val="00D74A28"/>
    <w:rsid w:val="00D75574"/>
    <w:rsid w:val="00D757B4"/>
    <w:rsid w:val="00D760F9"/>
    <w:rsid w:val="00D7669D"/>
    <w:rsid w:val="00D77150"/>
    <w:rsid w:val="00D77834"/>
    <w:rsid w:val="00D802EF"/>
    <w:rsid w:val="00D8087D"/>
    <w:rsid w:val="00D808ED"/>
    <w:rsid w:val="00D811E6"/>
    <w:rsid w:val="00D81662"/>
    <w:rsid w:val="00D81C36"/>
    <w:rsid w:val="00D82A17"/>
    <w:rsid w:val="00D84818"/>
    <w:rsid w:val="00D85347"/>
    <w:rsid w:val="00D854BE"/>
    <w:rsid w:val="00D87198"/>
    <w:rsid w:val="00D9036C"/>
    <w:rsid w:val="00D90A41"/>
    <w:rsid w:val="00D9108F"/>
    <w:rsid w:val="00D915FA"/>
    <w:rsid w:val="00D9172F"/>
    <w:rsid w:val="00D92796"/>
    <w:rsid w:val="00D92801"/>
    <w:rsid w:val="00D929DE"/>
    <w:rsid w:val="00D92E8C"/>
    <w:rsid w:val="00D931B1"/>
    <w:rsid w:val="00D93741"/>
    <w:rsid w:val="00D93E11"/>
    <w:rsid w:val="00D96194"/>
    <w:rsid w:val="00D96E3E"/>
    <w:rsid w:val="00D972D4"/>
    <w:rsid w:val="00DA03E9"/>
    <w:rsid w:val="00DA089C"/>
    <w:rsid w:val="00DA0980"/>
    <w:rsid w:val="00DA0BFC"/>
    <w:rsid w:val="00DA1C6A"/>
    <w:rsid w:val="00DA1FFA"/>
    <w:rsid w:val="00DA23F8"/>
    <w:rsid w:val="00DA2F88"/>
    <w:rsid w:val="00DA3918"/>
    <w:rsid w:val="00DA402B"/>
    <w:rsid w:val="00DA4A23"/>
    <w:rsid w:val="00DA5896"/>
    <w:rsid w:val="00DA5E1D"/>
    <w:rsid w:val="00DA7720"/>
    <w:rsid w:val="00DA7A0C"/>
    <w:rsid w:val="00DB033E"/>
    <w:rsid w:val="00DB0E55"/>
    <w:rsid w:val="00DB142D"/>
    <w:rsid w:val="00DB40D1"/>
    <w:rsid w:val="00DB478C"/>
    <w:rsid w:val="00DB5051"/>
    <w:rsid w:val="00DB54DC"/>
    <w:rsid w:val="00DB54ED"/>
    <w:rsid w:val="00DB57E8"/>
    <w:rsid w:val="00DB701F"/>
    <w:rsid w:val="00DB74CF"/>
    <w:rsid w:val="00DB7A8A"/>
    <w:rsid w:val="00DC1A56"/>
    <w:rsid w:val="00DC1EF7"/>
    <w:rsid w:val="00DC26F0"/>
    <w:rsid w:val="00DC2C89"/>
    <w:rsid w:val="00DC2FBE"/>
    <w:rsid w:val="00DC343F"/>
    <w:rsid w:val="00DC34D0"/>
    <w:rsid w:val="00DC37E5"/>
    <w:rsid w:val="00DC3A8E"/>
    <w:rsid w:val="00DC4A64"/>
    <w:rsid w:val="00DC6DF9"/>
    <w:rsid w:val="00DC7FC5"/>
    <w:rsid w:val="00DD08A8"/>
    <w:rsid w:val="00DD12C9"/>
    <w:rsid w:val="00DD14DC"/>
    <w:rsid w:val="00DD153B"/>
    <w:rsid w:val="00DD1734"/>
    <w:rsid w:val="00DD3288"/>
    <w:rsid w:val="00DD3507"/>
    <w:rsid w:val="00DD3F82"/>
    <w:rsid w:val="00DD440D"/>
    <w:rsid w:val="00DD484E"/>
    <w:rsid w:val="00DD4EC0"/>
    <w:rsid w:val="00DD5399"/>
    <w:rsid w:val="00DD70AA"/>
    <w:rsid w:val="00DD7890"/>
    <w:rsid w:val="00DE0BEE"/>
    <w:rsid w:val="00DE181D"/>
    <w:rsid w:val="00DE1B17"/>
    <w:rsid w:val="00DE1EC8"/>
    <w:rsid w:val="00DE2484"/>
    <w:rsid w:val="00DE335B"/>
    <w:rsid w:val="00DE4639"/>
    <w:rsid w:val="00DE4928"/>
    <w:rsid w:val="00DE5839"/>
    <w:rsid w:val="00DE5F79"/>
    <w:rsid w:val="00DE62F1"/>
    <w:rsid w:val="00DE6D9F"/>
    <w:rsid w:val="00DE6F05"/>
    <w:rsid w:val="00DE78F4"/>
    <w:rsid w:val="00DE7B59"/>
    <w:rsid w:val="00DE7B67"/>
    <w:rsid w:val="00DF2127"/>
    <w:rsid w:val="00DF2387"/>
    <w:rsid w:val="00DF27A0"/>
    <w:rsid w:val="00DF33DB"/>
    <w:rsid w:val="00DF3461"/>
    <w:rsid w:val="00DF427C"/>
    <w:rsid w:val="00DF523B"/>
    <w:rsid w:val="00DF545D"/>
    <w:rsid w:val="00DF55C4"/>
    <w:rsid w:val="00DF6439"/>
    <w:rsid w:val="00DF65DC"/>
    <w:rsid w:val="00DF672E"/>
    <w:rsid w:val="00DF6F89"/>
    <w:rsid w:val="00DF720C"/>
    <w:rsid w:val="00DF75BF"/>
    <w:rsid w:val="00DF77C5"/>
    <w:rsid w:val="00E00355"/>
    <w:rsid w:val="00E00B2B"/>
    <w:rsid w:val="00E01EF7"/>
    <w:rsid w:val="00E02E67"/>
    <w:rsid w:val="00E02FD6"/>
    <w:rsid w:val="00E046F9"/>
    <w:rsid w:val="00E04EA3"/>
    <w:rsid w:val="00E065DE"/>
    <w:rsid w:val="00E076B4"/>
    <w:rsid w:val="00E07DBF"/>
    <w:rsid w:val="00E10555"/>
    <w:rsid w:val="00E1223B"/>
    <w:rsid w:val="00E1314E"/>
    <w:rsid w:val="00E13413"/>
    <w:rsid w:val="00E13629"/>
    <w:rsid w:val="00E138DF"/>
    <w:rsid w:val="00E13D26"/>
    <w:rsid w:val="00E14990"/>
    <w:rsid w:val="00E15531"/>
    <w:rsid w:val="00E163F7"/>
    <w:rsid w:val="00E1731F"/>
    <w:rsid w:val="00E17758"/>
    <w:rsid w:val="00E17F33"/>
    <w:rsid w:val="00E20EE9"/>
    <w:rsid w:val="00E21684"/>
    <w:rsid w:val="00E21E95"/>
    <w:rsid w:val="00E2297B"/>
    <w:rsid w:val="00E23279"/>
    <w:rsid w:val="00E2485C"/>
    <w:rsid w:val="00E2498B"/>
    <w:rsid w:val="00E24BD0"/>
    <w:rsid w:val="00E25BC6"/>
    <w:rsid w:val="00E261ED"/>
    <w:rsid w:val="00E26626"/>
    <w:rsid w:val="00E26AA9"/>
    <w:rsid w:val="00E30075"/>
    <w:rsid w:val="00E303DF"/>
    <w:rsid w:val="00E317C7"/>
    <w:rsid w:val="00E3195E"/>
    <w:rsid w:val="00E31CE4"/>
    <w:rsid w:val="00E339E2"/>
    <w:rsid w:val="00E33A00"/>
    <w:rsid w:val="00E344FB"/>
    <w:rsid w:val="00E349AA"/>
    <w:rsid w:val="00E362BF"/>
    <w:rsid w:val="00E36C60"/>
    <w:rsid w:val="00E36D4B"/>
    <w:rsid w:val="00E378AB"/>
    <w:rsid w:val="00E37D25"/>
    <w:rsid w:val="00E402A1"/>
    <w:rsid w:val="00E40E9A"/>
    <w:rsid w:val="00E4189E"/>
    <w:rsid w:val="00E41BD8"/>
    <w:rsid w:val="00E423C8"/>
    <w:rsid w:val="00E42FC5"/>
    <w:rsid w:val="00E43383"/>
    <w:rsid w:val="00E44A9D"/>
    <w:rsid w:val="00E450D5"/>
    <w:rsid w:val="00E472D7"/>
    <w:rsid w:val="00E474EF"/>
    <w:rsid w:val="00E52ACB"/>
    <w:rsid w:val="00E53F46"/>
    <w:rsid w:val="00E54711"/>
    <w:rsid w:val="00E55254"/>
    <w:rsid w:val="00E55468"/>
    <w:rsid w:val="00E57D07"/>
    <w:rsid w:val="00E602E4"/>
    <w:rsid w:val="00E6054B"/>
    <w:rsid w:val="00E60EA5"/>
    <w:rsid w:val="00E612D3"/>
    <w:rsid w:val="00E624E0"/>
    <w:rsid w:val="00E63A7F"/>
    <w:rsid w:val="00E63ABA"/>
    <w:rsid w:val="00E63DED"/>
    <w:rsid w:val="00E644D5"/>
    <w:rsid w:val="00E647F2"/>
    <w:rsid w:val="00E65F13"/>
    <w:rsid w:val="00E66D88"/>
    <w:rsid w:val="00E673FB"/>
    <w:rsid w:val="00E6799A"/>
    <w:rsid w:val="00E70834"/>
    <w:rsid w:val="00E70D9F"/>
    <w:rsid w:val="00E70F17"/>
    <w:rsid w:val="00E72470"/>
    <w:rsid w:val="00E728AA"/>
    <w:rsid w:val="00E729C5"/>
    <w:rsid w:val="00E743DB"/>
    <w:rsid w:val="00E749E7"/>
    <w:rsid w:val="00E74C2B"/>
    <w:rsid w:val="00E7642B"/>
    <w:rsid w:val="00E76868"/>
    <w:rsid w:val="00E76DF0"/>
    <w:rsid w:val="00E77957"/>
    <w:rsid w:val="00E779B2"/>
    <w:rsid w:val="00E77EF2"/>
    <w:rsid w:val="00E80E7B"/>
    <w:rsid w:val="00E822E0"/>
    <w:rsid w:val="00E82AD3"/>
    <w:rsid w:val="00E82B81"/>
    <w:rsid w:val="00E83D86"/>
    <w:rsid w:val="00E83E3A"/>
    <w:rsid w:val="00E859BB"/>
    <w:rsid w:val="00E86048"/>
    <w:rsid w:val="00E87321"/>
    <w:rsid w:val="00E90460"/>
    <w:rsid w:val="00E907EA"/>
    <w:rsid w:val="00E913A1"/>
    <w:rsid w:val="00E91883"/>
    <w:rsid w:val="00E927DD"/>
    <w:rsid w:val="00E9384D"/>
    <w:rsid w:val="00E947F3"/>
    <w:rsid w:val="00E94A57"/>
    <w:rsid w:val="00E94F40"/>
    <w:rsid w:val="00E96692"/>
    <w:rsid w:val="00E96E4B"/>
    <w:rsid w:val="00E9751A"/>
    <w:rsid w:val="00EA08C4"/>
    <w:rsid w:val="00EA0F07"/>
    <w:rsid w:val="00EA1349"/>
    <w:rsid w:val="00EA284C"/>
    <w:rsid w:val="00EA3456"/>
    <w:rsid w:val="00EA3688"/>
    <w:rsid w:val="00EA3D4D"/>
    <w:rsid w:val="00EA47A9"/>
    <w:rsid w:val="00EA5032"/>
    <w:rsid w:val="00EA640F"/>
    <w:rsid w:val="00EA6E1A"/>
    <w:rsid w:val="00EA6EF3"/>
    <w:rsid w:val="00EB0FA3"/>
    <w:rsid w:val="00EB1A16"/>
    <w:rsid w:val="00EB1DAC"/>
    <w:rsid w:val="00EB2D14"/>
    <w:rsid w:val="00EB32C0"/>
    <w:rsid w:val="00EB3460"/>
    <w:rsid w:val="00EB3548"/>
    <w:rsid w:val="00EB4206"/>
    <w:rsid w:val="00EB46AB"/>
    <w:rsid w:val="00EB4A61"/>
    <w:rsid w:val="00EB4AB4"/>
    <w:rsid w:val="00EC00BD"/>
    <w:rsid w:val="00EC0C7F"/>
    <w:rsid w:val="00EC2869"/>
    <w:rsid w:val="00EC2F2C"/>
    <w:rsid w:val="00EC321D"/>
    <w:rsid w:val="00EC43B9"/>
    <w:rsid w:val="00EC643A"/>
    <w:rsid w:val="00EC7E97"/>
    <w:rsid w:val="00ED21B7"/>
    <w:rsid w:val="00ED3793"/>
    <w:rsid w:val="00ED3CCE"/>
    <w:rsid w:val="00ED4ADB"/>
    <w:rsid w:val="00ED691B"/>
    <w:rsid w:val="00ED75F0"/>
    <w:rsid w:val="00ED7A51"/>
    <w:rsid w:val="00ED7CD2"/>
    <w:rsid w:val="00EE028B"/>
    <w:rsid w:val="00EE0824"/>
    <w:rsid w:val="00EE0970"/>
    <w:rsid w:val="00EE406A"/>
    <w:rsid w:val="00EE426A"/>
    <w:rsid w:val="00EE4615"/>
    <w:rsid w:val="00EE54C2"/>
    <w:rsid w:val="00EE5CBE"/>
    <w:rsid w:val="00EE67FA"/>
    <w:rsid w:val="00EE6B80"/>
    <w:rsid w:val="00EE6C9F"/>
    <w:rsid w:val="00EE6CA0"/>
    <w:rsid w:val="00EE6D1C"/>
    <w:rsid w:val="00EE70C8"/>
    <w:rsid w:val="00EE7411"/>
    <w:rsid w:val="00EE7C9E"/>
    <w:rsid w:val="00EE7D90"/>
    <w:rsid w:val="00EE7F2A"/>
    <w:rsid w:val="00EF0732"/>
    <w:rsid w:val="00EF0F39"/>
    <w:rsid w:val="00EF1242"/>
    <w:rsid w:val="00EF19E5"/>
    <w:rsid w:val="00EF3747"/>
    <w:rsid w:val="00EF4278"/>
    <w:rsid w:val="00EF4706"/>
    <w:rsid w:val="00EF5FE1"/>
    <w:rsid w:val="00EF6887"/>
    <w:rsid w:val="00EF70A4"/>
    <w:rsid w:val="00F000BB"/>
    <w:rsid w:val="00F001E2"/>
    <w:rsid w:val="00F00469"/>
    <w:rsid w:val="00F00D18"/>
    <w:rsid w:val="00F024FB"/>
    <w:rsid w:val="00F037E9"/>
    <w:rsid w:val="00F04074"/>
    <w:rsid w:val="00F045E9"/>
    <w:rsid w:val="00F054B6"/>
    <w:rsid w:val="00F0564D"/>
    <w:rsid w:val="00F06709"/>
    <w:rsid w:val="00F06E39"/>
    <w:rsid w:val="00F070B2"/>
    <w:rsid w:val="00F07A82"/>
    <w:rsid w:val="00F106C2"/>
    <w:rsid w:val="00F12BF6"/>
    <w:rsid w:val="00F14621"/>
    <w:rsid w:val="00F151E1"/>
    <w:rsid w:val="00F155B1"/>
    <w:rsid w:val="00F163FC"/>
    <w:rsid w:val="00F16A12"/>
    <w:rsid w:val="00F175EA"/>
    <w:rsid w:val="00F20A26"/>
    <w:rsid w:val="00F23563"/>
    <w:rsid w:val="00F25FEB"/>
    <w:rsid w:val="00F26AF6"/>
    <w:rsid w:val="00F26BCE"/>
    <w:rsid w:val="00F31646"/>
    <w:rsid w:val="00F32076"/>
    <w:rsid w:val="00F325E8"/>
    <w:rsid w:val="00F32775"/>
    <w:rsid w:val="00F34423"/>
    <w:rsid w:val="00F35052"/>
    <w:rsid w:val="00F409FD"/>
    <w:rsid w:val="00F428CD"/>
    <w:rsid w:val="00F43AF7"/>
    <w:rsid w:val="00F43FA5"/>
    <w:rsid w:val="00F462DA"/>
    <w:rsid w:val="00F478C2"/>
    <w:rsid w:val="00F47CB3"/>
    <w:rsid w:val="00F50753"/>
    <w:rsid w:val="00F50783"/>
    <w:rsid w:val="00F509BC"/>
    <w:rsid w:val="00F53775"/>
    <w:rsid w:val="00F55254"/>
    <w:rsid w:val="00F5530B"/>
    <w:rsid w:val="00F55971"/>
    <w:rsid w:val="00F56D51"/>
    <w:rsid w:val="00F5775F"/>
    <w:rsid w:val="00F57BAC"/>
    <w:rsid w:val="00F611B8"/>
    <w:rsid w:val="00F61613"/>
    <w:rsid w:val="00F632BB"/>
    <w:rsid w:val="00F63B8E"/>
    <w:rsid w:val="00F63D98"/>
    <w:rsid w:val="00F651F1"/>
    <w:rsid w:val="00F66F95"/>
    <w:rsid w:val="00F6777E"/>
    <w:rsid w:val="00F67AAF"/>
    <w:rsid w:val="00F710A4"/>
    <w:rsid w:val="00F71191"/>
    <w:rsid w:val="00F719C8"/>
    <w:rsid w:val="00F7277B"/>
    <w:rsid w:val="00F72C94"/>
    <w:rsid w:val="00F7620F"/>
    <w:rsid w:val="00F77DD4"/>
    <w:rsid w:val="00F81252"/>
    <w:rsid w:val="00F81633"/>
    <w:rsid w:val="00F82DF5"/>
    <w:rsid w:val="00F83B9B"/>
    <w:rsid w:val="00F83E79"/>
    <w:rsid w:val="00F83EFB"/>
    <w:rsid w:val="00F84B40"/>
    <w:rsid w:val="00F84F4E"/>
    <w:rsid w:val="00F8500D"/>
    <w:rsid w:val="00F854FA"/>
    <w:rsid w:val="00F86CB8"/>
    <w:rsid w:val="00F87B21"/>
    <w:rsid w:val="00F9021E"/>
    <w:rsid w:val="00F9037B"/>
    <w:rsid w:val="00F91F84"/>
    <w:rsid w:val="00F920A8"/>
    <w:rsid w:val="00F92D54"/>
    <w:rsid w:val="00F930E4"/>
    <w:rsid w:val="00F936E4"/>
    <w:rsid w:val="00F9466B"/>
    <w:rsid w:val="00F949B3"/>
    <w:rsid w:val="00F949CB"/>
    <w:rsid w:val="00F95235"/>
    <w:rsid w:val="00F95994"/>
    <w:rsid w:val="00F96840"/>
    <w:rsid w:val="00F96B2A"/>
    <w:rsid w:val="00F97252"/>
    <w:rsid w:val="00F97274"/>
    <w:rsid w:val="00F97B42"/>
    <w:rsid w:val="00FA19CB"/>
    <w:rsid w:val="00FA3B48"/>
    <w:rsid w:val="00FA47AF"/>
    <w:rsid w:val="00FA56C6"/>
    <w:rsid w:val="00FA5D0A"/>
    <w:rsid w:val="00FA6D34"/>
    <w:rsid w:val="00FB07BA"/>
    <w:rsid w:val="00FB099D"/>
    <w:rsid w:val="00FB2509"/>
    <w:rsid w:val="00FB26F1"/>
    <w:rsid w:val="00FB2F0F"/>
    <w:rsid w:val="00FB2FF4"/>
    <w:rsid w:val="00FB3543"/>
    <w:rsid w:val="00FB44D7"/>
    <w:rsid w:val="00FB47DC"/>
    <w:rsid w:val="00FB61F8"/>
    <w:rsid w:val="00FB70A9"/>
    <w:rsid w:val="00FB789B"/>
    <w:rsid w:val="00FC1268"/>
    <w:rsid w:val="00FC13D7"/>
    <w:rsid w:val="00FC14C8"/>
    <w:rsid w:val="00FC3046"/>
    <w:rsid w:val="00FC5237"/>
    <w:rsid w:val="00FC5DA5"/>
    <w:rsid w:val="00FC64AC"/>
    <w:rsid w:val="00FC67D6"/>
    <w:rsid w:val="00FC687A"/>
    <w:rsid w:val="00FC6BA1"/>
    <w:rsid w:val="00FD01D3"/>
    <w:rsid w:val="00FD0C42"/>
    <w:rsid w:val="00FD1696"/>
    <w:rsid w:val="00FD1EC0"/>
    <w:rsid w:val="00FD2687"/>
    <w:rsid w:val="00FD390D"/>
    <w:rsid w:val="00FD3F1A"/>
    <w:rsid w:val="00FD4886"/>
    <w:rsid w:val="00FD4D04"/>
    <w:rsid w:val="00FD553C"/>
    <w:rsid w:val="00FD5D4E"/>
    <w:rsid w:val="00FD6B26"/>
    <w:rsid w:val="00FD779B"/>
    <w:rsid w:val="00FD7DBA"/>
    <w:rsid w:val="00FE0C97"/>
    <w:rsid w:val="00FE12F5"/>
    <w:rsid w:val="00FE2C92"/>
    <w:rsid w:val="00FE3770"/>
    <w:rsid w:val="00FE48CF"/>
    <w:rsid w:val="00FE51E2"/>
    <w:rsid w:val="00FE5624"/>
    <w:rsid w:val="00FE5E49"/>
    <w:rsid w:val="00FE6ECE"/>
    <w:rsid w:val="00FE798D"/>
    <w:rsid w:val="00FF1758"/>
    <w:rsid w:val="00FF1A5C"/>
    <w:rsid w:val="00FF247F"/>
    <w:rsid w:val="00FF24C8"/>
    <w:rsid w:val="00FF36A3"/>
    <w:rsid w:val="00FF3FFD"/>
    <w:rsid w:val="00FF59F0"/>
    <w:rsid w:val="00FF69C6"/>
    <w:rsid w:val="00FF7D4A"/>
    <w:rsid w:val="019D5A4C"/>
    <w:rsid w:val="02231CFF"/>
    <w:rsid w:val="02AA7311"/>
    <w:rsid w:val="02BE3E89"/>
    <w:rsid w:val="03120D1C"/>
    <w:rsid w:val="034F4464"/>
    <w:rsid w:val="0353A319"/>
    <w:rsid w:val="041CF840"/>
    <w:rsid w:val="045BEF4F"/>
    <w:rsid w:val="049F52A7"/>
    <w:rsid w:val="05A7943A"/>
    <w:rsid w:val="06C9719C"/>
    <w:rsid w:val="070CC591"/>
    <w:rsid w:val="072BA46A"/>
    <w:rsid w:val="0750F702"/>
    <w:rsid w:val="0794053A"/>
    <w:rsid w:val="084BB9F7"/>
    <w:rsid w:val="08BBD86A"/>
    <w:rsid w:val="08DA0F0E"/>
    <w:rsid w:val="09097C09"/>
    <w:rsid w:val="09108D22"/>
    <w:rsid w:val="09491D1C"/>
    <w:rsid w:val="0A66C502"/>
    <w:rsid w:val="0B897146"/>
    <w:rsid w:val="0BB0D6E8"/>
    <w:rsid w:val="0C1D7EE7"/>
    <w:rsid w:val="0CAEE64A"/>
    <w:rsid w:val="0E082D84"/>
    <w:rsid w:val="0E15B62E"/>
    <w:rsid w:val="1004B865"/>
    <w:rsid w:val="1015865B"/>
    <w:rsid w:val="1036138F"/>
    <w:rsid w:val="10DFF4D5"/>
    <w:rsid w:val="11146541"/>
    <w:rsid w:val="11C64F43"/>
    <w:rsid w:val="11D573CE"/>
    <w:rsid w:val="11D991E7"/>
    <w:rsid w:val="12A3C028"/>
    <w:rsid w:val="12B8EC76"/>
    <w:rsid w:val="12E88541"/>
    <w:rsid w:val="12F52457"/>
    <w:rsid w:val="13759988"/>
    <w:rsid w:val="158B33C7"/>
    <w:rsid w:val="1648DBB1"/>
    <w:rsid w:val="165F18FB"/>
    <w:rsid w:val="16708D18"/>
    <w:rsid w:val="16826653"/>
    <w:rsid w:val="16B35C62"/>
    <w:rsid w:val="16BFDBA4"/>
    <w:rsid w:val="16D52B8E"/>
    <w:rsid w:val="16F39D5C"/>
    <w:rsid w:val="16FAF4A7"/>
    <w:rsid w:val="17685EEC"/>
    <w:rsid w:val="17840B6C"/>
    <w:rsid w:val="17874E4A"/>
    <w:rsid w:val="1838FE8E"/>
    <w:rsid w:val="187002CD"/>
    <w:rsid w:val="1873A804"/>
    <w:rsid w:val="1A0D7238"/>
    <w:rsid w:val="1A520C48"/>
    <w:rsid w:val="1B072991"/>
    <w:rsid w:val="1B1244C3"/>
    <w:rsid w:val="1B2CF6B9"/>
    <w:rsid w:val="1B43628D"/>
    <w:rsid w:val="1CBE5D0A"/>
    <w:rsid w:val="1D0CB918"/>
    <w:rsid w:val="1D1BA915"/>
    <w:rsid w:val="1D7455EC"/>
    <w:rsid w:val="1E48934B"/>
    <w:rsid w:val="1E51122D"/>
    <w:rsid w:val="1F3D6678"/>
    <w:rsid w:val="1F618FE1"/>
    <w:rsid w:val="1F658E44"/>
    <w:rsid w:val="1F991940"/>
    <w:rsid w:val="1FC59CEE"/>
    <w:rsid w:val="2076D3E6"/>
    <w:rsid w:val="21150833"/>
    <w:rsid w:val="2119A9D7"/>
    <w:rsid w:val="215EAF6F"/>
    <w:rsid w:val="21A3AE4A"/>
    <w:rsid w:val="22794890"/>
    <w:rsid w:val="237535A9"/>
    <w:rsid w:val="237D145C"/>
    <w:rsid w:val="23C1A443"/>
    <w:rsid w:val="23CE9F78"/>
    <w:rsid w:val="23D1F51D"/>
    <w:rsid w:val="23D7E7C2"/>
    <w:rsid w:val="2403D071"/>
    <w:rsid w:val="243E8399"/>
    <w:rsid w:val="248A7CA7"/>
    <w:rsid w:val="24CE675A"/>
    <w:rsid w:val="24E2D1B4"/>
    <w:rsid w:val="257735DC"/>
    <w:rsid w:val="25EBC9B2"/>
    <w:rsid w:val="26023098"/>
    <w:rsid w:val="26136B6F"/>
    <w:rsid w:val="265A0B83"/>
    <w:rsid w:val="2669E30D"/>
    <w:rsid w:val="26D7EA43"/>
    <w:rsid w:val="26EA99E4"/>
    <w:rsid w:val="27106476"/>
    <w:rsid w:val="2718FD5E"/>
    <w:rsid w:val="2749E479"/>
    <w:rsid w:val="27BBBDAC"/>
    <w:rsid w:val="280958E6"/>
    <w:rsid w:val="2872FC25"/>
    <w:rsid w:val="289F3893"/>
    <w:rsid w:val="28C020DA"/>
    <w:rsid w:val="29090DA8"/>
    <w:rsid w:val="29336E46"/>
    <w:rsid w:val="294B367D"/>
    <w:rsid w:val="29F248C7"/>
    <w:rsid w:val="2A1C1F1B"/>
    <w:rsid w:val="2A1CCD81"/>
    <w:rsid w:val="2A7D6F32"/>
    <w:rsid w:val="2ACD825F"/>
    <w:rsid w:val="2AD9685E"/>
    <w:rsid w:val="2AE1DCAD"/>
    <w:rsid w:val="2CB1CDEF"/>
    <w:rsid w:val="2CB4C031"/>
    <w:rsid w:val="2D43E2BE"/>
    <w:rsid w:val="2E0D427D"/>
    <w:rsid w:val="2E789A6A"/>
    <w:rsid w:val="2ED3855A"/>
    <w:rsid w:val="2F1A5FA3"/>
    <w:rsid w:val="305D441C"/>
    <w:rsid w:val="3105CBBC"/>
    <w:rsid w:val="31926C7F"/>
    <w:rsid w:val="31B03B2C"/>
    <w:rsid w:val="31E26450"/>
    <w:rsid w:val="32D89444"/>
    <w:rsid w:val="32DEBE70"/>
    <w:rsid w:val="33F364D1"/>
    <w:rsid w:val="34D6FDB8"/>
    <w:rsid w:val="35A5AAB5"/>
    <w:rsid w:val="35BFCBC5"/>
    <w:rsid w:val="3685B54C"/>
    <w:rsid w:val="36C268AF"/>
    <w:rsid w:val="3729E648"/>
    <w:rsid w:val="3759583B"/>
    <w:rsid w:val="38276A36"/>
    <w:rsid w:val="38E7612F"/>
    <w:rsid w:val="39B26BA3"/>
    <w:rsid w:val="39D5C3EB"/>
    <w:rsid w:val="3A766C7D"/>
    <w:rsid w:val="3AC4018E"/>
    <w:rsid w:val="3B113A46"/>
    <w:rsid w:val="3B6148D9"/>
    <w:rsid w:val="3B713307"/>
    <w:rsid w:val="3BA20EBF"/>
    <w:rsid w:val="3C1A40C9"/>
    <w:rsid w:val="3C2BA1A9"/>
    <w:rsid w:val="3C69FB2C"/>
    <w:rsid w:val="3C966C94"/>
    <w:rsid w:val="3DA05911"/>
    <w:rsid w:val="3DAF9BAA"/>
    <w:rsid w:val="3E0191EE"/>
    <w:rsid w:val="3E354DDA"/>
    <w:rsid w:val="3E60FF9E"/>
    <w:rsid w:val="3E6F7F78"/>
    <w:rsid w:val="3E8230D3"/>
    <w:rsid w:val="3ED5FE97"/>
    <w:rsid w:val="3F618D7B"/>
    <w:rsid w:val="3F67DE85"/>
    <w:rsid w:val="3FFD16ED"/>
    <w:rsid w:val="4007953C"/>
    <w:rsid w:val="401E5521"/>
    <w:rsid w:val="40E85B51"/>
    <w:rsid w:val="4138728E"/>
    <w:rsid w:val="4141DEAC"/>
    <w:rsid w:val="41ED788E"/>
    <w:rsid w:val="42ABEF3C"/>
    <w:rsid w:val="443A450D"/>
    <w:rsid w:val="44D0AB8D"/>
    <w:rsid w:val="46680E05"/>
    <w:rsid w:val="46889542"/>
    <w:rsid w:val="469E5DF2"/>
    <w:rsid w:val="46DFF6DC"/>
    <w:rsid w:val="46F121E8"/>
    <w:rsid w:val="471A4D99"/>
    <w:rsid w:val="471B6B4B"/>
    <w:rsid w:val="47A6848E"/>
    <w:rsid w:val="47AA8E6C"/>
    <w:rsid w:val="4909028F"/>
    <w:rsid w:val="49F552C5"/>
    <w:rsid w:val="49F5D099"/>
    <w:rsid w:val="4A360E0B"/>
    <w:rsid w:val="4A6B5DC9"/>
    <w:rsid w:val="4AAA5422"/>
    <w:rsid w:val="4AFC02A8"/>
    <w:rsid w:val="4B45E324"/>
    <w:rsid w:val="4BDAADB9"/>
    <w:rsid w:val="4C114BC3"/>
    <w:rsid w:val="4CCB3551"/>
    <w:rsid w:val="4D07CAED"/>
    <w:rsid w:val="4D176051"/>
    <w:rsid w:val="4D63A482"/>
    <w:rsid w:val="4D6F4ECE"/>
    <w:rsid w:val="4D7F66C4"/>
    <w:rsid w:val="4DBE987D"/>
    <w:rsid w:val="4DDD63FE"/>
    <w:rsid w:val="4E409C8F"/>
    <w:rsid w:val="4E8DD73A"/>
    <w:rsid w:val="4EC3A083"/>
    <w:rsid w:val="4FB3E0E3"/>
    <w:rsid w:val="5046B94F"/>
    <w:rsid w:val="5097D009"/>
    <w:rsid w:val="55163717"/>
    <w:rsid w:val="563E77E6"/>
    <w:rsid w:val="56D33E72"/>
    <w:rsid w:val="57014D46"/>
    <w:rsid w:val="5724047C"/>
    <w:rsid w:val="57ACD25E"/>
    <w:rsid w:val="57CA6F31"/>
    <w:rsid w:val="57FF4563"/>
    <w:rsid w:val="5803F92B"/>
    <w:rsid w:val="5864FE49"/>
    <w:rsid w:val="5889807C"/>
    <w:rsid w:val="59EA43BB"/>
    <w:rsid w:val="59F8AE3E"/>
    <w:rsid w:val="5BAC7A46"/>
    <w:rsid w:val="5C1363B6"/>
    <w:rsid w:val="5C142BD6"/>
    <w:rsid w:val="5C175C92"/>
    <w:rsid w:val="5C701868"/>
    <w:rsid w:val="5C77D579"/>
    <w:rsid w:val="5CE0D372"/>
    <w:rsid w:val="5D081A10"/>
    <w:rsid w:val="5D816394"/>
    <w:rsid w:val="5DF15612"/>
    <w:rsid w:val="5E4FADDB"/>
    <w:rsid w:val="5E536288"/>
    <w:rsid w:val="5E76E107"/>
    <w:rsid w:val="5E950C7F"/>
    <w:rsid w:val="5EF49B7E"/>
    <w:rsid w:val="5F20D0E2"/>
    <w:rsid w:val="5F7F9896"/>
    <w:rsid w:val="5FC30BBC"/>
    <w:rsid w:val="5FED6EFE"/>
    <w:rsid w:val="5FFB341D"/>
    <w:rsid w:val="60BD5A74"/>
    <w:rsid w:val="60DA97C2"/>
    <w:rsid w:val="60F015AB"/>
    <w:rsid w:val="6122C59B"/>
    <w:rsid w:val="616E2640"/>
    <w:rsid w:val="6253FE48"/>
    <w:rsid w:val="625C84D4"/>
    <w:rsid w:val="625F5B9E"/>
    <w:rsid w:val="6267C9B3"/>
    <w:rsid w:val="6284D7AE"/>
    <w:rsid w:val="62FDD06E"/>
    <w:rsid w:val="635947F4"/>
    <w:rsid w:val="6359EF46"/>
    <w:rsid w:val="63A50710"/>
    <w:rsid w:val="63C5C28E"/>
    <w:rsid w:val="6406B6A4"/>
    <w:rsid w:val="64527EC5"/>
    <w:rsid w:val="64578B55"/>
    <w:rsid w:val="6493C865"/>
    <w:rsid w:val="64E7F6F2"/>
    <w:rsid w:val="6526A49B"/>
    <w:rsid w:val="652ABF65"/>
    <w:rsid w:val="65A8FB98"/>
    <w:rsid w:val="66BECE5B"/>
    <w:rsid w:val="67547300"/>
    <w:rsid w:val="6783C571"/>
    <w:rsid w:val="699EF901"/>
    <w:rsid w:val="69D70F14"/>
    <w:rsid w:val="6B43DDE2"/>
    <w:rsid w:val="6B700292"/>
    <w:rsid w:val="6D6FDC19"/>
    <w:rsid w:val="6DC87088"/>
    <w:rsid w:val="6E334F15"/>
    <w:rsid w:val="6E81EC59"/>
    <w:rsid w:val="6FF5BFAF"/>
    <w:rsid w:val="70B680A4"/>
    <w:rsid w:val="71DEECF8"/>
    <w:rsid w:val="71F0E4B4"/>
    <w:rsid w:val="72ACC753"/>
    <w:rsid w:val="7315F212"/>
    <w:rsid w:val="73775A3D"/>
    <w:rsid w:val="737C3551"/>
    <w:rsid w:val="73DF1563"/>
    <w:rsid w:val="73F9658A"/>
    <w:rsid w:val="7467E415"/>
    <w:rsid w:val="74E9B331"/>
    <w:rsid w:val="754BF83E"/>
    <w:rsid w:val="75941DEB"/>
    <w:rsid w:val="75EC3DCB"/>
    <w:rsid w:val="75FC4327"/>
    <w:rsid w:val="76598192"/>
    <w:rsid w:val="76FD8DC8"/>
    <w:rsid w:val="778CFAE2"/>
    <w:rsid w:val="77AD88BC"/>
    <w:rsid w:val="77BF8B86"/>
    <w:rsid w:val="786D4527"/>
    <w:rsid w:val="7949591D"/>
    <w:rsid w:val="79547D95"/>
    <w:rsid w:val="79D2D447"/>
    <w:rsid w:val="79FE196E"/>
    <w:rsid w:val="7A11B736"/>
    <w:rsid w:val="7A1DDD54"/>
    <w:rsid w:val="7AB37971"/>
    <w:rsid w:val="7AE5297E"/>
    <w:rsid w:val="7B34D2F7"/>
    <w:rsid w:val="7B6B33A4"/>
    <w:rsid w:val="7BBA0388"/>
    <w:rsid w:val="7C1BFF8E"/>
    <w:rsid w:val="7C212D7D"/>
    <w:rsid w:val="7C2B1ED2"/>
    <w:rsid w:val="7C4FF167"/>
    <w:rsid w:val="7D016F26"/>
    <w:rsid w:val="7DDE6D64"/>
    <w:rsid w:val="7E6EAE22"/>
    <w:rsid w:val="7E94C81A"/>
    <w:rsid w:val="7F4012D3"/>
    <w:rsid w:val="7F86C356"/>
  </w:rsids>
  <m:mathPr>
    <m:mathFont m:val="Cambria Math"/>
    <m:brkBin m:val="before"/>
    <m:brkBinSub m:val="--"/>
    <m:smallFrac m:val="0"/>
    <m:dispDef/>
    <m:lMargin m:val="0"/>
    <m:rMargin m:val="0"/>
    <m:defJc m:val="centerGroup"/>
    <m:wrapIndent m:val="1440"/>
    <m:intLim m:val="subSup"/>
    <m:naryLim m:val="undOvr"/>
  </m:mathPr>
  <w:themeFontLang w:val="sk-SK"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656086"/>
  <w15:chartTrackingRefBased/>
  <w15:docId w15:val="{97D1F2CF-A785-4813-A5CA-2542A88A6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sk-SK" w:bidi="ar-SA"/>
      </w:rPr>
    </w:rPrDefault>
    <w:pPrDefault/>
  </w:docDefaults>
  <w:latentStyles w:defLockedState="0" w:defUIPriority="0" w:defSemiHidden="0" w:defUnhideWhenUsed="0" w:defQFormat="0" w:count="376">
    <w:lsdException w:name="Normal"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Hyperlink" w:uiPriority="99"/>
    <w:lsdException w:name="Strong" w:uiPriority="22" w:qFormat="1"/>
    <w:lsdException w:name="Normal (Web)" w:uiPriority="99"/>
    <w:lsdException w:name="HTML Keyboard"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2231CFF"/>
    <w:pPr>
      <w:spacing w:before="120" w:after="120"/>
    </w:pPr>
    <w:rPr>
      <w:rFonts w:ascii="Calibri Light" w:hAnsi="Calibri Light"/>
      <w:sz w:val="24"/>
      <w:szCs w:val="24"/>
    </w:rPr>
  </w:style>
  <w:style w:type="paragraph" w:styleId="Heading1">
    <w:name w:val="heading 1"/>
    <w:basedOn w:val="Normal"/>
    <w:next w:val="Normal"/>
    <w:uiPriority w:val="1"/>
    <w:rsid w:val="02231CFF"/>
    <w:pPr>
      <w:keepNext/>
      <w:numPr>
        <w:numId w:val="4"/>
      </w:numPr>
      <w:spacing w:before="240" w:after="60"/>
      <w:outlineLvl w:val="0"/>
    </w:pPr>
    <w:rPr>
      <w:rFonts w:cs="Arial"/>
      <w:b/>
      <w:bCs/>
      <w:sz w:val="32"/>
      <w:szCs w:val="32"/>
    </w:rPr>
  </w:style>
  <w:style w:type="paragraph" w:styleId="Heading2">
    <w:name w:val="heading 2"/>
    <w:basedOn w:val="Normal"/>
    <w:next w:val="Normal"/>
    <w:uiPriority w:val="1"/>
    <w:rsid w:val="02231CFF"/>
    <w:pPr>
      <w:keepNext/>
      <w:numPr>
        <w:ilvl w:val="1"/>
        <w:numId w:val="4"/>
      </w:numPr>
      <w:spacing w:before="240" w:after="60"/>
      <w:outlineLvl w:val="1"/>
    </w:pPr>
    <w:rPr>
      <w:rFonts w:cs="Arial"/>
      <w:b/>
      <w:bCs/>
      <w:i/>
      <w:iCs/>
      <w:sz w:val="28"/>
      <w:szCs w:val="28"/>
    </w:rPr>
  </w:style>
  <w:style w:type="paragraph" w:styleId="Heading3">
    <w:name w:val="heading 3"/>
    <w:basedOn w:val="Normal"/>
    <w:next w:val="Normal"/>
    <w:uiPriority w:val="1"/>
    <w:rsid w:val="02231CFF"/>
    <w:pPr>
      <w:keepNext/>
      <w:numPr>
        <w:ilvl w:val="2"/>
        <w:numId w:val="4"/>
      </w:numPr>
      <w:spacing w:before="240" w:after="60"/>
      <w:outlineLvl w:val="2"/>
    </w:pPr>
    <w:rPr>
      <w:rFonts w:cs="Arial"/>
      <w:b/>
      <w:bCs/>
      <w:sz w:val="26"/>
      <w:szCs w:val="26"/>
    </w:rPr>
  </w:style>
  <w:style w:type="paragraph" w:styleId="Heading4">
    <w:name w:val="heading 4"/>
    <w:basedOn w:val="Normal"/>
    <w:next w:val="Normal"/>
    <w:uiPriority w:val="1"/>
    <w:rsid w:val="02231CFF"/>
    <w:pPr>
      <w:keepNext/>
      <w:numPr>
        <w:ilvl w:val="3"/>
        <w:numId w:val="4"/>
      </w:numPr>
      <w:spacing w:before="240" w:after="60"/>
      <w:outlineLvl w:val="3"/>
    </w:pPr>
    <w:rPr>
      <w:b/>
      <w:bCs/>
      <w:i/>
      <w:iCs/>
    </w:rPr>
  </w:style>
  <w:style w:type="paragraph" w:styleId="Heading5">
    <w:name w:val="heading 5"/>
    <w:basedOn w:val="Heading4"/>
    <w:next w:val="Normal"/>
    <w:uiPriority w:val="1"/>
    <w:rsid w:val="02231CFF"/>
    <w:pPr>
      <w:outlineLvl w:val="4"/>
    </w:pPr>
  </w:style>
  <w:style w:type="paragraph" w:styleId="Heading6">
    <w:name w:val="heading 6"/>
    <w:basedOn w:val="Normal"/>
    <w:next w:val="Normal"/>
    <w:uiPriority w:val="1"/>
    <w:rsid w:val="02231CFF"/>
    <w:pPr>
      <w:spacing w:before="240" w:after="60" w:line="360" w:lineRule="auto"/>
      <w:outlineLvl w:val="5"/>
    </w:pPr>
    <w:rPr>
      <w:b/>
      <w:bCs/>
      <w:sz w:val="22"/>
      <w:szCs w:val="22"/>
    </w:rPr>
  </w:style>
  <w:style w:type="paragraph" w:styleId="Heading7">
    <w:name w:val="heading 7"/>
    <w:basedOn w:val="Normal"/>
    <w:next w:val="Normal"/>
    <w:uiPriority w:val="1"/>
    <w:rsid w:val="02231CFF"/>
    <w:pPr>
      <w:spacing w:before="240" w:after="60" w:line="360" w:lineRule="auto"/>
      <w:outlineLvl w:val="6"/>
    </w:pPr>
  </w:style>
  <w:style w:type="paragraph" w:styleId="Heading8">
    <w:name w:val="heading 8"/>
    <w:basedOn w:val="Normal"/>
    <w:next w:val="Normal"/>
    <w:uiPriority w:val="1"/>
    <w:rsid w:val="02231CFF"/>
    <w:pPr>
      <w:spacing w:before="240" w:after="60" w:line="360" w:lineRule="auto"/>
      <w:outlineLvl w:val="7"/>
    </w:pPr>
    <w:rPr>
      <w:i/>
      <w:iCs/>
    </w:rPr>
  </w:style>
  <w:style w:type="paragraph" w:styleId="Heading9">
    <w:name w:val="heading 9"/>
    <w:basedOn w:val="Normal"/>
    <w:next w:val="Normal"/>
    <w:uiPriority w:val="1"/>
    <w:rsid w:val="02231CFF"/>
    <w:pPr>
      <w:spacing w:before="240" w:after="60" w:line="360" w:lineRule="auto"/>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rsid w:val="02231CFF"/>
  </w:style>
  <w:style w:type="paragraph" w:styleId="TOC1">
    <w:name w:val="toc 1"/>
    <w:basedOn w:val="Normal"/>
    <w:next w:val="Normal"/>
    <w:uiPriority w:val="39"/>
    <w:rsid w:val="02231CFF"/>
    <w:pPr>
      <w:tabs>
        <w:tab w:val="left" w:pos="480"/>
        <w:tab w:val="right" w:leader="dot" w:pos="9061"/>
      </w:tabs>
      <w:spacing w:line="360" w:lineRule="auto"/>
    </w:pPr>
    <w:rPr>
      <w:sz w:val="28"/>
      <w:szCs w:val="28"/>
    </w:rPr>
  </w:style>
  <w:style w:type="paragraph" w:customStyle="1" w:styleId="tl1">
    <w:name w:val="Štýl1"/>
    <w:basedOn w:val="Normal"/>
    <w:uiPriority w:val="1"/>
    <w:semiHidden/>
    <w:rsid w:val="02231CFF"/>
    <w:pPr>
      <w:numPr>
        <w:numId w:val="1"/>
      </w:numPr>
    </w:pPr>
  </w:style>
  <w:style w:type="character" w:customStyle="1" w:styleId="tlNormlnykurziva">
    <w:name w:val="Štýl Normálny + kurziva"/>
    <w:semiHidden/>
    <w:rsid w:val="0011444C"/>
    <w:rPr>
      <w:rFonts w:ascii="Times New Roman" w:hAnsi="Times New Roman"/>
      <w:sz w:val="24"/>
    </w:rPr>
  </w:style>
  <w:style w:type="numbering" w:customStyle="1" w:styleId="tlSodrkamiSymbolsymbolVavo127cmOpakovanzar">
    <w:name w:val="Štýl S odrážkami Symbol (symbol) Vľavo:  127 cm Opakovaná zará..."/>
    <w:basedOn w:val="NoList"/>
    <w:semiHidden/>
    <w:rsid w:val="008F3664"/>
    <w:pPr>
      <w:numPr>
        <w:numId w:val="2"/>
      </w:numPr>
    </w:pPr>
  </w:style>
  <w:style w:type="paragraph" w:customStyle="1" w:styleId="Vlastnnadpsi4">
    <w:name w:val="Vlastný nadpsi 4"/>
    <w:basedOn w:val="Heading4"/>
    <w:uiPriority w:val="1"/>
    <w:semiHidden/>
    <w:rsid w:val="02231CFF"/>
    <w:pPr>
      <w:tabs>
        <w:tab w:val="left" w:pos="567"/>
        <w:tab w:val="left" w:pos="1134"/>
        <w:tab w:val="left" w:pos="1701"/>
        <w:tab w:val="left" w:pos="2268"/>
        <w:tab w:val="left" w:pos="2835"/>
        <w:tab w:val="left" w:pos="3402"/>
        <w:tab w:val="left" w:pos="3969"/>
        <w:tab w:val="left" w:pos="4536"/>
        <w:tab w:val="left" w:pos="5103"/>
        <w:tab w:val="left" w:pos="5670"/>
      </w:tabs>
      <w:spacing w:before="0" w:after="120"/>
    </w:pPr>
    <w:rPr>
      <w:b w:val="0"/>
      <w:bCs w:val="0"/>
    </w:rPr>
  </w:style>
  <w:style w:type="paragraph" w:styleId="MessageHeader">
    <w:name w:val="Message Header"/>
    <w:basedOn w:val="Normal"/>
    <w:uiPriority w:val="1"/>
    <w:semiHidden/>
    <w:rsid w:val="02231CFF"/>
    <w:pPr>
      <w:spacing w:after="0" w:line="360" w:lineRule="atLeast"/>
      <w:ind w:left="1134" w:hanging="1134"/>
    </w:pPr>
    <w:rPr>
      <w:rFonts w:cs="Arial"/>
      <w:b/>
      <w:bCs/>
      <w:i/>
      <w:iCs/>
      <w:color w:val="FFFFFF" w:themeColor="background1"/>
    </w:rPr>
  </w:style>
  <w:style w:type="table" w:styleId="TableClassic1">
    <w:name w:val="Table Classic 1"/>
    <w:basedOn w:val="TableNormal"/>
    <w:semiHidden/>
    <w:rsid w:val="00841599"/>
    <w:pPr>
      <w:widowControl w:val="0"/>
      <w:autoSpaceDE w:val="0"/>
      <w:autoSpaceDN w:val="0"/>
      <w:adjustRightInd w:val="0"/>
      <w:spacing w:line="360" w:lineRule="atLeast"/>
      <w:jc w:val="both"/>
      <w:textAlignment w:val="baseline"/>
    </w:pPr>
    <w:rPr>
      <w:rFonts w:ascii="Tahoma" w:hAnsi="Tahoma"/>
      <w:b/>
      <w:i/>
      <w:color w:val="FFFFFF"/>
      <w:sz w:val="24"/>
    </w:rPr>
    <w:tblPr>
      <w:tblBorders>
        <w:top w:val="single" w:sz="12" w:space="0" w:color="000000"/>
        <w:bottom w:val="single" w:sz="12" w:space="0" w:color="000000"/>
      </w:tblBorders>
    </w:tblPr>
    <w:tcPr>
      <w:shd w:val="solid" w:color="5F5F5F" w:fill="606060"/>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edtabuka">
    <w:name w:val="Šedá tabuľka"/>
    <w:basedOn w:val="Normal"/>
    <w:uiPriority w:val="1"/>
    <w:semiHidden/>
    <w:rsid w:val="02231CFF"/>
    <w:pPr>
      <w:spacing w:after="0"/>
    </w:pPr>
    <w:rPr>
      <w:b/>
      <w:bCs/>
      <w:i/>
      <w:iCs/>
      <w:color w:val="FFFFFF" w:themeColor="background1"/>
    </w:rPr>
  </w:style>
  <w:style w:type="table" w:styleId="TableGrid">
    <w:name w:val="Table Grid"/>
    <w:basedOn w:val="TableNormal"/>
    <w:semiHidden/>
    <w:rsid w:val="00146B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iedenie">
    <w:name w:val="Triedenie"/>
    <w:basedOn w:val="Normal"/>
    <w:uiPriority w:val="1"/>
    <w:semiHidden/>
    <w:rsid w:val="02231CFF"/>
    <w:pPr>
      <w:spacing w:after="0"/>
    </w:pPr>
    <w:rPr>
      <w:rFonts w:cs="Tahoma"/>
      <w:b/>
      <w:bCs/>
      <w:i/>
      <w:iCs/>
    </w:rPr>
  </w:style>
  <w:style w:type="character" w:customStyle="1" w:styleId="tlTahomaTunKurzvaBiela">
    <w:name w:val="Štýl Tahoma Tučné Kurzíva Biela"/>
    <w:semiHidden/>
    <w:rsid w:val="00F95994"/>
    <w:rPr>
      <w:rFonts w:ascii="Tahoma" w:hAnsi="Tahoma"/>
      <w:b/>
      <w:bCs/>
      <w:i/>
      <w:iCs/>
      <w:color w:val="FFFFFF"/>
      <w:bdr w:val="single" w:sz="6" w:space="0" w:color="auto"/>
    </w:rPr>
  </w:style>
  <w:style w:type="character" w:styleId="PageNumber">
    <w:name w:val="page number"/>
    <w:rsid w:val="00146B82"/>
    <w:rPr>
      <w:rFonts w:ascii="Tahoma" w:hAnsi="Tahoma"/>
    </w:rPr>
  </w:style>
  <w:style w:type="paragraph" w:styleId="Header">
    <w:name w:val="header"/>
    <w:basedOn w:val="Normal"/>
    <w:link w:val="HeaderChar"/>
    <w:uiPriority w:val="1"/>
    <w:rsid w:val="02231CFF"/>
    <w:pPr>
      <w:tabs>
        <w:tab w:val="center" w:pos="4536"/>
        <w:tab w:val="right" w:pos="9072"/>
      </w:tabs>
    </w:pPr>
  </w:style>
  <w:style w:type="character" w:styleId="Hyperlink">
    <w:name w:val="Hyperlink"/>
    <w:uiPriority w:val="99"/>
    <w:rsid w:val="00146B82"/>
    <w:rPr>
      <w:color w:val="0000FF"/>
      <w:u w:val="single"/>
    </w:rPr>
  </w:style>
  <w:style w:type="table" w:styleId="TableSimple2">
    <w:name w:val="Table Simple 2"/>
    <w:basedOn w:val="TableNormal"/>
    <w:semiHidden/>
    <w:rsid w:val="0087396C"/>
    <w:rPr>
      <w:i/>
    </w:rPr>
    <w:tblPr/>
    <w:tcPr>
      <w:shd w:val="clear" w:color="auto" w:fill="E6E6E6"/>
    </w:tc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Classic3">
    <w:name w:val="Table Classic 3"/>
    <w:basedOn w:val="TableNormal"/>
    <w:semiHidden/>
    <w:rsid w:val="0087396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Zptenadresa">
    <w:name w:val="Zpáteční adresa"/>
    <w:basedOn w:val="Normal"/>
    <w:uiPriority w:val="1"/>
    <w:rsid w:val="02231CFF"/>
    <w:pPr>
      <w:keepLines/>
      <w:spacing w:line="200" w:lineRule="atLeast"/>
    </w:pPr>
    <w:rPr>
      <w:sz w:val="16"/>
      <w:szCs w:val="16"/>
      <w:lang w:val="cs-CZ" w:eastAsia="en-US"/>
    </w:rPr>
  </w:style>
  <w:style w:type="paragraph" w:styleId="TOC2">
    <w:name w:val="toc 2"/>
    <w:basedOn w:val="Normal"/>
    <w:next w:val="Normal"/>
    <w:uiPriority w:val="39"/>
    <w:rsid w:val="02231CFF"/>
    <w:pPr>
      <w:ind w:left="240"/>
    </w:pPr>
    <w:rPr>
      <w:sz w:val="22"/>
      <w:szCs w:val="22"/>
    </w:rPr>
  </w:style>
  <w:style w:type="paragraph" w:styleId="TOC3">
    <w:name w:val="toc 3"/>
    <w:basedOn w:val="Normal"/>
    <w:next w:val="Normal"/>
    <w:uiPriority w:val="39"/>
    <w:rsid w:val="02231CFF"/>
    <w:pPr>
      <w:ind w:left="480"/>
    </w:pPr>
    <w:rPr>
      <w:sz w:val="22"/>
      <w:szCs w:val="22"/>
    </w:rPr>
  </w:style>
  <w:style w:type="paragraph" w:styleId="TOC4">
    <w:name w:val="toc 4"/>
    <w:basedOn w:val="Normal"/>
    <w:next w:val="Normal"/>
    <w:uiPriority w:val="39"/>
    <w:rsid w:val="02231CFF"/>
    <w:pPr>
      <w:ind w:left="720"/>
    </w:pPr>
  </w:style>
  <w:style w:type="paragraph" w:styleId="TOC6">
    <w:name w:val="toc 6"/>
    <w:basedOn w:val="Normal"/>
    <w:next w:val="Normal"/>
    <w:uiPriority w:val="39"/>
    <w:rsid w:val="02231CFF"/>
    <w:pPr>
      <w:ind w:left="1200"/>
    </w:pPr>
  </w:style>
  <w:style w:type="paragraph" w:styleId="TOC7">
    <w:name w:val="toc 7"/>
    <w:basedOn w:val="Normal"/>
    <w:next w:val="Normal"/>
    <w:uiPriority w:val="39"/>
    <w:rsid w:val="02231CFF"/>
    <w:pPr>
      <w:ind w:left="1440"/>
    </w:pPr>
  </w:style>
  <w:style w:type="paragraph" w:styleId="TOC8">
    <w:name w:val="toc 8"/>
    <w:basedOn w:val="Normal"/>
    <w:next w:val="Normal"/>
    <w:uiPriority w:val="39"/>
    <w:rsid w:val="02231CFF"/>
    <w:pPr>
      <w:ind w:left="1680"/>
    </w:pPr>
  </w:style>
  <w:style w:type="paragraph" w:styleId="TOC9">
    <w:name w:val="toc 9"/>
    <w:basedOn w:val="Normal"/>
    <w:next w:val="Normal"/>
    <w:uiPriority w:val="39"/>
    <w:rsid w:val="02231CFF"/>
    <w:pPr>
      <w:ind w:left="1920"/>
    </w:pPr>
  </w:style>
  <w:style w:type="character" w:styleId="CommentReference">
    <w:name w:val="annotation reference"/>
    <w:semiHidden/>
    <w:rsid w:val="00146B82"/>
    <w:rPr>
      <w:sz w:val="16"/>
      <w:szCs w:val="16"/>
    </w:rPr>
  </w:style>
  <w:style w:type="paragraph" w:styleId="Footer">
    <w:name w:val="footer"/>
    <w:basedOn w:val="Normal"/>
    <w:link w:val="FooterChar"/>
    <w:uiPriority w:val="99"/>
    <w:rsid w:val="02231CFF"/>
    <w:pPr>
      <w:tabs>
        <w:tab w:val="center" w:pos="4536"/>
        <w:tab w:val="right" w:pos="9072"/>
      </w:tabs>
    </w:pPr>
  </w:style>
  <w:style w:type="paragraph" w:customStyle="1" w:styleId="stand">
    <w:name w:val="stand"/>
    <w:basedOn w:val="Normal"/>
    <w:uiPriority w:val="1"/>
    <w:semiHidden/>
    <w:rsid w:val="02231CFF"/>
    <w:pPr>
      <w:widowControl w:val="0"/>
      <w:tabs>
        <w:tab w:val="left" w:pos="567"/>
        <w:tab w:val="left" w:pos="1134"/>
        <w:tab w:val="left" w:pos="1701"/>
      </w:tabs>
    </w:pPr>
    <w:rPr>
      <w:noProof/>
      <w:lang w:eastAsia="en-US"/>
    </w:rPr>
  </w:style>
  <w:style w:type="paragraph" w:customStyle="1" w:styleId="tlTunKurzvaBielaPodaokraja">
    <w:name w:val="Štýl Tučné Kurzíva Biela Podľa okraja"/>
    <w:basedOn w:val="Normal"/>
    <w:uiPriority w:val="1"/>
    <w:semiHidden/>
    <w:rsid w:val="02231CFF"/>
    <w:pPr>
      <w:jc w:val="both"/>
    </w:pPr>
    <w:rPr>
      <w:color w:val="FFFFFF" w:themeColor="background1"/>
    </w:rPr>
  </w:style>
  <w:style w:type="paragraph" w:customStyle="1" w:styleId="tlTunKurzvaPodaokraja">
    <w:name w:val="Štýl Tučné Kurzíva Podľa okraja"/>
    <w:basedOn w:val="Normal"/>
    <w:uiPriority w:val="1"/>
    <w:semiHidden/>
    <w:rsid w:val="02231CFF"/>
    <w:pPr>
      <w:jc w:val="both"/>
    </w:pPr>
  </w:style>
  <w:style w:type="paragraph" w:styleId="BalloonText">
    <w:name w:val="Balloon Text"/>
    <w:basedOn w:val="Normal"/>
    <w:uiPriority w:val="1"/>
    <w:semiHidden/>
    <w:rsid w:val="02231CFF"/>
    <w:rPr>
      <w:rFonts w:cs="Tahoma"/>
      <w:sz w:val="16"/>
      <w:szCs w:val="16"/>
    </w:rPr>
  </w:style>
  <w:style w:type="paragraph" w:styleId="CommentText">
    <w:name w:val="annotation text"/>
    <w:basedOn w:val="Normal"/>
    <w:uiPriority w:val="1"/>
    <w:semiHidden/>
    <w:rsid w:val="02231CFF"/>
    <w:rPr>
      <w:sz w:val="20"/>
      <w:szCs w:val="20"/>
    </w:rPr>
  </w:style>
  <w:style w:type="paragraph" w:styleId="ListBullet3">
    <w:name w:val="List Bullet 3"/>
    <w:basedOn w:val="Normal"/>
    <w:uiPriority w:val="1"/>
    <w:rsid w:val="02231CFF"/>
    <w:pPr>
      <w:numPr>
        <w:numId w:val="3"/>
      </w:numPr>
    </w:pPr>
  </w:style>
  <w:style w:type="paragraph" w:styleId="TOC5">
    <w:name w:val="toc 5"/>
    <w:basedOn w:val="Normal"/>
    <w:next w:val="Normal"/>
    <w:uiPriority w:val="39"/>
    <w:rsid w:val="02231CFF"/>
    <w:pPr>
      <w:ind w:left="960"/>
    </w:pPr>
  </w:style>
  <w:style w:type="paragraph" w:styleId="CommentSubject">
    <w:name w:val="annotation subject"/>
    <w:basedOn w:val="CommentText"/>
    <w:next w:val="CommentText"/>
    <w:uiPriority w:val="1"/>
    <w:semiHidden/>
    <w:rsid w:val="02231CFF"/>
    <w:rPr>
      <w:b/>
      <w:bCs/>
    </w:rPr>
  </w:style>
  <w:style w:type="paragraph" w:styleId="Caption">
    <w:name w:val="caption"/>
    <w:aliases w:val="Picture"/>
    <w:basedOn w:val="Normal"/>
    <w:next w:val="Normal"/>
    <w:qFormat/>
    <w:rsid w:val="02231CFF"/>
    <w:pPr>
      <w:jc w:val="center"/>
    </w:pPr>
    <w:rPr>
      <w:rFonts w:asciiTheme="majorHAnsi" w:hAnsiTheme="majorHAnsi"/>
      <w:b/>
      <w:bCs/>
      <w:sz w:val="20"/>
      <w:szCs w:val="20"/>
    </w:rPr>
  </w:style>
  <w:style w:type="paragraph" w:styleId="NormalWeb">
    <w:name w:val="Normal (Web)"/>
    <w:basedOn w:val="Normal"/>
    <w:uiPriority w:val="99"/>
    <w:unhideWhenUsed/>
    <w:rsid w:val="02231CFF"/>
    <w:pPr>
      <w:spacing w:beforeAutospacing="1" w:afterAutospacing="1"/>
    </w:pPr>
  </w:style>
  <w:style w:type="paragraph" w:styleId="ListParagraph">
    <w:name w:val="List Paragraph"/>
    <w:basedOn w:val="Normal"/>
    <w:uiPriority w:val="34"/>
    <w:rsid w:val="02231CFF"/>
    <w:pPr>
      <w:spacing w:before="0" w:after="160" w:line="259" w:lineRule="auto"/>
      <w:ind w:left="720"/>
      <w:contextualSpacing/>
    </w:pPr>
    <w:rPr>
      <w:rFonts w:asciiTheme="majorHAnsi" w:eastAsia="Calibri" w:hAnsiTheme="majorHAnsi"/>
      <w:lang w:val="en-US" w:eastAsia="en-US"/>
    </w:rPr>
  </w:style>
  <w:style w:type="character" w:customStyle="1" w:styleId="FooterChar">
    <w:name w:val="Footer Char"/>
    <w:link w:val="Footer"/>
    <w:uiPriority w:val="99"/>
    <w:rsid w:val="02231CFF"/>
    <w:rPr>
      <w:rFonts w:ascii="Tahoma" w:hAnsi="Tahoma"/>
      <w:noProof w:val="0"/>
      <w:sz w:val="24"/>
      <w:szCs w:val="24"/>
    </w:rPr>
  </w:style>
  <w:style w:type="character" w:customStyle="1" w:styleId="BodyTextChar">
    <w:name w:val="Body Text Char"/>
    <w:basedOn w:val="DefaultParagraphFont"/>
    <w:link w:val="BodyText"/>
    <w:uiPriority w:val="1"/>
    <w:semiHidden/>
    <w:rsid w:val="02231CFF"/>
    <w:rPr>
      <w:rFonts w:ascii="Tahoma" w:eastAsia="Times New Roman" w:hAnsi="Tahoma" w:cs="Times New Roman"/>
      <w:noProof w:val="0"/>
      <w:sz w:val="24"/>
      <w:szCs w:val="24"/>
      <w:lang w:val="sk-SK"/>
    </w:rPr>
  </w:style>
  <w:style w:type="paragraph" w:customStyle="1" w:styleId="IW-Nadpis1">
    <w:name w:val="IW - Nadpis 1"/>
    <w:basedOn w:val="Heading1"/>
    <w:next w:val="Normal"/>
    <w:link w:val="IW-Nadpis1Char"/>
    <w:qFormat/>
    <w:rsid w:val="02231CFF"/>
    <w:pPr>
      <w:keepLines/>
      <w:numPr>
        <w:numId w:val="19"/>
      </w:numPr>
      <w:spacing w:after="120"/>
    </w:pPr>
    <w:rPr>
      <w:rFonts w:eastAsiaTheme="majorEastAsia" w:cstheme="majorBidi"/>
      <w:color w:val="2E74B5" w:themeColor="accent1" w:themeShade="BF"/>
      <w:sz w:val="36"/>
      <w:szCs w:val="36"/>
      <w:lang w:eastAsia="en-US"/>
    </w:rPr>
  </w:style>
  <w:style w:type="character" w:customStyle="1" w:styleId="IW-Nadpis1Char">
    <w:name w:val="IW - Nadpis 1 Char"/>
    <w:basedOn w:val="DefaultParagraphFont"/>
    <w:link w:val="IW-Nadpis1"/>
    <w:rsid w:val="02231CFF"/>
    <w:rPr>
      <w:rFonts w:ascii="Calibri Light" w:eastAsiaTheme="majorEastAsia" w:hAnsi="Calibri Light" w:cstheme="majorBidi"/>
      <w:b/>
      <w:bCs/>
      <w:color w:val="2E74B5" w:themeColor="accent1" w:themeShade="BF"/>
      <w:sz w:val="36"/>
      <w:szCs w:val="36"/>
      <w:lang w:eastAsia="en-US"/>
    </w:rPr>
  </w:style>
  <w:style w:type="paragraph" w:customStyle="1" w:styleId="IW-Nadpis2">
    <w:name w:val="IW - Nadpis 2"/>
    <w:basedOn w:val="Heading2"/>
    <w:next w:val="Normal"/>
    <w:link w:val="IW-Nadpis2Char"/>
    <w:qFormat/>
    <w:rsid w:val="02231CFF"/>
    <w:pPr>
      <w:keepLines/>
      <w:numPr>
        <w:numId w:val="19"/>
      </w:numPr>
      <w:spacing w:before="200" w:after="120"/>
    </w:pPr>
    <w:rPr>
      <w:rFonts w:ascii="Calibri" w:eastAsia="Calibri" w:hAnsi="Calibri" w:cs="Calibri Light"/>
      <w:b w:val="0"/>
      <w:bCs w:val="0"/>
      <w:i w:val="0"/>
      <w:iCs w:val="0"/>
      <w:color w:val="5B9BD5" w:themeColor="accent1"/>
      <w:sz w:val="26"/>
      <w:szCs w:val="26"/>
      <w:lang w:eastAsia="en-US"/>
    </w:rPr>
  </w:style>
  <w:style w:type="character" w:customStyle="1" w:styleId="IW-Nadpis2Char">
    <w:name w:val="IW - Nadpis 2 Char"/>
    <w:basedOn w:val="DefaultParagraphFont"/>
    <w:link w:val="IW-Nadpis2"/>
    <w:rsid w:val="02231CFF"/>
    <w:rPr>
      <w:rFonts w:ascii="Calibri" w:eastAsia="Calibri" w:hAnsi="Calibri" w:cs="Calibri Light"/>
      <w:color w:val="5B9BD5" w:themeColor="accent1"/>
      <w:sz w:val="26"/>
      <w:szCs w:val="26"/>
      <w:lang w:eastAsia="en-US"/>
    </w:rPr>
  </w:style>
  <w:style w:type="paragraph" w:customStyle="1" w:styleId="IW-Nadpis3">
    <w:name w:val="IW - Nadpis 3"/>
    <w:basedOn w:val="Heading3"/>
    <w:next w:val="Normal"/>
    <w:link w:val="IW-Nadpis3Char"/>
    <w:qFormat/>
    <w:rsid w:val="02231CFF"/>
    <w:pPr>
      <w:keepLines/>
      <w:numPr>
        <w:numId w:val="19"/>
      </w:numPr>
      <w:spacing w:before="200" w:after="120"/>
    </w:pPr>
    <w:rPr>
      <w:rFonts w:eastAsiaTheme="majorEastAsia" w:cstheme="majorBidi"/>
      <w:color w:val="5B9BD5" w:themeColor="accent1"/>
      <w:sz w:val="28"/>
      <w:szCs w:val="28"/>
      <w:lang w:eastAsia="en-US"/>
    </w:rPr>
  </w:style>
  <w:style w:type="character" w:customStyle="1" w:styleId="IW-Nadpis3Char">
    <w:name w:val="IW - Nadpis 3 Char"/>
    <w:basedOn w:val="DefaultParagraphFont"/>
    <w:link w:val="IW-Nadpis3"/>
    <w:rsid w:val="02231CFF"/>
    <w:rPr>
      <w:rFonts w:ascii="Calibri Light" w:eastAsiaTheme="majorEastAsia" w:hAnsi="Calibri Light" w:cstheme="majorBidi"/>
      <w:b/>
      <w:bCs/>
      <w:color w:val="5B9BD5" w:themeColor="accent1"/>
      <w:sz w:val="28"/>
      <w:szCs w:val="28"/>
      <w:lang w:eastAsia="en-US"/>
    </w:rPr>
  </w:style>
  <w:style w:type="paragraph" w:customStyle="1" w:styleId="IW-Nadpis4">
    <w:name w:val="IW - Nadpis 4"/>
    <w:basedOn w:val="Heading4"/>
    <w:next w:val="IW-Norml"/>
    <w:link w:val="IW-Nadpis4Char"/>
    <w:qFormat/>
    <w:rsid w:val="02231CFF"/>
    <w:pPr>
      <w:keepLines/>
      <w:spacing w:before="200" w:after="0"/>
    </w:pPr>
    <w:rPr>
      <w:rFonts w:eastAsiaTheme="majorEastAsia" w:cstheme="majorBidi"/>
      <w:i w:val="0"/>
      <w:iCs w:val="0"/>
      <w:color w:val="808080" w:themeColor="background1" w:themeShade="80"/>
      <w:lang w:eastAsia="en-US"/>
    </w:rPr>
  </w:style>
  <w:style w:type="character" w:customStyle="1" w:styleId="IW-Nadpis4Char">
    <w:name w:val="IW - Nadpis 4 Char"/>
    <w:basedOn w:val="DefaultParagraphFont"/>
    <w:link w:val="IW-Nadpis4"/>
    <w:rsid w:val="02231CFF"/>
    <w:rPr>
      <w:rFonts w:ascii="Calibri Light" w:eastAsiaTheme="majorEastAsia" w:hAnsi="Calibri Light" w:cstheme="majorBidi"/>
      <w:b/>
      <w:bCs/>
      <w:color w:val="808080" w:themeColor="background1" w:themeShade="80"/>
      <w:sz w:val="24"/>
      <w:szCs w:val="24"/>
      <w:lang w:eastAsia="en-US"/>
    </w:rPr>
  </w:style>
  <w:style w:type="paragraph" w:customStyle="1" w:styleId="IW-Nazov">
    <w:name w:val="IW - Nazov"/>
    <w:basedOn w:val="Title"/>
    <w:next w:val="Normal"/>
    <w:link w:val="IW-NazovChar"/>
    <w:uiPriority w:val="1"/>
    <w:rsid w:val="02231CFF"/>
    <w:pPr>
      <w:spacing w:after="300"/>
      <w:jc w:val="center"/>
    </w:pPr>
    <w:rPr>
      <w:color w:val="323E4F" w:themeColor="text2" w:themeShade="BF"/>
      <w:sz w:val="52"/>
      <w:szCs w:val="52"/>
      <w:lang w:eastAsia="en-US"/>
    </w:rPr>
  </w:style>
  <w:style w:type="character" w:customStyle="1" w:styleId="IW-NazovChar">
    <w:name w:val="IW - Nazov Char"/>
    <w:basedOn w:val="TitleChar"/>
    <w:link w:val="IW-Nazov"/>
    <w:uiPriority w:val="1"/>
    <w:rsid w:val="02231CFF"/>
    <w:rPr>
      <w:rFonts w:asciiTheme="majorHAnsi" w:eastAsiaTheme="majorEastAsia" w:hAnsiTheme="majorHAnsi" w:cstheme="majorBidi"/>
      <w:noProof w:val="0"/>
      <w:color w:val="323E4F" w:themeColor="text2" w:themeShade="BF"/>
      <w:sz w:val="52"/>
      <w:szCs w:val="52"/>
      <w:lang w:val="sk-SK" w:eastAsia="en-US"/>
    </w:rPr>
  </w:style>
  <w:style w:type="paragraph" w:styleId="Title">
    <w:name w:val="Title"/>
    <w:basedOn w:val="Normal"/>
    <w:next w:val="Normal"/>
    <w:link w:val="TitleChar"/>
    <w:uiPriority w:val="1"/>
    <w:rsid w:val="02231CFF"/>
    <w:pPr>
      <w:spacing w:before="0" w:after="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
    <w:rsid w:val="02231CFF"/>
    <w:rPr>
      <w:rFonts w:asciiTheme="majorHAnsi" w:eastAsiaTheme="majorEastAsia" w:hAnsiTheme="majorHAnsi" w:cstheme="majorBidi"/>
      <w:noProof w:val="0"/>
      <w:sz w:val="56"/>
      <w:szCs w:val="56"/>
      <w:lang w:val="sk-SK"/>
    </w:rPr>
  </w:style>
  <w:style w:type="paragraph" w:customStyle="1" w:styleId="IW-Norml">
    <w:name w:val="IW - Normál"/>
    <w:basedOn w:val="TOC1"/>
    <w:link w:val="IW-NormlChar"/>
    <w:qFormat/>
    <w:rsid w:val="02231CFF"/>
    <w:pPr>
      <w:tabs>
        <w:tab w:val="clear" w:pos="480"/>
        <w:tab w:val="clear" w:pos="9061"/>
        <w:tab w:val="right" w:leader="dot" w:pos="9062"/>
        <w:tab w:val="left" w:pos="480"/>
        <w:tab w:val="right" w:leader="dot" w:pos="9061"/>
      </w:tabs>
      <w:spacing w:before="0" w:after="100"/>
      <w:jc w:val="both"/>
    </w:pPr>
    <w:rPr>
      <w:rFonts w:eastAsiaTheme="minorEastAsia" w:cstheme="minorBidi"/>
      <w:noProof/>
      <w:sz w:val="24"/>
      <w:szCs w:val="24"/>
      <w:lang w:eastAsia="en-US"/>
    </w:rPr>
  </w:style>
  <w:style w:type="character" w:customStyle="1" w:styleId="IW-NormlChar">
    <w:name w:val="IW - Normál Char"/>
    <w:basedOn w:val="DefaultParagraphFont"/>
    <w:link w:val="IW-Norml"/>
    <w:rsid w:val="02231CFF"/>
    <w:rPr>
      <w:rFonts w:ascii="Calibri Light" w:eastAsiaTheme="minorEastAsia" w:hAnsi="Calibri Light" w:cstheme="minorBidi"/>
      <w:noProof/>
      <w:sz w:val="24"/>
      <w:szCs w:val="24"/>
      <w:lang w:val="sk-SK" w:eastAsia="en-US"/>
    </w:rPr>
  </w:style>
  <w:style w:type="paragraph" w:customStyle="1" w:styleId="IW-Podtitul">
    <w:name w:val="IW - Podtitul"/>
    <w:basedOn w:val="Subtitle"/>
    <w:next w:val="Normal"/>
    <w:link w:val="IW-PodtitulChar"/>
    <w:uiPriority w:val="1"/>
    <w:rsid w:val="02231CFF"/>
    <w:pPr>
      <w:spacing w:before="0" w:after="0"/>
      <w:jc w:val="center"/>
    </w:pPr>
    <w:rPr>
      <w:rFonts w:ascii="Calibri Light" w:eastAsiaTheme="majorEastAsia" w:hAnsi="Calibri Light" w:cstheme="majorBidi"/>
      <w:i/>
      <w:iCs/>
      <w:color w:val="5B9BD5" w:themeColor="accent1"/>
      <w:sz w:val="28"/>
      <w:szCs w:val="28"/>
      <w:lang w:eastAsia="en-US"/>
    </w:rPr>
  </w:style>
  <w:style w:type="character" w:customStyle="1" w:styleId="IW-PodtitulChar">
    <w:name w:val="IW - Podtitul Char"/>
    <w:basedOn w:val="SubtitleChar"/>
    <w:link w:val="IW-Podtitul"/>
    <w:uiPriority w:val="1"/>
    <w:rsid w:val="02231CFF"/>
    <w:rPr>
      <w:rFonts w:ascii="Calibri Light" w:eastAsiaTheme="majorEastAsia" w:hAnsi="Calibri Light" w:cstheme="majorBidi"/>
      <w:i/>
      <w:iCs/>
      <w:noProof w:val="0"/>
      <w:color w:val="5B9BD5" w:themeColor="accent1"/>
      <w:sz w:val="28"/>
      <w:szCs w:val="28"/>
      <w:lang w:val="sk-SK" w:eastAsia="en-US"/>
    </w:rPr>
  </w:style>
  <w:style w:type="paragraph" w:styleId="Subtitle">
    <w:name w:val="Subtitle"/>
    <w:basedOn w:val="Normal"/>
    <w:next w:val="Normal"/>
    <w:link w:val="SubtitleChar"/>
    <w:uiPriority w:val="1"/>
    <w:rsid w:val="02231CFF"/>
    <w:pPr>
      <w:spacing w:after="160"/>
    </w:pPr>
    <w:rPr>
      <w:rFonts w:asciiTheme="minorHAnsi" w:eastAsiaTheme="minorEastAsia" w:hAnsiTheme="minorHAnsi" w:cstheme="minorBidi"/>
      <w:color w:val="5A5A5A"/>
      <w:sz w:val="22"/>
      <w:szCs w:val="22"/>
    </w:rPr>
  </w:style>
  <w:style w:type="character" w:customStyle="1" w:styleId="SubtitleChar">
    <w:name w:val="Subtitle Char"/>
    <w:basedOn w:val="DefaultParagraphFont"/>
    <w:link w:val="Subtitle"/>
    <w:uiPriority w:val="1"/>
    <w:rsid w:val="02231CFF"/>
    <w:rPr>
      <w:rFonts w:asciiTheme="minorHAnsi" w:eastAsiaTheme="minorEastAsia" w:hAnsiTheme="minorHAnsi" w:cstheme="minorBidi"/>
      <w:noProof w:val="0"/>
      <w:color w:val="5A5A5A"/>
      <w:sz w:val="22"/>
      <w:szCs w:val="22"/>
      <w:lang w:val="sk-SK"/>
    </w:rPr>
  </w:style>
  <w:style w:type="character" w:customStyle="1" w:styleId="HeaderChar">
    <w:name w:val="Header Char"/>
    <w:basedOn w:val="DefaultParagraphFont"/>
    <w:link w:val="Header"/>
    <w:uiPriority w:val="1"/>
    <w:rsid w:val="02231CFF"/>
    <w:rPr>
      <w:rFonts w:ascii="Tahoma" w:eastAsia="Times New Roman" w:hAnsi="Tahoma" w:cs="Times New Roman"/>
      <w:noProof w:val="0"/>
      <w:sz w:val="24"/>
      <w:szCs w:val="24"/>
      <w:lang w:val="sk-SK"/>
    </w:rPr>
  </w:style>
  <w:style w:type="paragraph" w:styleId="TOCHeading">
    <w:name w:val="TOC Heading"/>
    <w:basedOn w:val="Heading1"/>
    <w:next w:val="Normal"/>
    <w:uiPriority w:val="39"/>
    <w:unhideWhenUsed/>
    <w:rsid w:val="02231CFF"/>
    <w:pPr>
      <w:keepLines/>
      <w:spacing w:before="0" w:after="0" w:line="276" w:lineRule="auto"/>
    </w:pPr>
    <w:rPr>
      <w:rFonts w:asciiTheme="majorHAnsi" w:eastAsiaTheme="majorEastAsia" w:hAnsiTheme="majorHAnsi" w:cstheme="majorBidi"/>
      <w:b w:val="0"/>
      <w:bCs w:val="0"/>
      <w:sz w:val="24"/>
      <w:szCs w:val="24"/>
      <w:lang w:eastAsia="en-US"/>
    </w:rPr>
  </w:style>
  <w:style w:type="paragraph" w:customStyle="1" w:styleId="Podobrazkom">
    <w:name w:val="Pod obrazkom"/>
    <w:basedOn w:val="Normal"/>
    <w:uiPriority w:val="1"/>
    <w:rsid w:val="02231CFF"/>
    <w:pPr>
      <w:spacing w:before="0" w:after="240" w:line="312" w:lineRule="auto"/>
      <w:jc w:val="center"/>
    </w:pPr>
    <w:rPr>
      <w:rFonts w:ascii="Arial" w:hAnsi="Arial"/>
      <w:noProof/>
      <w:color w:val="080808"/>
      <w:sz w:val="16"/>
      <w:szCs w:val="16"/>
    </w:rPr>
  </w:style>
  <w:style w:type="paragraph" w:customStyle="1" w:styleId="Obrzok">
    <w:name w:val="Obrázok"/>
    <w:basedOn w:val="Normal"/>
    <w:next w:val="Podobrazkom"/>
    <w:qFormat/>
    <w:rsid w:val="02231CFF"/>
    <w:pPr>
      <w:keepNext/>
      <w:spacing w:before="0" w:after="0" w:line="312" w:lineRule="auto"/>
      <w:jc w:val="center"/>
    </w:pPr>
    <w:rPr>
      <w:rFonts w:ascii="Arial" w:hAnsi="Arial"/>
      <w:noProof/>
      <w:color w:val="080808"/>
      <w:sz w:val="20"/>
      <w:szCs w:val="20"/>
    </w:rPr>
  </w:style>
  <w:style w:type="paragraph" w:customStyle="1" w:styleId="Odrazkyinterway">
    <w:name w:val="Odrazky interway"/>
    <w:basedOn w:val="Normal"/>
    <w:qFormat/>
    <w:rsid w:val="02231CFF"/>
    <w:pPr>
      <w:numPr>
        <w:numId w:val="10"/>
      </w:numPr>
      <w:spacing w:before="0" w:after="240"/>
    </w:pPr>
    <w:rPr>
      <w:rFonts w:ascii="Calibri" w:eastAsiaTheme="minorEastAsia" w:hAnsi="Calibri" w:cstheme="minorBidi"/>
      <w:noProof/>
      <w:color w:val="009FDF"/>
      <w:lang w:eastAsia="en-US"/>
    </w:rPr>
  </w:style>
  <w:style w:type="paragraph" w:customStyle="1" w:styleId="Beznytextponukyodseky">
    <w:name w:val="Bezny_text_ponuky_odseky"/>
    <w:basedOn w:val="Normal"/>
    <w:qFormat/>
    <w:rsid w:val="02231CFF"/>
    <w:pPr>
      <w:spacing w:before="0" w:after="240"/>
      <w:jc w:val="both"/>
    </w:pPr>
    <w:rPr>
      <w:rFonts w:asciiTheme="minorHAnsi" w:eastAsiaTheme="minorEastAsia" w:hAnsiTheme="minorHAnsi" w:cstheme="minorBidi"/>
      <w:noProof/>
      <w:lang w:eastAsia="en-US"/>
    </w:rPr>
  </w:style>
  <w:style w:type="character" w:styleId="FollowedHyperlink">
    <w:name w:val="FollowedHyperlink"/>
    <w:basedOn w:val="DefaultParagraphFont"/>
    <w:rsid w:val="005F0C6D"/>
    <w:rPr>
      <w:color w:val="954F72" w:themeColor="followedHyperlink"/>
      <w:u w:val="single"/>
    </w:rPr>
  </w:style>
  <w:style w:type="character" w:styleId="Strong">
    <w:name w:val="Strong"/>
    <w:basedOn w:val="DefaultParagraphFont"/>
    <w:uiPriority w:val="22"/>
    <w:qFormat/>
    <w:rsid w:val="00026A19"/>
    <w:rPr>
      <w:b/>
      <w:bCs/>
    </w:rPr>
  </w:style>
  <w:style w:type="character" w:customStyle="1" w:styleId="normaltextrun">
    <w:name w:val="normaltextrun"/>
    <w:basedOn w:val="DefaultParagraphFont"/>
    <w:rsid w:val="000E29D1"/>
  </w:style>
  <w:style w:type="character" w:customStyle="1" w:styleId="eop">
    <w:name w:val="eop"/>
    <w:basedOn w:val="DefaultParagraphFont"/>
    <w:rsid w:val="000E29D1"/>
  </w:style>
  <w:style w:type="paragraph" w:customStyle="1" w:styleId="paragraph">
    <w:name w:val="paragraph"/>
    <w:basedOn w:val="Normal"/>
    <w:rsid w:val="02231CFF"/>
    <w:pPr>
      <w:spacing w:beforeAutospacing="1" w:afterAutospacing="1"/>
    </w:pPr>
  </w:style>
  <w:style w:type="character" w:customStyle="1" w:styleId="bcx9">
    <w:name w:val="bcx9"/>
    <w:basedOn w:val="DefaultParagraphFont"/>
    <w:rsid w:val="00172CC5"/>
  </w:style>
  <w:style w:type="character" w:customStyle="1" w:styleId="pagebreaktextspan">
    <w:name w:val="pagebreaktextspan"/>
    <w:basedOn w:val="DefaultParagraphFont"/>
    <w:rsid w:val="00172CC5"/>
  </w:style>
  <w:style w:type="character" w:styleId="UnresolvedMention">
    <w:name w:val="Unresolved Mention"/>
    <w:basedOn w:val="DefaultParagraphFont"/>
    <w:uiPriority w:val="99"/>
    <w:semiHidden/>
    <w:unhideWhenUsed/>
    <w:rsid w:val="000360E1"/>
    <w:rPr>
      <w:color w:val="605E5C"/>
      <w:shd w:val="clear" w:color="auto" w:fill="E1DFDD"/>
    </w:rPr>
  </w:style>
  <w:style w:type="paragraph" w:customStyle="1" w:styleId="IW-WEBEJCTCMSbutton">
    <w:name w:val="IW - WEBEJCT CMS button"/>
    <w:basedOn w:val="Normal"/>
    <w:next w:val="Normal"/>
    <w:uiPriority w:val="1"/>
    <w:qFormat/>
    <w:rsid w:val="02231CFF"/>
    <w:rPr>
      <w:rFonts w:ascii="Asap Medium" w:hAnsi="Asap Medium"/>
      <w:color w:val="3366FF"/>
    </w:rPr>
  </w:style>
  <w:style w:type="paragraph" w:styleId="Index7">
    <w:name w:val="index 7"/>
    <w:basedOn w:val="Normal"/>
    <w:next w:val="Normal"/>
    <w:uiPriority w:val="1"/>
    <w:rsid w:val="02231CFF"/>
    <w:pPr>
      <w:spacing w:before="0" w:after="0"/>
      <w:ind w:left="1680" w:hanging="240"/>
    </w:pPr>
  </w:style>
  <w:style w:type="character" w:styleId="Mention">
    <w:name w:val="Mention"/>
    <w:basedOn w:val="DefaultParagraphFont"/>
    <w:uiPriority w:val="99"/>
    <w:unhideWhenUsed/>
    <w:rsid w:val="00AD70A4"/>
    <w:rPr>
      <w:color w:val="2B579A"/>
      <w:shd w:val="clear" w:color="auto" w:fill="E1DFDD"/>
    </w:rPr>
  </w:style>
  <w:style w:type="paragraph" w:styleId="Revision">
    <w:name w:val="Revision"/>
    <w:hidden/>
    <w:uiPriority w:val="99"/>
    <w:semiHidden/>
    <w:rsid w:val="009B3367"/>
    <w:rPr>
      <w:rFonts w:ascii="Calibri Light" w:hAnsi="Calibri Light"/>
      <w:sz w:val="24"/>
      <w:szCs w:val="24"/>
    </w:rPr>
  </w:style>
  <w:style w:type="paragraph" w:customStyle="1" w:styleId="WJprvok">
    <w:name w:val="WJ prvok"/>
    <w:basedOn w:val="Normal"/>
    <w:uiPriority w:val="1"/>
    <w:qFormat/>
    <w:rsid w:val="02231CFF"/>
    <w:pPr>
      <w:ind w:firstLine="360"/>
    </w:pPr>
    <w:rPr>
      <w:rFonts w:ascii="Asap Medium" w:hAnsi="Asap Medium"/>
      <w:sz w:val="22"/>
      <w:szCs w:val="22"/>
      <w:lang w:eastAsia="en-US"/>
    </w:rPr>
  </w:style>
  <w:style w:type="numbering" w:customStyle="1" w:styleId="CurrentList1">
    <w:name w:val="Current List1"/>
    <w:uiPriority w:val="99"/>
    <w:rsid w:val="00731BC7"/>
    <w:pPr>
      <w:numPr>
        <w:numId w:val="18"/>
      </w:numPr>
    </w:pPr>
  </w:style>
  <w:style w:type="paragraph" w:styleId="Quote">
    <w:name w:val="Quote"/>
    <w:basedOn w:val="Normal"/>
    <w:next w:val="Normal"/>
    <w:link w:val="QuoteChar"/>
    <w:uiPriority w:val="29"/>
    <w:qFormat/>
    <w:rsid w:val="02231CFF"/>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2231CFF"/>
    <w:pPr>
      <w:spacing w:before="360" w:after="360"/>
      <w:ind w:left="864" w:right="864"/>
      <w:jc w:val="center"/>
    </w:pPr>
    <w:rPr>
      <w:i/>
      <w:iCs/>
      <w:color w:val="5B9BD5" w:themeColor="accent1"/>
    </w:rPr>
  </w:style>
  <w:style w:type="character" w:customStyle="1" w:styleId="QuoteChar">
    <w:name w:val="Quote Char"/>
    <w:basedOn w:val="DefaultParagraphFont"/>
    <w:link w:val="Quote"/>
    <w:uiPriority w:val="29"/>
    <w:rsid w:val="02231CFF"/>
    <w:rPr>
      <w:i/>
      <w:iCs/>
      <w:noProof w:val="0"/>
      <w:color w:val="404040" w:themeColor="text1" w:themeTint="BF"/>
      <w:lang w:val="sk-SK"/>
    </w:rPr>
  </w:style>
  <w:style w:type="character" w:customStyle="1" w:styleId="IntenseQuoteChar">
    <w:name w:val="Intense Quote Char"/>
    <w:basedOn w:val="DefaultParagraphFont"/>
    <w:link w:val="IntenseQuote"/>
    <w:uiPriority w:val="30"/>
    <w:rsid w:val="02231CFF"/>
    <w:rPr>
      <w:i/>
      <w:iCs/>
      <w:noProof w:val="0"/>
      <w:color w:val="5B9BD5" w:themeColor="accent1"/>
      <w:lang w:val="sk-SK"/>
    </w:rPr>
  </w:style>
  <w:style w:type="paragraph" w:styleId="EndnoteText">
    <w:name w:val="endnote text"/>
    <w:basedOn w:val="Normal"/>
    <w:link w:val="EndnoteTextChar"/>
    <w:uiPriority w:val="99"/>
    <w:semiHidden/>
    <w:unhideWhenUsed/>
    <w:rsid w:val="02231CFF"/>
    <w:pPr>
      <w:spacing w:after="0"/>
    </w:pPr>
    <w:rPr>
      <w:sz w:val="20"/>
      <w:szCs w:val="20"/>
    </w:rPr>
  </w:style>
  <w:style w:type="character" w:customStyle="1" w:styleId="EndnoteTextChar">
    <w:name w:val="Endnote Text Char"/>
    <w:basedOn w:val="DefaultParagraphFont"/>
    <w:link w:val="EndnoteText"/>
    <w:uiPriority w:val="99"/>
    <w:semiHidden/>
    <w:rsid w:val="02231CFF"/>
    <w:rPr>
      <w:noProof w:val="0"/>
      <w:sz w:val="20"/>
      <w:szCs w:val="20"/>
      <w:lang w:val="sk-SK"/>
    </w:rPr>
  </w:style>
  <w:style w:type="paragraph" w:styleId="FootnoteText">
    <w:name w:val="footnote text"/>
    <w:basedOn w:val="Normal"/>
    <w:link w:val="FootnoteTextChar"/>
    <w:uiPriority w:val="99"/>
    <w:semiHidden/>
    <w:unhideWhenUsed/>
    <w:rsid w:val="02231CFF"/>
    <w:pPr>
      <w:spacing w:after="0"/>
    </w:pPr>
    <w:rPr>
      <w:sz w:val="20"/>
      <w:szCs w:val="20"/>
    </w:rPr>
  </w:style>
  <w:style w:type="character" w:customStyle="1" w:styleId="FootnoteTextChar">
    <w:name w:val="Footnote Text Char"/>
    <w:basedOn w:val="DefaultParagraphFont"/>
    <w:link w:val="FootnoteText"/>
    <w:uiPriority w:val="99"/>
    <w:semiHidden/>
    <w:rsid w:val="02231CFF"/>
    <w:rPr>
      <w:noProof w:val="0"/>
      <w:sz w:val="20"/>
      <w:szCs w:val="20"/>
      <w:lang w:val="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014">
      <w:bodyDiv w:val="1"/>
      <w:marLeft w:val="0"/>
      <w:marRight w:val="0"/>
      <w:marTop w:val="0"/>
      <w:marBottom w:val="0"/>
      <w:divBdr>
        <w:top w:val="none" w:sz="0" w:space="0" w:color="auto"/>
        <w:left w:val="none" w:sz="0" w:space="0" w:color="auto"/>
        <w:bottom w:val="none" w:sz="0" w:space="0" w:color="auto"/>
        <w:right w:val="none" w:sz="0" w:space="0" w:color="auto"/>
      </w:divBdr>
    </w:div>
    <w:div w:id="252205974">
      <w:bodyDiv w:val="1"/>
      <w:marLeft w:val="0"/>
      <w:marRight w:val="0"/>
      <w:marTop w:val="0"/>
      <w:marBottom w:val="0"/>
      <w:divBdr>
        <w:top w:val="none" w:sz="0" w:space="0" w:color="auto"/>
        <w:left w:val="none" w:sz="0" w:space="0" w:color="auto"/>
        <w:bottom w:val="none" w:sz="0" w:space="0" w:color="auto"/>
        <w:right w:val="none" w:sz="0" w:space="0" w:color="auto"/>
      </w:divBdr>
    </w:div>
    <w:div w:id="302740307">
      <w:bodyDiv w:val="1"/>
      <w:marLeft w:val="0"/>
      <w:marRight w:val="0"/>
      <w:marTop w:val="0"/>
      <w:marBottom w:val="0"/>
      <w:divBdr>
        <w:top w:val="none" w:sz="0" w:space="0" w:color="auto"/>
        <w:left w:val="none" w:sz="0" w:space="0" w:color="auto"/>
        <w:bottom w:val="none" w:sz="0" w:space="0" w:color="auto"/>
        <w:right w:val="none" w:sz="0" w:space="0" w:color="auto"/>
      </w:divBdr>
    </w:div>
    <w:div w:id="372314657">
      <w:bodyDiv w:val="1"/>
      <w:marLeft w:val="0"/>
      <w:marRight w:val="0"/>
      <w:marTop w:val="0"/>
      <w:marBottom w:val="0"/>
      <w:divBdr>
        <w:top w:val="none" w:sz="0" w:space="0" w:color="auto"/>
        <w:left w:val="none" w:sz="0" w:space="0" w:color="auto"/>
        <w:bottom w:val="none" w:sz="0" w:space="0" w:color="auto"/>
        <w:right w:val="none" w:sz="0" w:space="0" w:color="auto"/>
      </w:divBdr>
    </w:div>
    <w:div w:id="394011825">
      <w:bodyDiv w:val="1"/>
      <w:marLeft w:val="0"/>
      <w:marRight w:val="0"/>
      <w:marTop w:val="0"/>
      <w:marBottom w:val="0"/>
      <w:divBdr>
        <w:top w:val="none" w:sz="0" w:space="0" w:color="auto"/>
        <w:left w:val="none" w:sz="0" w:space="0" w:color="auto"/>
        <w:bottom w:val="none" w:sz="0" w:space="0" w:color="auto"/>
        <w:right w:val="none" w:sz="0" w:space="0" w:color="auto"/>
      </w:divBdr>
    </w:div>
    <w:div w:id="400372999">
      <w:bodyDiv w:val="1"/>
      <w:marLeft w:val="0"/>
      <w:marRight w:val="0"/>
      <w:marTop w:val="0"/>
      <w:marBottom w:val="0"/>
      <w:divBdr>
        <w:top w:val="none" w:sz="0" w:space="0" w:color="auto"/>
        <w:left w:val="none" w:sz="0" w:space="0" w:color="auto"/>
        <w:bottom w:val="none" w:sz="0" w:space="0" w:color="auto"/>
        <w:right w:val="none" w:sz="0" w:space="0" w:color="auto"/>
      </w:divBdr>
    </w:div>
    <w:div w:id="478544223">
      <w:bodyDiv w:val="1"/>
      <w:marLeft w:val="0"/>
      <w:marRight w:val="0"/>
      <w:marTop w:val="0"/>
      <w:marBottom w:val="0"/>
      <w:divBdr>
        <w:top w:val="none" w:sz="0" w:space="0" w:color="auto"/>
        <w:left w:val="none" w:sz="0" w:space="0" w:color="auto"/>
        <w:bottom w:val="none" w:sz="0" w:space="0" w:color="auto"/>
        <w:right w:val="none" w:sz="0" w:space="0" w:color="auto"/>
      </w:divBdr>
    </w:div>
    <w:div w:id="527917582">
      <w:bodyDiv w:val="1"/>
      <w:marLeft w:val="0"/>
      <w:marRight w:val="0"/>
      <w:marTop w:val="0"/>
      <w:marBottom w:val="0"/>
      <w:divBdr>
        <w:top w:val="none" w:sz="0" w:space="0" w:color="auto"/>
        <w:left w:val="none" w:sz="0" w:space="0" w:color="auto"/>
        <w:bottom w:val="none" w:sz="0" w:space="0" w:color="auto"/>
        <w:right w:val="none" w:sz="0" w:space="0" w:color="auto"/>
      </w:divBdr>
      <w:divsChild>
        <w:div w:id="292298878">
          <w:marLeft w:val="0"/>
          <w:marRight w:val="0"/>
          <w:marTop w:val="0"/>
          <w:marBottom w:val="0"/>
          <w:divBdr>
            <w:top w:val="none" w:sz="0" w:space="0" w:color="auto"/>
            <w:left w:val="none" w:sz="0" w:space="0" w:color="auto"/>
            <w:bottom w:val="none" w:sz="0" w:space="0" w:color="auto"/>
            <w:right w:val="none" w:sz="0" w:space="0" w:color="auto"/>
          </w:divBdr>
        </w:div>
        <w:div w:id="1292908361">
          <w:marLeft w:val="0"/>
          <w:marRight w:val="0"/>
          <w:marTop w:val="0"/>
          <w:marBottom w:val="0"/>
          <w:divBdr>
            <w:top w:val="none" w:sz="0" w:space="0" w:color="auto"/>
            <w:left w:val="none" w:sz="0" w:space="0" w:color="auto"/>
            <w:bottom w:val="none" w:sz="0" w:space="0" w:color="auto"/>
            <w:right w:val="none" w:sz="0" w:space="0" w:color="auto"/>
          </w:divBdr>
        </w:div>
      </w:divsChild>
    </w:div>
    <w:div w:id="663700457">
      <w:bodyDiv w:val="1"/>
      <w:marLeft w:val="0"/>
      <w:marRight w:val="0"/>
      <w:marTop w:val="0"/>
      <w:marBottom w:val="0"/>
      <w:divBdr>
        <w:top w:val="none" w:sz="0" w:space="0" w:color="auto"/>
        <w:left w:val="none" w:sz="0" w:space="0" w:color="auto"/>
        <w:bottom w:val="none" w:sz="0" w:space="0" w:color="auto"/>
        <w:right w:val="none" w:sz="0" w:space="0" w:color="auto"/>
      </w:divBdr>
    </w:div>
    <w:div w:id="702562097">
      <w:bodyDiv w:val="1"/>
      <w:marLeft w:val="0"/>
      <w:marRight w:val="0"/>
      <w:marTop w:val="0"/>
      <w:marBottom w:val="0"/>
      <w:divBdr>
        <w:top w:val="none" w:sz="0" w:space="0" w:color="auto"/>
        <w:left w:val="none" w:sz="0" w:space="0" w:color="auto"/>
        <w:bottom w:val="none" w:sz="0" w:space="0" w:color="auto"/>
        <w:right w:val="none" w:sz="0" w:space="0" w:color="auto"/>
      </w:divBdr>
      <w:divsChild>
        <w:div w:id="173765151">
          <w:marLeft w:val="0"/>
          <w:marRight w:val="0"/>
          <w:marTop w:val="0"/>
          <w:marBottom w:val="0"/>
          <w:divBdr>
            <w:top w:val="none" w:sz="0" w:space="0" w:color="auto"/>
            <w:left w:val="none" w:sz="0" w:space="0" w:color="auto"/>
            <w:bottom w:val="none" w:sz="0" w:space="0" w:color="auto"/>
            <w:right w:val="none" w:sz="0" w:space="0" w:color="auto"/>
          </w:divBdr>
        </w:div>
      </w:divsChild>
    </w:div>
    <w:div w:id="925500448">
      <w:bodyDiv w:val="1"/>
      <w:marLeft w:val="0"/>
      <w:marRight w:val="0"/>
      <w:marTop w:val="0"/>
      <w:marBottom w:val="0"/>
      <w:divBdr>
        <w:top w:val="none" w:sz="0" w:space="0" w:color="auto"/>
        <w:left w:val="none" w:sz="0" w:space="0" w:color="auto"/>
        <w:bottom w:val="none" w:sz="0" w:space="0" w:color="auto"/>
        <w:right w:val="none" w:sz="0" w:space="0" w:color="auto"/>
      </w:divBdr>
    </w:div>
    <w:div w:id="939071591">
      <w:bodyDiv w:val="1"/>
      <w:marLeft w:val="0"/>
      <w:marRight w:val="0"/>
      <w:marTop w:val="0"/>
      <w:marBottom w:val="0"/>
      <w:divBdr>
        <w:top w:val="none" w:sz="0" w:space="0" w:color="auto"/>
        <w:left w:val="none" w:sz="0" w:space="0" w:color="auto"/>
        <w:bottom w:val="none" w:sz="0" w:space="0" w:color="auto"/>
        <w:right w:val="none" w:sz="0" w:space="0" w:color="auto"/>
      </w:divBdr>
    </w:div>
    <w:div w:id="1077435036">
      <w:bodyDiv w:val="1"/>
      <w:marLeft w:val="0"/>
      <w:marRight w:val="0"/>
      <w:marTop w:val="0"/>
      <w:marBottom w:val="0"/>
      <w:divBdr>
        <w:top w:val="none" w:sz="0" w:space="0" w:color="auto"/>
        <w:left w:val="none" w:sz="0" w:space="0" w:color="auto"/>
        <w:bottom w:val="none" w:sz="0" w:space="0" w:color="auto"/>
        <w:right w:val="none" w:sz="0" w:space="0" w:color="auto"/>
      </w:divBdr>
    </w:div>
    <w:div w:id="1088304489">
      <w:bodyDiv w:val="1"/>
      <w:marLeft w:val="0"/>
      <w:marRight w:val="0"/>
      <w:marTop w:val="0"/>
      <w:marBottom w:val="0"/>
      <w:divBdr>
        <w:top w:val="none" w:sz="0" w:space="0" w:color="auto"/>
        <w:left w:val="none" w:sz="0" w:space="0" w:color="auto"/>
        <w:bottom w:val="none" w:sz="0" w:space="0" w:color="auto"/>
        <w:right w:val="none" w:sz="0" w:space="0" w:color="auto"/>
      </w:divBdr>
      <w:divsChild>
        <w:div w:id="21423839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92727273">
              <w:marLeft w:val="0"/>
              <w:marRight w:val="0"/>
              <w:marTop w:val="0"/>
              <w:marBottom w:val="0"/>
              <w:divBdr>
                <w:top w:val="none" w:sz="0" w:space="0" w:color="auto"/>
                <w:left w:val="none" w:sz="0" w:space="0" w:color="auto"/>
                <w:bottom w:val="none" w:sz="0" w:space="0" w:color="auto"/>
                <w:right w:val="none" w:sz="0" w:space="0" w:color="auto"/>
              </w:divBdr>
              <w:divsChild>
                <w:div w:id="1168787997">
                  <w:marLeft w:val="0"/>
                  <w:marRight w:val="0"/>
                  <w:marTop w:val="0"/>
                  <w:marBottom w:val="0"/>
                  <w:divBdr>
                    <w:top w:val="none" w:sz="0" w:space="0" w:color="auto"/>
                    <w:left w:val="none" w:sz="0" w:space="0" w:color="auto"/>
                    <w:bottom w:val="none" w:sz="0" w:space="0" w:color="auto"/>
                    <w:right w:val="none" w:sz="0" w:space="0" w:color="auto"/>
                  </w:divBdr>
                  <w:divsChild>
                    <w:div w:id="279845785">
                      <w:marLeft w:val="0"/>
                      <w:marRight w:val="0"/>
                      <w:marTop w:val="0"/>
                      <w:marBottom w:val="0"/>
                      <w:divBdr>
                        <w:top w:val="none" w:sz="0" w:space="0" w:color="auto"/>
                        <w:left w:val="none" w:sz="0" w:space="0" w:color="auto"/>
                        <w:bottom w:val="none" w:sz="0" w:space="0" w:color="auto"/>
                        <w:right w:val="none" w:sz="0" w:space="0" w:color="auto"/>
                      </w:divBdr>
                      <w:divsChild>
                        <w:div w:id="626816435">
                          <w:marLeft w:val="0"/>
                          <w:marRight w:val="0"/>
                          <w:marTop w:val="0"/>
                          <w:marBottom w:val="0"/>
                          <w:divBdr>
                            <w:top w:val="none" w:sz="0" w:space="0" w:color="auto"/>
                            <w:left w:val="none" w:sz="0" w:space="0" w:color="auto"/>
                            <w:bottom w:val="none" w:sz="0" w:space="0" w:color="auto"/>
                            <w:right w:val="none" w:sz="0" w:space="0" w:color="auto"/>
                          </w:divBdr>
                          <w:divsChild>
                            <w:div w:id="40591287">
                              <w:marLeft w:val="0"/>
                              <w:marRight w:val="0"/>
                              <w:marTop w:val="0"/>
                              <w:marBottom w:val="0"/>
                              <w:divBdr>
                                <w:top w:val="none" w:sz="0" w:space="0" w:color="auto"/>
                                <w:left w:val="none" w:sz="0" w:space="0" w:color="auto"/>
                                <w:bottom w:val="none" w:sz="0" w:space="0" w:color="auto"/>
                                <w:right w:val="none" w:sz="0" w:space="0" w:color="auto"/>
                              </w:divBdr>
                            </w:div>
                            <w:div w:id="286090562">
                              <w:marLeft w:val="0"/>
                              <w:marRight w:val="0"/>
                              <w:marTop w:val="0"/>
                              <w:marBottom w:val="0"/>
                              <w:divBdr>
                                <w:top w:val="none" w:sz="0" w:space="0" w:color="auto"/>
                                <w:left w:val="none" w:sz="0" w:space="0" w:color="auto"/>
                                <w:bottom w:val="none" w:sz="0" w:space="0" w:color="auto"/>
                                <w:right w:val="none" w:sz="0" w:space="0" w:color="auto"/>
                              </w:divBdr>
                            </w:div>
                            <w:div w:id="303892137">
                              <w:marLeft w:val="0"/>
                              <w:marRight w:val="0"/>
                              <w:marTop w:val="0"/>
                              <w:marBottom w:val="0"/>
                              <w:divBdr>
                                <w:top w:val="none" w:sz="0" w:space="0" w:color="auto"/>
                                <w:left w:val="none" w:sz="0" w:space="0" w:color="auto"/>
                                <w:bottom w:val="none" w:sz="0" w:space="0" w:color="auto"/>
                                <w:right w:val="none" w:sz="0" w:space="0" w:color="auto"/>
                              </w:divBdr>
                            </w:div>
                            <w:div w:id="314379096">
                              <w:marLeft w:val="0"/>
                              <w:marRight w:val="0"/>
                              <w:marTop w:val="0"/>
                              <w:marBottom w:val="0"/>
                              <w:divBdr>
                                <w:top w:val="none" w:sz="0" w:space="0" w:color="auto"/>
                                <w:left w:val="none" w:sz="0" w:space="0" w:color="auto"/>
                                <w:bottom w:val="none" w:sz="0" w:space="0" w:color="auto"/>
                                <w:right w:val="none" w:sz="0" w:space="0" w:color="auto"/>
                              </w:divBdr>
                            </w:div>
                            <w:div w:id="665323207">
                              <w:marLeft w:val="0"/>
                              <w:marRight w:val="0"/>
                              <w:marTop w:val="0"/>
                              <w:marBottom w:val="0"/>
                              <w:divBdr>
                                <w:top w:val="none" w:sz="0" w:space="0" w:color="auto"/>
                                <w:left w:val="none" w:sz="0" w:space="0" w:color="auto"/>
                                <w:bottom w:val="none" w:sz="0" w:space="0" w:color="auto"/>
                                <w:right w:val="none" w:sz="0" w:space="0" w:color="auto"/>
                              </w:divBdr>
                            </w:div>
                            <w:div w:id="692540279">
                              <w:marLeft w:val="0"/>
                              <w:marRight w:val="0"/>
                              <w:marTop w:val="0"/>
                              <w:marBottom w:val="0"/>
                              <w:divBdr>
                                <w:top w:val="none" w:sz="0" w:space="0" w:color="auto"/>
                                <w:left w:val="none" w:sz="0" w:space="0" w:color="auto"/>
                                <w:bottom w:val="none" w:sz="0" w:space="0" w:color="auto"/>
                                <w:right w:val="none" w:sz="0" w:space="0" w:color="auto"/>
                              </w:divBdr>
                            </w:div>
                            <w:div w:id="867991422">
                              <w:marLeft w:val="0"/>
                              <w:marRight w:val="0"/>
                              <w:marTop w:val="0"/>
                              <w:marBottom w:val="0"/>
                              <w:divBdr>
                                <w:top w:val="none" w:sz="0" w:space="0" w:color="auto"/>
                                <w:left w:val="none" w:sz="0" w:space="0" w:color="auto"/>
                                <w:bottom w:val="none" w:sz="0" w:space="0" w:color="auto"/>
                                <w:right w:val="none" w:sz="0" w:space="0" w:color="auto"/>
                              </w:divBdr>
                            </w:div>
                            <w:div w:id="911431737">
                              <w:marLeft w:val="0"/>
                              <w:marRight w:val="0"/>
                              <w:marTop w:val="0"/>
                              <w:marBottom w:val="0"/>
                              <w:divBdr>
                                <w:top w:val="none" w:sz="0" w:space="0" w:color="auto"/>
                                <w:left w:val="none" w:sz="0" w:space="0" w:color="auto"/>
                                <w:bottom w:val="none" w:sz="0" w:space="0" w:color="auto"/>
                                <w:right w:val="none" w:sz="0" w:space="0" w:color="auto"/>
                              </w:divBdr>
                            </w:div>
                            <w:div w:id="965502114">
                              <w:marLeft w:val="0"/>
                              <w:marRight w:val="0"/>
                              <w:marTop w:val="0"/>
                              <w:marBottom w:val="0"/>
                              <w:divBdr>
                                <w:top w:val="none" w:sz="0" w:space="0" w:color="auto"/>
                                <w:left w:val="none" w:sz="0" w:space="0" w:color="auto"/>
                                <w:bottom w:val="none" w:sz="0" w:space="0" w:color="auto"/>
                                <w:right w:val="none" w:sz="0" w:space="0" w:color="auto"/>
                              </w:divBdr>
                            </w:div>
                            <w:div w:id="10025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2065970">
      <w:bodyDiv w:val="1"/>
      <w:marLeft w:val="0"/>
      <w:marRight w:val="0"/>
      <w:marTop w:val="0"/>
      <w:marBottom w:val="0"/>
      <w:divBdr>
        <w:top w:val="none" w:sz="0" w:space="0" w:color="auto"/>
        <w:left w:val="none" w:sz="0" w:space="0" w:color="auto"/>
        <w:bottom w:val="none" w:sz="0" w:space="0" w:color="auto"/>
        <w:right w:val="none" w:sz="0" w:space="0" w:color="auto"/>
      </w:divBdr>
    </w:div>
    <w:div w:id="1198083140">
      <w:bodyDiv w:val="1"/>
      <w:marLeft w:val="0"/>
      <w:marRight w:val="0"/>
      <w:marTop w:val="0"/>
      <w:marBottom w:val="0"/>
      <w:divBdr>
        <w:top w:val="none" w:sz="0" w:space="0" w:color="auto"/>
        <w:left w:val="none" w:sz="0" w:space="0" w:color="auto"/>
        <w:bottom w:val="none" w:sz="0" w:space="0" w:color="auto"/>
        <w:right w:val="none" w:sz="0" w:space="0" w:color="auto"/>
      </w:divBdr>
    </w:div>
    <w:div w:id="1247885128">
      <w:bodyDiv w:val="1"/>
      <w:marLeft w:val="0"/>
      <w:marRight w:val="0"/>
      <w:marTop w:val="0"/>
      <w:marBottom w:val="0"/>
      <w:divBdr>
        <w:top w:val="none" w:sz="0" w:space="0" w:color="auto"/>
        <w:left w:val="none" w:sz="0" w:space="0" w:color="auto"/>
        <w:bottom w:val="none" w:sz="0" w:space="0" w:color="auto"/>
        <w:right w:val="none" w:sz="0" w:space="0" w:color="auto"/>
      </w:divBdr>
      <w:divsChild>
        <w:div w:id="1090273149">
          <w:marLeft w:val="0"/>
          <w:marRight w:val="0"/>
          <w:marTop w:val="0"/>
          <w:marBottom w:val="0"/>
          <w:divBdr>
            <w:top w:val="none" w:sz="0" w:space="0" w:color="auto"/>
            <w:left w:val="none" w:sz="0" w:space="0" w:color="auto"/>
            <w:bottom w:val="none" w:sz="0" w:space="0" w:color="auto"/>
            <w:right w:val="none" w:sz="0" w:space="0" w:color="auto"/>
          </w:divBdr>
        </w:div>
        <w:div w:id="1224290713">
          <w:marLeft w:val="0"/>
          <w:marRight w:val="0"/>
          <w:marTop w:val="0"/>
          <w:marBottom w:val="0"/>
          <w:divBdr>
            <w:top w:val="none" w:sz="0" w:space="0" w:color="auto"/>
            <w:left w:val="none" w:sz="0" w:space="0" w:color="auto"/>
            <w:bottom w:val="none" w:sz="0" w:space="0" w:color="auto"/>
            <w:right w:val="none" w:sz="0" w:space="0" w:color="auto"/>
          </w:divBdr>
        </w:div>
      </w:divsChild>
    </w:div>
    <w:div w:id="1536308219">
      <w:bodyDiv w:val="1"/>
      <w:marLeft w:val="0"/>
      <w:marRight w:val="0"/>
      <w:marTop w:val="0"/>
      <w:marBottom w:val="0"/>
      <w:divBdr>
        <w:top w:val="none" w:sz="0" w:space="0" w:color="auto"/>
        <w:left w:val="none" w:sz="0" w:space="0" w:color="auto"/>
        <w:bottom w:val="none" w:sz="0" w:space="0" w:color="auto"/>
        <w:right w:val="none" w:sz="0" w:space="0" w:color="auto"/>
      </w:divBdr>
      <w:divsChild>
        <w:div w:id="555973969">
          <w:marLeft w:val="0"/>
          <w:marRight w:val="0"/>
          <w:marTop w:val="0"/>
          <w:marBottom w:val="0"/>
          <w:divBdr>
            <w:top w:val="none" w:sz="0" w:space="0" w:color="auto"/>
            <w:left w:val="none" w:sz="0" w:space="0" w:color="auto"/>
            <w:bottom w:val="none" w:sz="0" w:space="0" w:color="auto"/>
            <w:right w:val="none" w:sz="0" w:space="0" w:color="auto"/>
          </w:divBdr>
          <w:divsChild>
            <w:div w:id="889464073">
              <w:marLeft w:val="0"/>
              <w:marRight w:val="0"/>
              <w:marTop w:val="0"/>
              <w:marBottom w:val="0"/>
              <w:divBdr>
                <w:top w:val="none" w:sz="0" w:space="0" w:color="auto"/>
                <w:left w:val="none" w:sz="0" w:space="0" w:color="auto"/>
                <w:bottom w:val="none" w:sz="0" w:space="0" w:color="auto"/>
                <w:right w:val="none" w:sz="0" w:space="0" w:color="auto"/>
              </w:divBdr>
            </w:div>
            <w:div w:id="1333528304">
              <w:marLeft w:val="0"/>
              <w:marRight w:val="0"/>
              <w:marTop w:val="0"/>
              <w:marBottom w:val="0"/>
              <w:divBdr>
                <w:top w:val="none" w:sz="0" w:space="0" w:color="auto"/>
                <w:left w:val="none" w:sz="0" w:space="0" w:color="auto"/>
                <w:bottom w:val="none" w:sz="0" w:space="0" w:color="auto"/>
                <w:right w:val="none" w:sz="0" w:space="0" w:color="auto"/>
              </w:divBdr>
            </w:div>
          </w:divsChild>
        </w:div>
        <w:div w:id="748580885">
          <w:marLeft w:val="0"/>
          <w:marRight w:val="0"/>
          <w:marTop w:val="0"/>
          <w:marBottom w:val="0"/>
          <w:divBdr>
            <w:top w:val="none" w:sz="0" w:space="0" w:color="auto"/>
            <w:left w:val="none" w:sz="0" w:space="0" w:color="auto"/>
            <w:bottom w:val="none" w:sz="0" w:space="0" w:color="auto"/>
            <w:right w:val="none" w:sz="0" w:space="0" w:color="auto"/>
          </w:divBdr>
          <w:divsChild>
            <w:div w:id="233316778">
              <w:marLeft w:val="0"/>
              <w:marRight w:val="0"/>
              <w:marTop w:val="0"/>
              <w:marBottom w:val="0"/>
              <w:divBdr>
                <w:top w:val="none" w:sz="0" w:space="0" w:color="auto"/>
                <w:left w:val="none" w:sz="0" w:space="0" w:color="auto"/>
                <w:bottom w:val="none" w:sz="0" w:space="0" w:color="auto"/>
                <w:right w:val="none" w:sz="0" w:space="0" w:color="auto"/>
              </w:divBdr>
            </w:div>
            <w:div w:id="568002131">
              <w:marLeft w:val="0"/>
              <w:marRight w:val="0"/>
              <w:marTop w:val="0"/>
              <w:marBottom w:val="0"/>
              <w:divBdr>
                <w:top w:val="none" w:sz="0" w:space="0" w:color="auto"/>
                <w:left w:val="none" w:sz="0" w:space="0" w:color="auto"/>
                <w:bottom w:val="none" w:sz="0" w:space="0" w:color="auto"/>
                <w:right w:val="none" w:sz="0" w:space="0" w:color="auto"/>
              </w:divBdr>
            </w:div>
            <w:div w:id="1047755337">
              <w:marLeft w:val="0"/>
              <w:marRight w:val="0"/>
              <w:marTop w:val="0"/>
              <w:marBottom w:val="0"/>
              <w:divBdr>
                <w:top w:val="none" w:sz="0" w:space="0" w:color="auto"/>
                <w:left w:val="none" w:sz="0" w:space="0" w:color="auto"/>
                <w:bottom w:val="none" w:sz="0" w:space="0" w:color="auto"/>
                <w:right w:val="none" w:sz="0" w:space="0" w:color="auto"/>
              </w:divBdr>
            </w:div>
            <w:div w:id="1166048953">
              <w:marLeft w:val="0"/>
              <w:marRight w:val="0"/>
              <w:marTop w:val="0"/>
              <w:marBottom w:val="0"/>
              <w:divBdr>
                <w:top w:val="none" w:sz="0" w:space="0" w:color="auto"/>
                <w:left w:val="none" w:sz="0" w:space="0" w:color="auto"/>
                <w:bottom w:val="none" w:sz="0" w:space="0" w:color="auto"/>
                <w:right w:val="none" w:sz="0" w:space="0" w:color="auto"/>
              </w:divBdr>
            </w:div>
            <w:div w:id="1612660160">
              <w:marLeft w:val="0"/>
              <w:marRight w:val="0"/>
              <w:marTop w:val="0"/>
              <w:marBottom w:val="0"/>
              <w:divBdr>
                <w:top w:val="none" w:sz="0" w:space="0" w:color="auto"/>
                <w:left w:val="none" w:sz="0" w:space="0" w:color="auto"/>
                <w:bottom w:val="none" w:sz="0" w:space="0" w:color="auto"/>
                <w:right w:val="none" w:sz="0" w:space="0" w:color="auto"/>
              </w:divBdr>
            </w:div>
          </w:divsChild>
        </w:div>
        <w:div w:id="767583869">
          <w:marLeft w:val="0"/>
          <w:marRight w:val="0"/>
          <w:marTop w:val="0"/>
          <w:marBottom w:val="0"/>
          <w:divBdr>
            <w:top w:val="none" w:sz="0" w:space="0" w:color="auto"/>
            <w:left w:val="none" w:sz="0" w:space="0" w:color="auto"/>
            <w:bottom w:val="none" w:sz="0" w:space="0" w:color="auto"/>
            <w:right w:val="none" w:sz="0" w:space="0" w:color="auto"/>
          </w:divBdr>
          <w:divsChild>
            <w:div w:id="237593284">
              <w:marLeft w:val="0"/>
              <w:marRight w:val="0"/>
              <w:marTop w:val="0"/>
              <w:marBottom w:val="0"/>
              <w:divBdr>
                <w:top w:val="none" w:sz="0" w:space="0" w:color="auto"/>
                <w:left w:val="none" w:sz="0" w:space="0" w:color="auto"/>
                <w:bottom w:val="none" w:sz="0" w:space="0" w:color="auto"/>
                <w:right w:val="none" w:sz="0" w:space="0" w:color="auto"/>
              </w:divBdr>
            </w:div>
            <w:div w:id="1229534850">
              <w:marLeft w:val="0"/>
              <w:marRight w:val="0"/>
              <w:marTop w:val="0"/>
              <w:marBottom w:val="0"/>
              <w:divBdr>
                <w:top w:val="none" w:sz="0" w:space="0" w:color="auto"/>
                <w:left w:val="none" w:sz="0" w:space="0" w:color="auto"/>
                <w:bottom w:val="none" w:sz="0" w:space="0" w:color="auto"/>
                <w:right w:val="none" w:sz="0" w:space="0" w:color="auto"/>
              </w:divBdr>
            </w:div>
            <w:div w:id="1525679171">
              <w:marLeft w:val="0"/>
              <w:marRight w:val="0"/>
              <w:marTop w:val="0"/>
              <w:marBottom w:val="0"/>
              <w:divBdr>
                <w:top w:val="none" w:sz="0" w:space="0" w:color="auto"/>
                <w:left w:val="none" w:sz="0" w:space="0" w:color="auto"/>
                <w:bottom w:val="none" w:sz="0" w:space="0" w:color="auto"/>
                <w:right w:val="none" w:sz="0" w:space="0" w:color="auto"/>
              </w:divBdr>
            </w:div>
            <w:div w:id="1970743192">
              <w:marLeft w:val="0"/>
              <w:marRight w:val="0"/>
              <w:marTop w:val="0"/>
              <w:marBottom w:val="0"/>
              <w:divBdr>
                <w:top w:val="none" w:sz="0" w:space="0" w:color="auto"/>
                <w:left w:val="none" w:sz="0" w:space="0" w:color="auto"/>
                <w:bottom w:val="none" w:sz="0" w:space="0" w:color="auto"/>
                <w:right w:val="none" w:sz="0" w:space="0" w:color="auto"/>
              </w:divBdr>
            </w:div>
          </w:divsChild>
        </w:div>
        <w:div w:id="809830772">
          <w:marLeft w:val="0"/>
          <w:marRight w:val="0"/>
          <w:marTop w:val="0"/>
          <w:marBottom w:val="0"/>
          <w:divBdr>
            <w:top w:val="none" w:sz="0" w:space="0" w:color="auto"/>
            <w:left w:val="none" w:sz="0" w:space="0" w:color="auto"/>
            <w:bottom w:val="none" w:sz="0" w:space="0" w:color="auto"/>
            <w:right w:val="none" w:sz="0" w:space="0" w:color="auto"/>
          </w:divBdr>
          <w:divsChild>
            <w:div w:id="841235732">
              <w:marLeft w:val="0"/>
              <w:marRight w:val="0"/>
              <w:marTop w:val="0"/>
              <w:marBottom w:val="0"/>
              <w:divBdr>
                <w:top w:val="none" w:sz="0" w:space="0" w:color="auto"/>
                <w:left w:val="none" w:sz="0" w:space="0" w:color="auto"/>
                <w:bottom w:val="none" w:sz="0" w:space="0" w:color="auto"/>
                <w:right w:val="none" w:sz="0" w:space="0" w:color="auto"/>
              </w:divBdr>
            </w:div>
            <w:div w:id="1804469573">
              <w:marLeft w:val="0"/>
              <w:marRight w:val="0"/>
              <w:marTop w:val="0"/>
              <w:marBottom w:val="0"/>
              <w:divBdr>
                <w:top w:val="none" w:sz="0" w:space="0" w:color="auto"/>
                <w:left w:val="none" w:sz="0" w:space="0" w:color="auto"/>
                <w:bottom w:val="none" w:sz="0" w:space="0" w:color="auto"/>
                <w:right w:val="none" w:sz="0" w:space="0" w:color="auto"/>
              </w:divBdr>
            </w:div>
            <w:div w:id="1851216736">
              <w:marLeft w:val="0"/>
              <w:marRight w:val="0"/>
              <w:marTop w:val="0"/>
              <w:marBottom w:val="0"/>
              <w:divBdr>
                <w:top w:val="none" w:sz="0" w:space="0" w:color="auto"/>
                <w:left w:val="none" w:sz="0" w:space="0" w:color="auto"/>
                <w:bottom w:val="none" w:sz="0" w:space="0" w:color="auto"/>
                <w:right w:val="none" w:sz="0" w:space="0" w:color="auto"/>
              </w:divBdr>
            </w:div>
          </w:divsChild>
        </w:div>
        <w:div w:id="835875587">
          <w:marLeft w:val="0"/>
          <w:marRight w:val="0"/>
          <w:marTop w:val="0"/>
          <w:marBottom w:val="0"/>
          <w:divBdr>
            <w:top w:val="none" w:sz="0" w:space="0" w:color="auto"/>
            <w:left w:val="none" w:sz="0" w:space="0" w:color="auto"/>
            <w:bottom w:val="none" w:sz="0" w:space="0" w:color="auto"/>
            <w:right w:val="none" w:sz="0" w:space="0" w:color="auto"/>
          </w:divBdr>
          <w:divsChild>
            <w:div w:id="485098477">
              <w:marLeft w:val="0"/>
              <w:marRight w:val="0"/>
              <w:marTop w:val="0"/>
              <w:marBottom w:val="0"/>
              <w:divBdr>
                <w:top w:val="none" w:sz="0" w:space="0" w:color="auto"/>
                <w:left w:val="none" w:sz="0" w:space="0" w:color="auto"/>
                <w:bottom w:val="none" w:sz="0" w:space="0" w:color="auto"/>
                <w:right w:val="none" w:sz="0" w:space="0" w:color="auto"/>
              </w:divBdr>
            </w:div>
            <w:div w:id="634262946">
              <w:marLeft w:val="0"/>
              <w:marRight w:val="0"/>
              <w:marTop w:val="0"/>
              <w:marBottom w:val="0"/>
              <w:divBdr>
                <w:top w:val="none" w:sz="0" w:space="0" w:color="auto"/>
                <w:left w:val="none" w:sz="0" w:space="0" w:color="auto"/>
                <w:bottom w:val="none" w:sz="0" w:space="0" w:color="auto"/>
                <w:right w:val="none" w:sz="0" w:space="0" w:color="auto"/>
              </w:divBdr>
            </w:div>
            <w:div w:id="1179272031">
              <w:marLeft w:val="0"/>
              <w:marRight w:val="0"/>
              <w:marTop w:val="0"/>
              <w:marBottom w:val="0"/>
              <w:divBdr>
                <w:top w:val="none" w:sz="0" w:space="0" w:color="auto"/>
                <w:left w:val="none" w:sz="0" w:space="0" w:color="auto"/>
                <w:bottom w:val="none" w:sz="0" w:space="0" w:color="auto"/>
                <w:right w:val="none" w:sz="0" w:space="0" w:color="auto"/>
              </w:divBdr>
            </w:div>
            <w:div w:id="1734037716">
              <w:marLeft w:val="0"/>
              <w:marRight w:val="0"/>
              <w:marTop w:val="0"/>
              <w:marBottom w:val="0"/>
              <w:divBdr>
                <w:top w:val="none" w:sz="0" w:space="0" w:color="auto"/>
                <w:left w:val="none" w:sz="0" w:space="0" w:color="auto"/>
                <w:bottom w:val="none" w:sz="0" w:space="0" w:color="auto"/>
                <w:right w:val="none" w:sz="0" w:space="0" w:color="auto"/>
              </w:divBdr>
            </w:div>
            <w:div w:id="1828549635">
              <w:marLeft w:val="0"/>
              <w:marRight w:val="0"/>
              <w:marTop w:val="0"/>
              <w:marBottom w:val="0"/>
              <w:divBdr>
                <w:top w:val="none" w:sz="0" w:space="0" w:color="auto"/>
                <w:left w:val="none" w:sz="0" w:space="0" w:color="auto"/>
                <w:bottom w:val="none" w:sz="0" w:space="0" w:color="auto"/>
                <w:right w:val="none" w:sz="0" w:space="0" w:color="auto"/>
              </w:divBdr>
            </w:div>
          </w:divsChild>
        </w:div>
        <w:div w:id="1214346205">
          <w:marLeft w:val="0"/>
          <w:marRight w:val="0"/>
          <w:marTop w:val="0"/>
          <w:marBottom w:val="0"/>
          <w:divBdr>
            <w:top w:val="none" w:sz="0" w:space="0" w:color="auto"/>
            <w:left w:val="none" w:sz="0" w:space="0" w:color="auto"/>
            <w:bottom w:val="none" w:sz="0" w:space="0" w:color="auto"/>
            <w:right w:val="none" w:sz="0" w:space="0" w:color="auto"/>
          </w:divBdr>
          <w:divsChild>
            <w:div w:id="49813808">
              <w:marLeft w:val="0"/>
              <w:marRight w:val="0"/>
              <w:marTop w:val="0"/>
              <w:marBottom w:val="0"/>
              <w:divBdr>
                <w:top w:val="none" w:sz="0" w:space="0" w:color="auto"/>
                <w:left w:val="none" w:sz="0" w:space="0" w:color="auto"/>
                <w:bottom w:val="none" w:sz="0" w:space="0" w:color="auto"/>
                <w:right w:val="none" w:sz="0" w:space="0" w:color="auto"/>
              </w:divBdr>
            </w:div>
            <w:div w:id="158735457">
              <w:marLeft w:val="0"/>
              <w:marRight w:val="0"/>
              <w:marTop w:val="0"/>
              <w:marBottom w:val="0"/>
              <w:divBdr>
                <w:top w:val="none" w:sz="0" w:space="0" w:color="auto"/>
                <w:left w:val="none" w:sz="0" w:space="0" w:color="auto"/>
                <w:bottom w:val="none" w:sz="0" w:space="0" w:color="auto"/>
                <w:right w:val="none" w:sz="0" w:space="0" w:color="auto"/>
              </w:divBdr>
            </w:div>
            <w:div w:id="319964471">
              <w:marLeft w:val="0"/>
              <w:marRight w:val="0"/>
              <w:marTop w:val="0"/>
              <w:marBottom w:val="0"/>
              <w:divBdr>
                <w:top w:val="none" w:sz="0" w:space="0" w:color="auto"/>
                <w:left w:val="none" w:sz="0" w:space="0" w:color="auto"/>
                <w:bottom w:val="none" w:sz="0" w:space="0" w:color="auto"/>
                <w:right w:val="none" w:sz="0" w:space="0" w:color="auto"/>
              </w:divBdr>
            </w:div>
            <w:div w:id="1486386554">
              <w:marLeft w:val="0"/>
              <w:marRight w:val="0"/>
              <w:marTop w:val="0"/>
              <w:marBottom w:val="0"/>
              <w:divBdr>
                <w:top w:val="none" w:sz="0" w:space="0" w:color="auto"/>
                <w:left w:val="none" w:sz="0" w:space="0" w:color="auto"/>
                <w:bottom w:val="none" w:sz="0" w:space="0" w:color="auto"/>
                <w:right w:val="none" w:sz="0" w:space="0" w:color="auto"/>
              </w:divBdr>
            </w:div>
            <w:div w:id="2007320298">
              <w:marLeft w:val="0"/>
              <w:marRight w:val="0"/>
              <w:marTop w:val="0"/>
              <w:marBottom w:val="0"/>
              <w:divBdr>
                <w:top w:val="none" w:sz="0" w:space="0" w:color="auto"/>
                <w:left w:val="none" w:sz="0" w:space="0" w:color="auto"/>
                <w:bottom w:val="none" w:sz="0" w:space="0" w:color="auto"/>
                <w:right w:val="none" w:sz="0" w:space="0" w:color="auto"/>
              </w:divBdr>
            </w:div>
          </w:divsChild>
        </w:div>
        <w:div w:id="1548830919">
          <w:marLeft w:val="0"/>
          <w:marRight w:val="0"/>
          <w:marTop w:val="0"/>
          <w:marBottom w:val="0"/>
          <w:divBdr>
            <w:top w:val="none" w:sz="0" w:space="0" w:color="auto"/>
            <w:left w:val="none" w:sz="0" w:space="0" w:color="auto"/>
            <w:bottom w:val="none" w:sz="0" w:space="0" w:color="auto"/>
            <w:right w:val="none" w:sz="0" w:space="0" w:color="auto"/>
          </w:divBdr>
          <w:divsChild>
            <w:div w:id="760832737">
              <w:marLeft w:val="0"/>
              <w:marRight w:val="0"/>
              <w:marTop w:val="0"/>
              <w:marBottom w:val="0"/>
              <w:divBdr>
                <w:top w:val="none" w:sz="0" w:space="0" w:color="auto"/>
                <w:left w:val="none" w:sz="0" w:space="0" w:color="auto"/>
                <w:bottom w:val="none" w:sz="0" w:space="0" w:color="auto"/>
                <w:right w:val="none" w:sz="0" w:space="0" w:color="auto"/>
              </w:divBdr>
            </w:div>
            <w:div w:id="1149324804">
              <w:marLeft w:val="0"/>
              <w:marRight w:val="0"/>
              <w:marTop w:val="0"/>
              <w:marBottom w:val="0"/>
              <w:divBdr>
                <w:top w:val="none" w:sz="0" w:space="0" w:color="auto"/>
                <w:left w:val="none" w:sz="0" w:space="0" w:color="auto"/>
                <w:bottom w:val="none" w:sz="0" w:space="0" w:color="auto"/>
                <w:right w:val="none" w:sz="0" w:space="0" w:color="auto"/>
              </w:divBdr>
            </w:div>
            <w:div w:id="1202127464">
              <w:marLeft w:val="0"/>
              <w:marRight w:val="0"/>
              <w:marTop w:val="0"/>
              <w:marBottom w:val="0"/>
              <w:divBdr>
                <w:top w:val="none" w:sz="0" w:space="0" w:color="auto"/>
                <w:left w:val="none" w:sz="0" w:space="0" w:color="auto"/>
                <w:bottom w:val="none" w:sz="0" w:space="0" w:color="auto"/>
                <w:right w:val="none" w:sz="0" w:space="0" w:color="auto"/>
              </w:divBdr>
            </w:div>
            <w:div w:id="1884057396">
              <w:marLeft w:val="0"/>
              <w:marRight w:val="0"/>
              <w:marTop w:val="0"/>
              <w:marBottom w:val="0"/>
              <w:divBdr>
                <w:top w:val="none" w:sz="0" w:space="0" w:color="auto"/>
                <w:left w:val="none" w:sz="0" w:space="0" w:color="auto"/>
                <w:bottom w:val="none" w:sz="0" w:space="0" w:color="auto"/>
                <w:right w:val="none" w:sz="0" w:space="0" w:color="auto"/>
              </w:divBdr>
            </w:div>
            <w:div w:id="1942641279">
              <w:marLeft w:val="0"/>
              <w:marRight w:val="0"/>
              <w:marTop w:val="0"/>
              <w:marBottom w:val="0"/>
              <w:divBdr>
                <w:top w:val="none" w:sz="0" w:space="0" w:color="auto"/>
                <w:left w:val="none" w:sz="0" w:space="0" w:color="auto"/>
                <w:bottom w:val="none" w:sz="0" w:space="0" w:color="auto"/>
                <w:right w:val="none" w:sz="0" w:space="0" w:color="auto"/>
              </w:divBdr>
            </w:div>
          </w:divsChild>
        </w:div>
        <w:div w:id="1754011891">
          <w:marLeft w:val="0"/>
          <w:marRight w:val="0"/>
          <w:marTop w:val="0"/>
          <w:marBottom w:val="0"/>
          <w:divBdr>
            <w:top w:val="none" w:sz="0" w:space="0" w:color="auto"/>
            <w:left w:val="none" w:sz="0" w:space="0" w:color="auto"/>
            <w:bottom w:val="none" w:sz="0" w:space="0" w:color="auto"/>
            <w:right w:val="none" w:sz="0" w:space="0" w:color="auto"/>
          </w:divBdr>
          <w:divsChild>
            <w:div w:id="303047636">
              <w:marLeft w:val="0"/>
              <w:marRight w:val="0"/>
              <w:marTop w:val="0"/>
              <w:marBottom w:val="0"/>
              <w:divBdr>
                <w:top w:val="none" w:sz="0" w:space="0" w:color="auto"/>
                <w:left w:val="none" w:sz="0" w:space="0" w:color="auto"/>
                <w:bottom w:val="none" w:sz="0" w:space="0" w:color="auto"/>
                <w:right w:val="none" w:sz="0" w:space="0" w:color="auto"/>
              </w:divBdr>
            </w:div>
            <w:div w:id="1193571846">
              <w:marLeft w:val="0"/>
              <w:marRight w:val="0"/>
              <w:marTop w:val="0"/>
              <w:marBottom w:val="0"/>
              <w:divBdr>
                <w:top w:val="none" w:sz="0" w:space="0" w:color="auto"/>
                <w:left w:val="none" w:sz="0" w:space="0" w:color="auto"/>
                <w:bottom w:val="none" w:sz="0" w:space="0" w:color="auto"/>
                <w:right w:val="none" w:sz="0" w:space="0" w:color="auto"/>
              </w:divBdr>
            </w:div>
            <w:div w:id="1543712776">
              <w:marLeft w:val="0"/>
              <w:marRight w:val="0"/>
              <w:marTop w:val="0"/>
              <w:marBottom w:val="0"/>
              <w:divBdr>
                <w:top w:val="none" w:sz="0" w:space="0" w:color="auto"/>
                <w:left w:val="none" w:sz="0" w:space="0" w:color="auto"/>
                <w:bottom w:val="none" w:sz="0" w:space="0" w:color="auto"/>
                <w:right w:val="none" w:sz="0" w:space="0" w:color="auto"/>
              </w:divBdr>
            </w:div>
          </w:divsChild>
        </w:div>
        <w:div w:id="1887910539">
          <w:marLeft w:val="0"/>
          <w:marRight w:val="0"/>
          <w:marTop w:val="0"/>
          <w:marBottom w:val="0"/>
          <w:divBdr>
            <w:top w:val="none" w:sz="0" w:space="0" w:color="auto"/>
            <w:left w:val="none" w:sz="0" w:space="0" w:color="auto"/>
            <w:bottom w:val="none" w:sz="0" w:space="0" w:color="auto"/>
            <w:right w:val="none" w:sz="0" w:space="0" w:color="auto"/>
          </w:divBdr>
          <w:divsChild>
            <w:div w:id="193931255">
              <w:marLeft w:val="0"/>
              <w:marRight w:val="0"/>
              <w:marTop w:val="0"/>
              <w:marBottom w:val="0"/>
              <w:divBdr>
                <w:top w:val="none" w:sz="0" w:space="0" w:color="auto"/>
                <w:left w:val="none" w:sz="0" w:space="0" w:color="auto"/>
                <w:bottom w:val="none" w:sz="0" w:space="0" w:color="auto"/>
                <w:right w:val="none" w:sz="0" w:space="0" w:color="auto"/>
              </w:divBdr>
            </w:div>
            <w:div w:id="876696854">
              <w:marLeft w:val="0"/>
              <w:marRight w:val="0"/>
              <w:marTop w:val="0"/>
              <w:marBottom w:val="0"/>
              <w:divBdr>
                <w:top w:val="none" w:sz="0" w:space="0" w:color="auto"/>
                <w:left w:val="none" w:sz="0" w:space="0" w:color="auto"/>
                <w:bottom w:val="none" w:sz="0" w:space="0" w:color="auto"/>
                <w:right w:val="none" w:sz="0" w:space="0" w:color="auto"/>
              </w:divBdr>
            </w:div>
            <w:div w:id="1513840102">
              <w:marLeft w:val="0"/>
              <w:marRight w:val="0"/>
              <w:marTop w:val="0"/>
              <w:marBottom w:val="0"/>
              <w:divBdr>
                <w:top w:val="none" w:sz="0" w:space="0" w:color="auto"/>
                <w:left w:val="none" w:sz="0" w:space="0" w:color="auto"/>
                <w:bottom w:val="none" w:sz="0" w:space="0" w:color="auto"/>
                <w:right w:val="none" w:sz="0" w:space="0" w:color="auto"/>
              </w:divBdr>
            </w:div>
            <w:div w:id="1679307431">
              <w:marLeft w:val="0"/>
              <w:marRight w:val="0"/>
              <w:marTop w:val="0"/>
              <w:marBottom w:val="0"/>
              <w:divBdr>
                <w:top w:val="none" w:sz="0" w:space="0" w:color="auto"/>
                <w:left w:val="none" w:sz="0" w:space="0" w:color="auto"/>
                <w:bottom w:val="none" w:sz="0" w:space="0" w:color="auto"/>
                <w:right w:val="none" w:sz="0" w:space="0" w:color="auto"/>
              </w:divBdr>
            </w:div>
          </w:divsChild>
        </w:div>
        <w:div w:id="2110351459">
          <w:marLeft w:val="0"/>
          <w:marRight w:val="0"/>
          <w:marTop w:val="0"/>
          <w:marBottom w:val="0"/>
          <w:divBdr>
            <w:top w:val="none" w:sz="0" w:space="0" w:color="auto"/>
            <w:left w:val="none" w:sz="0" w:space="0" w:color="auto"/>
            <w:bottom w:val="none" w:sz="0" w:space="0" w:color="auto"/>
            <w:right w:val="none" w:sz="0" w:space="0" w:color="auto"/>
          </w:divBdr>
          <w:divsChild>
            <w:div w:id="673455111">
              <w:marLeft w:val="0"/>
              <w:marRight w:val="0"/>
              <w:marTop w:val="0"/>
              <w:marBottom w:val="0"/>
              <w:divBdr>
                <w:top w:val="none" w:sz="0" w:space="0" w:color="auto"/>
                <w:left w:val="none" w:sz="0" w:space="0" w:color="auto"/>
                <w:bottom w:val="none" w:sz="0" w:space="0" w:color="auto"/>
                <w:right w:val="none" w:sz="0" w:space="0" w:color="auto"/>
              </w:divBdr>
            </w:div>
            <w:div w:id="1144391731">
              <w:marLeft w:val="0"/>
              <w:marRight w:val="0"/>
              <w:marTop w:val="0"/>
              <w:marBottom w:val="0"/>
              <w:divBdr>
                <w:top w:val="none" w:sz="0" w:space="0" w:color="auto"/>
                <w:left w:val="none" w:sz="0" w:space="0" w:color="auto"/>
                <w:bottom w:val="none" w:sz="0" w:space="0" w:color="auto"/>
                <w:right w:val="none" w:sz="0" w:space="0" w:color="auto"/>
              </w:divBdr>
            </w:div>
            <w:div w:id="1264418164">
              <w:marLeft w:val="0"/>
              <w:marRight w:val="0"/>
              <w:marTop w:val="0"/>
              <w:marBottom w:val="0"/>
              <w:divBdr>
                <w:top w:val="none" w:sz="0" w:space="0" w:color="auto"/>
                <w:left w:val="none" w:sz="0" w:space="0" w:color="auto"/>
                <w:bottom w:val="none" w:sz="0" w:space="0" w:color="auto"/>
                <w:right w:val="none" w:sz="0" w:space="0" w:color="auto"/>
              </w:divBdr>
            </w:div>
            <w:div w:id="1514605657">
              <w:marLeft w:val="0"/>
              <w:marRight w:val="0"/>
              <w:marTop w:val="0"/>
              <w:marBottom w:val="0"/>
              <w:divBdr>
                <w:top w:val="none" w:sz="0" w:space="0" w:color="auto"/>
                <w:left w:val="none" w:sz="0" w:space="0" w:color="auto"/>
                <w:bottom w:val="none" w:sz="0" w:space="0" w:color="auto"/>
                <w:right w:val="none" w:sz="0" w:space="0" w:color="auto"/>
              </w:divBdr>
            </w:div>
            <w:div w:id="18424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3611">
      <w:bodyDiv w:val="1"/>
      <w:marLeft w:val="0"/>
      <w:marRight w:val="0"/>
      <w:marTop w:val="0"/>
      <w:marBottom w:val="0"/>
      <w:divBdr>
        <w:top w:val="none" w:sz="0" w:space="0" w:color="auto"/>
        <w:left w:val="none" w:sz="0" w:space="0" w:color="auto"/>
        <w:bottom w:val="none" w:sz="0" w:space="0" w:color="auto"/>
        <w:right w:val="none" w:sz="0" w:space="0" w:color="auto"/>
      </w:divBdr>
    </w:div>
    <w:div w:id="1610117618">
      <w:bodyDiv w:val="1"/>
      <w:marLeft w:val="0"/>
      <w:marRight w:val="0"/>
      <w:marTop w:val="0"/>
      <w:marBottom w:val="0"/>
      <w:divBdr>
        <w:top w:val="none" w:sz="0" w:space="0" w:color="auto"/>
        <w:left w:val="none" w:sz="0" w:space="0" w:color="auto"/>
        <w:bottom w:val="none" w:sz="0" w:space="0" w:color="auto"/>
        <w:right w:val="none" w:sz="0" w:space="0" w:color="auto"/>
      </w:divBdr>
    </w:div>
    <w:div w:id="1697195778">
      <w:bodyDiv w:val="1"/>
      <w:marLeft w:val="0"/>
      <w:marRight w:val="0"/>
      <w:marTop w:val="0"/>
      <w:marBottom w:val="0"/>
      <w:divBdr>
        <w:top w:val="none" w:sz="0" w:space="0" w:color="auto"/>
        <w:left w:val="none" w:sz="0" w:space="0" w:color="auto"/>
        <w:bottom w:val="none" w:sz="0" w:space="0" w:color="auto"/>
        <w:right w:val="none" w:sz="0" w:space="0" w:color="auto"/>
      </w:divBdr>
    </w:div>
    <w:div w:id="1825775091">
      <w:bodyDiv w:val="1"/>
      <w:marLeft w:val="0"/>
      <w:marRight w:val="0"/>
      <w:marTop w:val="0"/>
      <w:marBottom w:val="0"/>
      <w:divBdr>
        <w:top w:val="none" w:sz="0" w:space="0" w:color="auto"/>
        <w:left w:val="none" w:sz="0" w:space="0" w:color="auto"/>
        <w:bottom w:val="none" w:sz="0" w:space="0" w:color="auto"/>
        <w:right w:val="none" w:sz="0" w:space="0" w:color="auto"/>
      </w:divBdr>
      <w:divsChild>
        <w:div w:id="800272515">
          <w:marLeft w:val="0"/>
          <w:marRight w:val="0"/>
          <w:marTop w:val="0"/>
          <w:marBottom w:val="0"/>
          <w:divBdr>
            <w:top w:val="none" w:sz="0" w:space="0" w:color="auto"/>
            <w:left w:val="none" w:sz="0" w:space="0" w:color="auto"/>
            <w:bottom w:val="none" w:sz="0" w:space="0" w:color="auto"/>
            <w:right w:val="none" w:sz="0" w:space="0" w:color="auto"/>
          </w:divBdr>
        </w:div>
        <w:div w:id="816073619">
          <w:marLeft w:val="0"/>
          <w:marRight w:val="0"/>
          <w:marTop w:val="0"/>
          <w:marBottom w:val="0"/>
          <w:divBdr>
            <w:top w:val="none" w:sz="0" w:space="0" w:color="auto"/>
            <w:left w:val="none" w:sz="0" w:space="0" w:color="auto"/>
            <w:bottom w:val="none" w:sz="0" w:space="0" w:color="auto"/>
            <w:right w:val="none" w:sz="0" w:space="0" w:color="auto"/>
          </w:divBdr>
        </w:div>
      </w:divsChild>
    </w:div>
    <w:div w:id="1847286154">
      <w:bodyDiv w:val="1"/>
      <w:marLeft w:val="0"/>
      <w:marRight w:val="0"/>
      <w:marTop w:val="0"/>
      <w:marBottom w:val="0"/>
      <w:divBdr>
        <w:top w:val="none" w:sz="0" w:space="0" w:color="auto"/>
        <w:left w:val="none" w:sz="0" w:space="0" w:color="auto"/>
        <w:bottom w:val="none" w:sz="0" w:space="0" w:color="auto"/>
        <w:right w:val="none" w:sz="0" w:space="0" w:color="auto"/>
      </w:divBdr>
    </w:div>
    <w:div w:id="1971011225">
      <w:bodyDiv w:val="1"/>
      <w:marLeft w:val="0"/>
      <w:marRight w:val="0"/>
      <w:marTop w:val="0"/>
      <w:marBottom w:val="0"/>
      <w:divBdr>
        <w:top w:val="none" w:sz="0" w:space="0" w:color="auto"/>
        <w:left w:val="none" w:sz="0" w:space="0" w:color="auto"/>
        <w:bottom w:val="none" w:sz="0" w:space="0" w:color="auto"/>
        <w:right w:val="none" w:sz="0" w:space="0" w:color="auto"/>
      </w:divBdr>
    </w:div>
    <w:div w:id="1979338577">
      <w:bodyDiv w:val="1"/>
      <w:marLeft w:val="0"/>
      <w:marRight w:val="0"/>
      <w:marTop w:val="0"/>
      <w:marBottom w:val="0"/>
      <w:divBdr>
        <w:top w:val="none" w:sz="0" w:space="0" w:color="auto"/>
        <w:left w:val="none" w:sz="0" w:space="0" w:color="auto"/>
        <w:bottom w:val="none" w:sz="0" w:space="0" w:color="auto"/>
        <w:right w:val="none" w:sz="0" w:space="0" w:color="auto"/>
      </w:divBdr>
    </w:div>
    <w:div w:id="2030140686">
      <w:bodyDiv w:val="1"/>
      <w:marLeft w:val="0"/>
      <w:marRight w:val="0"/>
      <w:marTop w:val="0"/>
      <w:marBottom w:val="0"/>
      <w:divBdr>
        <w:top w:val="none" w:sz="0" w:space="0" w:color="auto"/>
        <w:left w:val="none" w:sz="0" w:space="0" w:color="auto"/>
        <w:bottom w:val="none" w:sz="0" w:space="0" w:color="auto"/>
        <w:right w:val="none" w:sz="0" w:space="0" w:color="auto"/>
      </w:divBdr>
      <w:divsChild>
        <w:div w:id="810750593">
          <w:marLeft w:val="0"/>
          <w:marRight w:val="0"/>
          <w:marTop w:val="0"/>
          <w:marBottom w:val="0"/>
          <w:divBdr>
            <w:top w:val="none" w:sz="0" w:space="0" w:color="auto"/>
            <w:left w:val="none" w:sz="0" w:space="0" w:color="auto"/>
            <w:bottom w:val="none" w:sz="0" w:space="0" w:color="auto"/>
            <w:right w:val="none" w:sz="0" w:space="0" w:color="auto"/>
          </w:divBdr>
        </w:div>
      </w:divsChild>
    </w:div>
    <w:div w:id="2058432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eader" Target="header1.xml"/><Relationship Id="rId5" Type="http://schemas.openxmlformats.org/officeDocument/2006/relationships/numbering" Target="numbering.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sv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sv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svg"/><Relationship Id="rId146"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svg"/><Relationship Id="rId148" Type="http://schemas.openxmlformats.org/officeDocument/2006/relationships/hyperlink" Target="http://docs.webjetcms.sk/v2023/#/"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_rels/footer2.xml.rels><?xml version="1.0" encoding="UTF-8" standalone="yes"?>
<Relationships xmlns="http://schemas.openxmlformats.org/package/2006/relationships"><Relationship Id="rId2" Type="http://schemas.openxmlformats.org/officeDocument/2006/relationships/image" Target="media/image139.png"/><Relationship Id="rId1" Type="http://schemas.openxmlformats.org/officeDocument/2006/relationships/image" Target="media/image138.png"/></Relationships>
</file>

<file path=word/_rels/footer3.xml.rels><?xml version="1.0" encoding="UTF-8" standalone="yes"?>
<Relationships xmlns="http://schemas.openxmlformats.org/package/2006/relationships"><Relationship Id="rId1"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41.png"/><Relationship Id="rId1"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jellusova\Documents\Custom%20Office%20Templates\I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4E708D89A74C14B939D8C332BE20A18" ma:contentTypeVersion="19" ma:contentTypeDescription="Create a new document." ma:contentTypeScope="" ma:versionID="675ea84deb39b42da6181461363d4e95">
  <xsd:schema xmlns:xsd="http://www.w3.org/2001/XMLSchema" xmlns:xs="http://www.w3.org/2001/XMLSchema" xmlns:p="http://schemas.microsoft.com/office/2006/metadata/properties" xmlns:ns2="c80718ed-c208-4d33-b0e5-7972dbf820c2" xmlns:ns3="5f59e9a4-1230-41be-9dce-83ef45f81a5e" targetNamespace="http://schemas.microsoft.com/office/2006/metadata/properties" ma:root="true" ma:fieldsID="1df404b23c6aba4fa6d3feba9ca696ea" ns2:_="" ns3:_="">
    <xsd:import namespace="c80718ed-c208-4d33-b0e5-7972dbf820c2"/>
    <xsd:import namespace="5f59e9a4-1230-41be-9dce-83ef45f81a5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Pozn_x00e1_mk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3:lcf76f155ced4ddcb4097134ff3c332f" minOccurs="0"/>
                <xsd:element ref="ns2:TaxCatchAll" minOccurs="0"/>
                <xsd:element ref="ns3:SLA" minOccurs="0"/>
                <xsd:element ref="ns3:d_x00e1_tum"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0718ed-c208-4d33-b0e5-7972dbf820c2"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f4ebc45a-e4d0-412f-bb0f-e40442150f60}" ma:internalName="TaxCatchAll" ma:showField="CatchAllData" ma:web="c80718ed-c208-4d33-b0e5-7972dbf820c2">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f59e9a4-1230-41be-9dce-83ef45f81a5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Pozn_x00e1_mka" ma:index="12" nillable="true" ma:displayName="Poznámka" ma:internalName="Pozn_x00e1_mka">
      <xsd:simpleType>
        <xsd:restriction base="dms:Text">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9ca39ee-c0e8-4c4d-94c2-aa3860bbdc5d" ma:termSetId="09814cd3-568e-fe90-9814-8d621ff8fb84" ma:anchorId="fba54fb3-c3e1-fe81-a776-ca4b69148c4d" ma:open="true" ma:isKeyword="false">
      <xsd:complexType>
        <xsd:sequence>
          <xsd:element ref="pc:Terms" minOccurs="0" maxOccurs="1"/>
        </xsd:sequence>
      </xsd:complexType>
    </xsd:element>
    <xsd:element name="SLA" ma:index="24" nillable="true" ma:displayName="SLA" ma:default="0" ma:format="Dropdown" ma:internalName="SLA">
      <xsd:simpleType>
        <xsd:restriction base="dms:Boolean"/>
      </xsd:simpleType>
    </xsd:element>
    <xsd:element name="d_x00e1_tum" ma:index="25" nillable="true" ma:displayName="dátum" ma:format="DateOnly" ma:internalName="d_x00e1_tum">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f59e9a4-1230-41be-9dce-83ef45f81a5e">
      <Terms xmlns="http://schemas.microsoft.com/office/infopath/2007/PartnerControls"/>
    </lcf76f155ced4ddcb4097134ff3c332f>
    <Pozn_x00e1_mka xmlns="5f59e9a4-1230-41be-9dce-83ef45f81a5e" xsi:nil="true"/>
    <TaxCatchAll xmlns="c80718ed-c208-4d33-b0e5-7972dbf820c2" xsi:nil="true"/>
    <SLA xmlns="5f59e9a4-1230-41be-9dce-83ef45f81a5e">false</SLA>
    <d_x00e1_tum xmlns="5f59e9a4-1230-41be-9dce-83ef45f81a5e" xsi:nil="true"/>
  </documentManagement>
</p:properties>
</file>

<file path=customXml/itemProps1.xml><?xml version="1.0" encoding="utf-8"?>
<ds:datastoreItem xmlns:ds="http://schemas.openxmlformats.org/officeDocument/2006/customXml" ds:itemID="{A5F927E3-D884-4A5B-BC7C-12D6FFC9E204}">
  <ds:schemaRefs>
    <ds:schemaRef ds:uri="http://schemas.microsoft.com/sharepoint/v3/contenttype/forms"/>
  </ds:schemaRefs>
</ds:datastoreItem>
</file>

<file path=customXml/itemProps2.xml><?xml version="1.0" encoding="utf-8"?>
<ds:datastoreItem xmlns:ds="http://schemas.openxmlformats.org/officeDocument/2006/customXml" ds:itemID="{F33970E4-9EF9-4EC2-BD04-9CDEEF87E469}">
  <ds:schemaRefs>
    <ds:schemaRef ds:uri="http://schemas.openxmlformats.org/officeDocument/2006/bibliography"/>
  </ds:schemaRefs>
</ds:datastoreItem>
</file>

<file path=customXml/itemProps3.xml><?xml version="1.0" encoding="utf-8"?>
<ds:datastoreItem xmlns:ds="http://schemas.openxmlformats.org/officeDocument/2006/customXml" ds:itemID="{6912F19E-735A-4B35-9E18-E6E0274DAC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0718ed-c208-4d33-b0e5-7972dbf820c2"/>
    <ds:schemaRef ds:uri="5f59e9a4-1230-41be-9dce-83ef45f81a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DEED5D-6414-431D-AE12-A46B40D2ED1F}">
  <ds:schemaRefs>
    <ds:schemaRef ds:uri="http://schemas.microsoft.com/office/2006/metadata/properties"/>
    <ds:schemaRef ds:uri="http://schemas.microsoft.com/office/infopath/2007/PartnerControls"/>
    <ds:schemaRef ds:uri="5f59e9a4-1230-41be-9dce-83ef45f81a5e"/>
    <ds:schemaRef ds:uri="c80718ed-c208-4d33-b0e5-7972dbf820c2"/>
  </ds:schemaRefs>
</ds:datastoreItem>
</file>

<file path=docProps/app.xml><?xml version="1.0" encoding="utf-8"?>
<Properties xmlns="http://schemas.openxmlformats.org/officeDocument/2006/extended-properties" xmlns:vt="http://schemas.openxmlformats.org/officeDocument/2006/docPropsVTypes">
  <Template>C:\Users\mjellusova\Documents\Custom Office Templates\IW-Template.dotx</Template>
  <TotalTime>122</TotalTime>
  <Pages>66</Pages>
  <Words>7940</Words>
  <Characters>45264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Manuál pre prácu a editáciu stránok v prostredí WebJET</vt:lpstr>
    </vt:vector>
  </TitlesOfParts>
  <Company>InterWay, s.r.o.</Company>
  <LinksUpToDate>false</LinksUpToDate>
  <CharactersWithSpaces>53098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Manuál pre prácu a editáciu stránok v prostredí WebJET</dc:title>
  <dc:subject/>
  <dc:creator>Ing. Juraj Maták</dc:creator>
  <cp:keywords/>
  <dc:description/>
  <cp:lastModifiedBy>Michal Metke</cp:lastModifiedBy>
  <cp:revision>171</cp:revision>
  <cp:lastPrinted>2021-02-22T22:54:00Z</cp:lastPrinted>
  <dcterms:created xsi:type="dcterms:W3CDTF">2022-09-27T07:48:00Z</dcterms:created>
  <dcterms:modified xsi:type="dcterms:W3CDTF">2023-08-14T09:15:00Z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0x01010074E708D89A74C14B939D8C332BE20A18</vt:lpwstr>
  </property>
  <property fmtid="{D5CDD505-2E9C-101B-9397-08002B2CF9AE}" pid="3" name="MediaServiceImageTags">
    <vt:lpwstr/>
  </property>
</Properties>
</file>