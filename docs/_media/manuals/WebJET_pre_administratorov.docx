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42943" w14:textId="13304CF4" w:rsidR="007B69EB" w:rsidRPr="003E35D2" w:rsidRDefault="007B69EB" w:rsidP="02231CFF">
      <w:pPr>
        <w:rPr>
          <w:rFonts w:asciiTheme="majorHAnsi" w:hAnsiTheme="majorHAnsi" w:cstheme="majorBidi"/>
          <w:lang w:val="en-US"/>
        </w:rPr>
      </w:pPr>
    </w:p>
    <w:p w14:paraId="723FF1CA" w14:textId="0A283813" w:rsidR="007B69EB" w:rsidRPr="0047055A" w:rsidRDefault="007B69EB" w:rsidP="02231CFF">
      <w:pPr>
        <w:rPr>
          <w:rFonts w:asciiTheme="majorHAnsi" w:hAnsiTheme="majorHAnsi" w:cstheme="majorBidi"/>
        </w:rPr>
      </w:pPr>
    </w:p>
    <w:p w14:paraId="1A2BB55E" w14:textId="7AD51E53" w:rsidR="007B69EB" w:rsidRPr="0047055A" w:rsidRDefault="007B69EB" w:rsidP="02231CFF">
      <w:pPr>
        <w:rPr>
          <w:rFonts w:asciiTheme="majorHAnsi" w:hAnsiTheme="majorHAnsi" w:cstheme="majorBidi"/>
        </w:rPr>
      </w:pPr>
    </w:p>
    <w:p w14:paraId="19D988AE" w14:textId="77777777" w:rsidR="007B69EB" w:rsidRPr="0047055A" w:rsidRDefault="007B69EB" w:rsidP="02231CFF">
      <w:pPr>
        <w:rPr>
          <w:rFonts w:asciiTheme="majorHAnsi" w:hAnsiTheme="majorHAnsi" w:cstheme="majorBidi"/>
        </w:rPr>
      </w:pPr>
    </w:p>
    <w:p w14:paraId="495D3129" w14:textId="77777777" w:rsidR="007B69EB" w:rsidRPr="0047055A" w:rsidRDefault="007B69EB" w:rsidP="02231CFF">
      <w:pPr>
        <w:rPr>
          <w:rFonts w:asciiTheme="majorHAnsi" w:hAnsiTheme="majorHAnsi" w:cstheme="majorBidi"/>
        </w:rPr>
      </w:pPr>
    </w:p>
    <w:p w14:paraId="1733C358" w14:textId="77777777" w:rsidR="007B69EB" w:rsidRPr="0047055A" w:rsidRDefault="007B69EB" w:rsidP="02231CFF">
      <w:pPr>
        <w:rPr>
          <w:rFonts w:asciiTheme="majorHAnsi" w:hAnsiTheme="majorHAnsi" w:cstheme="majorBidi"/>
        </w:rPr>
      </w:pPr>
    </w:p>
    <w:p w14:paraId="37D9CB74" w14:textId="77777777" w:rsidR="00090CA7" w:rsidRPr="0047055A" w:rsidRDefault="00090CA7" w:rsidP="02231CFF">
      <w:pPr>
        <w:rPr>
          <w:rFonts w:asciiTheme="majorHAnsi" w:hAnsiTheme="majorHAnsi" w:cstheme="majorBidi"/>
        </w:rPr>
      </w:pPr>
    </w:p>
    <w:p w14:paraId="395EFBBB" w14:textId="77777777" w:rsidR="007B69EB" w:rsidRPr="0047055A" w:rsidRDefault="007B69EB" w:rsidP="02231CFF">
      <w:pPr>
        <w:rPr>
          <w:rFonts w:asciiTheme="majorHAnsi" w:hAnsiTheme="majorHAnsi" w:cstheme="majorBidi"/>
        </w:rPr>
      </w:pPr>
    </w:p>
    <w:p w14:paraId="0BEBFF91" w14:textId="77777777" w:rsidR="007B69EB" w:rsidRPr="0047055A" w:rsidRDefault="007B69EB" w:rsidP="02231CFF">
      <w:pPr>
        <w:jc w:val="center"/>
        <w:rPr>
          <w:rFonts w:asciiTheme="majorHAnsi" w:hAnsiTheme="majorHAnsi" w:cstheme="majorBidi"/>
        </w:rPr>
      </w:pPr>
    </w:p>
    <w:p w14:paraId="77B80DDA" w14:textId="77777777" w:rsidR="007B69EB" w:rsidRPr="0047055A" w:rsidRDefault="007B69EB" w:rsidP="02231CFF">
      <w:pPr>
        <w:jc w:val="center"/>
        <w:rPr>
          <w:rFonts w:asciiTheme="majorHAnsi" w:hAnsiTheme="majorHAnsi" w:cstheme="majorBidi"/>
        </w:rPr>
      </w:pPr>
    </w:p>
    <w:p w14:paraId="3582E572" w14:textId="0A80405C" w:rsidR="005945B5" w:rsidRDefault="008E35F9" w:rsidP="02231CFF">
      <w:pPr>
        <w:pStyle w:val="IW-Nazov"/>
      </w:pPr>
      <w:r>
        <w:t>Používateľská príručka</w:t>
      </w:r>
      <w:r w:rsidR="002B3AAD">
        <w:t xml:space="preserve"> pre </w:t>
      </w:r>
      <w:r w:rsidR="005F31A3">
        <w:t>Administrátora</w:t>
      </w:r>
      <w:r w:rsidR="000F022B">
        <w:t xml:space="preserve"> webovéh</w:t>
      </w:r>
      <w:r w:rsidR="63A50710">
        <w:t>o</w:t>
      </w:r>
      <w:r w:rsidR="000F022B">
        <w:t xml:space="preserve"> sídla </w:t>
      </w:r>
      <w:r w:rsidR="009C26AC">
        <w:t>v</w:t>
      </w:r>
      <w:r w:rsidR="000F022B">
        <w:t> </w:t>
      </w:r>
      <w:r w:rsidR="009C26AC">
        <w:t>prostredí</w:t>
      </w:r>
    </w:p>
    <w:p w14:paraId="0A74397C" w14:textId="77777777" w:rsidR="000F022B" w:rsidRPr="000F022B" w:rsidRDefault="000F022B" w:rsidP="000F022B">
      <w:pPr>
        <w:rPr>
          <w:lang w:eastAsia="en-US"/>
        </w:rPr>
      </w:pPr>
    </w:p>
    <w:p w14:paraId="37A4BBA3" w14:textId="04D3341D" w:rsidR="005945B5" w:rsidRPr="005945B5" w:rsidRDefault="005945B5" w:rsidP="02231CFF">
      <w:pPr>
        <w:pStyle w:val="IW-Nazov"/>
      </w:pPr>
      <w:r>
        <w:rPr>
          <w:noProof/>
        </w:rPr>
        <w:drawing>
          <wp:anchor distT="0" distB="0" distL="114300" distR="114300" simplePos="0" relativeHeight="251658293" behindDoc="0" locked="0" layoutInCell="1" allowOverlap="1" wp14:anchorId="09BC67AA" wp14:editId="4D1EA3BD">
            <wp:simplePos x="0" y="0"/>
            <wp:positionH relativeFrom="margin">
              <wp:align>center</wp:align>
            </wp:positionH>
            <wp:positionV relativeFrom="paragraph">
              <wp:posOffset>202070</wp:posOffset>
            </wp:positionV>
            <wp:extent cx="2800494" cy="558829"/>
            <wp:effectExtent l="0" t="0" r="0" b="0"/>
            <wp:wrapSquare wrapText="bothSides"/>
            <wp:docPr id="58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5834E" w14:textId="77777777" w:rsidR="005945B5" w:rsidRDefault="009C26AC" w:rsidP="02231CFF">
      <w:pPr>
        <w:pStyle w:val="IW-Podtitul"/>
        <w:rPr>
          <w:rFonts w:asciiTheme="majorHAnsi" w:hAnsiTheme="majorHAnsi"/>
        </w:rPr>
      </w:pPr>
      <w:r w:rsidRPr="02231CFF">
        <w:rPr>
          <w:rFonts w:asciiTheme="majorHAnsi" w:hAnsiTheme="majorHAnsi"/>
        </w:rPr>
        <w:t xml:space="preserve"> </w:t>
      </w:r>
    </w:p>
    <w:p w14:paraId="765F7B51" w14:textId="77777777" w:rsidR="005945B5" w:rsidRDefault="005945B5" w:rsidP="02231CFF">
      <w:pPr>
        <w:pStyle w:val="IW-Podtitul"/>
        <w:rPr>
          <w:rFonts w:asciiTheme="majorHAnsi" w:hAnsiTheme="majorHAnsi"/>
        </w:rPr>
      </w:pPr>
    </w:p>
    <w:p w14:paraId="60390041" w14:textId="77777777" w:rsidR="00090CA7" w:rsidRPr="0047055A" w:rsidRDefault="00090CA7" w:rsidP="02231CFF">
      <w:pPr>
        <w:rPr>
          <w:rFonts w:asciiTheme="majorHAnsi" w:hAnsiTheme="majorHAnsi" w:cstheme="majorBidi"/>
        </w:rPr>
      </w:pPr>
    </w:p>
    <w:p w14:paraId="05CBAFF5" w14:textId="77777777" w:rsidR="00090CA7" w:rsidRPr="0047055A" w:rsidRDefault="00090CA7" w:rsidP="02231CFF">
      <w:pPr>
        <w:rPr>
          <w:rFonts w:asciiTheme="majorHAnsi" w:hAnsiTheme="majorHAnsi" w:cstheme="majorBidi"/>
        </w:rPr>
      </w:pPr>
    </w:p>
    <w:p w14:paraId="722A0485" w14:textId="4D51B454" w:rsidR="005D4C22" w:rsidRDefault="005D4C22" w:rsidP="02231CFF">
      <w:pPr>
        <w:spacing w:before="0" w:after="0"/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br w:type="page"/>
      </w:r>
    </w:p>
    <w:bookmarkStart w:id="0" w:name="_Toc422924432" w:displacedByCustomXml="next"/>
    <w:bookmarkStart w:id="1" w:name="_Toc422926370" w:displacedByCustomXml="next"/>
    <w:sdt>
      <w:sdtPr>
        <w:rPr>
          <w:rFonts w:ascii="Tahoma" w:hAnsi="Tahoma" w:cstheme="majorHAnsi"/>
          <w:sz w:val="24"/>
          <w:szCs w:val="24"/>
        </w:rPr>
        <w:id w:val="1740044131"/>
        <w:docPartObj>
          <w:docPartGallery w:val="Table of Contents"/>
          <w:docPartUnique/>
        </w:docPartObj>
      </w:sdtPr>
      <w:sdtEndPr>
        <w:rPr>
          <w:rFonts w:ascii="Calibri Light" w:hAnsi="Calibri Light"/>
          <w:b/>
          <w:noProof/>
        </w:rPr>
      </w:sdtEndPr>
      <w:sdtContent>
        <w:p w14:paraId="48A69845" w14:textId="110EBA67" w:rsidR="009B4A30" w:rsidRDefault="00C6240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r w:rsidRPr="02231CFF">
            <w:rPr>
              <w:rFonts w:asciiTheme="majorHAnsi" w:hAnsiTheme="majorHAnsi" w:cstheme="majorBidi"/>
            </w:rPr>
            <w:fldChar w:fldCharType="begin"/>
          </w:r>
          <w:r w:rsidRPr="02231CFF">
            <w:rPr>
              <w:rFonts w:asciiTheme="majorHAnsi" w:hAnsiTheme="majorHAnsi" w:cstheme="majorBidi"/>
            </w:rPr>
            <w:instrText xml:space="preserve"> TOC \o "1-3" \h \z \u </w:instrText>
          </w:r>
          <w:r w:rsidRPr="02231CFF">
            <w:rPr>
              <w:rFonts w:asciiTheme="majorHAnsi" w:hAnsiTheme="majorHAnsi" w:cstheme="majorBidi"/>
            </w:rPr>
            <w:fldChar w:fldCharType="separate"/>
          </w:r>
          <w:hyperlink w:anchor="_Toc142903090" w:history="1">
            <w:r w:rsidR="009B4A30" w:rsidRPr="007C7341">
              <w:rPr>
                <w:rStyle w:val="Hyperlink"/>
                <w:noProof/>
              </w:rPr>
              <w:t>1.</w:t>
            </w:r>
            <w:r w:rsidR="009B4A30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="009B4A30" w:rsidRPr="007C7341">
              <w:rPr>
                <w:rStyle w:val="Hyperlink"/>
                <w:noProof/>
              </w:rPr>
              <w:t>Prihlásenie do WebJET CMS</w:t>
            </w:r>
            <w:r w:rsidR="009B4A30">
              <w:rPr>
                <w:noProof/>
                <w:webHidden/>
              </w:rPr>
              <w:tab/>
            </w:r>
            <w:r w:rsidR="009B4A30">
              <w:rPr>
                <w:noProof/>
                <w:webHidden/>
              </w:rPr>
              <w:fldChar w:fldCharType="begin"/>
            </w:r>
            <w:r w:rsidR="009B4A30">
              <w:rPr>
                <w:noProof/>
                <w:webHidden/>
              </w:rPr>
              <w:instrText xml:space="preserve"> PAGEREF _Toc142903090 \h </w:instrText>
            </w:r>
            <w:r w:rsidR="009B4A30">
              <w:rPr>
                <w:noProof/>
                <w:webHidden/>
              </w:rPr>
            </w:r>
            <w:r w:rsidR="009B4A30">
              <w:rPr>
                <w:noProof/>
                <w:webHidden/>
              </w:rPr>
              <w:fldChar w:fldCharType="separate"/>
            </w:r>
            <w:r w:rsidR="009B4A30">
              <w:rPr>
                <w:noProof/>
                <w:webHidden/>
              </w:rPr>
              <w:t>3</w:t>
            </w:r>
            <w:r w:rsidR="009B4A30">
              <w:rPr>
                <w:noProof/>
                <w:webHidden/>
              </w:rPr>
              <w:fldChar w:fldCharType="end"/>
            </w:r>
          </w:hyperlink>
        </w:p>
        <w:p w14:paraId="3A2C5A38" w14:textId="056EF97D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091" w:history="1">
            <w:r w:rsidRPr="007C7341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Orientácia v CMS WebJET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DF74D" w14:textId="351A5F1D" w:rsidR="009B4A30" w:rsidRDefault="009B4A30">
          <w:pPr>
            <w:pStyle w:val="TOC3"/>
            <w:tabs>
              <w:tab w:val="left" w:pos="144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092" w:history="1">
            <w:r w:rsidRPr="007C7341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Dashboard boxy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52076" w14:textId="5E3ACE47" w:rsidR="009B4A30" w:rsidRDefault="009B4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093" w:history="1">
            <w:r w:rsidRPr="007C734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Prehľad - Audit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B2063" w14:textId="1FE95930" w:rsidR="009B4A30" w:rsidRDefault="009B4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094" w:history="1">
            <w:r w:rsidRPr="007C7341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Prehľad - Monitorovanie servera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667C8" w14:textId="24538B1A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095" w:history="1">
            <w:r w:rsidRPr="007C7341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Aktuálne hodnoty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83A33" w14:textId="72400DA1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096" w:history="1">
            <w:r w:rsidRPr="007C7341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Zaznamenané hodnoty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D8880" w14:textId="533BC6ED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097" w:history="1">
            <w:r w:rsidRPr="007C7341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Aplikácie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A6566" w14:textId="08FE9D64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098" w:history="1">
            <w:r w:rsidRPr="007C7341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WEB stránky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0DE28" w14:textId="152A8CE3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099" w:history="1">
            <w:r w:rsidRPr="007C7341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SQL dotazy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79825" w14:textId="14179664" w:rsidR="009B4A30" w:rsidRDefault="009B4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00" w:history="1">
            <w:r w:rsidRPr="007C7341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Webstránky - Presmerovania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4A7B2" w14:textId="703EB1FC" w:rsidR="009B4A30" w:rsidRDefault="009B4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01" w:history="1">
            <w:r w:rsidRPr="007C7341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Webstránky - Export do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232DA" w14:textId="498E583B" w:rsidR="009B4A30" w:rsidRDefault="009B4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02" w:history="1">
            <w:r w:rsidRPr="007C7341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Webstránky - Klonovanie štruktúry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5B136" w14:textId="7AF47D8E" w:rsidR="009B4A30" w:rsidRDefault="009B4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03" w:history="1">
            <w:r w:rsidRPr="007C7341">
              <w:rPr>
                <w:rStyle w:val="Hyperlink"/>
                <w:rFonts w:cs="Calibri Light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Používatelia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C1A31" w14:textId="5FB85E06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04" w:history="1">
            <w:r w:rsidRPr="007C7341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Zoznam používateľov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59EC6" w14:textId="1FAF1D82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05" w:history="1">
            <w:r w:rsidRPr="007C7341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Obmedzenia a práva používateľov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8C4A8" w14:textId="5DA1CC98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06" w:history="1">
            <w:r w:rsidRPr="007C7341">
              <w:rPr>
                <w:rStyle w:val="Hyperlink"/>
                <w:noProof/>
              </w:rPr>
              <w:t>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Práva používateľa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D39BF" w14:textId="6E349091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07" w:history="1">
            <w:r w:rsidRPr="007C7341">
              <w:rPr>
                <w:rStyle w:val="Hyperlink"/>
                <w:noProof/>
              </w:rPr>
              <w:t>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Správa skupín používateľov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D309F" w14:textId="477988DA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08" w:history="1">
            <w:r w:rsidRPr="007C7341">
              <w:rPr>
                <w:rStyle w:val="Hyperlink"/>
                <w:noProof/>
              </w:rPr>
              <w:t>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Správa skupín práv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F349B" w14:textId="25C2F69F" w:rsidR="009B4A30" w:rsidRDefault="009B4A30">
          <w:pPr>
            <w:pStyle w:val="TOC3"/>
            <w:tabs>
              <w:tab w:val="left" w:pos="144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09" w:history="1">
            <w:r w:rsidRPr="007C7341">
              <w:rPr>
                <w:rStyle w:val="Hyperlink"/>
                <w:noProof/>
              </w:rPr>
              <w:t>7.5.1.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Práva na adresáre a stránky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1E6E9" w14:textId="3093F918" w:rsidR="009B4A30" w:rsidRDefault="009B4A30">
          <w:pPr>
            <w:pStyle w:val="TOC3"/>
            <w:tabs>
              <w:tab w:val="left" w:pos="144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10" w:history="1">
            <w:r w:rsidRPr="007C7341">
              <w:rPr>
                <w:rStyle w:val="Hyperlink"/>
                <w:noProof/>
              </w:rPr>
              <w:t>7.5.2.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Nahrávanie súborov do adresárov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47938" w14:textId="3AE679A9" w:rsidR="009B4A30" w:rsidRDefault="009B4A30">
          <w:pPr>
            <w:pStyle w:val="TOC3"/>
            <w:tabs>
              <w:tab w:val="left" w:pos="144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11" w:history="1">
            <w:r w:rsidRPr="007C7341">
              <w:rPr>
                <w:rStyle w:val="Hyperlink"/>
                <w:noProof/>
              </w:rPr>
              <w:t>7.5.3.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Práva na nástroje redakčného systému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B4DDC" w14:textId="4D5AE185" w:rsidR="009B4A30" w:rsidRDefault="009B4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12" w:history="1">
            <w:r w:rsidRPr="007C7341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Ovládací panel - Konfigurácia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6B5B4" w14:textId="210F81E3" w:rsidR="009B4A30" w:rsidRDefault="009B4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13" w:history="1">
            <w:r w:rsidRPr="007C7341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Ovládací panel - Mazanie dát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5B0D9" w14:textId="1BD3411D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14" w:history="1">
            <w:r w:rsidRPr="007C7341">
              <w:rPr>
                <w:rStyle w:val="Hyperlink"/>
                <w:noProof/>
              </w:rPr>
              <w:t>9.1.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Štatistika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E7BC7" w14:textId="7F373030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15" w:history="1">
            <w:r w:rsidRPr="007C7341">
              <w:rPr>
                <w:rStyle w:val="Hyperlink"/>
                <w:noProof/>
              </w:rPr>
              <w:t>9.2.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E-maily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F6060" w14:textId="42EE5A3B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16" w:history="1">
            <w:r w:rsidRPr="007C7341">
              <w:rPr>
                <w:rStyle w:val="Hyperlink"/>
                <w:noProof/>
              </w:rPr>
              <w:t>9.3.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História stránok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1300B" w14:textId="7FDAFAD0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17" w:history="1">
            <w:r w:rsidRPr="007C7341">
              <w:rPr>
                <w:rStyle w:val="Hyperlink"/>
                <w:noProof/>
              </w:rPr>
              <w:t>9.4.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Monitorovanie servera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D08C9" w14:textId="71751082" w:rsidR="009B4A30" w:rsidRDefault="009B4A30">
          <w:pPr>
            <w:pStyle w:val="TOC2"/>
            <w:tabs>
              <w:tab w:val="left" w:pos="960"/>
              <w:tab w:val="right" w:leader="dot" w:pos="901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18" w:history="1">
            <w:r w:rsidRPr="007C7341">
              <w:rPr>
                <w:rStyle w:val="Hyperlink"/>
                <w:noProof/>
              </w:rPr>
              <w:t>9.5.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Cache objekty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6EB59" w14:textId="05907373" w:rsidR="009B4A30" w:rsidRDefault="009B4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19" w:history="1">
            <w:r w:rsidRPr="007C7341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Ovládací panel – Automatizované úlohy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F977D" w14:textId="7C091299" w:rsidR="009B4A30" w:rsidRDefault="009B4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20" w:history="1">
            <w:r w:rsidRPr="007C7341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Ovládací panel - Reštartovať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36E4E" w14:textId="38DB4813" w:rsidR="009B4A30" w:rsidRDefault="009B4A3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SK" w:eastAsia="en-GB"/>
              <w14:ligatures w14:val="standardContextual"/>
            </w:rPr>
          </w:pPr>
          <w:hyperlink w:anchor="_Toc142903121" w:history="1">
            <w:r w:rsidRPr="007C7341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SK" w:eastAsia="en-GB"/>
                <w14:ligatures w14:val="standardContextual"/>
              </w:rPr>
              <w:tab/>
            </w:r>
            <w:r w:rsidRPr="007C7341">
              <w:rPr>
                <w:rStyle w:val="Hyperlink"/>
                <w:noProof/>
              </w:rPr>
              <w:t>Ovládací panel – Vyhľadať a nahradiť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_Toc142903121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66226" w14:textId="5EBB5C48" w:rsidR="00D117D9" w:rsidRPr="0047055A" w:rsidRDefault="00C6240E" w:rsidP="02231CFF">
          <w:pPr>
            <w:rPr>
              <w:rFonts w:asciiTheme="majorHAnsi" w:hAnsiTheme="majorHAnsi" w:cstheme="majorBidi"/>
            </w:rPr>
          </w:pPr>
          <w:r w:rsidRPr="02231CFF">
            <w:rPr>
              <w:rFonts w:asciiTheme="majorHAnsi" w:hAnsiTheme="majorHAnsi" w:cstheme="majorBidi"/>
            </w:rPr>
            <w:fldChar w:fldCharType="end"/>
          </w:r>
        </w:p>
      </w:sdtContent>
    </w:sdt>
    <w:p w14:paraId="712BBBC4" w14:textId="793E3531" w:rsidR="00E13D26" w:rsidRPr="0047055A" w:rsidRDefault="00BF031F" w:rsidP="005F31A3">
      <w:pPr>
        <w:pStyle w:val="IW-Nadpis1"/>
      </w:pPr>
      <w:r w:rsidRPr="02231CFF">
        <w:rPr>
          <w:rFonts w:asciiTheme="majorHAnsi" w:hAnsiTheme="majorHAnsi"/>
        </w:rPr>
        <w:br w:type="page"/>
      </w:r>
      <w:bookmarkStart w:id="2" w:name="_Toc422924433"/>
      <w:bookmarkStart w:id="3" w:name="_Toc422926371"/>
      <w:bookmarkStart w:id="4" w:name="_Toc112239870"/>
      <w:bookmarkStart w:id="5" w:name="_Toc142903090"/>
      <w:bookmarkEnd w:id="1"/>
      <w:bookmarkEnd w:id="0"/>
      <w:r w:rsidR="00BA3A24">
        <w:lastRenderedPageBreak/>
        <w:t xml:space="preserve">Prihlásenie do </w:t>
      </w:r>
      <w:bookmarkEnd w:id="2"/>
      <w:bookmarkEnd w:id="3"/>
      <w:proofErr w:type="spellStart"/>
      <w:r w:rsidR="00E33A00">
        <w:t>WebJET</w:t>
      </w:r>
      <w:proofErr w:type="spellEnd"/>
      <w:r w:rsidR="00E33A00">
        <w:t xml:space="preserve"> </w:t>
      </w:r>
      <w:r w:rsidR="00BA3A24">
        <w:t>CMS</w:t>
      </w:r>
      <w:bookmarkEnd w:id="4"/>
      <w:bookmarkEnd w:id="5"/>
    </w:p>
    <w:p w14:paraId="35CF3F1F" w14:textId="603A74CB" w:rsidR="00BA3A24" w:rsidRDefault="00905D84" w:rsidP="02231CFF">
      <w:pPr>
        <w:pStyle w:val="IW-Norml"/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 xml:space="preserve">Pred </w:t>
      </w:r>
      <w:r w:rsidR="004279D1" w:rsidRPr="02231CFF">
        <w:rPr>
          <w:rFonts w:asciiTheme="majorHAnsi" w:hAnsiTheme="majorHAnsi" w:cstheme="majorBidi"/>
        </w:rPr>
        <w:t xml:space="preserve">prácou nad Vašou </w:t>
      </w:r>
      <w:r w:rsidRPr="02231CFF">
        <w:rPr>
          <w:rFonts w:asciiTheme="majorHAnsi" w:hAnsiTheme="majorHAnsi" w:cstheme="majorBidi"/>
        </w:rPr>
        <w:t>stránk</w:t>
      </w:r>
      <w:r w:rsidR="004279D1" w:rsidRPr="02231CFF">
        <w:rPr>
          <w:rFonts w:asciiTheme="majorHAnsi" w:hAnsiTheme="majorHAnsi" w:cstheme="majorBidi"/>
        </w:rPr>
        <w:t>ou</w:t>
      </w:r>
      <w:r w:rsidRPr="02231CFF">
        <w:rPr>
          <w:rFonts w:asciiTheme="majorHAnsi" w:hAnsiTheme="majorHAnsi" w:cstheme="majorBidi"/>
        </w:rPr>
        <w:t xml:space="preserve"> </w:t>
      </w:r>
      <w:r w:rsidR="00201088" w:rsidRPr="02231CFF">
        <w:rPr>
          <w:rFonts w:asciiTheme="majorHAnsi" w:hAnsiTheme="majorHAnsi" w:cstheme="majorBidi"/>
        </w:rPr>
        <w:t>musíte najprv</w:t>
      </w:r>
      <w:r w:rsidRPr="02231CFF">
        <w:rPr>
          <w:rFonts w:asciiTheme="majorHAnsi" w:hAnsiTheme="majorHAnsi" w:cstheme="majorBidi"/>
        </w:rPr>
        <w:t xml:space="preserve"> vstúpiť do </w:t>
      </w:r>
      <w:r w:rsidR="00764F4A" w:rsidRPr="02231CFF">
        <w:rPr>
          <w:rFonts w:asciiTheme="majorHAnsi" w:hAnsiTheme="majorHAnsi" w:cstheme="majorBidi"/>
        </w:rPr>
        <w:t xml:space="preserve">administračnej časti </w:t>
      </w:r>
      <w:r w:rsidRPr="02231CFF">
        <w:rPr>
          <w:rFonts w:asciiTheme="majorHAnsi" w:hAnsiTheme="majorHAnsi" w:cstheme="majorBidi"/>
        </w:rPr>
        <w:t>systému</w:t>
      </w:r>
      <w:r w:rsidR="00764F4A" w:rsidRPr="02231CFF">
        <w:rPr>
          <w:rFonts w:asciiTheme="majorHAnsi" w:hAnsiTheme="majorHAnsi" w:cstheme="majorBidi"/>
        </w:rPr>
        <w:t xml:space="preserve"> </w:t>
      </w:r>
      <w:r w:rsidRPr="02231CFF">
        <w:rPr>
          <w:rFonts w:asciiTheme="majorHAnsi" w:hAnsiTheme="majorHAnsi" w:cstheme="majorBidi"/>
        </w:rPr>
        <w:t xml:space="preserve">WebJET. </w:t>
      </w:r>
      <w:r w:rsidR="00B95F02" w:rsidRPr="02231CFF">
        <w:rPr>
          <w:rFonts w:asciiTheme="majorHAnsi" w:hAnsiTheme="majorHAnsi" w:cstheme="majorBidi"/>
        </w:rPr>
        <w:t xml:space="preserve">Pre </w:t>
      </w:r>
      <w:r w:rsidR="00655E2E" w:rsidRPr="02231CFF">
        <w:rPr>
          <w:rFonts w:asciiTheme="majorHAnsi" w:hAnsiTheme="majorHAnsi" w:cstheme="majorBidi"/>
        </w:rPr>
        <w:t xml:space="preserve">prístup do </w:t>
      </w:r>
      <w:r w:rsidR="00B95F02" w:rsidRPr="02231CFF">
        <w:rPr>
          <w:rFonts w:asciiTheme="majorHAnsi" w:hAnsiTheme="majorHAnsi" w:cstheme="majorBidi"/>
        </w:rPr>
        <w:t>administráci</w:t>
      </w:r>
      <w:r w:rsidR="00655E2E" w:rsidRPr="02231CFF">
        <w:rPr>
          <w:rFonts w:asciiTheme="majorHAnsi" w:hAnsiTheme="majorHAnsi" w:cstheme="majorBidi"/>
        </w:rPr>
        <w:t>e</w:t>
      </w:r>
      <w:r w:rsidR="00B95F02" w:rsidRPr="02231CFF">
        <w:rPr>
          <w:rFonts w:asciiTheme="majorHAnsi" w:hAnsiTheme="majorHAnsi" w:cstheme="majorBidi"/>
        </w:rPr>
        <w:t xml:space="preserve"> web sídla je potrebné mať nainštalovaný </w:t>
      </w:r>
      <w:r w:rsidR="00547DCA" w:rsidRPr="02231CFF">
        <w:rPr>
          <w:rFonts w:asciiTheme="majorHAnsi" w:hAnsiTheme="majorHAnsi" w:cstheme="majorBidi"/>
        </w:rPr>
        <w:t>aktuálnu verziu</w:t>
      </w:r>
      <w:r w:rsidR="00655E2E" w:rsidRPr="02231CFF">
        <w:rPr>
          <w:rFonts w:asciiTheme="majorHAnsi" w:hAnsiTheme="majorHAnsi" w:cstheme="majorBidi"/>
        </w:rPr>
        <w:t xml:space="preserve"> </w:t>
      </w:r>
      <w:r w:rsidR="00B95F02" w:rsidRPr="02231CFF">
        <w:rPr>
          <w:rFonts w:asciiTheme="majorHAnsi" w:hAnsiTheme="majorHAnsi" w:cstheme="majorBidi"/>
        </w:rPr>
        <w:t>internetov</w:t>
      </w:r>
      <w:r w:rsidR="00547DCA" w:rsidRPr="02231CFF">
        <w:rPr>
          <w:rFonts w:asciiTheme="majorHAnsi" w:hAnsiTheme="majorHAnsi" w:cstheme="majorBidi"/>
        </w:rPr>
        <w:t>ého</w:t>
      </w:r>
      <w:r w:rsidR="00655E2E" w:rsidRPr="02231CFF">
        <w:rPr>
          <w:rFonts w:asciiTheme="majorHAnsi" w:hAnsiTheme="majorHAnsi" w:cstheme="majorBidi"/>
        </w:rPr>
        <w:t xml:space="preserve"> prehliadač</w:t>
      </w:r>
      <w:r w:rsidR="00547DCA" w:rsidRPr="02231CFF">
        <w:rPr>
          <w:rFonts w:asciiTheme="majorHAnsi" w:hAnsiTheme="majorHAnsi" w:cstheme="majorBidi"/>
        </w:rPr>
        <w:t>a</w:t>
      </w:r>
      <w:r w:rsidR="00655E2E" w:rsidRPr="02231CFF">
        <w:rPr>
          <w:rFonts w:asciiTheme="majorHAnsi" w:hAnsiTheme="majorHAnsi" w:cstheme="majorBidi"/>
        </w:rPr>
        <w:t xml:space="preserve">. </w:t>
      </w:r>
      <w:r w:rsidR="00B95F02" w:rsidRPr="02231CFF">
        <w:rPr>
          <w:rFonts w:asciiTheme="majorHAnsi" w:hAnsiTheme="majorHAnsi" w:cstheme="majorBidi"/>
        </w:rPr>
        <w:t>Do prehliadača napíšte adresu</w:t>
      </w:r>
      <w:r w:rsidR="00364601" w:rsidRPr="02231CFF">
        <w:rPr>
          <w:rFonts w:asciiTheme="majorHAnsi" w:hAnsiTheme="majorHAnsi" w:cstheme="majorBidi"/>
        </w:rPr>
        <w:t xml:space="preserve"> </w:t>
      </w:r>
      <w:r w:rsidR="00547DCA" w:rsidRPr="02231CFF">
        <w:rPr>
          <w:rFonts w:asciiTheme="majorHAnsi" w:hAnsiTheme="majorHAnsi" w:cstheme="majorBidi"/>
        </w:rPr>
        <w:t>WebJET CMS administrácie, ktorú ste obd</w:t>
      </w:r>
      <w:r w:rsidR="006240D2" w:rsidRPr="02231CFF">
        <w:rPr>
          <w:rFonts w:asciiTheme="majorHAnsi" w:hAnsiTheme="majorHAnsi" w:cstheme="majorBidi"/>
        </w:rPr>
        <w:t>r</w:t>
      </w:r>
      <w:r w:rsidR="00547DCA" w:rsidRPr="02231CFF">
        <w:rPr>
          <w:rFonts w:asciiTheme="majorHAnsi" w:hAnsiTheme="majorHAnsi" w:cstheme="majorBidi"/>
        </w:rPr>
        <w:t>žali.</w:t>
      </w:r>
    </w:p>
    <w:p w14:paraId="6AB557E9" w14:textId="1C40D4DE" w:rsidR="00895E2D" w:rsidRDefault="006D1FF9" w:rsidP="00895E2D">
      <w:pPr>
        <w:pStyle w:val="Obrzok"/>
      </w:pPr>
      <w:r>
        <w:drawing>
          <wp:inline distT="0" distB="0" distL="0" distR="0" wp14:anchorId="7E331C57" wp14:editId="2648778E">
            <wp:extent cx="5728972" cy="2315845"/>
            <wp:effectExtent l="0" t="0" r="5080" b="8255"/>
            <wp:docPr id="143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72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62B5" w14:textId="31C4B2CD" w:rsidR="007D7179" w:rsidRPr="0047055A" w:rsidRDefault="00895E2D" w:rsidP="02231CFF">
      <w:pPr>
        <w:pStyle w:val="Caption"/>
        <w:rPr>
          <w:rFonts w:cstheme="majorBidi"/>
        </w:rPr>
      </w:pPr>
      <w:r>
        <w:t xml:space="preserve">Obrázok </w:t>
      </w:r>
      <w:r w:rsidRPr="02231CFF">
        <w:rPr>
          <w:noProof/>
        </w:rPr>
        <w:fldChar w:fldCharType="begin"/>
      </w:r>
      <w:r w:rsidRPr="02231CFF">
        <w:rPr>
          <w:noProof/>
        </w:rPr>
        <w:instrText xml:space="preserve"> SEQ Obrázok \* ARABIC </w:instrText>
      </w:r>
      <w:r w:rsidRPr="02231CFF">
        <w:rPr>
          <w:noProof/>
        </w:rPr>
        <w:fldChar w:fldCharType="separate"/>
      </w:r>
      <w:r w:rsidR="00624FC6">
        <w:rPr>
          <w:noProof/>
        </w:rPr>
        <w:t>1</w:t>
      </w:r>
      <w:r w:rsidRPr="02231CFF">
        <w:rPr>
          <w:noProof/>
        </w:rPr>
        <w:fldChar w:fldCharType="end"/>
      </w:r>
      <w:r>
        <w:t xml:space="preserve"> Prihlasovací formulár</w:t>
      </w:r>
    </w:p>
    <w:p w14:paraId="67A9F788" w14:textId="6770B485" w:rsidR="006D1FF9" w:rsidRDefault="00547DCA" w:rsidP="02231CFF">
      <w:pPr>
        <w:jc w:val="both"/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>Na prihlasovacej obrazovke z</w:t>
      </w:r>
      <w:r w:rsidR="00655E2E" w:rsidRPr="02231CFF">
        <w:rPr>
          <w:rFonts w:asciiTheme="majorHAnsi" w:hAnsiTheme="majorHAnsi" w:cstheme="majorBidi"/>
        </w:rPr>
        <w:t xml:space="preserve">adajte svoje prihlasovacie údaje a potvrďte zadanie tlačidlom </w:t>
      </w:r>
      <w:r w:rsidR="00655E2E" w:rsidRPr="02231CFF">
        <w:rPr>
          <w:rFonts w:ascii="Asap" w:hAnsi="Asap" w:cstheme="majorBidi"/>
          <w:sz w:val="20"/>
          <w:szCs w:val="20"/>
        </w:rPr>
        <w:t>P</w:t>
      </w:r>
      <w:r w:rsidR="006D1FF9" w:rsidRPr="02231CFF">
        <w:rPr>
          <w:rFonts w:ascii="Asap" w:hAnsi="Asap" w:cstheme="majorBidi"/>
          <w:sz w:val="20"/>
          <w:szCs w:val="20"/>
        </w:rPr>
        <w:t>rihlásiť sa</w:t>
      </w:r>
      <w:r w:rsidR="00655E2E" w:rsidRPr="02231CFF">
        <w:rPr>
          <w:rFonts w:asciiTheme="majorHAnsi" w:hAnsiTheme="majorHAnsi" w:cstheme="majorBidi"/>
        </w:rPr>
        <w:t xml:space="preserve">. </w:t>
      </w:r>
    </w:p>
    <w:p w14:paraId="40661ED5" w14:textId="77777777" w:rsidR="004632EA" w:rsidRDefault="004632EA" w:rsidP="02231CFF">
      <w:pPr>
        <w:jc w:val="both"/>
        <w:rPr>
          <w:rFonts w:asciiTheme="majorHAnsi" w:hAnsiTheme="majorHAnsi" w:cstheme="majorBidi"/>
        </w:rPr>
      </w:pPr>
    </w:p>
    <w:p w14:paraId="4A4E5AF2" w14:textId="77777777" w:rsidR="004632EA" w:rsidRPr="00547DCA" w:rsidRDefault="004632EA" w:rsidP="00741E48">
      <w:pPr>
        <w:pStyle w:val="IW-Nadpis2"/>
      </w:pPr>
      <w:bookmarkStart w:id="6" w:name="_Toc422924435"/>
      <w:bookmarkStart w:id="7" w:name="_Toc422926373"/>
      <w:bookmarkStart w:id="8" w:name="_Toc112239871"/>
      <w:bookmarkStart w:id="9" w:name="_Toc142903091"/>
      <w:r>
        <w:t xml:space="preserve">Orientácia v CMS </w:t>
      </w:r>
      <w:proofErr w:type="spellStart"/>
      <w:r>
        <w:t>WebJET</w:t>
      </w:r>
      <w:bookmarkEnd w:id="6"/>
      <w:bookmarkEnd w:id="7"/>
      <w:bookmarkEnd w:id="8"/>
      <w:bookmarkEnd w:id="9"/>
      <w:proofErr w:type="spellEnd"/>
    </w:p>
    <w:p w14:paraId="1F1D3011" w14:textId="77777777" w:rsidR="004632EA" w:rsidRDefault="004632EA" w:rsidP="02231CFF">
      <w:pPr>
        <w:pStyle w:val="IW-Norml"/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>Po prvom otvorení a prihlásení sa do administrácie systému WebJET CMS Vás uvíta hlavná admin stránka „Prehľad“. V admin časti systému WebJET CMS máte vždy v ľavej časti dostupné hlavné kontextové menu s hlavnými prvkami a súčasťami CMS systému po ktorých rozkliknutí sa Vám zobrazia dalšie možnosti čo môžeme v rámci WebJETu robiť a kam sa dostať.</w:t>
      </w:r>
    </w:p>
    <w:p w14:paraId="3DC9CEBF" w14:textId="2137E479" w:rsidR="004632EA" w:rsidRDefault="00610C1A" w:rsidP="004632EA">
      <w:pPr>
        <w:pStyle w:val="Caption"/>
      </w:pPr>
      <w:r w:rsidRPr="00851AEE">
        <w:rPr>
          <w:noProof/>
        </w:rPr>
        <w:lastRenderedPageBreak/>
        <w:drawing>
          <wp:inline distT="0" distB="0" distL="0" distR="0" wp14:anchorId="7844C89A" wp14:editId="01D0A333">
            <wp:extent cx="1505243" cy="2530792"/>
            <wp:effectExtent l="0" t="0" r="6350" b="0"/>
            <wp:docPr id="26798715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87157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22384" cy="255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55AC" w14:textId="77777777" w:rsidR="004632EA" w:rsidRDefault="004632EA" w:rsidP="004632EA">
      <w:pPr>
        <w:pStyle w:val="Caption"/>
      </w:pPr>
    </w:p>
    <w:p w14:paraId="549C6A9F" w14:textId="749BF53C" w:rsidR="004632EA" w:rsidRDefault="004632EA" w:rsidP="004632EA">
      <w:pPr>
        <w:pStyle w:val="Caption"/>
      </w:pPr>
      <w:r>
        <w:t xml:space="preserve">Obrázok </w:t>
      </w:r>
      <w:r w:rsidRPr="02231CFF">
        <w:rPr>
          <w:noProof/>
        </w:rPr>
        <w:fldChar w:fldCharType="begin"/>
      </w:r>
      <w:r w:rsidRPr="02231CFF">
        <w:rPr>
          <w:noProof/>
        </w:rPr>
        <w:instrText xml:space="preserve"> SEQ Obrázok \* ARABIC </w:instrText>
      </w:r>
      <w:r w:rsidRPr="02231CFF">
        <w:rPr>
          <w:noProof/>
        </w:rPr>
        <w:fldChar w:fldCharType="separate"/>
      </w:r>
      <w:r w:rsidR="00624FC6">
        <w:rPr>
          <w:noProof/>
        </w:rPr>
        <w:t>2</w:t>
      </w:r>
      <w:r w:rsidRPr="02231CFF">
        <w:rPr>
          <w:noProof/>
        </w:rPr>
        <w:fldChar w:fldCharType="end"/>
      </w:r>
      <w:r>
        <w:t xml:space="preserve"> Hlavné Kontextové menu</w:t>
      </w:r>
    </w:p>
    <w:p w14:paraId="0FB32604" w14:textId="77777777" w:rsidR="004632EA" w:rsidRDefault="004632EA" w:rsidP="004632EA"/>
    <w:p w14:paraId="66C6202C" w14:textId="77777777" w:rsidR="004632EA" w:rsidRDefault="004632EA" w:rsidP="004632EA"/>
    <w:p w14:paraId="59CD2514" w14:textId="77777777" w:rsidR="004632EA" w:rsidRDefault="004632EA" w:rsidP="004632EA">
      <w:pPr>
        <w:pStyle w:val="Caption"/>
      </w:pPr>
      <w:r>
        <w:rPr>
          <w:noProof/>
        </w:rPr>
        <w:drawing>
          <wp:anchor distT="0" distB="0" distL="114300" distR="114300" simplePos="0" relativeHeight="251658295" behindDoc="0" locked="0" layoutInCell="1" allowOverlap="1" wp14:anchorId="785F944C" wp14:editId="05C91D8D">
            <wp:simplePos x="0" y="0"/>
            <wp:positionH relativeFrom="page">
              <wp:align>center</wp:align>
            </wp:positionH>
            <wp:positionV relativeFrom="paragraph">
              <wp:posOffset>311785</wp:posOffset>
            </wp:positionV>
            <wp:extent cx="5728970" cy="1988185"/>
            <wp:effectExtent l="0" t="0" r="0" b="0"/>
            <wp:wrapSquare wrapText="bothSides"/>
            <wp:docPr id="214305728" name="Picture 4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5728" name="Picture 214305728" descr="Shap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45C17" w14:textId="77777777" w:rsidR="004632EA" w:rsidRDefault="004632EA" w:rsidP="004632EA">
      <w:pPr>
        <w:pStyle w:val="Caption"/>
      </w:pPr>
    </w:p>
    <w:p w14:paraId="5E1DA071" w14:textId="6A0A86BA" w:rsidR="004632EA" w:rsidRDefault="004632EA" w:rsidP="004632EA">
      <w:pPr>
        <w:pStyle w:val="Caption"/>
      </w:pPr>
      <w:r>
        <w:t xml:space="preserve">Obrázok </w:t>
      </w:r>
      <w:r w:rsidRPr="02231CFF">
        <w:rPr>
          <w:noProof/>
        </w:rPr>
        <w:fldChar w:fldCharType="begin"/>
      </w:r>
      <w:r w:rsidRPr="02231CFF">
        <w:rPr>
          <w:noProof/>
        </w:rPr>
        <w:instrText xml:space="preserve"> SEQ Obrázok \* ARABIC </w:instrText>
      </w:r>
      <w:r w:rsidRPr="02231CFF">
        <w:rPr>
          <w:noProof/>
        </w:rPr>
        <w:fldChar w:fldCharType="separate"/>
      </w:r>
      <w:r w:rsidR="00624FC6">
        <w:rPr>
          <w:noProof/>
        </w:rPr>
        <w:t>3</w:t>
      </w:r>
      <w:r w:rsidRPr="02231CFF">
        <w:rPr>
          <w:noProof/>
        </w:rPr>
        <w:fldChar w:fldCharType="end"/>
      </w:r>
      <w:r>
        <w:t>2 Prvky Hlavného Kontextového menu</w:t>
      </w:r>
    </w:p>
    <w:p w14:paraId="392E8FC5" w14:textId="77777777" w:rsidR="004632EA" w:rsidRDefault="004632EA" w:rsidP="02231CFF">
      <w:pPr>
        <w:jc w:val="both"/>
        <w:rPr>
          <w:rFonts w:asciiTheme="majorHAnsi" w:hAnsiTheme="majorHAnsi" w:cstheme="majorBidi"/>
        </w:rPr>
      </w:pPr>
    </w:p>
    <w:p w14:paraId="46B09204" w14:textId="77777777" w:rsidR="004632EA" w:rsidRDefault="004632EA" w:rsidP="02231CFF">
      <w:pPr>
        <w:jc w:val="both"/>
        <w:rPr>
          <w:rFonts w:asciiTheme="majorHAnsi" w:hAnsiTheme="majorHAnsi" w:cstheme="majorBidi"/>
        </w:rPr>
      </w:pPr>
    </w:p>
    <w:p w14:paraId="25A98429" w14:textId="5D99AD25" w:rsidR="00AA06F7" w:rsidRPr="0047055A" w:rsidRDefault="001D05F6" w:rsidP="02231CFF">
      <w:pPr>
        <w:jc w:val="both"/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>V rámci hlavnej stránky „Prehľadu“ môžete vidieť aj</w:t>
      </w:r>
      <w:r w:rsidR="00124F7A" w:rsidRPr="02231CFF">
        <w:rPr>
          <w:rFonts w:asciiTheme="majorHAnsi" w:hAnsiTheme="majorHAnsi" w:cstheme="majorBidi"/>
        </w:rPr>
        <w:t xml:space="preserve"> </w:t>
      </w:r>
      <w:proofErr w:type="spellStart"/>
      <w:r w:rsidR="007D7179" w:rsidRPr="02231CFF">
        <w:rPr>
          <w:rFonts w:asciiTheme="majorHAnsi" w:hAnsiTheme="majorHAnsi" w:cstheme="majorBidi"/>
        </w:rPr>
        <w:t>Dashboard</w:t>
      </w:r>
      <w:proofErr w:type="spellEnd"/>
      <w:r w:rsidR="00151D82" w:rsidRPr="02231CFF">
        <w:rPr>
          <w:rFonts w:asciiTheme="majorHAnsi" w:hAnsiTheme="majorHAnsi" w:cstheme="majorBidi"/>
        </w:rPr>
        <w:t xml:space="preserve">, ktorý </w:t>
      </w:r>
      <w:r w:rsidR="00AA06F7" w:rsidRPr="02231CFF">
        <w:rPr>
          <w:rFonts w:asciiTheme="majorHAnsi" w:hAnsiTheme="majorHAnsi" w:cstheme="majorBidi"/>
        </w:rPr>
        <w:t xml:space="preserve">zhromažďuje pre Vás všetky najdôležitejšie informácie. </w:t>
      </w:r>
    </w:p>
    <w:p w14:paraId="73AF71BD" w14:textId="6B138659" w:rsidR="00895E2D" w:rsidRDefault="00A171F2" w:rsidP="00FD2687">
      <w:pPr>
        <w:pStyle w:val="Obrzok"/>
        <w:jc w:val="left"/>
      </w:pPr>
      <w:r w:rsidRPr="00D054BE">
        <w:lastRenderedPageBreak/>
        <w:drawing>
          <wp:inline distT="0" distB="0" distL="0" distR="0" wp14:anchorId="6716026F" wp14:editId="52685123">
            <wp:extent cx="4747846" cy="2257096"/>
            <wp:effectExtent l="0" t="0" r="2540" b="3810"/>
            <wp:docPr id="119968368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8368" name="Picture 1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4204" cy="227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53E0" w14:textId="19A351A2" w:rsidR="007D7179" w:rsidRPr="0047055A" w:rsidRDefault="00895E2D" w:rsidP="02231CFF">
      <w:pPr>
        <w:pStyle w:val="Caption"/>
        <w:rPr>
          <w:rFonts w:cstheme="majorBidi"/>
        </w:rPr>
      </w:pPr>
      <w:r>
        <w:t xml:space="preserve">Obrázok </w:t>
      </w:r>
      <w:r w:rsidRPr="02231CFF">
        <w:rPr>
          <w:noProof/>
        </w:rPr>
        <w:fldChar w:fldCharType="begin"/>
      </w:r>
      <w:r w:rsidRPr="02231CFF">
        <w:rPr>
          <w:noProof/>
        </w:rPr>
        <w:instrText xml:space="preserve"> SEQ Obrázok \* ARABIC </w:instrText>
      </w:r>
      <w:r w:rsidRPr="02231CFF">
        <w:rPr>
          <w:noProof/>
        </w:rPr>
        <w:fldChar w:fldCharType="separate"/>
      </w:r>
      <w:r w:rsidR="00624FC6">
        <w:rPr>
          <w:noProof/>
        </w:rPr>
        <w:t>4</w:t>
      </w:r>
      <w:r w:rsidRPr="02231CFF">
        <w:rPr>
          <w:noProof/>
        </w:rPr>
        <w:fldChar w:fldCharType="end"/>
      </w:r>
      <w:r>
        <w:t xml:space="preserve"> </w:t>
      </w:r>
      <w:proofErr w:type="spellStart"/>
      <w:r>
        <w:t>Dashboard</w:t>
      </w:r>
      <w:proofErr w:type="spellEnd"/>
    </w:p>
    <w:p w14:paraId="519B17DE" w14:textId="44457521" w:rsidR="00FD2687" w:rsidRDefault="00FD2687" w:rsidP="02231CFF">
      <w:pPr>
        <w:spacing w:before="0" w:after="0"/>
        <w:rPr>
          <w:rFonts w:asciiTheme="majorHAnsi" w:eastAsiaTheme="majorEastAsia" w:hAnsiTheme="majorHAnsi" w:cstheme="majorBidi"/>
          <w:b/>
          <w:bCs/>
          <w:color w:val="808080" w:themeColor="background1" w:themeShade="80"/>
          <w:lang w:eastAsia="en-US"/>
        </w:rPr>
      </w:pPr>
    </w:p>
    <w:p w14:paraId="43BD87B9" w14:textId="5FB58423" w:rsidR="002B72EB" w:rsidRPr="0047055A" w:rsidRDefault="002B72EB" w:rsidP="00741E48">
      <w:pPr>
        <w:pStyle w:val="IW-Nadpis3"/>
      </w:pPr>
      <w:bookmarkStart w:id="10" w:name="_Toc142903092"/>
      <w:proofErr w:type="spellStart"/>
      <w:r>
        <w:t>Dashboard</w:t>
      </w:r>
      <w:proofErr w:type="spellEnd"/>
      <w:r>
        <w:t xml:space="preserve"> boxy</w:t>
      </w:r>
      <w:bookmarkEnd w:id="10"/>
    </w:p>
    <w:p w14:paraId="590CABC2" w14:textId="77777777" w:rsidR="002B72EB" w:rsidRPr="0047055A" w:rsidRDefault="002B72EB" w:rsidP="02231CFF">
      <w:pPr>
        <w:pStyle w:val="IW-Norml"/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>Dashboard boxy ukazujú najaktuálnejšie informácie zo štyroch oblastí:</w:t>
      </w:r>
    </w:p>
    <w:p w14:paraId="56260C5D" w14:textId="0203A27A" w:rsidR="002B72EB" w:rsidRPr="0047055A" w:rsidRDefault="002B72EB" w:rsidP="02231CFF">
      <w:pPr>
        <w:pStyle w:val="IW-Norml"/>
        <w:numPr>
          <w:ilvl w:val="0"/>
          <w:numId w:val="8"/>
        </w:numPr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>Štatistik</w:t>
      </w:r>
      <w:r w:rsidR="001B3B53" w:rsidRPr="02231CFF">
        <w:rPr>
          <w:rFonts w:asciiTheme="majorHAnsi" w:hAnsiTheme="majorHAnsi" w:cstheme="majorBidi"/>
        </w:rPr>
        <w:t>a návštevnosti</w:t>
      </w:r>
      <w:r w:rsidRPr="02231CFF">
        <w:rPr>
          <w:rFonts w:asciiTheme="majorHAnsi" w:hAnsiTheme="majorHAnsi" w:cstheme="majorBidi"/>
        </w:rPr>
        <w:t xml:space="preserve"> –</w:t>
      </w:r>
      <w:r w:rsidR="00A9217D" w:rsidRPr="02231CFF">
        <w:rPr>
          <w:rFonts w:asciiTheme="majorHAnsi" w:hAnsiTheme="majorHAnsi" w:cstheme="majorBidi"/>
        </w:rPr>
        <w:t xml:space="preserve"> Ž</w:t>
      </w:r>
      <w:r w:rsidRPr="02231CFF">
        <w:rPr>
          <w:rFonts w:asciiTheme="majorHAnsi" w:hAnsiTheme="majorHAnsi" w:cstheme="majorBidi"/>
        </w:rPr>
        <w:t>ltý box hovorí o tom, koľko návštev za posledných 7 dní ste na stránke mali. C</w:t>
      </w:r>
      <w:r w:rsidR="00FD390D" w:rsidRPr="02231CFF">
        <w:rPr>
          <w:rFonts w:asciiTheme="majorHAnsi" w:hAnsiTheme="majorHAnsi" w:cstheme="majorBidi"/>
        </w:rPr>
        <w:t>ez odkaz „V</w:t>
      </w:r>
      <w:r w:rsidRPr="02231CFF">
        <w:rPr>
          <w:rFonts w:asciiTheme="majorHAnsi" w:hAnsiTheme="majorHAnsi" w:cstheme="majorBidi"/>
        </w:rPr>
        <w:t>iac</w:t>
      </w:r>
      <w:r w:rsidR="00FD390D" w:rsidRPr="02231CFF">
        <w:rPr>
          <w:rFonts w:asciiTheme="majorHAnsi" w:hAnsiTheme="majorHAnsi" w:cstheme="majorBidi"/>
        </w:rPr>
        <w:t>“</w:t>
      </w:r>
      <w:r w:rsidRPr="02231CFF">
        <w:rPr>
          <w:rFonts w:asciiTheme="majorHAnsi" w:hAnsiTheme="majorHAnsi" w:cstheme="majorBidi"/>
        </w:rPr>
        <w:t xml:space="preserve"> sa dostanete do časti Štatistiky, kde si môžete pozrieť viac detailov.</w:t>
      </w:r>
    </w:p>
    <w:p w14:paraId="0CB5324A" w14:textId="77777777" w:rsidR="002B72EB" w:rsidRPr="0047055A" w:rsidRDefault="002B72EB" w:rsidP="02231CFF">
      <w:pPr>
        <w:pStyle w:val="IW-Norml"/>
        <w:numPr>
          <w:ilvl w:val="0"/>
          <w:numId w:val="8"/>
        </w:numPr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>Formuláre –</w:t>
      </w:r>
      <w:r w:rsidR="00A9217D" w:rsidRPr="02231CFF">
        <w:rPr>
          <w:rFonts w:asciiTheme="majorHAnsi" w:hAnsiTheme="majorHAnsi" w:cstheme="majorBidi"/>
        </w:rPr>
        <w:t xml:space="preserve"> Z</w:t>
      </w:r>
      <w:r w:rsidRPr="02231CFF">
        <w:rPr>
          <w:rFonts w:asciiTheme="majorHAnsi" w:hAnsiTheme="majorHAnsi" w:cstheme="majorBidi"/>
        </w:rPr>
        <w:t xml:space="preserve">elený box ukazuje množstvo novopridaných </w:t>
      </w:r>
      <w:r w:rsidR="00FD390D" w:rsidRPr="02231CFF">
        <w:rPr>
          <w:rFonts w:asciiTheme="majorHAnsi" w:hAnsiTheme="majorHAnsi" w:cstheme="majorBidi"/>
        </w:rPr>
        <w:t>formulárov. Ak máte teda na stránke niekde formulár, tu nájdete koľko ľudí za posledný týždeň tento formulár vyplnilo. A cez odkaz „Viac“ sa prekliknete do sekcie Formuláre, kde si môžete pozrieť jednotlivé vyplnené formuláre.</w:t>
      </w:r>
    </w:p>
    <w:p w14:paraId="1E5706F1" w14:textId="77777777" w:rsidR="00A9217D" w:rsidRPr="0047055A" w:rsidRDefault="00A9217D" w:rsidP="02231CFF">
      <w:pPr>
        <w:pStyle w:val="IW-Norml"/>
        <w:numPr>
          <w:ilvl w:val="0"/>
          <w:numId w:val="8"/>
        </w:numPr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 xml:space="preserve">Diskusia – Ak máte na stránke zverejnené diskusiu, modrý box Vám ukáže, koľko príspevkov pribudlo počas posledného týždňa. Cez odkaz „Viac“ sa dostanete do sekcie Diskusia, kde si môžete pozrieť jednotlivé témy. </w:t>
      </w:r>
    </w:p>
    <w:p w14:paraId="0BB21F06" w14:textId="308CA48E" w:rsidR="00A9217D" w:rsidRPr="0047055A" w:rsidRDefault="001B3B53" w:rsidP="02231CFF">
      <w:pPr>
        <w:pStyle w:val="IW-Norml"/>
        <w:numPr>
          <w:ilvl w:val="0"/>
          <w:numId w:val="8"/>
        </w:numPr>
        <w:rPr>
          <w:rFonts w:asciiTheme="majorHAnsi" w:hAnsiTheme="majorHAnsi" w:cstheme="majorBidi"/>
        </w:rPr>
      </w:pPr>
      <w:r>
        <w:drawing>
          <wp:anchor distT="0" distB="0" distL="114300" distR="114300" simplePos="0" relativeHeight="251658296" behindDoc="0" locked="0" layoutInCell="1" allowOverlap="1" wp14:anchorId="2E724AB8" wp14:editId="30F5BDF0">
            <wp:simplePos x="0" y="0"/>
            <wp:positionH relativeFrom="page">
              <wp:align>center</wp:align>
            </wp:positionH>
            <wp:positionV relativeFrom="paragraph">
              <wp:posOffset>707034</wp:posOffset>
            </wp:positionV>
            <wp:extent cx="6632448" cy="1243584"/>
            <wp:effectExtent l="0" t="0" r="0" b="0"/>
            <wp:wrapSquare wrapText="bothSides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448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17D" w:rsidRPr="02231CFF">
        <w:rPr>
          <w:rFonts w:asciiTheme="majorHAnsi" w:hAnsiTheme="majorHAnsi" w:cstheme="majorBidi"/>
        </w:rPr>
        <w:t>Chybné stránky – Ružový box Vám hneď pri načítaní stránky ukáže počet chybných stránok. To sú tie stránky, pri ktorých zavolaní nastala chyba. Kliknite na odkaz „Viac“ a môžete si skontrolovať zaznamenané chyby a prípadne rovno rozhodnúť, čo s nimi.</w:t>
      </w:r>
    </w:p>
    <w:p w14:paraId="26F37552" w14:textId="36E1DF69" w:rsidR="002B72EB" w:rsidRPr="0047055A" w:rsidRDefault="00895E2D" w:rsidP="02231CFF">
      <w:pPr>
        <w:pStyle w:val="Caption"/>
        <w:rPr>
          <w:rFonts w:cstheme="majorBidi"/>
        </w:rPr>
      </w:pPr>
      <w:r>
        <w:lastRenderedPageBreak/>
        <w:t xml:space="preserve">Obrázok </w:t>
      </w:r>
      <w:r w:rsidRPr="02231CFF">
        <w:rPr>
          <w:noProof/>
        </w:rPr>
        <w:fldChar w:fldCharType="begin"/>
      </w:r>
      <w:r w:rsidRPr="02231CFF">
        <w:rPr>
          <w:noProof/>
        </w:rPr>
        <w:instrText xml:space="preserve"> SEQ Obrázok \* ARABIC </w:instrText>
      </w:r>
      <w:r w:rsidRPr="02231CFF">
        <w:rPr>
          <w:noProof/>
        </w:rPr>
        <w:fldChar w:fldCharType="separate"/>
      </w:r>
      <w:r w:rsidR="00624FC6">
        <w:rPr>
          <w:noProof/>
        </w:rPr>
        <w:t>5</w:t>
      </w:r>
      <w:r w:rsidRPr="02231CFF">
        <w:rPr>
          <w:noProof/>
        </w:rPr>
        <w:fldChar w:fldCharType="end"/>
      </w:r>
      <w:r>
        <w:t xml:space="preserve"> </w:t>
      </w:r>
      <w:proofErr w:type="spellStart"/>
      <w:r>
        <w:t>Dashboard</w:t>
      </w:r>
      <w:proofErr w:type="spellEnd"/>
      <w:r>
        <w:t xml:space="preserve"> boxy</w:t>
      </w:r>
    </w:p>
    <w:p w14:paraId="1D8C5B80" w14:textId="546C0CE2" w:rsidR="00895E2D" w:rsidRDefault="00224F50" w:rsidP="00895E2D">
      <w:pPr>
        <w:pStyle w:val="Obrzok"/>
      </w:pPr>
      <w:r>
        <w:drawing>
          <wp:anchor distT="0" distB="0" distL="114300" distR="114300" simplePos="0" relativeHeight="251658297" behindDoc="0" locked="0" layoutInCell="1" allowOverlap="1" wp14:anchorId="40EF7448" wp14:editId="5E84662B">
            <wp:simplePos x="0" y="0"/>
            <wp:positionH relativeFrom="margin">
              <wp:align>left</wp:align>
            </wp:positionH>
            <wp:positionV relativeFrom="paragraph">
              <wp:posOffset>173660</wp:posOffset>
            </wp:positionV>
            <wp:extent cx="5727701" cy="2252416"/>
            <wp:effectExtent l="0" t="0" r="6350" b="0"/>
            <wp:wrapSquare wrapText="bothSides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1" cy="225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F1218" w14:textId="5D7DD2F5" w:rsidR="00A45728" w:rsidRPr="0047055A" w:rsidRDefault="00895E2D" w:rsidP="02231CFF">
      <w:pPr>
        <w:pStyle w:val="Caption"/>
        <w:rPr>
          <w:rFonts w:cstheme="majorBidi"/>
        </w:rPr>
      </w:pPr>
      <w:r>
        <w:t xml:space="preserve">Obrázok </w:t>
      </w:r>
      <w:r w:rsidRPr="02231CFF">
        <w:rPr>
          <w:noProof/>
        </w:rPr>
        <w:fldChar w:fldCharType="begin"/>
      </w:r>
      <w:r w:rsidRPr="02231CFF">
        <w:rPr>
          <w:noProof/>
        </w:rPr>
        <w:instrText xml:space="preserve"> SEQ Obrázok \* ARABIC </w:instrText>
      </w:r>
      <w:r w:rsidRPr="02231CFF">
        <w:rPr>
          <w:noProof/>
        </w:rPr>
        <w:fldChar w:fldCharType="separate"/>
      </w:r>
      <w:r w:rsidR="00624FC6">
        <w:rPr>
          <w:noProof/>
        </w:rPr>
        <w:t>6</w:t>
      </w:r>
      <w:r w:rsidRPr="02231CFF">
        <w:rPr>
          <w:noProof/>
        </w:rPr>
        <w:fldChar w:fldCharType="end"/>
      </w:r>
      <w:r>
        <w:t xml:space="preserve"> </w:t>
      </w:r>
      <w:proofErr w:type="spellStart"/>
      <w:r>
        <w:t>Widget</w:t>
      </w:r>
      <w:proofErr w:type="spellEnd"/>
      <w:r>
        <w:t xml:space="preserve"> "Stránky"</w:t>
      </w:r>
    </w:p>
    <w:p w14:paraId="077620B8" w14:textId="77777777" w:rsidR="00726B92" w:rsidRDefault="00726B92" w:rsidP="02231CFF">
      <w:pPr>
        <w:pStyle w:val="IW-Norml"/>
        <w:rPr>
          <w:rFonts w:asciiTheme="majorHAnsi" w:hAnsiTheme="majorHAnsi" w:cstheme="majorBidi"/>
        </w:rPr>
      </w:pPr>
    </w:p>
    <w:p w14:paraId="6D85FF54" w14:textId="701241E0" w:rsidR="00DD14DC" w:rsidRPr="0047055A" w:rsidRDefault="00A45728" w:rsidP="02231CFF">
      <w:pPr>
        <w:pStyle w:val="IW-Norml"/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 xml:space="preserve">Po kliknutí na názov stránky </w:t>
      </w:r>
      <w:r w:rsidR="00336F4A" w:rsidRPr="02231CFF">
        <w:rPr>
          <w:rFonts w:asciiTheme="majorHAnsi" w:hAnsiTheme="majorHAnsi" w:cstheme="majorBidi"/>
        </w:rPr>
        <w:t>Vás systém okamžite presmeruje na danú stránku a</w:t>
      </w:r>
      <w:r w:rsidR="008900F9" w:rsidRPr="02231CFF">
        <w:rPr>
          <w:rFonts w:asciiTheme="majorHAnsi" w:hAnsiTheme="majorHAnsi" w:cstheme="majorBidi"/>
        </w:rPr>
        <w:t xml:space="preserve"> okno </w:t>
      </w:r>
      <w:r w:rsidRPr="02231CFF">
        <w:rPr>
          <w:rFonts w:asciiTheme="majorHAnsi" w:hAnsiTheme="majorHAnsi" w:cstheme="majorBidi"/>
        </w:rPr>
        <w:t xml:space="preserve">pre </w:t>
      </w:r>
      <w:r w:rsidR="008900F9" w:rsidRPr="02231CFF">
        <w:rPr>
          <w:rFonts w:asciiTheme="majorHAnsi" w:hAnsiTheme="majorHAnsi" w:cstheme="majorBidi"/>
        </w:rPr>
        <w:t xml:space="preserve">jej </w:t>
      </w:r>
      <w:r w:rsidRPr="02231CFF">
        <w:rPr>
          <w:rFonts w:asciiTheme="majorHAnsi" w:hAnsiTheme="majorHAnsi" w:cstheme="majorBidi"/>
        </w:rPr>
        <w:t xml:space="preserve">editáciu. </w:t>
      </w:r>
    </w:p>
    <w:p w14:paraId="7F0259C3" w14:textId="0FAADD3D" w:rsidR="00AA06F7" w:rsidRPr="0047055A" w:rsidRDefault="00B93BC2" w:rsidP="02231CFF">
      <w:pPr>
        <w:pStyle w:val="IW-Norml"/>
        <w:rPr>
          <w:rFonts w:asciiTheme="majorHAnsi" w:hAnsiTheme="majorHAnsi" w:cstheme="majorBidi"/>
        </w:rPr>
      </w:pPr>
      <w:r>
        <w:drawing>
          <wp:anchor distT="0" distB="0" distL="114300" distR="114300" simplePos="0" relativeHeight="251658298" behindDoc="0" locked="0" layoutInCell="1" allowOverlap="1" wp14:anchorId="402AC87A" wp14:editId="6144EA58">
            <wp:simplePos x="0" y="0"/>
            <wp:positionH relativeFrom="page">
              <wp:align>center</wp:align>
            </wp:positionH>
            <wp:positionV relativeFrom="paragraph">
              <wp:posOffset>460096</wp:posOffset>
            </wp:positionV>
            <wp:extent cx="6329045" cy="2486660"/>
            <wp:effectExtent l="0" t="0" r="0" b="8890"/>
            <wp:wrapSquare wrapText="bothSides"/>
            <wp:docPr id="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04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6F7" w:rsidRPr="02231CFF">
        <w:rPr>
          <w:rFonts w:asciiTheme="majorHAnsi" w:hAnsiTheme="majorHAnsi" w:cstheme="majorBidi"/>
        </w:rPr>
        <w:t>Ďalšou možnosťou je widget „</w:t>
      </w:r>
      <w:r w:rsidR="00AA06F7" w:rsidRPr="02231CFF">
        <w:rPr>
          <w:rFonts w:ascii="Asap" w:hAnsi="Asap" w:cstheme="majorBidi"/>
          <w:sz w:val="20"/>
          <w:szCs w:val="20"/>
        </w:rPr>
        <w:t>Audit</w:t>
      </w:r>
      <w:r w:rsidR="00AA06F7" w:rsidRPr="02231CFF">
        <w:rPr>
          <w:rFonts w:asciiTheme="majorHAnsi" w:hAnsiTheme="majorHAnsi" w:cstheme="majorBidi"/>
        </w:rPr>
        <w:t>“.  Ten ukazuje</w:t>
      </w:r>
      <w:r w:rsidR="00201917" w:rsidRPr="02231CFF">
        <w:rPr>
          <w:rFonts w:asciiTheme="majorHAnsi" w:hAnsiTheme="majorHAnsi" w:cstheme="majorBidi"/>
        </w:rPr>
        <w:t xml:space="preserve"> zoznam dôležitých zaauditovaných udalosti redakčného systému. </w:t>
      </w:r>
    </w:p>
    <w:p w14:paraId="578AC4CB" w14:textId="77777777" w:rsidR="006D1D8F" w:rsidRDefault="006D1D8F" w:rsidP="02231CFF">
      <w:pPr>
        <w:pStyle w:val="IW-Norml"/>
        <w:rPr>
          <w:rFonts w:asciiTheme="majorHAnsi" w:hAnsiTheme="majorHAnsi" w:cstheme="majorBidi"/>
        </w:rPr>
      </w:pPr>
    </w:p>
    <w:p w14:paraId="3070643D" w14:textId="0A749CCF" w:rsidR="00935528" w:rsidRPr="0047055A" w:rsidRDefault="000B6E0C" w:rsidP="02231CFF">
      <w:pPr>
        <w:pStyle w:val="IW-Norml"/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>Widget „</w:t>
      </w:r>
      <w:r w:rsidRPr="02231CFF">
        <w:rPr>
          <w:rFonts w:ascii="Asap" w:hAnsi="Asap" w:cstheme="majorBidi"/>
          <w:sz w:val="20"/>
          <w:szCs w:val="20"/>
        </w:rPr>
        <w:t>Monitorovanie servera</w:t>
      </w:r>
      <w:r w:rsidRPr="02231CFF">
        <w:rPr>
          <w:rFonts w:asciiTheme="majorHAnsi" w:hAnsiTheme="majorHAnsi" w:cstheme="majorBidi"/>
        </w:rPr>
        <w:t xml:space="preserve">“ zobrazuje informácie o voľnej, celkovej a použitej pamäti servera. Widget „Návštevnosť web sídla“ zobrazuje inforámcie o videní, návštevnosti </w:t>
      </w:r>
      <w:r w:rsidR="00DB54ED" w:rsidRPr="02231CFF">
        <w:rPr>
          <w:rFonts w:asciiTheme="majorHAnsi" w:hAnsiTheme="majorHAnsi" w:cstheme="majorBidi"/>
        </w:rPr>
        <w:t xml:space="preserve">a počte </w:t>
      </w:r>
      <w:r w:rsidR="00DB54ED" w:rsidRPr="02231CFF">
        <w:rPr>
          <w:rFonts w:asciiTheme="majorHAnsi" w:hAnsiTheme="majorHAnsi" w:cstheme="majorBidi"/>
        </w:rPr>
        <w:lastRenderedPageBreak/>
        <w:t xml:space="preserve">používateľov web sídla </w:t>
      </w:r>
      <w:r w:rsidRPr="02231CFF">
        <w:rPr>
          <w:rFonts w:asciiTheme="majorHAnsi" w:hAnsiTheme="majorHAnsi" w:cstheme="majorBidi"/>
        </w:rPr>
        <w:t xml:space="preserve">za posledné obdobie. </w:t>
      </w:r>
      <w:r w:rsidR="00DB54ED" w:rsidRPr="02231CFF">
        <w:rPr>
          <w:rFonts w:asciiTheme="majorHAnsi" w:hAnsiTheme="majorHAnsi" w:cstheme="majorBidi"/>
        </w:rPr>
        <w:t xml:space="preserve">V prípade potreby, redaktor nájde detailnejšie informácie v časti Aplikácie – Štatisktika.   </w:t>
      </w:r>
    </w:p>
    <w:p w14:paraId="62C2420A" w14:textId="389A561D" w:rsidR="000375AC" w:rsidRPr="0047055A" w:rsidRDefault="00625B58" w:rsidP="02231CFF">
      <w:pPr>
        <w:pStyle w:val="IW-Norml"/>
        <w:rPr>
          <w:rFonts w:asciiTheme="majorHAnsi" w:hAnsiTheme="majorHAnsi" w:cstheme="majorBidi"/>
        </w:rPr>
      </w:pPr>
      <w:r>
        <w:drawing>
          <wp:anchor distT="0" distB="0" distL="114300" distR="114300" simplePos="0" relativeHeight="251658240" behindDoc="0" locked="0" layoutInCell="1" allowOverlap="1" wp14:anchorId="70076F23" wp14:editId="2775CEA1">
            <wp:simplePos x="0" y="0"/>
            <wp:positionH relativeFrom="page">
              <wp:align>center</wp:align>
            </wp:positionH>
            <wp:positionV relativeFrom="paragraph">
              <wp:posOffset>217754</wp:posOffset>
            </wp:positionV>
            <wp:extent cx="6407785" cy="1463040"/>
            <wp:effectExtent l="0" t="0" r="0" b="3810"/>
            <wp:wrapSquare wrapText="bothSides"/>
            <wp:docPr id="126" name="Obrázo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Obrázok 1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AD42A" w14:textId="035D2574" w:rsidR="000375AC" w:rsidRPr="0047055A" w:rsidRDefault="00895E2D" w:rsidP="00895E2D">
      <w:pPr>
        <w:pStyle w:val="Caption"/>
      </w:pPr>
      <w:r>
        <w:t xml:space="preserve">Obrázok </w:t>
      </w:r>
      <w:r w:rsidRPr="02231CFF">
        <w:rPr>
          <w:noProof/>
        </w:rPr>
        <w:fldChar w:fldCharType="begin"/>
      </w:r>
      <w:r w:rsidRPr="02231CFF">
        <w:rPr>
          <w:noProof/>
        </w:rPr>
        <w:instrText xml:space="preserve"> SEQ Obrázok \* ARABIC </w:instrText>
      </w:r>
      <w:r w:rsidRPr="02231CFF">
        <w:rPr>
          <w:noProof/>
        </w:rPr>
        <w:fldChar w:fldCharType="separate"/>
      </w:r>
      <w:r w:rsidR="00624FC6">
        <w:rPr>
          <w:noProof/>
        </w:rPr>
        <w:t>7</w:t>
      </w:r>
      <w:r w:rsidRPr="02231CFF">
        <w:rPr>
          <w:noProof/>
        </w:rPr>
        <w:fldChar w:fldCharType="end"/>
      </w:r>
      <w:r>
        <w:t xml:space="preserve"> </w:t>
      </w:r>
      <w:proofErr w:type="spellStart"/>
      <w:r>
        <w:t>Widget</w:t>
      </w:r>
      <w:proofErr w:type="spellEnd"/>
      <w:r>
        <w:t xml:space="preserve"> "Monitorovanie servera" a "Návštevnosť web sídla"</w:t>
      </w:r>
    </w:p>
    <w:p w14:paraId="548C3C61" w14:textId="497B884C" w:rsidR="009C486B" w:rsidRDefault="009C486B">
      <w:pPr>
        <w:spacing w:before="0" w:after="0"/>
        <w:rPr>
          <w:rFonts w:ascii="Calibri" w:eastAsia="Calibri" w:hAnsi="Calibri" w:cs="Calibri Light"/>
          <w:color w:val="5B9BD5"/>
          <w:sz w:val="26"/>
          <w:szCs w:val="26"/>
          <w:shd w:val="clear" w:color="auto" w:fill="FFFFFF"/>
          <w:lang w:eastAsia="en-US"/>
        </w:rPr>
      </w:pPr>
    </w:p>
    <w:p w14:paraId="1D9ACD6D" w14:textId="77777777" w:rsidR="00C02876" w:rsidRDefault="00C02876" w:rsidP="00C02876">
      <w:pPr>
        <w:pStyle w:val="IW-Nadpis1"/>
      </w:pPr>
      <w:bookmarkStart w:id="11" w:name="_Toc77599299"/>
      <w:bookmarkStart w:id="12" w:name="_Toc112239872"/>
      <w:bookmarkStart w:id="13" w:name="_Toc142903093"/>
      <w:r>
        <w:t>Prehľad - Audit</w:t>
      </w:r>
      <w:bookmarkEnd w:id="11"/>
      <w:bookmarkEnd w:id="13"/>
    </w:p>
    <w:p w14:paraId="56C78465" w14:textId="77777777" w:rsidR="00C02876" w:rsidRDefault="00C02876" w:rsidP="00C02876">
      <w:r w:rsidRPr="00921812">
        <w:t>Audit</w:t>
      </w:r>
      <w:r>
        <w:t xml:space="preserve"> sa nachádza v sekcií Prehľad. Je to</w:t>
      </w:r>
      <w:r w:rsidRPr="00921812">
        <w:t xml:space="preserve"> nástroj pre sledovanie zmien v systéme. Umožňuje zobraziť a filtrovať jednotlivé zaznamenané hodnoty.</w:t>
      </w:r>
    </w:p>
    <w:p w14:paraId="18F497C5" w14:textId="53593137" w:rsidR="00370C39" w:rsidRDefault="0055555A" w:rsidP="00370C39">
      <w:pPr>
        <w:pStyle w:val="Obrzok"/>
      </w:pPr>
      <w:r w:rsidRPr="0055555A">
        <w:drawing>
          <wp:inline distT="0" distB="0" distL="0" distR="0" wp14:anchorId="1FC1E6EB" wp14:editId="17797793">
            <wp:extent cx="5727700" cy="2517964"/>
            <wp:effectExtent l="0" t="0" r="0" b="0"/>
            <wp:docPr id="12387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9612" name=""/>
                    <pic:cNvPicPr/>
                  </pic:nvPicPr>
                  <pic:blipFill rotWithShape="1">
                    <a:blip r:embed="rId20"/>
                    <a:srcRect t="7353"/>
                    <a:stretch/>
                  </pic:blipFill>
                  <pic:spPr bwMode="auto">
                    <a:xfrm>
                      <a:off x="0" y="0"/>
                      <a:ext cx="5727700" cy="251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F0091" w14:textId="7C94E517" w:rsidR="00C02876" w:rsidRPr="00921812" w:rsidRDefault="00370C39" w:rsidP="00370C39">
      <w:pPr>
        <w:pStyle w:val="Caption"/>
      </w:pPr>
      <w:r>
        <w:t xml:space="preserve">Obrázok </w:t>
      </w:r>
      <w:fldSimple w:instr=" SEQ Obrázok \* ARABIC ">
        <w:r w:rsidR="00624FC6">
          <w:rPr>
            <w:noProof/>
          </w:rPr>
          <w:t>8</w:t>
        </w:r>
      </w:fldSimple>
      <w:r>
        <w:t xml:space="preserve"> Modul Audit</w:t>
      </w:r>
    </w:p>
    <w:p w14:paraId="09358768" w14:textId="7A035C08" w:rsidR="00C02876" w:rsidRDefault="00C02876" w:rsidP="00C02876">
      <w:r w:rsidRPr="00921812">
        <w:t>V menu položke Zoznam notifikácií je možné nastaviť notifikácie pri určitých udalostiach / chybách systému. Odporúčame nastaviť notifikáciu pre udalosti typu XSS.</w:t>
      </w:r>
    </w:p>
    <w:p w14:paraId="72CB8FFD" w14:textId="77777777" w:rsidR="00C02876" w:rsidRDefault="00C02876" w:rsidP="00C02876">
      <w:pPr>
        <w:pStyle w:val="IW-Nadpis1"/>
      </w:pPr>
      <w:bookmarkStart w:id="14" w:name="_Toc77599302"/>
      <w:bookmarkStart w:id="15" w:name="_Toc142903094"/>
      <w:r>
        <w:t>Prehľad - Monitorovanie servera</w:t>
      </w:r>
      <w:bookmarkEnd w:id="14"/>
      <w:bookmarkEnd w:id="15"/>
    </w:p>
    <w:p w14:paraId="065FC657" w14:textId="77777777" w:rsidR="00C02876" w:rsidRDefault="00C02876" w:rsidP="00C02876">
      <w:pPr>
        <w:rPr>
          <w:shd w:val="clear" w:color="auto" w:fill="FFFFFF"/>
        </w:rPr>
      </w:pPr>
      <w:r>
        <w:rPr>
          <w:shd w:val="clear" w:color="auto" w:fill="FFFFFF"/>
        </w:rPr>
        <w:t>Analýza výkonu a záťaže servera, jednotlivých komponent, databázových dotazov a samotných stránok.</w:t>
      </w:r>
    </w:p>
    <w:p w14:paraId="23489A99" w14:textId="77777777" w:rsidR="00C02876" w:rsidRPr="00E45968" w:rsidRDefault="00C02876" w:rsidP="00C02876">
      <w:r w:rsidRPr="00E45968">
        <w:t>Modul poskytuje nasledovné možnosti:</w:t>
      </w:r>
    </w:p>
    <w:p w14:paraId="335FB2C1" w14:textId="77777777" w:rsidR="00C02876" w:rsidRDefault="00C02876" w:rsidP="00C02876">
      <w:pPr>
        <w:pStyle w:val="IW-Nadpis2"/>
      </w:pPr>
      <w:bookmarkStart w:id="16" w:name="_Toc142903095"/>
      <w:r w:rsidRPr="00E45968">
        <w:lastRenderedPageBreak/>
        <w:t>Aktuálne hodnoty</w:t>
      </w:r>
      <w:bookmarkEnd w:id="16"/>
      <w:r w:rsidRPr="00E45968">
        <w:t xml:space="preserve"> </w:t>
      </w:r>
    </w:p>
    <w:p w14:paraId="7959616A" w14:textId="77777777" w:rsidR="00C02876" w:rsidRPr="00E45968" w:rsidRDefault="00C02876" w:rsidP="00C02876">
      <w:r>
        <w:t>A</w:t>
      </w:r>
      <w:r w:rsidRPr="00E45968">
        <w:t xml:space="preserve">ktuálne hodnoty zaťaženia servera, pamäte a počet databázových spojení. Informácia je dostupná aj bez nastavenej konfiguračnej premennej </w:t>
      </w:r>
      <w:proofErr w:type="spellStart"/>
      <w:r w:rsidRPr="00E45968">
        <w:t>serverMonitoringEnable</w:t>
      </w:r>
      <w:proofErr w:type="spellEnd"/>
    </w:p>
    <w:p w14:paraId="74FB0E66" w14:textId="77777777" w:rsidR="00C02876" w:rsidRDefault="00C02876" w:rsidP="00C02876">
      <w:pPr>
        <w:pStyle w:val="IW-Nadpis2"/>
      </w:pPr>
      <w:bookmarkStart w:id="17" w:name="_Toc142903096"/>
      <w:r w:rsidRPr="00E45968">
        <w:t>Zaznamenané hodnoty</w:t>
      </w:r>
      <w:bookmarkEnd w:id="17"/>
      <w:r w:rsidRPr="00E45968">
        <w:t xml:space="preserve"> </w:t>
      </w:r>
    </w:p>
    <w:p w14:paraId="5E6458A9" w14:textId="77777777" w:rsidR="00C02876" w:rsidRPr="00E45968" w:rsidRDefault="00C02876" w:rsidP="00C02876">
      <w:r>
        <w:t>V</w:t>
      </w:r>
      <w:r w:rsidRPr="00E45968">
        <w:t xml:space="preserve">ýpis historických zaznamenaných hodnôt využitia pamäte, </w:t>
      </w:r>
      <w:proofErr w:type="spellStart"/>
      <w:r w:rsidRPr="00E45968">
        <w:t>sessions</w:t>
      </w:r>
      <w:proofErr w:type="spellEnd"/>
      <w:r w:rsidRPr="00E45968">
        <w:t>, cache a spojení s databázou</w:t>
      </w:r>
    </w:p>
    <w:p w14:paraId="4AAA441B" w14:textId="77777777" w:rsidR="00C02876" w:rsidRDefault="00C02876" w:rsidP="00C02876">
      <w:pPr>
        <w:pStyle w:val="IW-Nadpis2"/>
      </w:pPr>
      <w:bookmarkStart w:id="18" w:name="_Toc142903097"/>
      <w:r>
        <w:t>Aplikácie</w:t>
      </w:r>
      <w:bookmarkEnd w:id="18"/>
    </w:p>
    <w:p w14:paraId="01038B31" w14:textId="77777777" w:rsidR="00C02876" w:rsidRPr="00E45968" w:rsidRDefault="00C02876" w:rsidP="00C02876">
      <w:r>
        <w:t>Š</w:t>
      </w:r>
      <w:r w:rsidRPr="00E45968">
        <w:t>tatistika vykonaní jednotlivých komponent. Zobrazuje počet vykonaní, priemerný čas vykonania, počet vykonaní z cache pamäte a najpomalšie vykonanie</w:t>
      </w:r>
    </w:p>
    <w:p w14:paraId="7FFF7FEF" w14:textId="77777777" w:rsidR="00C02876" w:rsidRDefault="00C02876" w:rsidP="00C02876">
      <w:pPr>
        <w:pStyle w:val="IW-Nadpis2"/>
      </w:pPr>
      <w:bookmarkStart w:id="19" w:name="_Toc142903098"/>
      <w:r w:rsidRPr="00E45968">
        <w:t>WEB stránky</w:t>
      </w:r>
      <w:bookmarkEnd w:id="19"/>
    </w:p>
    <w:p w14:paraId="07DBE951" w14:textId="77777777" w:rsidR="00C02876" w:rsidRPr="00E45968" w:rsidRDefault="00C02876" w:rsidP="00C02876">
      <w:r>
        <w:t>Š</w:t>
      </w:r>
      <w:r w:rsidRPr="00E45968">
        <w:t>tatistika zobrazení jednotlivých web stránok. Zobrazuje počet zobrazení, priemerný čas zobrazenia, najpomalšie a najrýchlejšie zobrazenie</w:t>
      </w:r>
    </w:p>
    <w:p w14:paraId="1A928040" w14:textId="77777777" w:rsidR="00C02876" w:rsidRDefault="00C02876" w:rsidP="00C02876">
      <w:pPr>
        <w:pStyle w:val="IW-Nadpis2"/>
      </w:pPr>
      <w:bookmarkStart w:id="20" w:name="_Toc142903099"/>
      <w:r w:rsidRPr="00E45968">
        <w:t>SQL dotazy</w:t>
      </w:r>
      <w:bookmarkEnd w:id="20"/>
    </w:p>
    <w:p w14:paraId="014ED718" w14:textId="77777777" w:rsidR="00C02876" w:rsidRDefault="00C02876" w:rsidP="00C02876">
      <w:r>
        <w:t>Š</w:t>
      </w:r>
      <w:r w:rsidRPr="00E45968">
        <w:t>tatistika rýchlosti vykonávania SQL dotazov. Zobrazuje počet vykonaní, priemerný čas vykonania, najpomalšie a najrýchlejšie vykonanie a samotný SQL dotaz</w:t>
      </w:r>
    </w:p>
    <w:p w14:paraId="3B1EE68A" w14:textId="77777777" w:rsidR="00C02876" w:rsidRDefault="00C02876" w:rsidP="00C02876">
      <w:pPr>
        <w:pStyle w:val="IW-Nadpis1"/>
      </w:pPr>
      <w:bookmarkStart w:id="21" w:name="_Toc142903100"/>
      <w:r>
        <w:t xml:space="preserve">Webstránky - </w:t>
      </w:r>
      <w:bookmarkStart w:id="22" w:name="_Toc77599300"/>
      <w:r>
        <w:t>Presmerovania</w:t>
      </w:r>
      <w:bookmarkEnd w:id="21"/>
      <w:bookmarkEnd w:id="22"/>
    </w:p>
    <w:p w14:paraId="2B7EFCF3" w14:textId="77777777" w:rsidR="00C02876" w:rsidRDefault="00C02876" w:rsidP="00C02876">
      <w:pPr>
        <w:rPr>
          <w:shd w:val="clear" w:color="auto" w:fill="FFFFFF"/>
        </w:rPr>
      </w:pPr>
      <w:r>
        <w:rPr>
          <w:shd w:val="clear" w:color="auto" w:fill="FFFFFF"/>
        </w:rPr>
        <w:t>Zobrazuje zoznam existujúcich presmerovaní, ktoré sa vykonajú ak zadané URL neexistuje. Presmerovania vznikajú automaticky pri zmene virtuálnej cesty (URL adresy) existujúcej stránky, alebo pri zmene adresárovej štruktúry.</w:t>
      </w:r>
    </w:p>
    <w:p w14:paraId="41BAAE53" w14:textId="77777777" w:rsidR="00C02876" w:rsidRDefault="00C02876" w:rsidP="00C02876">
      <w:pPr>
        <w:rPr>
          <w:shd w:val="clear" w:color="auto" w:fill="FFFFFF"/>
        </w:rPr>
      </w:pPr>
      <w:r>
        <w:rPr>
          <w:shd w:val="clear" w:color="auto" w:fill="FFFFFF"/>
        </w:rPr>
        <w:t xml:space="preserve">Kliknutím na menu položku Nové presmerovanie je možné zadefinovať nové presmerovanie. Podporované je aj presmerovanie </w:t>
      </w:r>
      <w:r w:rsidRPr="00541438">
        <w:t>vrátane</w:t>
      </w:r>
      <w:r>
        <w:rPr>
          <w:shd w:val="clear" w:color="auto" w:fill="FFFFFF"/>
        </w:rPr>
        <w:t xml:space="preserve"> parametrov v URL adrese. Najskôr sa hľadá zhoda vrátane parametrov, ak sa nenájde systém sa pokúsi nájsť zhodu bez zadaných parametrov.</w:t>
      </w:r>
    </w:p>
    <w:p w14:paraId="5B30E006" w14:textId="77777777" w:rsidR="00370C39" w:rsidRDefault="00370C39" w:rsidP="00370C39">
      <w:pPr>
        <w:pStyle w:val="Obrzok"/>
      </w:pPr>
      <w:r w:rsidRPr="00370C39">
        <w:rPr>
          <w:shd w:val="clear" w:color="auto" w:fill="FFFFFF"/>
        </w:rPr>
        <w:drawing>
          <wp:inline distT="0" distB="0" distL="0" distR="0" wp14:anchorId="63D3CC1D" wp14:editId="6E50FE76">
            <wp:extent cx="5728970" cy="2516013"/>
            <wp:effectExtent l="0" t="0" r="0" b="0"/>
            <wp:docPr id="80460973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09732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21"/>
                    <a:srcRect t="7769"/>
                    <a:stretch/>
                  </pic:blipFill>
                  <pic:spPr bwMode="auto">
                    <a:xfrm>
                      <a:off x="0" y="0"/>
                      <a:ext cx="5728970" cy="251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E7AE6" w14:textId="40DCC074" w:rsidR="00C02876" w:rsidRDefault="00370C39" w:rsidP="00370C39">
      <w:pPr>
        <w:pStyle w:val="Caption"/>
        <w:rPr>
          <w:shd w:val="clear" w:color="auto" w:fill="FFFFFF"/>
        </w:rPr>
      </w:pPr>
      <w:r>
        <w:t xml:space="preserve">Obrázok </w:t>
      </w:r>
      <w:fldSimple w:instr=" SEQ Obrázok \* ARABIC ">
        <w:r w:rsidR="00624FC6">
          <w:rPr>
            <w:noProof/>
          </w:rPr>
          <w:t>9</w:t>
        </w:r>
      </w:fldSimple>
      <w:r>
        <w:t xml:space="preserve"> Modul Presmerovania</w:t>
      </w:r>
    </w:p>
    <w:p w14:paraId="2A3B4DB2" w14:textId="77777777" w:rsidR="00C02876" w:rsidRPr="008C64BA" w:rsidRDefault="00C02876" w:rsidP="00C02876">
      <w:pPr>
        <w:pStyle w:val="IW-Nadpis1"/>
      </w:pPr>
      <w:bookmarkStart w:id="23" w:name="_Toc77599304"/>
      <w:bookmarkStart w:id="24" w:name="_Toc142903101"/>
      <w:r>
        <w:lastRenderedPageBreak/>
        <w:t xml:space="preserve">Webstránky - </w:t>
      </w:r>
      <w:r w:rsidRPr="008C64BA">
        <w:t>Export do HTML</w:t>
      </w:r>
      <w:bookmarkEnd w:id="23"/>
      <w:bookmarkEnd w:id="24"/>
    </w:p>
    <w:p w14:paraId="40206521" w14:textId="77777777" w:rsidR="00C02876" w:rsidRDefault="00C02876" w:rsidP="00C02876">
      <w:r>
        <w:t xml:space="preserve">Cez modul Export do HTML je možné exportovať web stránky do HTML formátu a následne ich v obmedzenej miere použiť v </w:t>
      </w:r>
      <w:proofErr w:type="spellStart"/>
      <w:r>
        <w:t>offline</w:t>
      </w:r>
      <w:proofErr w:type="spellEnd"/>
      <w:r>
        <w:t xml:space="preserve"> prostredí. Export funguje na princípe sťahovania výsledných web stránok a ich uloženia do HTML súboru. Vygenerované stránky sa uložia do adresára /html.</w:t>
      </w:r>
    </w:p>
    <w:p w14:paraId="35D4770F" w14:textId="77777777" w:rsidR="00C02876" w:rsidRPr="00E16933" w:rsidRDefault="00C02876" w:rsidP="00C02876">
      <w:pPr>
        <w:pStyle w:val="IW-Nadpis1"/>
      </w:pPr>
      <w:bookmarkStart w:id="25" w:name="_Toc77599305"/>
      <w:bookmarkStart w:id="26" w:name="_Toc142903102"/>
      <w:r>
        <w:t xml:space="preserve">Webstránky - </w:t>
      </w:r>
      <w:r w:rsidRPr="00E16933">
        <w:t>Klonovanie štruktúry</w:t>
      </w:r>
      <w:bookmarkEnd w:id="25"/>
      <w:bookmarkEnd w:id="26"/>
    </w:p>
    <w:p w14:paraId="32E84CA6" w14:textId="77777777" w:rsidR="00C02876" w:rsidRDefault="00C02876" w:rsidP="00C02876">
      <w:r>
        <w:t xml:space="preserve">Pomocou Klonovania štruktúry môžeme naklonovať celý obsah adresára v stránkach do iného adresára bez potreby </w:t>
      </w:r>
      <w:proofErr w:type="spellStart"/>
      <w:r>
        <w:t>znovuvytvárania</w:t>
      </w:r>
      <w:proofErr w:type="spellEnd"/>
      <w:r>
        <w:t xml:space="preserve"> celej adresárovej štruktúry. </w:t>
      </w:r>
    </w:p>
    <w:p w14:paraId="14D139C0" w14:textId="77777777" w:rsidR="00C02876" w:rsidRPr="00C84CA1" w:rsidRDefault="00C02876" w:rsidP="00C02876">
      <w:bookmarkStart w:id="27" w:name="_Toc77599306"/>
      <w:r w:rsidRPr="00C84CA1">
        <w:t>Vytvoriť ZIP archív</w:t>
      </w:r>
      <w:bookmarkEnd w:id="27"/>
    </w:p>
    <w:p w14:paraId="39A12C21" w14:textId="77777777" w:rsidR="00C02876" w:rsidRDefault="00C02876" w:rsidP="00C02876">
      <w:r>
        <w:t xml:space="preserve">Cez modul vytvoriť ZIP archív môžeme vytvoriť ZIP archív jednotlivých adresárov </w:t>
      </w:r>
      <w:proofErr w:type="spellStart"/>
      <w:r>
        <w:t>WebJETu</w:t>
      </w:r>
      <w:proofErr w:type="spellEnd"/>
      <w:r>
        <w:t xml:space="preserve">. Zvolíme si, ktoré adresáre sa do ZIP archívu majú zahrnúť a adresár, do ktorého sa má vytvoriť výsledný ZIP archív. Upozorňujeme, že objem dát v zvolených priečinkoch môže byť </w:t>
      </w:r>
      <w:proofErr w:type="spellStart"/>
      <w:r>
        <w:t>veľky</w:t>
      </w:r>
      <w:proofErr w:type="spellEnd"/>
      <w:r>
        <w:t xml:space="preserve"> a ZIP súbor sa nemusí vygenerovať správne (obmedzenie je na 2GB súbor).</w:t>
      </w:r>
    </w:p>
    <w:p w14:paraId="7726BC5C" w14:textId="77777777" w:rsidR="00C02876" w:rsidRDefault="00C02876" w:rsidP="00C02876">
      <w:r>
        <w:t>Tento proces môže trvať niekoľko desiatok minút podľa objemu dát v zvolených adresároch. Čakajte kým celý proces skončí, počas toho by sa vám v okne mala zobrazovať informácia o počte už vygenerovaných stránok a o celkovom počte stránok. Výsledkom je adresár /html obsahujúci HTML kód jednotlivých stránok a prípadne ZIP archív so zvolenými adresármi (do ZIP archívu sa automaticky pridáva aj /</w:t>
      </w:r>
      <w:proofErr w:type="spellStart"/>
      <w:r>
        <w:t>hyml</w:t>
      </w:r>
      <w:proofErr w:type="spellEnd"/>
      <w:r>
        <w:t xml:space="preserve"> adresár).</w:t>
      </w:r>
    </w:p>
    <w:p w14:paraId="15243CC0" w14:textId="77777777" w:rsidR="00C02876" w:rsidRPr="00C02876" w:rsidRDefault="00C02876" w:rsidP="00C02876">
      <w:pPr>
        <w:pStyle w:val="Podobrazkom"/>
      </w:pPr>
    </w:p>
    <w:p w14:paraId="22F536F2" w14:textId="77777777" w:rsidR="009C486B" w:rsidRPr="00172CC5" w:rsidRDefault="009C486B" w:rsidP="00C02876">
      <w:pPr>
        <w:pStyle w:val="IW-Nadpis1"/>
        <w:rPr>
          <w:rStyle w:val="normaltextrun"/>
          <w:rFonts w:cs="Calibri Light"/>
          <w:sz w:val="30"/>
          <w:szCs w:val="30"/>
        </w:rPr>
      </w:pPr>
      <w:bookmarkStart w:id="28" w:name="_Toc142903103"/>
      <w:r w:rsidRPr="00C02876">
        <w:rPr>
          <w:rStyle w:val="normaltextrun"/>
        </w:rPr>
        <w:t>Používatelia</w:t>
      </w:r>
      <w:bookmarkEnd w:id="12"/>
      <w:bookmarkEnd w:id="28"/>
    </w:p>
    <w:p w14:paraId="3449B65C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2231CFF">
        <w:rPr>
          <w:rStyle w:val="normaltextrun"/>
          <w:rFonts w:cs="Calibri Light"/>
        </w:rPr>
        <w:t>Ako napovedá názov sekcie, spravuje sa tu všetko ohľadom používateľov redakčného systému.</w:t>
      </w:r>
      <w:r w:rsidRPr="02231CFF">
        <w:rPr>
          <w:rStyle w:val="bcx9"/>
          <w:rFonts w:cs="Calibri Light"/>
        </w:rPr>
        <w:t> </w:t>
      </w:r>
      <w:r>
        <w:br/>
      </w:r>
      <w:r w:rsidRPr="02231CFF">
        <w:rPr>
          <w:rStyle w:val="normaltextrun"/>
          <w:rFonts w:cs="Calibri Light"/>
        </w:rPr>
        <w:t>Do sekcie sa preklikneme z ľavého menu redakčného systému. Sekcia sa skladá zo:</w:t>
      </w:r>
      <w:r w:rsidRPr="02231CFF">
        <w:rPr>
          <w:rStyle w:val="eop"/>
          <w:rFonts w:cs="Calibri Light"/>
        </w:rPr>
        <w:t> </w:t>
      </w:r>
    </w:p>
    <w:p w14:paraId="0AE5B61A" w14:textId="77777777" w:rsidR="009C486B" w:rsidRDefault="009C486B" w:rsidP="02231CFF">
      <w:pPr>
        <w:pStyle w:val="paragraph"/>
        <w:numPr>
          <w:ilvl w:val="0"/>
          <w:numId w:val="20"/>
        </w:numPr>
        <w:spacing w:before="0" w:beforeAutospacing="0" w:after="0" w:afterAutospacing="0"/>
        <w:ind w:left="1080"/>
        <w:jc w:val="both"/>
        <w:textAlignment w:val="baseline"/>
        <w:rPr>
          <w:rFonts w:cs="Calibri Light"/>
        </w:rPr>
      </w:pPr>
      <w:r w:rsidRPr="02231CFF">
        <w:rPr>
          <w:rStyle w:val="normaltextrun"/>
          <w:rFonts w:cs="Calibri Light"/>
        </w:rPr>
        <w:t>Zoznam používateľov</w:t>
      </w:r>
      <w:r w:rsidRPr="02231CFF">
        <w:rPr>
          <w:rStyle w:val="eop"/>
          <w:rFonts w:cs="Calibri Light"/>
        </w:rPr>
        <w:t> </w:t>
      </w:r>
    </w:p>
    <w:p w14:paraId="2987AC48" w14:textId="77777777" w:rsidR="009C486B" w:rsidRDefault="009C486B" w:rsidP="02231CFF">
      <w:pPr>
        <w:pStyle w:val="paragraph"/>
        <w:numPr>
          <w:ilvl w:val="0"/>
          <w:numId w:val="20"/>
        </w:numPr>
        <w:spacing w:before="0" w:beforeAutospacing="0" w:after="0" w:afterAutospacing="0"/>
        <w:ind w:left="1080"/>
        <w:jc w:val="both"/>
        <w:textAlignment w:val="baseline"/>
        <w:rPr>
          <w:rFonts w:cs="Calibri Light"/>
        </w:rPr>
      </w:pPr>
      <w:r w:rsidRPr="02231CFF">
        <w:rPr>
          <w:rStyle w:val="normaltextrun"/>
          <w:rFonts w:cs="Calibri Light"/>
        </w:rPr>
        <w:t>Skupiny</w:t>
      </w:r>
      <w:r w:rsidRPr="02231CFF">
        <w:rPr>
          <w:rStyle w:val="eop"/>
          <w:rFonts w:cs="Calibri Light"/>
        </w:rPr>
        <w:t> používateľov</w:t>
      </w:r>
    </w:p>
    <w:p w14:paraId="54E91FC5" w14:textId="77777777" w:rsidR="009C486B" w:rsidRDefault="009C486B" w:rsidP="02231CFF">
      <w:pPr>
        <w:pStyle w:val="paragraph"/>
        <w:numPr>
          <w:ilvl w:val="0"/>
          <w:numId w:val="20"/>
        </w:numPr>
        <w:spacing w:before="0" w:beforeAutospacing="0" w:after="0" w:afterAutospacing="0"/>
        <w:ind w:left="1080"/>
        <w:jc w:val="both"/>
        <w:textAlignment w:val="baseline"/>
        <w:rPr>
          <w:rStyle w:val="eop"/>
          <w:rFonts w:cs="Calibri Light"/>
        </w:rPr>
      </w:pPr>
      <w:r w:rsidRPr="02231CFF">
        <w:rPr>
          <w:rStyle w:val="normaltextrun"/>
          <w:rFonts w:cs="Calibri Light"/>
        </w:rPr>
        <w:t>Skupiny práv</w:t>
      </w:r>
      <w:r w:rsidRPr="02231CFF">
        <w:rPr>
          <w:rStyle w:val="eop"/>
          <w:rFonts w:cs="Calibri Light"/>
        </w:rPr>
        <w:t> </w:t>
      </w:r>
    </w:p>
    <w:p w14:paraId="0E74ABB3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Fonts w:cs="Calibri Light"/>
        </w:rPr>
      </w:pPr>
    </w:p>
    <w:p w14:paraId="2CEBB16B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Fonts w:cs="Calibri Light"/>
        </w:rPr>
      </w:pPr>
    </w:p>
    <w:p w14:paraId="690222F8" w14:textId="6EC3F29D" w:rsidR="009C486B" w:rsidRDefault="003C4353" w:rsidP="00DF1812">
      <w:pPr>
        <w:pStyle w:val="Obrzok"/>
      </w:pPr>
      <w:r w:rsidRPr="003C4353">
        <w:drawing>
          <wp:inline distT="0" distB="0" distL="0" distR="0" wp14:anchorId="6E3F5D01" wp14:editId="1E86D770">
            <wp:extent cx="5728970" cy="1426533"/>
            <wp:effectExtent l="0" t="0" r="0" b="0"/>
            <wp:docPr id="176244211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42110" name="Picture 1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t="12825"/>
                    <a:stretch/>
                  </pic:blipFill>
                  <pic:spPr bwMode="auto">
                    <a:xfrm>
                      <a:off x="0" y="0"/>
                      <a:ext cx="5728970" cy="142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480C7" w14:textId="07BB2035" w:rsidR="009C486B" w:rsidRDefault="009C486B" w:rsidP="009C486B">
      <w:pPr>
        <w:pStyle w:val="Caption"/>
        <w:rPr>
          <w:rFonts w:ascii="Segoe UI" w:hAnsi="Segoe UI" w:cs="Segoe UI"/>
          <w:sz w:val="18"/>
          <w:szCs w:val="18"/>
        </w:rPr>
      </w:pPr>
      <w:r>
        <w:t xml:space="preserve">Obrázok </w:t>
      </w:r>
      <w:r>
        <w:fldChar w:fldCharType="begin"/>
      </w:r>
      <w:r>
        <w:instrText>SEQ Obrázok \* ARABIC</w:instrText>
      </w:r>
      <w:r>
        <w:fldChar w:fldCharType="separate"/>
      </w:r>
      <w:r w:rsidR="00624FC6">
        <w:rPr>
          <w:noProof/>
        </w:rPr>
        <w:t>10</w:t>
      </w:r>
      <w:r>
        <w:fldChar w:fldCharType="end"/>
      </w:r>
      <w:r>
        <w:t xml:space="preserve"> Zoznam používateľov</w:t>
      </w:r>
    </w:p>
    <w:p w14:paraId="51CD0F5C" w14:textId="77777777" w:rsidR="009C486B" w:rsidRPr="00172CC5" w:rsidRDefault="009C486B" w:rsidP="00C02876">
      <w:pPr>
        <w:pStyle w:val="IW-Nadpis2"/>
      </w:pPr>
      <w:r w:rsidRPr="02231CFF">
        <w:rPr>
          <w:rStyle w:val="normaltextrun"/>
          <w:b/>
          <w:bCs/>
        </w:rPr>
        <w:lastRenderedPageBreak/>
        <w:t> </w:t>
      </w:r>
      <w:bookmarkStart w:id="29" w:name="_Toc112239873"/>
      <w:bookmarkStart w:id="30" w:name="_Toc142903104"/>
      <w:r w:rsidRPr="02231CFF">
        <w:rPr>
          <w:rStyle w:val="normaltextrun"/>
        </w:rPr>
        <w:t>Zoznam používateľov</w:t>
      </w:r>
      <w:bookmarkEnd w:id="29"/>
      <w:bookmarkEnd w:id="30"/>
      <w:r w:rsidRPr="02231CFF">
        <w:rPr>
          <w:rStyle w:val="eop"/>
        </w:rPr>
        <w:t> </w:t>
      </w:r>
    </w:p>
    <w:p w14:paraId="42D317AF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ajorEastAsia" w:cstheme="majorBidi"/>
          <w:b/>
          <w:bCs/>
          <w:noProof/>
          <w:color w:val="2E74B5" w:themeColor="accent1" w:themeShade="BF"/>
          <w:sz w:val="36"/>
          <w:szCs w:val="28"/>
          <w:lang w:eastAsia="en-US"/>
        </w:rPr>
        <w:drawing>
          <wp:anchor distT="0" distB="0" distL="114300" distR="114300" simplePos="0" relativeHeight="251658291" behindDoc="0" locked="0" layoutInCell="1" allowOverlap="1" wp14:anchorId="2AEE2A69" wp14:editId="0DDDB5E5">
            <wp:simplePos x="0" y="0"/>
            <wp:positionH relativeFrom="page">
              <wp:align>center</wp:align>
            </wp:positionH>
            <wp:positionV relativeFrom="paragraph">
              <wp:posOffset>507629</wp:posOffset>
            </wp:positionV>
            <wp:extent cx="5978220" cy="1231533"/>
            <wp:effectExtent l="0" t="0" r="3810" b="6985"/>
            <wp:wrapTopAndBottom/>
            <wp:docPr id="161" name="Obrázok 1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Obrázok 16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220" cy="123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normaltextrun"/>
          <w:rFonts w:cs="Calibri Light"/>
          <w:shd w:val="clear" w:color="auto" w:fill="FFFFFF"/>
        </w:rPr>
        <w:t>Po kliknutí na položku zoznam používateľov sa n</w:t>
      </w:r>
      <w:r>
        <w:rPr>
          <w:rStyle w:val="normaltextrun"/>
          <w:rFonts w:ascii="Calibri" w:hAnsi="Calibri" w:cs="Calibri"/>
          <w:shd w:val="clear" w:color="auto" w:fill="FFFFFF"/>
        </w:rPr>
        <w:t>ám zobrazí zoznam používateľov, ktorý môže</w:t>
      </w:r>
      <w:r>
        <w:rPr>
          <w:rStyle w:val="normaltextrun"/>
          <w:rFonts w:cs="Calibri Light"/>
          <w:shd w:val="clear" w:color="auto" w:fill="FFFFFF"/>
        </w:rPr>
        <w:t>me filtrovať podľa rôznych kritérií.</w:t>
      </w:r>
      <w:r>
        <w:rPr>
          <w:rStyle w:val="eop"/>
          <w:rFonts w:cs="Calibri Light"/>
        </w:rPr>
        <w:t> </w:t>
      </w:r>
    </w:p>
    <w:p w14:paraId="3740778E" w14:textId="03BDA186" w:rsidR="009C486B" w:rsidRDefault="009C486B" w:rsidP="009C486B">
      <w:pPr>
        <w:pStyle w:val="Caption"/>
        <w:rPr>
          <w:rFonts w:ascii="Segoe UI" w:hAnsi="Segoe UI" w:cs="Segoe UI"/>
          <w:sz w:val="18"/>
          <w:szCs w:val="18"/>
        </w:rPr>
      </w:pPr>
      <w:r>
        <w:t xml:space="preserve">Obrázok </w:t>
      </w:r>
      <w:r>
        <w:fldChar w:fldCharType="begin"/>
      </w:r>
      <w:r>
        <w:instrText>SEQ Obrázok \* ARABIC</w:instrText>
      </w:r>
      <w:r>
        <w:fldChar w:fldCharType="separate"/>
      </w:r>
      <w:r w:rsidR="00624FC6">
        <w:rPr>
          <w:noProof/>
        </w:rPr>
        <w:t>11</w:t>
      </w:r>
      <w:r>
        <w:fldChar w:fldCharType="end"/>
      </w:r>
      <w:r>
        <w:t xml:space="preserve"> Filter v tabuľke</w:t>
      </w:r>
    </w:p>
    <w:p w14:paraId="3F375A67" w14:textId="2BE2257A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2231CFF">
        <w:rPr>
          <w:rStyle w:val="normaltextrun"/>
          <w:rFonts w:cs="Calibri Light"/>
        </w:rPr>
        <w:t xml:space="preserve">Kliknutím na meno používateľa alebo ikony ceruzky sa dostaneme do editácie a podrobných informácií o používateľovi. Editácia používateľa je rozdelená na </w:t>
      </w:r>
      <w:r w:rsidR="00953E06">
        <w:rPr>
          <w:rStyle w:val="normaltextrun"/>
          <w:rFonts w:cs="Calibri Light"/>
        </w:rPr>
        <w:t>6</w:t>
      </w:r>
      <w:r w:rsidRPr="02231CFF">
        <w:rPr>
          <w:rStyle w:val="normaltextrun"/>
          <w:rFonts w:cs="Calibri Light"/>
        </w:rPr>
        <w:t xml:space="preserve"> obsahov</w:t>
      </w:r>
      <w:r w:rsidR="00740789">
        <w:rPr>
          <w:rStyle w:val="normaltextrun"/>
          <w:rFonts w:cs="Calibri Light"/>
        </w:rPr>
        <w:t xml:space="preserve">ých </w:t>
      </w:r>
      <w:proofErr w:type="spellStart"/>
      <w:r w:rsidRPr="02231CFF">
        <w:rPr>
          <w:rStyle w:val="normaltextrun"/>
          <w:rFonts w:cs="Calibri Light"/>
        </w:rPr>
        <w:t>tab</w:t>
      </w:r>
      <w:r w:rsidR="00740789">
        <w:rPr>
          <w:rStyle w:val="normaltextrun"/>
          <w:rFonts w:cs="Calibri Light"/>
        </w:rPr>
        <w:t>ov</w:t>
      </w:r>
      <w:proofErr w:type="spellEnd"/>
      <w:r w:rsidRPr="02231CFF">
        <w:rPr>
          <w:rStyle w:val="normaltextrun"/>
          <w:rFonts w:cs="Calibri Light"/>
        </w:rPr>
        <w:t>.</w:t>
      </w:r>
      <w:r w:rsidRPr="02231CFF">
        <w:rPr>
          <w:rStyle w:val="eop"/>
          <w:rFonts w:cs="Calibri Light"/>
        </w:rPr>
        <w:t> </w:t>
      </w:r>
    </w:p>
    <w:p w14:paraId="4993F6C3" w14:textId="54117566" w:rsidR="009C486B" w:rsidRDefault="00DC1DEB" w:rsidP="00DF1812">
      <w:pPr>
        <w:pStyle w:val="Obrzok"/>
      </w:pPr>
      <w:r w:rsidRPr="00DC1DEB">
        <w:drawing>
          <wp:inline distT="0" distB="0" distL="0" distR="0" wp14:anchorId="3CD1AFE2" wp14:editId="2C12DAB2">
            <wp:extent cx="5728970" cy="2989580"/>
            <wp:effectExtent l="0" t="0" r="0" b="0"/>
            <wp:docPr id="188666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66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6C68" w14:textId="0EB61971" w:rsidR="009C486B" w:rsidRDefault="009C486B" w:rsidP="009C486B">
      <w:pPr>
        <w:pStyle w:val="Caption"/>
      </w:pPr>
      <w:r>
        <w:t xml:space="preserve">Obrázok </w:t>
      </w:r>
      <w:r>
        <w:fldChar w:fldCharType="begin"/>
      </w:r>
      <w:r>
        <w:instrText>SEQ Obrázok \* ARABIC</w:instrText>
      </w:r>
      <w:r>
        <w:fldChar w:fldCharType="separate"/>
      </w:r>
      <w:r w:rsidR="00624FC6">
        <w:rPr>
          <w:noProof/>
        </w:rPr>
        <w:t>12</w:t>
      </w:r>
      <w:r>
        <w:fldChar w:fldCharType="end"/>
      </w:r>
      <w:r>
        <w:t xml:space="preserve"> Dialógové okno s údajmi užívateľa</w:t>
      </w:r>
    </w:p>
    <w:p w14:paraId="4341BC41" w14:textId="77777777" w:rsidR="009C486B" w:rsidRPr="00D931B1" w:rsidRDefault="009C486B" w:rsidP="009C486B"/>
    <w:p w14:paraId="578CE36C" w14:textId="598DAE7A" w:rsidR="007F7277" w:rsidRPr="00254E63" w:rsidRDefault="009C486B" w:rsidP="00254E63">
      <w:pPr>
        <w:pStyle w:val="IW-Nadpis4"/>
        <w:rPr>
          <w:rStyle w:val="normaltextrun"/>
          <w:rFonts w:cs="Calibri Light"/>
        </w:rPr>
      </w:pPr>
      <w:r w:rsidRPr="02231CFF">
        <w:rPr>
          <w:rStyle w:val="normaltextrun"/>
          <w:rFonts w:cs="Calibri Light"/>
        </w:rPr>
        <w:t>Osobné údaje </w:t>
      </w:r>
    </w:p>
    <w:p w14:paraId="652F47A7" w14:textId="1A701CEC" w:rsidR="007F7277" w:rsidRPr="0055555A" w:rsidRDefault="007F7277" w:rsidP="007F7277">
      <w:pPr>
        <w:rPr>
          <w:rStyle w:val="eop"/>
        </w:rPr>
      </w:pPr>
      <w:r>
        <w:t>I</w:t>
      </w:r>
      <w:r w:rsidRPr="00D367E4">
        <w:t>nformáci</w:t>
      </w:r>
      <w:r>
        <w:t>a</w:t>
      </w:r>
      <w:r w:rsidRPr="00D367E4">
        <w:t xml:space="preserve"> o mene, prihlasovac</w:t>
      </w:r>
      <w:r>
        <w:t>ie</w:t>
      </w:r>
      <w:r w:rsidRPr="00D367E4">
        <w:t xml:space="preserve"> men</w:t>
      </w:r>
      <w:r>
        <w:t>o</w:t>
      </w:r>
      <w:r w:rsidRPr="00D367E4">
        <w:t>, hesl</w:t>
      </w:r>
      <w:r>
        <w:t>o</w:t>
      </w:r>
      <w:r w:rsidRPr="00D367E4">
        <w:t>, firm</w:t>
      </w:r>
      <w:r>
        <w:t>a</w:t>
      </w:r>
      <w:r w:rsidRPr="00D367E4">
        <w:t xml:space="preserve">, </w:t>
      </w:r>
      <w:r>
        <w:t>pracovná pozícia</w:t>
      </w:r>
      <w:r w:rsidRPr="00D367E4">
        <w:t>,</w:t>
      </w:r>
      <w:r>
        <w:t>oddelenie,</w:t>
      </w:r>
      <w:r w:rsidRPr="00D367E4">
        <w:t xml:space="preserve"> e</w:t>
      </w:r>
      <w:r>
        <w:t>-</w:t>
      </w:r>
      <w:r w:rsidRPr="00D367E4">
        <w:t>mail</w:t>
      </w:r>
      <w:r>
        <w:t>,</w:t>
      </w:r>
      <w:r w:rsidRPr="00D367E4">
        <w:t xml:space="preserve"> telefón atď.</w:t>
      </w:r>
      <w:r>
        <w:t xml:space="preserve">  </w:t>
      </w:r>
    </w:p>
    <w:p w14:paraId="67C98370" w14:textId="77777777" w:rsidR="009C486B" w:rsidRPr="00F35052" w:rsidRDefault="009C486B" w:rsidP="00DC1DEB">
      <w:pPr>
        <w:pStyle w:val="IW-Nadpis4"/>
        <w:rPr>
          <w:rStyle w:val="normaltextrun"/>
          <w:rFonts w:cs="Calibri Light"/>
        </w:rPr>
      </w:pPr>
      <w:r w:rsidRPr="02231CFF">
        <w:rPr>
          <w:rStyle w:val="normaltextrun"/>
          <w:rFonts w:cs="Calibri Light"/>
        </w:rPr>
        <w:t>Kontaktné údaje</w:t>
      </w:r>
    </w:p>
    <w:p w14:paraId="38C45AB8" w14:textId="77777777" w:rsidR="009C486B" w:rsidRDefault="009C486B" w:rsidP="00DC1DEB">
      <w:pPr>
        <w:pStyle w:val="IW-Nadpis4"/>
      </w:pPr>
      <w:r w:rsidRPr="02231CFF">
        <w:rPr>
          <w:rStyle w:val="normaltextrun"/>
          <w:rFonts w:cs="Calibri Light"/>
        </w:rPr>
        <w:t>Voliteľné polia</w:t>
      </w:r>
    </w:p>
    <w:p w14:paraId="5FD9286C" w14:textId="47C97836" w:rsidR="009C486B" w:rsidRDefault="009C486B" w:rsidP="00DC1DEB">
      <w:pPr>
        <w:pStyle w:val="IW-Nadpis4"/>
        <w:rPr>
          <w:rStyle w:val="normaltextrun"/>
          <w:rFonts w:cs="Calibri Light"/>
        </w:rPr>
      </w:pPr>
      <w:r w:rsidRPr="02231CFF">
        <w:rPr>
          <w:rStyle w:val="normaltextrun"/>
          <w:rFonts w:cs="Calibri Light"/>
        </w:rPr>
        <w:t>Skupiny </w:t>
      </w:r>
    </w:p>
    <w:p w14:paraId="68B09D10" w14:textId="77777777" w:rsidR="00D91C35" w:rsidRDefault="00D91C35" w:rsidP="00D91C35">
      <w:pPr>
        <w:pStyle w:val="IW-Norml"/>
        <w:numPr>
          <w:ilvl w:val="0"/>
          <w:numId w:val="42"/>
        </w:numPr>
        <w:jc w:val="left"/>
        <w:rPr>
          <w:lang w:eastAsia="sk-SK"/>
        </w:rPr>
      </w:pPr>
      <w:r>
        <w:rPr>
          <w:lang w:eastAsia="sk-SK"/>
        </w:rPr>
        <w:t xml:space="preserve">Slúži na </w:t>
      </w:r>
      <w:r w:rsidRPr="00D367E4">
        <w:rPr>
          <w:lang w:eastAsia="sk-SK"/>
        </w:rPr>
        <w:t>priradenie používateľa do používateľských skupín a</w:t>
      </w:r>
      <w:r>
        <w:rPr>
          <w:lang w:eastAsia="sk-SK"/>
        </w:rPr>
        <w:t> </w:t>
      </w:r>
      <w:r w:rsidRPr="00D367E4">
        <w:rPr>
          <w:lang w:eastAsia="sk-SK"/>
        </w:rPr>
        <w:t>mailing</w:t>
      </w:r>
      <w:r>
        <w:rPr>
          <w:lang w:eastAsia="sk-SK"/>
        </w:rPr>
        <w:t xml:space="preserve"> skupín</w:t>
      </w:r>
    </w:p>
    <w:p w14:paraId="004FBD21" w14:textId="77777777" w:rsidR="00D91C35" w:rsidRDefault="009C486B" w:rsidP="005C15D7">
      <w:pPr>
        <w:pStyle w:val="IW-Nadpis4"/>
        <w:numPr>
          <w:ilvl w:val="0"/>
          <w:numId w:val="0"/>
        </w:numPr>
        <w:rPr>
          <w:rStyle w:val="normaltextrun"/>
          <w:rFonts w:cs="Calibri Light"/>
        </w:rPr>
      </w:pPr>
      <w:r w:rsidRPr="02231CFF">
        <w:rPr>
          <w:rStyle w:val="normaltextrun"/>
          <w:rFonts w:cs="Calibri Light"/>
        </w:rPr>
        <w:lastRenderedPageBreak/>
        <w:t>Práva</w:t>
      </w:r>
    </w:p>
    <w:p w14:paraId="7180D9EE" w14:textId="77777777" w:rsidR="0059610C" w:rsidRPr="00351164" w:rsidRDefault="0059610C" w:rsidP="0059610C">
      <w:r w:rsidRPr="00351164">
        <w:t>Zobrazuje informáciu v ktorých skupinách práv sa nachádza používateľ, prípadne je možné pridať práva naviac, alebo nastavovať schvaľovanie</w:t>
      </w:r>
    </w:p>
    <w:p w14:paraId="77357B64" w14:textId="77777777" w:rsidR="0059610C" w:rsidRPr="009F3B99" w:rsidRDefault="0059610C" w:rsidP="0059610C">
      <w:pPr>
        <w:rPr>
          <w:rFonts w:cs="Calibri Light"/>
          <w:sz w:val="36"/>
          <w:szCs w:val="36"/>
        </w:rPr>
      </w:pPr>
      <w:r w:rsidRPr="009F3B99">
        <w:rPr>
          <w:rStyle w:val="eop"/>
        </w:rPr>
        <w:t> </w:t>
      </w:r>
    </w:p>
    <w:p w14:paraId="59CB95F3" w14:textId="77777777" w:rsidR="0059610C" w:rsidRDefault="0059610C" w:rsidP="0059610C">
      <w:r>
        <w:t xml:space="preserve">Pre umožnenie vstupu redaktorov do administrácie redakčného systému je potrebné, aby pri editácii používateľa v sekcii </w:t>
      </w:r>
      <w:r w:rsidRPr="003054E4">
        <w:rPr>
          <w:b/>
        </w:rPr>
        <w:t>Práva</w:t>
      </w:r>
      <w:r>
        <w:t xml:space="preserve"> mali zaškrnuté políčko „</w:t>
      </w:r>
      <w:r w:rsidRPr="00FA24FE">
        <w:t>Vstup do /admin/ sekcie (správa web sídla)</w:t>
      </w:r>
      <w:r>
        <w:t>“. Toto sa nastavuje automaticky pri synchronizácií.</w:t>
      </w:r>
    </w:p>
    <w:p w14:paraId="4243CC3D" w14:textId="2F0E6306" w:rsidR="00E52A92" w:rsidRDefault="00E52A92" w:rsidP="00E52A92">
      <w:r>
        <w:t xml:space="preserve">V redakčnom systéme môžu byť preddefinované skupiny práv na základe odboru organizačnej štruktúry. Používaťel v prípade potreby môže mať pridelených aj viac skupín práv súčasne. </w:t>
      </w:r>
    </w:p>
    <w:p w14:paraId="46AE1B55" w14:textId="77777777" w:rsidR="00DC1DEB" w:rsidRDefault="00DC1DEB" w:rsidP="00E52A92"/>
    <w:p w14:paraId="6C8DFEB2" w14:textId="74F4C98E" w:rsidR="00DC1DEB" w:rsidRDefault="00DC1DEB" w:rsidP="005C15D7">
      <w:pPr>
        <w:pStyle w:val="IW-Nadpis4"/>
      </w:pPr>
      <w:r>
        <w:t>Schvaľovanie</w:t>
      </w:r>
    </w:p>
    <w:p w14:paraId="3CACB7EE" w14:textId="77777777" w:rsidR="00B33A67" w:rsidRPr="009F3B99" w:rsidRDefault="00B33A67" w:rsidP="00B33A67">
      <w:pPr>
        <w:ind w:left="57"/>
        <w:rPr>
          <w:lang w:eastAsia="en-US"/>
        </w:rPr>
      </w:pPr>
      <w:r w:rsidRPr="009F3B99">
        <w:rPr>
          <w:lang w:eastAsia="en-US"/>
        </w:rPr>
        <w:t>Nastavenie schvaľovateľa vykonáte otvorením detailu používateľa ktorého chcete nastaviť ako schvaľovateľa v zozname užívateľov.</w:t>
      </w:r>
    </w:p>
    <w:p w14:paraId="4918EED1" w14:textId="77777777" w:rsidR="00B33A67" w:rsidRPr="009F3B99" w:rsidRDefault="00B33A67" w:rsidP="00B33A67">
      <w:pPr>
        <w:pStyle w:val="Obrzok"/>
      </w:pPr>
      <w:r w:rsidRPr="00AB2F96">
        <w:drawing>
          <wp:inline distT="0" distB="0" distL="0" distR="0" wp14:anchorId="1552C84F" wp14:editId="23DB47FB">
            <wp:extent cx="5728970" cy="1047115"/>
            <wp:effectExtent l="0" t="0" r="0" b="0"/>
            <wp:docPr id="164137733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77330" name="Picture 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9B18" w14:textId="77777777" w:rsidR="00B33A67" w:rsidRPr="009F3B99" w:rsidRDefault="00B33A67" w:rsidP="00B33A67">
      <w:pPr>
        <w:pStyle w:val="Caption"/>
      </w:pPr>
      <w:r w:rsidRPr="009F3B99">
        <w:t xml:space="preserve">Obrázok </w:t>
      </w:r>
      <w:fldSimple w:instr=" SEQ Obrázok \* ARABIC  ">
        <w:r>
          <w:rPr>
            <w:noProof/>
          </w:rPr>
          <w:t>28</w:t>
        </w:r>
      </w:fldSimple>
      <w:r w:rsidRPr="009F3B99">
        <w:t xml:space="preserve"> Otvorenie detailu užívateľa</w:t>
      </w:r>
    </w:p>
    <w:p w14:paraId="65E0D962" w14:textId="77777777" w:rsidR="00B33A67" w:rsidRDefault="00B33A67" w:rsidP="00B33A67">
      <w:r w:rsidRPr="009F3B99">
        <w:t xml:space="preserve">V záložke </w:t>
      </w:r>
      <w:r>
        <w:t>Schvaľovanie</w:t>
      </w:r>
      <w:r w:rsidRPr="009F3B99">
        <w:t xml:space="preserve"> kliknete na tlačidlo „</w:t>
      </w:r>
      <w:r>
        <w:t>+</w:t>
      </w:r>
      <w:r w:rsidRPr="009F3B99">
        <w:t>“</w:t>
      </w:r>
      <w:r>
        <w:t xml:space="preserve"> a vyberiete adresár a úroveň schválenia.</w:t>
      </w:r>
    </w:p>
    <w:p w14:paraId="7E00737E" w14:textId="77777777" w:rsidR="00B33A67" w:rsidRDefault="00B33A67" w:rsidP="00B33A67">
      <w:pPr>
        <w:pStyle w:val="Obrzok"/>
      </w:pPr>
      <w:r w:rsidRPr="00A77508">
        <w:drawing>
          <wp:inline distT="0" distB="0" distL="0" distR="0" wp14:anchorId="2E653FE3" wp14:editId="7D50C589">
            <wp:extent cx="5728970" cy="1748790"/>
            <wp:effectExtent l="0" t="0" r="0" b="3810"/>
            <wp:docPr id="1490861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617" name="Picture 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A261" w14:textId="77777777" w:rsidR="00B33A67" w:rsidRPr="009F3B99" w:rsidRDefault="00B33A67" w:rsidP="00B33A67">
      <w:pPr>
        <w:pStyle w:val="Caption"/>
      </w:pPr>
      <w:r>
        <w:t xml:space="preserve">Obrázok </w:t>
      </w:r>
      <w:fldSimple w:instr=" SEQ Obrázok \* ARABIC ">
        <w:r>
          <w:rPr>
            <w:noProof/>
          </w:rPr>
          <w:t>29</w:t>
        </w:r>
      </w:fldSimple>
      <w:r>
        <w:t xml:space="preserve"> Sekcia schvaľovanie</w:t>
      </w:r>
    </w:p>
    <w:p w14:paraId="40715BF3" w14:textId="77777777" w:rsidR="00B33A67" w:rsidRPr="009F3B99" w:rsidRDefault="00B33A67" w:rsidP="00B33A67">
      <w:pPr>
        <w:pStyle w:val="Obrzok"/>
      </w:pPr>
      <w:r w:rsidRPr="00A77508">
        <w:lastRenderedPageBreak/>
        <w:drawing>
          <wp:inline distT="0" distB="0" distL="0" distR="0" wp14:anchorId="1EB707B4" wp14:editId="6EAF480C">
            <wp:extent cx="5728970" cy="1927860"/>
            <wp:effectExtent l="0" t="0" r="0" b="2540"/>
            <wp:docPr id="208309254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92548" name="Picture 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44BB" w14:textId="77777777" w:rsidR="00B33A67" w:rsidRPr="009F3B99" w:rsidRDefault="00B33A67" w:rsidP="00B33A67">
      <w:pPr>
        <w:pStyle w:val="Caption"/>
      </w:pPr>
      <w:r w:rsidRPr="009F3B99">
        <w:t xml:space="preserve">Obrázok </w:t>
      </w:r>
      <w:fldSimple w:instr=" SEQ Obrázok \* ARABIC  ">
        <w:r>
          <w:rPr>
            <w:noProof/>
          </w:rPr>
          <w:t>30</w:t>
        </w:r>
      </w:fldSimple>
      <w:r w:rsidRPr="009F3B99">
        <w:t xml:space="preserve"> Zvolenie adresára na schválenie</w:t>
      </w:r>
    </w:p>
    <w:p w14:paraId="78169066" w14:textId="77777777" w:rsidR="00B33A67" w:rsidRDefault="00B33A67" w:rsidP="00B33A67">
      <w:pPr>
        <w:pStyle w:val="IW-Norml"/>
      </w:pPr>
      <w:r w:rsidRPr="009F3B99">
        <w:t xml:space="preserve">Kliknutím na tlačidlo Pridať adresár sa otvorí okno, v ktorom môžete vybrať adresár pre schvaľovanie. </w:t>
      </w:r>
      <w:r>
        <w:t>Akciu uložíte kliknutím na tlačidlo Pridať.</w:t>
      </w:r>
    </w:p>
    <w:p w14:paraId="14AE8A6D" w14:textId="77777777" w:rsidR="00B33A67" w:rsidRDefault="00B33A67" w:rsidP="00B33A67">
      <w:pPr>
        <w:pStyle w:val="Obrzok"/>
      </w:pPr>
      <w:r w:rsidRPr="000F5363">
        <w:drawing>
          <wp:inline distT="0" distB="0" distL="0" distR="0" wp14:anchorId="556BF563" wp14:editId="29B1A8B7">
            <wp:extent cx="5728970" cy="1881505"/>
            <wp:effectExtent l="0" t="0" r="0" b="0"/>
            <wp:docPr id="11080431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4315" name="Picture 1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2455" w14:textId="77777777" w:rsidR="00B33A67" w:rsidRDefault="00B33A67" w:rsidP="00B33A67">
      <w:pPr>
        <w:pStyle w:val="Caption"/>
      </w:pPr>
      <w:r>
        <w:t xml:space="preserve">Obrázok </w:t>
      </w:r>
      <w:fldSimple w:instr=" SEQ Obrázok \* ARABIC ">
        <w:r>
          <w:rPr>
            <w:noProof/>
          </w:rPr>
          <w:t>31</w:t>
        </w:r>
      </w:fldSimple>
      <w:r>
        <w:t xml:space="preserve"> Pridané právo na schválenie</w:t>
      </w:r>
    </w:p>
    <w:p w14:paraId="51DB9536" w14:textId="77777777" w:rsidR="00B33A67" w:rsidRDefault="00B33A67" w:rsidP="00B33A67"/>
    <w:p w14:paraId="6FF82BA1" w14:textId="77777777" w:rsidR="00B33A67" w:rsidRPr="000F5363" w:rsidRDefault="00B33A67" w:rsidP="00B33A67">
      <w:r>
        <w:t>Typy schválení:</w:t>
      </w:r>
    </w:p>
    <w:p w14:paraId="1EAEB8BA" w14:textId="77777777" w:rsidR="00B33A67" w:rsidRPr="009F3B99" w:rsidRDefault="00B33A67" w:rsidP="00B33A67">
      <w:pPr>
        <w:pStyle w:val="ListParagraph"/>
        <w:numPr>
          <w:ilvl w:val="0"/>
          <w:numId w:val="46"/>
        </w:numPr>
      </w:pPr>
      <w:proofErr w:type="spellStart"/>
      <w:r w:rsidRPr="009F3B99">
        <w:t>Schválenie</w:t>
      </w:r>
      <w:proofErr w:type="spellEnd"/>
      <w:r w:rsidRPr="009F3B99">
        <w:t xml:space="preserve"> - </w:t>
      </w:r>
      <w:proofErr w:type="spellStart"/>
      <w:r w:rsidRPr="009F3B99">
        <w:t>zašle</w:t>
      </w:r>
      <w:proofErr w:type="spellEnd"/>
      <w:r w:rsidRPr="009F3B99">
        <w:t xml:space="preserve"> </w:t>
      </w:r>
      <w:proofErr w:type="spellStart"/>
      <w:r w:rsidRPr="009F3B99">
        <w:t>sa</w:t>
      </w:r>
      <w:proofErr w:type="spellEnd"/>
      <w:r w:rsidRPr="009F3B99">
        <w:t xml:space="preserve"> email so </w:t>
      </w:r>
      <w:proofErr w:type="spellStart"/>
      <w:r w:rsidRPr="009F3B99">
        <w:t>žiadosťou</w:t>
      </w:r>
      <w:proofErr w:type="spellEnd"/>
      <w:r w:rsidRPr="009F3B99">
        <w:t xml:space="preserve"> o </w:t>
      </w:r>
      <w:proofErr w:type="spellStart"/>
      <w:r w:rsidRPr="009F3B99">
        <w:t>schválenie</w:t>
      </w:r>
      <w:proofErr w:type="spellEnd"/>
    </w:p>
    <w:p w14:paraId="2FF16727" w14:textId="77777777" w:rsidR="00B33A67" w:rsidRPr="009F3B99" w:rsidRDefault="00B33A67" w:rsidP="00B33A67">
      <w:pPr>
        <w:pStyle w:val="ListParagraph"/>
        <w:numPr>
          <w:ilvl w:val="0"/>
          <w:numId w:val="46"/>
        </w:numPr>
      </w:pPr>
      <w:proofErr w:type="spellStart"/>
      <w:r w:rsidRPr="009F3B99">
        <w:t>Notifikácia</w:t>
      </w:r>
      <w:proofErr w:type="spellEnd"/>
      <w:r w:rsidRPr="009F3B99">
        <w:t xml:space="preserve"> - </w:t>
      </w:r>
      <w:proofErr w:type="spellStart"/>
      <w:r w:rsidRPr="009F3B99">
        <w:t>používateľovi</w:t>
      </w:r>
      <w:proofErr w:type="spellEnd"/>
      <w:r w:rsidRPr="009F3B99">
        <w:t xml:space="preserve"> </w:t>
      </w:r>
      <w:proofErr w:type="spellStart"/>
      <w:r w:rsidRPr="009F3B99">
        <w:t>sa</w:t>
      </w:r>
      <w:proofErr w:type="spellEnd"/>
      <w:r w:rsidRPr="009F3B99">
        <w:t xml:space="preserve"> </w:t>
      </w:r>
      <w:proofErr w:type="spellStart"/>
      <w:r w:rsidRPr="009F3B99">
        <w:t>zašle</w:t>
      </w:r>
      <w:proofErr w:type="spellEnd"/>
      <w:r w:rsidRPr="009F3B99">
        <w:t xml:space="preserve"> email s </w:t>
      </w:r>
      <w:proofErr w:type="spellStart"/>
      <w:r w:rsidRPr="009F3B99">
        <w:t>notifikáciou</w:t>
      </w:r>
      <w:proofErr w:type="spellEnd"/>
      <w:r w:rsidRPr="009F3B99">
        <w:t xml:space="preserve"> o </w:t>
      </w:r>
      <w:proofErr w:type="spellStart"/>
      <w:r w:rsidRPr="009F3B99">
        <w:t>zmene</w:t>
      </w:r>
      <w:proofErr w:type="spellEnd"/>
      <w:r w:rsidRPr="009F3B99">
        <w:t xml:space="preserve"> </w:t>
      </w:r>
      <w:proofErr w:type="spellStart"/>
      <w:r w:rsidRPr="009F3B99">
        <w:t>stránky</w:t>
      </w:r>
      <w:proofErr w:type="spellEnd"/>
      <w:r w:rsidRPr="009F3B99">
        <w:t xml:space="preserve">, </w:t>
      </w:r>
      <w:proofErr w:type="spellStart"/>
      <w:r w:rsidRPr="009F3B99">
        <w:t>ak</w:t>
      </w:r>
      <w:proofErr w:type="spellEnd"/>
      <w:r w:rsidRPr="009F3B99">
        <w:t xml:space="preserve"> je </w:t>
      </w:r>
      <w:proofErr w:type="spellStart"/>
      <w:r w:rsidRPr="009F3B99">
        <w:t>na</w:t>
      </w:r>
      <w:proofErr w:type="spellEnd"/>
      <w:r w:rsidRPr="009F3B99">
        <w:t xml:space="preserve"> </w:t>
      </w:r>
      <w:proofErr w:type="spellStart"/>
      <w:r w:rsidRPr="009F3B99">
        <w:t>daný</w:t>
      </w:r>
      <w:proofErr w:type="spellEnd"/>
      <w:r w:rsidRPr="009F3B99">
        <w:t xml:space="preserve"> </w:t>
      </w:r>
      <w:proofErr w:type="spellStart"/>
      <w:r w:rsidRPr="009F3B99">
        <w:t>adresár</w:t>
      </w:r>
      <w:proofErr w:type="spellEnd"/>
      <w:r w:rsidRPr="009F3B99">
        <w:t xml:space="preserve"> </w:t>
      </w:r>
      <w:proofErr w:type="spellStart"/>
      <w:r w:rsidRPr="009F3B99">
        <w:t>nastavené</w:t>
      </w:r>
      <w:proofErr w:type="spellEnd"/>
      <w:r w:rsidRPr="009F3B99">
        <w:t xml:space="preserve"> </w:t>
      </w:r>
      <w:proofErr w:type="spellStart"/>
      <w:r w:rsidRPr="009F3B99">
        <w:t>aj</w:t>
      </w:r>
      <w:proofErr w:type="spellEnd"/>
      <w:r w:rsidRPr="009F3B99">
        <w:t xml:space="preserve"> </w:t>
      </w:r>
      <w:proofErr w:type="spellStart"/>
      <w:r w:rsidRPr="009F3B99">
        <w:t>schvalovanie</w:t>
      </w:r>
      <w:proofErr w:type="spellEnd"/>
      <w:r w:rsidRPr="009F3B99">
        <w:t xml:space="preserve">, </w:t>
      </w:r>
      <w:proofErr w:type="spellStart"/>
      <w:r w:rsidRPr="009F3B99">
        <w:t>notifikácia</w:t>
      </w:r>
      <w:proofErr w:type="spellEnd"/>
      <w:r w:rsidRPr="009F3B99">
        <w:t xml:space="preserve"> </w:t>
      </w:r>
      <w:proofErr w:type="spellStart"/>
      <w:r w:rsidRPr="009F3B99">
        <w:t>sa</w:t>
      </w:r>
      <w:proofErr w:type="spellEnd"/>
      <w:r w:rsidRPr="009F3B99">
        <w:t xml:space="preserve"> </w:t>
      </w:r>
      <w:proofErr w:type="spellStart"/>
      <w:r w:rsidRPr="009F3B99">
        <w:t>pošle</w:t>
      </w:r>
      <w:proofErr w:type="spellEnd"/>
      <w:r w:rsidRPr="009F3B99">
        <w:t xml:space="preserve"> </w:t>
      </w:r>
      <w:proofErr w:type="spellStart"/>
      <w:r w:rsidRPr="009F3B99">
        <w:t>až</w:t>
      </w:r>
      <w:proofErr w:type="spellEnd"/>
      <w:r w:rsidRPr="009F3B99">
        <w:t xml:space="preserve"> po </w:t>
      </w:r>
      <w:proofErr w:type="spellStart"/>
      <w:r w:rsidRPr="009F3B99">
        <w:t>schválení</w:t>
      </w:r>
      <w:proofErr w:type="spellEnd"/>
      <w:r w:rsidRPr="009F3B99">
        <w:t xml:space="preserve"> </w:t>
      </w:r>
      <w:proofErr w:type="spellStart"/>
      <w:r w:rsidRPr="009F3B99">
        <w:t>stránky</w:t>
      </w:r>
      <w:proofErr w:type="spellEnd"/>
      <w:r w:rsidRPr="009F3B99">
        <w:t xml:space="preserve">. </w:t>
      </w:r>
      <w:proofErr w:type="spellStart"/>
      <w:r w:rsidRPr="009F3B99">
        <w:t>Táto</w:t>
      </w:r>
      <w:proofErr w:type="spellEnd"/>
      <w:r w:rsidRPr="009F3B99">
        <w:t xml:space="preserve"> </w:t>
      </w:r>
      <w:proofErr w:type="spellStart"/>
      <w:r w:rsidRPr="009F3B99">
        <w:t>akcia</w:t>
      </w:r>
      <w:proofErr w:type="spellEnd"/>
      <w:r w:rsidRPr="009F3B99">
        <w:t xml:space="preserve"> je </w:t>
      </w:r>
      <w:proofErr w:type="spellStart"/>
      <w:r w:rsidRPr="009F3B99">
        <w:t>užitočná</w:t>
      </w:r>
      <w:proofErr w:type="spellEnd"/>
      <w:r w:rsidRPr="009F3B99">
        <w:t xml:space="preserve">, </w:t>
      </w:r>
      <w:proofErr w:type="spellStart"/>
      <w:r w:rsidRPr="009F3B99">
        <w:t>ak</w:t>
      </w:r>
      <w:proofErr w:type="spellEnd"/>
      <w:r w:rsidRPr="009F3B99">
        <w:t xml:space="preserve"> </w:t>
      </w:r>
      <w:proofErr w:type="spellStart"/>
      <w:r w:rsidRPr="009F3B99">
        <w:t>nepožadujete</w:t>
      </w:r>
      <w:proofErr w:type="spellEnd"/>
      <w:r w:rsidRPr="009F3B99">
        <w:t xml:space="preserve">, aby </w:t>
      </w:r>
      <w:proofErr w:type="spellStart"/>
      <w:r w:rsidRPr="009F3B99">
        <w:t>sa</w:t>
      </w:r>
      <w:proofErr w:type="spellEnd"/>
      <w:r w:rsidRPr="009F3B99">
        <w:t xml:space="preserve"> </w:t>
      </w:r>
      <w:proofErr w:type="spellStart"/>
      <w:r w:rsidRPr="009F3B99">
        <w:t>stránky</w:t>
      </w:r>
      <w:proofErr w:type="spellEnd"/>
      <w:r w:rsidRPr="009F3B99">
        <w:t xml:space="preserve"> </w:t>
      </w:r>
      <w:proofErr w:type="spellStart"/>
      <w:r w:rsidRPr="009F3B99">
        <w:t>museli</w:t>
      </w:r>
      <w:proofErr w:type="spellEnd"/>
      <w:r w:rsidRPr="009F3B99">
        <w:t xml:space="preserve"> </w:t>
      </w:r>
      <w:proofErr w:type="spellStart"/>
      <w:r w:rsidRPr="009F3B99">
        <w:t>schvalovať</w:t>
      </w:r>
      <w:proofErr w:type="spellEnd"/>
      <w:r w:rsidRPr="009F3B99">
        <w:t xml:space="preserve">, ale </w:t>
      </w:r>
      <w:proofErr w:type="spellStart"/>
      <w:r w:rsidRPr="009F3B99">
        <w:t>aj</w:t>
      </w:r>
      <w:proofErr w:type="spellEnd"/>
      <w:r w:rsidRPr="009F3B99">
        <w:t xml:space="preserve"> </w:t>
      </w:r>
      <w:proofErr w:type="spellStart"/>
      <w:r w:rsidRPr="009F3B99">
        <w:t>tak</w:t>
      </w:r>
      <w:proofErr w:type="spellEnd"/>
      <w:r w:rsidRPr="009F3B99">
        <w:t xml:space="preserve"> </w:t>
      </w:r>
      <w:proofErr w:type="spellStart"/>
      <w:r w:rsidRPr="009F3B99">
        <w:t>chcete</w:t>
      </w:r>
      <w:proofErr w:type="spellEnd"/>
      <w:r w:rsidRPr="009F3B99">
        <w:t xml:space="preserve"> </w:t>
      </w:r>
      <w:proofErr w:type="spellStart"/>
      <w:r w:rsidRPr="009F3B99">
        <w:t>byť</w:t>
      </w:r>
      <w:proofErr w:type="spellEnd"/>
      <w:r w:rsidRPr="009F3B99">
        <w:t xml:space="preserve"> </w:t>
      </w:r>
      <w:proofErr w:type="spellStart"/>
      <w:r w:rsidRPr="009F3B99">
        <w:t>informovaný</w:t>
      </w:r>
      <w:proofErr w:type="spellEnd"/>
      <w:r w:rsidRPr="009F3B99">
        <w:t xml:space="preserve"> o </w:t>
      </w:r>
      <w:proofErr w:type="spellStart"/>
      <w:r w:rsidRPr="009F3B99">
        <w:t>všetkych</w:t>
      </w:r>
      <w:proofErr w:type="spellEnd"/>
      <w:r w:rsidRPr="009F3B99">
        <w:t xml:space="preserve"> </w:t>
      </w:r>
      <w:proofErr w:type="spellStart"/>
      <w:r w:rsidRPr="009F3B99">
        <w:t>zmenách</w:t>
      </w:r>
      <w:proofErr w:type="spellEnd"/>
      <w:r w:rsidRPr="009F3B99">
        <w:t xml:space="preserve">, </w:t>
      </w:r>
      <w:proofErr w:type="spellStart"/>
      <w:r w:rsidRPr="009F3B99">
        <w:t>ktoré</w:t>
      </w:r>
      <w:proofErr w:type="spellEnd"/>
      <w:r w:rsidRPr="009F3B99">
        <w:t xml:space="preserve"> </w:t>
      </w:r>
      <w:proofErr w:type="spellStart"/>
      <w:r w:rsidRPr="009F3B99">
        <w:t>sa</w:t>
      </w:r>
      <w:proofErr w:type="spellEnd"/>
      <w:r w:rsidRPr="009F3B99">
        <w:t xml:space="preserve"> </w:t>
      </w:r>
      <w:proofErr w:type="spellStart"/>
      <w:r w:rsidRPr="009F3B99">
        <w:t>na</w:t>
      </w:r>
      <w:proofErr w:type="spellEnd"/>
      <w:r w:rsidRPr="009F3B99">
        <w:t xml:space="preserve"> </w:t>
      </w:r>
      <w:proofErr w:type="spellStart"/>
      <w:r w:rsidRPr="009F3B99">
        <w:t>stránkach</w:t>
      </w:r>
      <w:proofErr w:type="spellEnd"/>
      <w:r w:rsidRPr="009F3B99">
        <w:t xml:space="preserve"> </w:t>
      </w:r>
      <w:proofErr w:type="spellStart"/>
      <w:r w:rsidRPr="009F3B99">
        <w:t>udejú</w:t>
      </w:r>
      <w:proofErr w:type="spellEnd"/>
      <w:r w:rsidRPr="009F3B99">
        <w:t>.</w:t>
      </w:r>
    </w:p>
    <w:p w14:paraId="5B0F03C1" w14:textId="77777777" w:rsidR="00B33A67" w:rsidRPr="009F3B99" w:rsidRDefault="00B33A67" w:rsidP="00B33A67">
      <w:pPr>
        <w:pStyle w:val="ListParagraph"/>
        <w:numPr>
          <w:ilvl w:val="0"/>
          <w:numId w:val="46"/>
        </w:numPr>
      </w:pPr>
      <w:proofErr w:type="spellStart"/>
      <w:r w:rsidRPr="009F3B99">
        <w:t>Žiadna</w:t>
      </w:r>
      <w:proofErr w:type="spellEnd"/>
      <w:r w:rsidRPr="009F3B99">
        <w:t xml:space="preserve"> - </w:t>
      </w:r>
      <w:proofErr w:type="spellStart"/>
      <w:r w:rsidRPr="009F3B99">
        <w:t>nevykoná</w:t>
      </w:r>
      <w:proofErr w:type="spellEnd"/>
      <w:r w:rsidRPr="009F3B99">
        <w:t xml:space="preserve"> </w:t>
      </w:r>
      <w:proofErr w:type="spellStart"/>
      <w:r w:rsidRPr="009F3B99">
        <w:t>sa</w:t>
      </w:r>
      <w:proofErr w:type="spellEnd"/>
      <w:r w:rsidRPr="009F3B99">
        <w:t xml:space="preserve"> </w:t>
      </w:r>
      <w:proofErr w:type="spellStart"/>
      <w:r w:rsidRPr="009F3B99">
        <w:t>žiadna</w:t>
      </w:r>
      <w:proofErr w:type="spellEnd"/>
      <w:r w:rsidRPr="009F3B99">
        <w:t xml:space="preserve"> </w:t>
      </w:r>
      <w:proofErr w:type="spellStart"/>
      <w:r w:rsidRPr="009F3B99">
        <w:t>akcia</w:t>
      </w:r>
      <w:proofErr w:type="spellEnd"/>
      <w:r w:rsidRPr="009F3B99">
        <w:t xml:space="preserve">. </w:t>
      </w:r>
      <w:proofErr w:type="spellStart"/>
      <w:r w:rsidRPr="009F3B99">
        <w:t>Používa</w:t>
      </w:r>
      <w:proofErr w:type="spellEnd"/>
      <w:r w:rsidRPr="009F3B99">
        <w:t xml:space="preserve"> sa to, </w:t>
      </w:r>
      <w:proofErr w:type="spellStart"/>
      <w:r w:rsidRPr="009F3B99">
        <w:t>ak</w:t>
      </w:r>
      <w:proofErr w:type="spellEnd"/>
      <w:r w:rsidRPr="009F3B99">
        <w:t xml:space="preserve"> je v </w:t>
      </w:r>
      <w:proofErr w:type="spellStart"/>
      <w:r w:rsidRPr="009F3B99">
        <w:t>systéme</w:t>
      </w:r>
      <w:proofErr w:type="spellEnd"/>
      <w:r w:rsidRPr="009F3B99">
        <w:t xml:space="preserve"> </w:t>
      </w:r>
      <w:proofErr w:type="spellStart"/>
      <w:r w:rsidRPr="009F3B99">
        <w:t>definovaných</w:t>
      </w:r>
      <w:proofErr w:type="spellEnd"/>
      <w:r w:rsidRPr="009F3B99">
        <w:t xml:space="preserve"> </w:t>
      </w:r>
      <w:proofErr w:type="spellStart"/>
      <w:r w:rsidRPr="009F3B99">
        <w:t>viacero</w:t>
      </w:r>
      <w:proofErr w:type="spellEnd"/>
      <w:r w:rsidRPr="009F3B99">
        <w:t xml:space="preserve"> </w:t>
      </w:r>
      <w:proofErr w:type="spellStart"/>
      <w:r w:rsidRPr="009F3B99">
        <w:t>zodpovedných</w:t>
      </w:r>
      <w:proofErr w:type="spellEnd"/>
      <w:r w:rsidRPr="009F3B99">
        <w:t xml:space="preserve"> </w:t>
      </w:r>
      <w:proofErr w:type="spellStart"/>
      <w:r w:rsidRPr="009F3B99">
        <w:t>administrátorov</w:t>
      </w:r>
      <w:proofErr w:type="spellEnd"/>
      <w:r w:rsidRPr="009F3B99">
        <w:t xml:space="preserve">, </w:t>
      </w:r>
      <w:proofErr w:type="spellStart"/>
      <w:r w:rsidRPr="009F3B99">
        <w:t>pričom</w:t>
      </w:r>
      <w:proofErr w:type="spellEnd"/>
      <w:r w:rsidRPr="009F3B99">
        <w:t xml:space="preserve"> </w:t>
      </w:r>
      <w:proofErr w:type="spellStart"/>
      <w:r w:rsidRPr="009F3B99">
        <w:t>len</w:t>
      </w:r>
      <w:proofErr w:type="spellEnd"/>
      <w:r w:rsidRPr="009F3B99">
        <w:t xml:space="preserve"> </w:t>
      </w:r>
      <w:proofErr w:type="spellStart"/>
      <w:r w:rsidRPr="009F3B99">
        <w:t>jeden</w:t>
      </w:r>
      <w:proofErr w:type="spellEnd"/>
      <w:r w:rsidRPr="009F3B99">
        <w:t xml:space="preserve"> </w:t>
      </w:r>
      <w:proofErr w:type="spellStart"/>
      <w:r w:rsidRPr="009F3B99">
        <w:t>schvaluje</w:t>
      </w:r>
      <w:proofErr w:type="spellEnd"/>
      <w:r w:rsidRPr="009F3B99">
        <w:t xml:space="preserve"> </w:t>
      </w:r>
      <w:proofErr w:type="spellStart"/>
      <w:r w:rsidRPr="009F3B99">
        <w:t>zmeny</w:t>
      </w:r>
      <w:proofErr w:type="spellEnd"/>
      <w:r w:rsidRPr="009F3B99">
        <w:t xml:space="preserve"> </w:t>
      </w:r>
      <w:proofErr w:type="spellStart"/>
      <w:r w:rsidRPr="009F3B99">
        <w:t>bežných</w:t>
      </w:r>
      <w:proofErr w:type="spellEnd"/>
      <w:r w:rsidRPr="009F3B99">
        <w:t xml:space="preserve"> </w:t>
      </w:r>
      <w:proofErr w:type="spellStart"/>
      <w:r w:rsidRPr="009F3B99">
        <w:t>používateľov</w:t>
      </w:r>
      <w:proofErr w:type="spellEnd"/>
      <w:r w:rsidRPr="009F3B99">
        <w:t xml:space="preserve">. Ak by </w:t>
      </w:r>
      <w:proofErr w:type="spellStart"/>
      <w:r w:rsidRPr="009F3B99">
        <w:t>iný</w:t>
      </w:r>
      <w:proofErr w:type="spellEnd"/>
      <w:r w:rsidRPr="009F3B99">
        <w:t xml:space="preserve"> </w:t>
      </w:r>
      <w:proofErr w:type="spellStart"/>
      <w:r w:rsidRPr="009F3B99">
        <w:t>zodpovedný</w:t>
      </w:r>
      <w:proofErr w:type="spellEnd"/>
      <w:r w:rsidRPr="009F3B99">
        <w:t xml:space="preserve"> </w:t>
      </w:r>
      <w:proofErr w:type="spellStart"/>
      <w:r w:rsidRPr="009F3B99">
        <w:t>administrátor</w:t>
      </w:r>
      <w:proofErr w:type="spellEnd"/>
      <w:r w:rsidRPr="009F3B99">
        <w:t xml:space="preserve"> </w:t>
      </w:r>
      <w:proofErr w:type="spellStart"/>
      <w:r w:rsidRPr="009F3B99">
        <w:t>vykonal</w:t>
      </w:r>
      <w:proofErr w:type="spellEnd"/>
      <w:r w:rsidRPr="009F3B99">
        <w:t xml:space="preserve"> </w:t>
      </w:r>
      <w:proofErr w:type="spellStart"/>
      <w:r w:rsidRPr="009F3B99">
        <w:t>nejakú</w:t>
      </w:r>
      <w:proofErr w:type="spellEnd"/>
      <w:r w:rsidRPr="009F3B99">
        <w:t xml:space="preserve"> </w:t>
      </w:r>
      <w:proofErr w:type="spellStart"/>
      <w:r w:rsidRPr="009F3B99">
        <w:t>zmenu</w:t>
      </w:r>
      <w:proofErr w:type="spellEnd"/>
      <w:r w:rsidRPr="009F3B99">
        <w:t xml:space="preserve">, </w:t>
      </w:r>
      <w:proofErr w:type="spellStart"/>
      <w:r w:rsidRPr="009F3B99">
        <w:t>musel</w:t>
      </w:r>
      <w:proofErr w:type="spellEnd"/>
      <w:r w:rsidRPr="009F3B99">
        <w:t xml:space="preserve"> by mu </w:t>
      </w:r>
      <w:proofErr w:type="spellStart"/>
      <w:r w:rsidRPr="009F3B99">
        <w:t>ju</w:t>
      </w:r>
      <w:proofErr w:type="spellEnd"/>
      <w:r w:rsidRPr="009F3B99">
        <w:t xml:space="preserve"> </w:t>
      </w:r>
      <w:proofErr w:type="spellStart"/>
      <w:r w:rsidRPr="009F3B99">
        <w:t>iný</w:t>
      </w:r>
      <w:proofErr w:type="spellEnd"/>
      <w:r w:rsidRPr="009F3B99">
        <w:t xml:space="preserve"> </w:t>
      </w:r>
      <w:proofErr w:type="spellStart"/>
      <w:r w:rsidRPr="009F3B99">
        <w:t>administrátor</w:t>
      </w:r>
      <w:proofErr w:type="spellEnd"/>
      <w:r w:rsidRPr="009F3B99">
        <w:t xml:space="preserve"> </w:t>
      </w:r>
      <w:proofErr w:type="spellStart"/>
      <w:r w:rsidRPr="009F3B99">
        <w:t>schváliť</w:t>
      </w:r>
      <w:proofErr w:type="spellEnd"/>
      <w:r w:rsidRPr="009F3B99">
        <w:t xml:space="preserve">. To je </w:t>
      </w:r>
      <w:proofErr w:type="spellStart"/>
      <w:r w:rsidRPr="009F3B99">
        <w:t>niekedy</w:t>
      </w:r>
      <w:proofErr w:type="spellEnd"/>
      <w:r w:rsidRPr="009F3B99">
        <w:t xml:space="preserve"> </w:t>
      </w:r>
      <w:proofErr w:type="spellStart"/>
      <w:r w:rsidRPr="009F3B99">
        <w:t>neželané</w:t>
      </w:r>
      <w:proofErr w:type="spellEnd"/>
      <w:r w:rsidRPr="009F3B99">
        <w:t xml:space="preserve">, </w:t>
      </w:r>
      <w:proofErr w:type="spellStart"/>
      <w:r w:rsidRPr="009F3B99">
        <w:t>preto</w:t>
      </w:r>
      <w:proofErr w:type="spellEnd"/>
      <w:r w:rsidRPr="009F3B99">
        <w:t xml:space="preserve"> </w:t>
      </w:r>
      <w:proofErr w:type="spellStart"/>
      <w:r w:rsidRPr="009F3B99">
        <w:t>treba</w:t>
      </w:r>
      <w:proofErr w:type="spellEnd"/>
      <w:r w:rsidRPr="009F3B99">
        <w:t xml:space="preserve"> </w:t>
      </w:r>
      <w:proofErr w:type="spellStart"/>
      <w:r w:rsidRPr="009F3B99">
        <w:t>ostatným</w:t>
      </w:r>
      <w:proofErr w:type="spellEnd"/>
      <w:r w:rsidRPr="009F3B99">
        <w:t xml:space="preserve"> </w:t>
      </w:r>
      <w:proofErr w:type="spellStart"/>
      <w:r w:rsidRPr="009F3B99">
        <w:t>zodpovedným</w:t>
      </w:r>
      <w:proofErr w:type="spellEnd"/>
      <w:r w:rsidRPr="009F3B99">
        <w:t xml:space="preserve"> </w:t>
      </w:r>
      <w:proofErr w:type="spellStart"/>
      <w:r w:rsidRPr="009F3B99">
        <w:t>administrátorom</w:t>
      </w:r>
      <w:proofErr w:type="spellEnd"/>
      <w:r w:rsidRPr="009F3B99">
        <w:t xml:space="preserve"> </w:t>
      </w:r>
      <w:proofErr w:type="spellStart"/>
      <w:r w:rsidRPr="009F3B99">
        <w:t>nastaviť</w:t>
      </w:r>
      <w:proofErr w:type="spellEnd"/>
      <w:r w:rsidRPr="009F3B99">
        <w:t xml:space="preserve"> </w:t>
      </w:r>
      <w:proofErr w:type="spellStart"/>
      <w:r w:rsidRPr="009F3B99">
        <w:t>adresár</w:t>
      </w:r>
      <w:proofErr w:type="spellEnd"/>
      <w:r w:rsidRPr="009F3B99">
        <w:t xml:space="preserve"> </w:t>
      </w:r>
      <w:proofErr w:type="spellStart"/>
      <w:r w:rsidRPr="009F3B99">
        <w:t>na</w:t>
      </w:r>
      <w:proofErr w:type="spellEnd"/>
      <w:r w:rsidRPr="009F3B99">
        <w:t xml:space="preserve"> </w:t>
      </w:r>
      <w:proofErr w:type="spellStart"/>
      <w:r w:rsidRPr="009F3B99">
        <w:t>schvalovanie</w:t>
      </w:r>
      <w:proofErr w:type="spellEnd"/>
      <w:r w:rsidRPr="009F3B99">
        <w:t xml:space="preserve">, aby v </w:t>
      </w:r>
      <w:proofErr w:type="spellStart"/>
      <w:r w:rsidRPr="009F3B99">
        <w:t>ňom</w:t>
      </w:r>
      <w:proofErr w:type="spellEnd"/>
      <w:r w:rsidRPr="009F3B99">
        <w:t xml:space="preserve"> </w:t>
      </w:r>
      <w:proofErr w:type="spellStart"/>
      <w:r w:rsidRPr="009F3B99">
        <w:t>mohli</w:t>
      </w:r>
      <w:proofErr w:type="spellEnd"/>
      <w:r w:rsidRPr="009F3B99">
        <w:t xml:space="preserve"> </w:t>
      </w:r>
      <w:proofErr w:type="spellStart"/>
      <w:r w:rsidRPr="009F3B99">
        <w:t>vykonávať</w:t>
      </w:r>
      <w:proofErr w:type="spellEnd"/>
      <w:r w:rsidRPr="009F3B99">
        <w:t xml:space="preserve"> </w:t>
      </w:r>
      <w:proofErr w:type="spellStart"/>
      <w:r w:rsidRPr="009F3B99">
        <w:t>zmeny</w:t>
      </w:r>
      <w:proofErr w:type="spellEnd"/>
      <w:r w:rsidRPr="009F3B99">
        <w:t xml:space="preserve"> bez </w:t>
      </w:r>
      <w:proofErr w:type="spellStart"/>
      <w:r w:rsidRPr="009F3B99">
        <w:t>potreby</w:t>
      </w:r>
      <w:proofErr w:type="spellEnd"/>
      <w:r w:rsidRPr="009F3B99">
        <w:t xml:space="preserve"> </w:t>
      </w:r>
      <w:proofErr w:type="spellStart"/>
      <w:r w:rsidRPr="009F3B99">
        <w:t>schvalovania</w:t>
      </w:r>
      <w:proofErr w:type="spellEnd"/>
      <w:r w:rsidRPr="009F3B99">
        <w:t>.</w:t>
      </w:r>
    </w:p>
    <w:p w14:paraId="00614762" w14:textId="506A3E64" w:rsidR="009C486B" w:rsidRPr="00B33A67" w:rsidRDefault="00B33A67" w:rsidP="00B33A67">
      <w:pPr>
        <w:pStyle w:val="ListParagraph"/>
        <w:numPr>
          <w:ilvl w:val="0"/>
          <w:numId w:val="46"/>
        </w:numPr>
      </w:pPr>
      <w:proofErr w:type="spellStart"/>
      <w:r w:rsidRPr="009F3B99">
        <w:t>Schválenie</w:t>
      </w:r>
      <w:proofErr w:type="spellEnd"/>
      <w:r w:rsidRPr="009F3B99">
        <w:t xml:space="preserve"> - </w:t>
      </w:r>
      <w:proofErr w:type="spellStart"/>
      <w:r w:rsidRPr="009F3B99">
        <w:t>druhá</w:t>
      </w:r>
      <w:proofErr w:type="spellEnd"/>
      <w:r w:rsidRPr="009F3B99">
        <w:t xml:space="preserve"> </w:t>
      </w:r>
      <w:proofErr w:type="spellStart"/>
      <w:r w:rsidRPr="009F3B99">
        <w:t>úroveň</w:t>
      </w:r>
      <w:proofErr w:type="spellEnd"/>
      <w:r w:rsidRPr="009F3B99">
        <w:t xml:space="preserve"> - </w:t>
      </w:r>
      <w:proofErr w:type="spellStart"/>
      <w:r w:rsidRPr="009F3B99">
        <w:t>druho</w:t>
      </w:r>
      <w:proofErr w:type="spellEnd"/>
      <w:r w:rsidRPr="009F3B99">
        <w:t xml:space="preserve"> </w:t>
      </w:r>
      <w:proofErr w:type="spellStart"/>
      <w:r w:rsidRPr="009F3B99">
        <w:t>úrovňové</w:t>
      </w:r>
      <w:proofErr w:type="spellEnd"/>
      <w:r w:rsidRPr="009F3B99">
        <w:t xml:space="preserve"> </w:t>
      </w:r>
      <w:proofErr w:type="spellStart"/>
      <w:r w:rsidRPr="009F3B99">
        <w:t>schvaľovanie</w:t>
      </w:r>
      <w:proofErr w:type="spellEnd"/>
      <w:r w:rsidRPr="009F3B99">
        <w:t xml:space="preserve">. </w:t>
      </w:r>
      <w:proofErr w:type="spellStart"/>
      <w:r w:rsidRPr="009F3B99">
        <w:t>Zašle</w:t>
      </w:r>
      <w:proofErr w:type="spellEnd"/>
      <w:r w:rsidRPr="009F3B99">
        <w:t xml:space="preserve"> </w:t>
      </w:r>
      <w:proofErr w:type="spellStart"/>
      <w:r w:rsidRPr="009F3B99">
        <w:t>sa</w:t>
      </w:r>
      <w:proofErr w:type="spellEnd"/>
      <w:r w:rsidRPr="009F3B99">
        <w:t xml:space="preserve"> email so </w:t>
      </w:r>
      <w:proofErr w:type="spellStart"/>
      <w:r w:rsidRPr="009F3B99">
        <w:t>žiadosťou</w:t>
      </w:r>
      <w:proofErr w:type="spellEnd"/>
      <w:r w:rsidRPr="009F3B99">
        <w:t xml:space="preserve"> o </w:t>
      </w:r>
      <w:proofErr w:type="spellStart"/>
      <w:r w:rsidRPr="009F3B99">
        <w:t>schválenie</w:t>
      </w:r>
      <w:proofErr w:type="spellEnd"/>
      <w:r w:rsidRPr="009F3B99">
        <w:t xml:space="preserve"> po </w:t>
      </w:r>
      <w:proofErr w:type="spellStart"/>
      <w:r w:rsidRPr="009F3B99">
        <w:t>schválení</w:t>
      </w:r>
      <w:proofErr w:type="spellEnd"/>
      <w:r w:rsidRPr="009F3B99">
        <w:t xml:space="preserve"> </w:t>
      </w:r>
      <w:proofErr w:type="spellStart"/>
      <w:r w:rsidRPr="009F3B99">
        <w:t>prvým</w:t>
      </w:r>
      <w:proofErr w:type="spellEnd"/>
      <w:r w:rsidRPr="009F3B99">
        <w:t xml:space="preserve"> </w:t>
      </w:r>
      <w:proofErr w:type="spellStart"/>
      <w:r w:rsidRPr="009F3B99">
        <w:t>stupňom</w:t>
      </w:r>
      <w:proofErr w:type="spellEnd"/>
      <w:r w:rsidRPr="009F3B99">
        <w:t xml:space="preserve"> (</w:t>
      </w:r>
      <w:proofErr w:type="spellStart"/>
      <w:r w:rsidRPr="009F3B99">
        <w:t>používateľom</w:t>
      </w:r>
      <w:proofErr w:type="spellEnd"/>
      <w:r w:rsidRPr="009F3B99">
        <w:t xml:space="preserve"> </w:t>
      </w:r>
      <w:proofErr w:type="spellStart"/>
      <w:r w:rsidRPr="009F3B99">
        <w:t>ktorý</w:t>
      </w:r>
      <w:proofErr w:type="spellEnd"/>
      <w:r w:rsidRPr="009F3B99">
        <w:t xml:space="preserve"> </w:t>
      </w:r>
      <w:proofErr w:type="spellStart"/>
      <w:r w:rsidRPr="009F3B99">
        <w:t>má</w:t>
      </w:r>
      <w:proofErr w:type="spellEnd"/>
      <w:r w:rsidRPr="009F3B99">
        <w:t xml:space="preserve"> </w:t>
      </w:r>
      <w:proofErr w:type="spellStart"/>
      <w:r w:rsidRPr="009F3B99">
        <w:t>nastavenú</w:t>
      </w:r>
      <w:proofErr w:type="spellEnd"/>
      <w:r w:rsidRPr="009F3B99">
        <w:t xml:space="preserve"> </w:t>
      </w:r>
      <w:proofErr w:type="spellStart"/>
      <w:r w:rsidRPr="009F3B99">
        <w:t>možnosť</w:t>
      </w:r>
      <w:proofErr w:type="spellEnd"/>
      <w:r w:rsidRPr="009F3B99">
        <w:t xml:space="preserve"> </w:t>
      </w:r>
      <w:proofErr w:type="spellStart"/>
      <w:r w:rsidRPr="009F3B99">
        <w:t>schválenie</w:t>
      </w:r>
      <w:proofErr w:type="spellEnd"/>
      <w:r w:rsidRPr="009F3B99">
        <w:t>).</w:t>
      </w:r>
    </w:p>
    <w:p w14:paraId="2EFC228A" w14:textId="77777777" w:rsidR="009C486B" w:rsidRPr="00D5550B" w:rsidRDefault="009C486B" w:rsidP="00C02876">
      <w:pPr>
        <w:pStyle w:val="IW-Nadpis2"/>
        <w:rPr>
          <w:rFonts w:ascii="Calibri Light" w:hAnsi="Calibri Light"/>
        </w:rPr>
      </w:pPr>
      <w:bookmarkStart w:id="31" w:name="_Toc112239874"/>
      <w:bookmarkStart w:id="32" w:name="_Toc142903105"/>
      <w:r>
        <w:lastRenderedPageBreak/>
        <w:t>Obmedzenia a práva používateľov</w:t>
      </w:r>
      <w:bookmarkEnd w:id="31"/>
      <w:bookmarkEnd w:id="32"/>
    </w:p>
    <w:p w14:paraId="19C5DADC" w14:textId="77777777" w:rsidR="009C486B" w:rsidRPr="0047055A" w:rsidRDefault="009C486B" w:rsidP="02231CFF">
      <w:pPr>
        <w:pStyle w:val="IW-Norml"/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>Štruktúra stránok a adresárov podlieha rôznemu nastaveniu práv pre jednotlivých používateľov na základe ich pracovného zaradenia. Každý používateľ má na starosti istú sekciu a zodpovedá za obsah na stránkach v tejto sekcii. Nemá možnosť editovať žiadnu inú stránku ako v sekcii, ktorá mu bola pridelená, pokiaľ nie je hlavným administrátorom web sídla.</w:t>
      </w:r>
    </w:p>
    <w:p w14:paraId="5669D9CD" w14:textId="77777777" w:rsidR="009C486B" w:rsidRPr="0047055A" w:rsidRDefault="009C486B" w:rsidP="02231CFF">
      <w:pPr>
        <w:pStyle w:val="IW-Norml"/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>Podobné obmedzenia platia aj pre nahrávanie súborov (obrázky, prílohy). Každému používateľovi by mal byť priradený adresár zodpovedajúci danej sekcii, ktorú spravuje.</w:t>
      </w:r>
    </w:p>
    <w:p w14:paraId="35D569EF" w14:textId="77777777" w:rsidR="009C486B" w:rsidRPr="0047055A" w:rsidRDefault="009C486B" w:rsidP="02231CFF">
      <w:pPr>
        <w:pStyle w:val="IW-Norml"/>
        <w:rPr>
          <w:rFonts w:asciiTheme="majorHAnsi" w:hAnsiTheme="majorHAnsi" w:cstheme="majorBidi"/>
        </w:rPr>
      </w:pPr>
      <w:r w:rsidRPr="02231CFF">
        <w:rPr>
          <w:rFonts w:asciiTheme="majorHAnsi" w:hAnsiTheme="majorHAnsi" w:cstheme="majorBidi"/>
        </w:rPr>
        <w:t>Každý používateľ má však možnosť odkazovať sa aj na iné stránky a dokumenty ako len tie, ktoré sú súčasťou jeho sekcie.</w:t>
      </w:r>
    </w:p>
    <w:p w14:paraId="574DD535" w14:textId="77777777" w:rsidR="009C486B" w:rsidRPr="0047055A" w:rsidRDefault="009C486B" w:rsidP="02231CFF">
      <w:pPr>
        <w:pStyle w:val="IW-Norml"/>
        <w:rPr>
          <w:rFonts w:asciiTheme="majorHAnsi" w:hAnsiTheme="majorHAnsi" w:cstheme="majorBidi"/>
        </w:rPr>
      </w:pPr>
      <w:r>
        <w:rPr>
          <w:rFonts w:asciiTheme="majorHAnsi" w:hAnsiTheme="majorHAnsi" w:cstheme="majorHAnsi"/>
        </w:rPr>
        <w:drawing>
          <wp:anchor distT="0" distB="0" distL="114300" distR="114300" simplePos="0" relativeHeight="251658299" behindDoc="0" locked="0" layoutInCell="1" allowOverlap="1" wp14:anchorId="6450C743" wp14:editId="09F93E8B">
            <wp:simplePos x="0" y="0"/>
            <wp:positionH relativeFrom="page">
              <wp:align>center</wp:align>
            </wp:positionH>
            <wp:positionV relativeFrom="paragraph">
              <wp:posOffset>535153</wp:posOffset>
            </wp:positionV>
            <wp:extent cx="6452870" cy="3444875"/>
            <wp:effectExtent l="0" t="0" r="5080" b="3175"/>
            <wp:wrapSquare wrapText="bothSides"/>
            <wp:docPr id="1" name="Picture 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able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" t="2033" r="2858" b="29853"/>
                    <a:stretch/>
                  </pic:blipFill>
                  <pic:spPr bwMode="auto">
                    <a:xfrm>
                      <a:off x="0" y="0"/>
                      <a:ext cx="6452870" cy="344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2231CFF">
        <w:rPr>
          <w:rFonts w:asciiTheme="majorHAnsi" w:hAnsiTheme="majorHAnsi" w:cstheme="majorBidi"/>
        </w:rPr>
        <w:t>Obmedzenia sa môžu týkať aj samotného editora web stránok, v ktorom má používateľ k dispozícii len istý okruh povolených nástrojov, s ktorými vás postupne oboznámime.</w:t>
      </w:r>
    </w:p>
    <w:p w14:paraId="5FF934DC" w14:textId="77777777" w:rsidR="009C486B" w:rsidRPr="0047055A" w:rsidRDefault="009C486B" w:rsidP="02231CFF">
      <w:pPr>
        <w:rPr>
          <w:rFonts w:asciiTheme="majorHAnsi" w:hAnsiTheme="majorHAnsi" w:cstheme="majorBidi"/>
        </w:rPr>
      </w:pPr>
    </w:p>
    <w:p w14:paraId="766DB742" w14:textId="77777777" w:rsidR="009C486B" w:rsidRDefault="009C486B" w:rsidP="02231CFF">
      <w:pPr>
        <w:pStyle w:val="paragraph"/>
        <w:spacing w:before="0" w:beforeAutospacing="0" w:after="0" w:afterAutospacing="0"/>
        <w:textAlignment w:val="baseline"/>
        <w:rPr>
          <w:rFonts w:cs="Calibri Light"/>
        </w:rPr>
      </w:pPr>
    </w:p>
    <w:p w14:paraId="6A1C48EC" w14:textId="77777777" w:rsidR="009C486B" w:rsidRPr="00172CC5" w:rsidRDefault="009C486B" w:rsidP="00C02876">
      <w:pPr>
        <w:pStyle w:val="IW-Nadpis2"/>
      </w:pPr>
      <w:bookmarkStart w:id="33" w:name="_Toc112239875"/>
      <w:bookmarkStart w:id="34" w:name="_Toc142903106"/>
      <w:r w:rsidRPr="02231CFF">
        <w:rPr>
          <w:rStyle w:val="normaltextrun"/>
        </w:rPr>
        <w:t>Práva používateľa</w:t>
      </w:r>
      <w:bookmarkEnd w:id="33"/>
      <w:bookmarkEnd w:id="34"/>
      <w:r w:rsidRPr="02231CFF">
        <w:rPr>
          <w:rStyle w:val="eop"/>
        </w:rPr>
        <w:t> </w:t>
      </w:r>
    </w:p>
    <w:p w14:paraId="5A267FF1" w14:textId="4DE9B651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2231CFF">
        <w:rPr>
          <w:rStyle w:val="normaltextrun"/>
          <w:rFonts w:cs="Calibri Light"/>
        </w:rPr>
        <w:t>Pre umožnenie vstupu redaktorov do administrácie redakčného systému je potrebné, aby pri editácii používateľa v sekcii </w:t>
      </w:r>
      <w:r w:rsidRPr="02231CFF">
        <w:rPr>
          <w:rStyle w:val="normaltextrun"/>
          <w:rFonts w:cs="Calibri Light"/>
          <w:b/>
          <w:bCs/>
        </w:rPr>
        <w:t>Práva</w:t>
      </w:r>
      <w:r w:rsidRPr="02231CFF">
        <w:rPr>
          <w:rStyle w:val="normaltextrun"/>
          <w:rFonts w:cs="Calibri Light"/>
        </w:rPr>
        <w:t> mali zaškrknuté políčko „Vstup do /admin/ sekcie (správa web sídla)“.</w:t>
      </w:r>
      <w:r w:rsidRPr="02231CFF">
        <w:rPr>
          <w:rStyle w:val="eop"/>
          <w:rFonts w:cs="Calibri Light"/>
        </w:rPr>
        <w:t> </w:t>
      </w:r>
    </w:p>
    <w:p w14:paraId="12072435" w14:textId="77777777" w:rsidR="009C486B" w:rsidRDefault="009C486B" w:rsidP="00DF1812">
      <w:pPr>
        <w:pStyle w:val="Obrzok"/>
      </w:pPr>
      <w:r>
        <w:lastRenderedPageBreak/>
        <w:drawing>
          <wp:inline distT="0" distB="0" distL="0" distR="0" wp14:anchorId="39E10EDF" wp14:editId="66460662">
            <wp:extent cx="5728972" cy="1028029"/>
            <wp:effectExtent l="0" t="0" r="5080" b="1270"/>
            <wp:docPr id="158" name="Obrázok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ok 15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72" cy="102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CF0F" w14:textId="5DBE73F7" w:rsidR="009C486B" w:rsidRDefault="009C486B" w:rsidP="009C486B">
      <w:pPr>
        <w:pStyle w:val="Caption"/>
        <w:rPr>
          <w:rFonts w:ascii="Segoe UI" w:hAnsi="Segoe UI" w:cs="Segoe UI"/>
          <w:sz w:val="18"/>
          <w:szCs w:val="18"/>
        </w:rPr>
      </w:pPr>
      <w:r>
        <w:t xml:space="preserve">Obrázok </w:t>
      </w:r>
      <w:r>
        <w:fldChar w:fldCharType="begin"/>
      </w:r>
      <w:r>
        <w:instrText>SEQ Obrázok \* ARABIC</w:instrText>
      </w:r>
      <w:r>
        <w:fldChar w:fldCharType="separate"/>
      </w:r>
      <w:r w:rsidR="00624FC6">
        <w:rPr>
          <w:noProof/>
        </w:rPr>
        <w:t>13</w:t>
      </w:r>
      <w:r>
        <w:fldChar w:fldCharType="end"/>
      </w:r>
      <w:r>
        <w:t xml:space="preserve"> Povolenie do admin sekcie</w:t>
      </w:r>
    </w:p>
    <w:p w14:paraId="4E884911" w14:textId="77777777" w:rsidR="009C486B" w:rsidRDefault="009C486B" w:rsidP="009C486B">
      <w:pPr>
        <w:spacing w:before="0" w:after="0"/>
        <w:rPr>
          <w:rStyle w:val="normaltextrun"/>
          <w:rFonts w:cs="Calibri Light"/>
        </w:rPr>
      </w:pPr>
      <w:r w:rsidRPr="02231CFF">
        <w:rPr>
          <w:rStyle w:val="normaltextrun"/>
          <w:rFonts w:cs="Calibri Light"/>
        </w:rPr>
        <w:br w:type="page"/>
      </w:r>
    </w:p>
    <w:p w14:paraId="5D67EA1D" w14:textId="54015A1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cs="Calibri Light"/>
        </w:rPr>
      </w:pPr>
      <w:r w:rsidRPr="02231CFF">
        <w:rPr>
          <w:rStyle w:val="normaltextrun"/>
          <w:rFonts w:cs="Calibri Light"/>
        </w:rPr>
        <w:lastRenderedPageBreak/>
        <w:t>V redakčnom systéme môžu byť pred-definované skupiny práv na základe odboru organizačnej štruktúry. Používateľ v prípade potreby môže mať pridelených aj viac skupín práv súčasne.</w:t>
      </w:r>
      <w:r w:rsidRPr="02231CFF">
        <w:rPr>
          <w:rStyle w:val="eop"/>
          <w:rFonts w:cs="Calibri Light"/>
        </w:rPr>
        <w:t> </w:t>
      </w:r>
    </w:p>
    <w:p w14:paraId="768D4BAD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59D1054" w14:textId="77777777" w:rsidR="009C486B" w:rsidRDefault="009C486B" w:rsidP="02231CFF">
      <w:pPr>
        <w:pStyle w:val="paragraph"/>
        <w:keepNext/>
        <w:spacing w:before="0" w:beforeAutospacing="0" w:after="0" w:afterAutospacing="0"/>
        <w:jc w:val="center"/>
        <w:textAlignment w:val="baseline"/>
      </w:pPr>
      <w:r>
        <w:rPr>
          <w:noProof/>
        </w:rPr>
        <w:drawing>
          <wp:inline distT="0" distB="0" distL="0" distR="0" wp14:anchorId="63ED5110" wp14:editId="47A67B06">
            <wp:extent cx="4647063" cy="3127445"/>
            <wp:effectExtent l="0" t="0" r="1270" b="0"/>
            <wp:docPr id="165" name="Obrázok 1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ok 16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063" cy="31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3053" w14:textId="4AB5E188" w:rsidR="009C486B" w:rsidRDefault="009C486B" w:rsidP="009C486B">
      <w:pPr>
        <w:pStyle w:val="Caption"/>
        <w:rPr>
          <w:rFonts w:ascii="Segoe UI" w:hAnsi="Segoe UI" w:cs="Segoe UI"/>
          <w:sz w:val="18"/>
          <w:szCs w:val="18"/>
        </w:rPr>
      </w:pPr>
      <w:r>
        <w:t xml:space="preserve">Obrázok </w:t>
      </w:r>
      <w:r>
        <w:fldChar w:fldCharType="begin"/>
      </w:r>
      <w:r>
        <w:instrText>SEQ Obrázok \* ARABIC</w:instrText>
      </w:r>
      <w:r>
        <w:fldChar w:fldCharType="separate"/>
      </w:r>
      <w:r w:rsidR="00624FC6">
        <w:rPr>
          <w:noProof/>
        </w:rPr>
        <w:t>14</w:t>
      </w:r>
      <w:r>
        <w:fldChar w:fldCharType="end"/>
      </w:r>
      <w:r>
        <w:t xml:space="preserve"> Skupiny práv</w:t>
      </w:r>
    </w:p>
    <w:p w14:paraId="24B29068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cs="Calibri Light"/>
        </w:rPr>
      </w:pPr>
    </w:p>
    <w:p w14:paraId="715ABEB8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cs="Calibri Light"/>
        </w:rPr>
      </w:pPr>
      <w:r w:rsidRPr="02231CFF">
        <w:rPr>
          <w:rStyle w:val="normaltextrun"/>
          <w:rFonts w:cs="Calibri Light"/>
        </w:rPr>
        <w:t>Jednotlivé povolenia používateľov, ktorí majú prístup do administrácie redakčného systému sa automaticky doťahujú z preddefinovaných práv zo zvolenej skupiny práv.</w:t>
      </w:r>
    </w:p>
    <w:p w14:paraId="415389FC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cs="Calibri Light"/>
        </w:rPr>
      </w:pPr>
      <w:r w:rsidRPr="02231CFF">
        <w:rPr>
          <w:rStyle w:val="normaltextrun"/>
          <w:rFonts w:cs="Calibri Light"/>
        </w:rPr>
        <w:t>Povolenia administrácie sa skladajú z troch častí:</w:t>
      </w:r>
      <w:r w:rsidRPr="02231CFF">
        <w:rPr>
          <w:rStyle w:val="eop"/>
          <w:rFonts w:cs="Calibri Light"/>
        </w:rPr>
        <w:t> </w:t>
      </w:r>
    </w:p>
    <w:p w14:paraId="3CE16D2D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2F262F04" w14:textId="77777777" w:rsidR="009C486B" w:rsidRDefault="009C486B" w:rsidP="02231CFF">
      <w:pPr>
        <w:pStyle w:val="paragraph"/>
        <w:numPr>
          <w:ilvl w:val="0"/>
          <w:numId w:val="23"/>
        </w:numPr>
        <w:spacing w:before="0" w:beforeAutospacing="0" w:after="0" w:afterAutospacing="0"/>
        <w:ind w:left="1080" w:firstLine="0"/>
        <w:textAlignment w:val="baseline"/>
        <w:rPr>
          <w:rFonts w:cs="Calibri Light"/>
        </w:rPr>
      </w:pPr>
      <w:r w:rsidRPr="02231CFF">
        <w:rPr>
          <w:rStyle w:val="normaltextrun"/>
          <w:rFonts w:cs="Calibri Light"/>
        </w:rPr>
        <w:t>Práva na adresáre a stránky</w:t>
      </w:r>
      <w:r w:rsidRPr="02231CFF">
        <w:rPr>
          <w:rStyle w:val="normaltextrun"/>
          <w:rFonts w:ascii="Calibri" w:hAnsi="Calibri" w:cs="Calibri"/>
        </w:rPr>
        <w:t> (štruktúra webstránky)</w:t>
      </w:r>
      <w:r w:rsidRPr="02231CFF">
        <w:rPr>
          <w:rStyle w:val="eop"/>
          <w:rFonts w:ascii="Calibri" w:hAnsi="Calibri" w:cs="Calibri"/>
        </w:rPr>
        <w:t> </w:t>
      </w:r>
    </w:p>
    <w:p w14:paraId="66E673DC" w14:textId="77777777" w:rsidR="009C486B" w:rsidRDefault="009C486B" w:rsidP="02231CFF">
      <w:pPr>
        <w:pStyle w:val="paragraph"/>
        <w:numPr>
          <w:ilvl w:val="0"/>
          <w:numId w:val="24"/>
        </w:numPr>
        <w:spacing w:before="0" w:beforeAutospacing="0" w:after="0" w:afterAutospacing="0"/>
        <w:ind w:left="1080" w:firstLine="0"/>
        <w:textAlignment w:val="baseline"/>
        <w:rPr>
          <w:rFonts w:cs="Calibri Light"/>
        </w:rPr>
      </w:pPr>
      <w:r w:rsidRPr="02231CFF">
        <w:rPr>
          <w:rStyle w:val="normaltextrun"/>
          <w:rFonts w:cs="Calibri Light"/>
        </w:rPr>
        <w:t>Práva na nahrávanie súborov do adresárov (súborové úložisko)</w:t>
      </w:r>
      <w:r w:rsidRPr="02231CFF">
        <w:rPr>
          <w:rStyle w:val="eop"/>
          <w:rFonts w:cs="Calibri Light"/>
        </w:rPr>
        <w:t> </w:t>
      </w:r>
    </w:p>
    <w:p w14:paraId="31F79CBC" w14:textId="77777777" w:rsidR="009C486B" w:rsidRDefault="009C486B" w:rsidP="02231CFF">
      <w:pPr>
        <w:pStyle w:val="paragraph"/>
        <w:numPr>
          <w:ilvl w:val="0"/>
          <w:numId w:val="24"/>
        </w:numPr>
        <w:spacing w:before="0" w:beforeAutospacing="0" w:after="0" w:afterAutospacing="0"/>
        <w:ind w:left="1080" w:firstLine="0"/>
        <w:textAlignment w:val="baseline"/>
        <w:rPr>
          <w:rFonts w:cs="Calibri Light"/>
        </w:rPr>
      </w:pPr>
      <w:r w:rsidRPr="02231CFF">
        <w:rPr>
          <w:rStyle w:val="normaltextrun"/>
          <w:rFonts w:cs="Calibri Light"/>
        </w:rPr>
        <w:t>Práva na nástroje redakčného systému (moduly, správa používateľov)</w:t>
      </w:r>
      <w:r w:rsidRPr="02231CFF">
        <w:rPr>
          <w:rStyle w:val="bcx9"/>
          <w:rFonts w:cs="Calibri Light"/>
        </w:rPr>
        <w:t> </w:t>
      </w:r>
      <w:r>
        <w:br/>
      </w:r>
      <w:r w:rsidRPr="02231CFF">
        <w:rPr>
          <w:rStyle w:val="eop"/>
          <w:rFonts w:cs="Calibri Light"/>
        </w:rPr>
        <w:t> </w:t>
      </w:r>
    </w:p>
    <w:p w14:paraId="03449BA9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cs="Calibri Light"/>
          <w:shd w:val="clear" w:color="auto" w:fill="FFFFFF"/>
        </w:rPr>
      </w:pPr>
      <w:r>
        <w:rPr>
          <w:rStyle w:val="normaltextrun"/>
          <w:rFonts w:cs="Calibri Light"/>
          <w:shd w:val="clear" w:color="auto" w:fill="FFFFFF"/>
        </w:rPr>
        <w:t>Ak má používateľ okrem skupiny definované aj ďalšie práva, tak pri prihlasovaní sa nastavia práva používateľa a následne práva zo skupín práv. Používateľ tak získa individuálne práva, ktoré má nastavené a aj práva definované v skupine práv.</w:t>
      </w:r>
    </w:p>
    <w:p w14:paraId="7A14612E" w14:textId="77777777" w:rsidR="009C486B" w:rsidRDefault="009C486B" w:rsidP="009C486B">
      <w:pPr>
        <w:spacing w:before="0" w:after="0"/>
        <w:rPr>
          <w:rStyle w:val="normaltextrun"/>
          <w:rFonts w:cs="Calibri Light"/>
          <w:shd w:val="clear" w:color="auto" w:fill="FFFFFF"/>
        </w:rPr>
      </w:pPr>
    </w:p>
    <w:p w14:paraId="7AE12A28" w14:textId="77777777" w:rsidR="009C486B" w:rsidRPr="007F53CE" w:rsidRDefault="009C486B" w:rsidP="009C486B">
      <w:pPr>
        <w:spacing w:before="0" w:after="0"/>
        <w:rPr>
          <w:rStyle w:val="normaltextrun"/>
          <w:rFonts w:cs="Calibri Light"/>
          <w:shd w:val="clear" w:color="auto" w:fill="FFFFFF"/>
        </w:rPr>
      </w:pPr>
      <w:r w:rsidRPr="006C06E2">
        <w:rPr>
          <w:rStyle w:val="normaltextrun"/>
          <w:rFonts w:cs="Calibri Light"/>
          <w:b/>
          <w:bCs/>
          <w:shd w:val="clear" w:color="auto" w:fill="FFFFFF"/>
        </w:rPr>
        <w:t>Pri každej skupine sa zobrazuje farebný kruh s prvým písmenom mena skupiny</w:t>
      </w:r>
      <w:r w:rsidRPr="00E36C60">
        <w:rPr>
          <w:rStyle w:val="normaltextrun"/>
          <w:rFonts w:cs="Calibri Light"/>
          <w:shd w:val="clear" w:color="auto" w:fill="FFFFFF"/>
        </w:rPr>
        <w:t>. Rovnaké kruhy sa následne zobrazujú aj v jednotlivých právach. Zvýrazňujú jednotlivé práva z danej skupiny.</w:t>
      </w:r>
      <w:r>
        <w:rPr>
          <w:rStyle w:val="normaltextrun"/>
          <w:rFonts w:cs="Calibri Light"/>
          <w:shd w:val="clear" w:color="auto" w:fill="FFFFFF"/>
        </w:rPr>
        <w:t xml:space="preserve"> </w:t>
      </w:r>
      <w:r w:rsidRPr="007F53CE">
        <w:rPr>
          <w:rStyle w:val="normaltextrun"/>
          <w:rFonts w:cs="Calibri Light"/>
          <w:shd w:val="clear" w:color="auto" w:fill="FFFFFF"/>
        </w:rPr>
        <w:t xml:space="preserve">Zvolením skupiny práv sa farba kruhu nastaví aj do pozadia kruhu pre lepšie zvýraznenie vybraných práv. </w:t>
      </w:r>
      <w:r w:rsidRPr="005A1191">
        <w:rPr>
          <w:rStyle w:val="normaltextrun"/>
          <w:rFonts w:cs="Calibri Light"/>
          <w:b/>
          <w:bCs/>
          <w:shd w:val="clear" w:color="auto" w:fill="FFFFFF"/>
        </w:rPr>
        <w:t>Odporúčame preto pripraviť skupiny práv pre redaktorov, marketing, správcu a podobne a nenastavovať jednotlivé práva používateľom ale im priraďovať práva skupinovo</w:t>
      </w:r>
      <w:r w:rsidRPr="007F53CE">
        <w:rPr>
          <w:rStyle w:val="normaltextrun"/>
          <w:rFonts w:cs="Calibri Light"/>
          <w:shd w:val="clear" w:color="auto" w:fill="FFFFFF"/>
        </w:rPr>
        <w:t>.</w:t>
      </w:r>
    </w:p>
    <w:p w14:paraId="2B1B2875" w14:textId="77777777" w:rsidR="009C486B" w:rsidRPr="007F53CE" w:rsidRDefault="009C486B" w:rsidP="009C486B">
      <w:pPr>
        <w:spacing w:before="0" w:after="0"/>
        <w:rPr>
          <w:rStyle w:val="normaltextrun"/>
          <w:rFonts w:cs="Calibri Light"/>
          <w:shd w:val="clear" w:color="auto" w:fill="FFFFFF"/>
        </w:rPr>
      </w:pPr>
    </w:p>
    <w:p w14:paraId="4BEBE7F2" w14:textId="77777777" w:rsidR="009C486B" w:rsidRDefault="009C486B" w:rsidP="009C486B">
      <w:pPr>
        <w:spacing w:before="0" w:after="0"/>
        <w:rPr>
          <w:rStyle w:val="normaltextrun"/>
          <w:rFonts w:cs="Calibri Light"/>
          <w:shd w:val="clear" w:color="auto" w:fill="FFFFFF"/>
        </w:rPr>
      </w:pPr>
      <w:r w:rsidRPr="007F53CE">
        <w:rPr>
          <w:rStyle w:val="normaltextrun"/>
          <w:rFonts w:cs="Calibri Light"/>
          <w:shd w:val="clear" w:color="auto" w:fill="FFFFFF"/>
        </w:rPr>
        <w:t>Pri editácii/pridávaní nového používateľa a zvolení skupín práv v zozname Prístupové práva vidíte práva, ktoré skupina obsahuje a môžete prípadne používateľovi pridať špecifické právo (ak je to potrebné). Pri prihlásení používateľ automaticky získa práva nastavené v skupine práv a práva nastavené používateľovi.</w:t>
      </w:r>
      <w:r>
        <w:rPr>
          <w:rStyle w:val="normaltextrun"/>
          <w:rFonts w:cs="Calibri Light"/>
          <w:shd w:val="clear" w:color="auto" w:fill="FFFFFF"/>
        </w:rPr>
        <w:br w:type="page"/>
      </w:r>
    </w:p>
    <w:p w14:paraId="342E07C8" w14:textId="77777777" w:rsidR="009C486B" w:rsidRDefault="009C486B" w:rsidP="00DF1812">
      <w:pPr>
        <w:pStyle w:val="Obrzok"/>
        <w:rPr>
          <w:rFonts w:ascii="Segoe UI" w:hAnsi="Segoe UI" w:cs="Segoe UI"/>
          <w:sz w:val="18"/>
          <w:szCs w:val="18"/>
        </w:rPr>
      </w:pPr>
      <w:r>
        <w:lastRenderedPageBreak/>
        <w:drawing>
          <wp:inline distT="0" distB="0" distL="0" distR="0" wp14:anchorId="50D9FE69" wp14:editId="0F9BA2B4">
            <wp:extent cx="5728972" cy="3401695"/>
            <wp:effectExtent l="0" t="0" r="5080" b="8255"/>
            <wp:docPr id="12895671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72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4777" w14:textId="77777777" w:rsidR="009C486B" w:rsidRPr="00172CC5" w:rsidRDefault="009C486B" w:rsidP="00C02876">
      <w:pPr>
        <w:pStyle w:val="IW-Nadpis2"/>
      </w:pPr>
      <w:bookmarkStart w:id="35" w:name="_Toc112239876"/>
      <w:bookmarkStart w:id="36" w:name="_Toc142903107"/>
      <w:r w:rsidRPr="02231CFF">
        <w:rPr>
          <w:rStyle w:val="normaltextrun"/>
        </w:rPr>
        <w:t>Správa skupín používateľov</w:t>
      </w:r>
      <w:bookmarkEnd w:id="35"/>
      <w:bookmarkEnd w:id="36"/>
      <w:r w:rsidRPr="02231CFF">
        <w:rPr>
          <w:rStyle w:val="eop"/>
        </w:rPr>
        <w:t> </w:t>
      </w:r>
    </w:p>
    <w:p w14:paraId="7DDB88D4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cs="Calibri Light"/>
          <w:shd w:val="clear" w:color="auto" w:fill="FFFFFF"/>
        </w:rPr>
      </w:pPr>
      <w:r>
        <w:rPr>
          <w:rStyle w:val="normaltextrun"/>
          <w:rFonts w:cs="Calibri Light"/>
          <w:shd w:val="clear" w:color="auto" w:fill="FFFFFF"/>
        </w:rPr>
        <w:t xml:space="preserve">Po kliknutí v ľavom menu redakčného systému na </w:t>
      </w:r>
      <w:r w:rsidRPr="005705B7">
        <w:rPr>
          <w:rStyle w:val="normaltextrun"/>
          <w:rFonts w:ascii="Asap" w:hAnsi="Asap" w:cs="Calibri Light"/>
          <w:shd w:val="clear" w:color="auto" w:fill="FFFFFF"/>
        </w:rPr>
        <w:t>Užívatelia</w:t>
      </w:r>
      <w:r>
        <w:rPr>
          <w:rStyle w:val="normaltextrun"/>
          <w:rFonts w:cs="Calibri Light"/>
          <w:shd w:val="clear" w:color="auto" w:fill="FFFFFF"/>
        </w:rPr>
        <w:t xml:space="preserve"> sa dostaneme </w:t>
      </w:r>
      <w:r>
        <w:rPr>
          <w:rStyle w:val="bcx9"/>
          <w:rFonts w:cs="Calibri Light"/>
        </w:rPr>
        <w:t> </w:t>
      </w:r>
      <w:r>
        <w:rPr>
          <w:rStyle w:val="normaltextrun"/>
          <w:rFonts w:cs="Calibri Light"/>
          <w:shd w:val="clear" w:color="auto" w:fill="FFFFFF"/>
        </w:rPr>
        <w:t>na zoznam skupín používateľov.</w:t>
      </w:r>
    </w:p>
    <w:p w14:paraId="75153171" w14:textId="77777777" w:rsidR="00091EB8" w:rsidRDefault="00091EB8" w:rsidP="00091EB8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cs="Calibri Light"/>
        </w:rPr>
      </w:pPr>
      <w:r>
        <w:rPr>
          <w:rStyle w:val="eop"/>
          <w:rFonts w:cs="Calibri Light"/>
        </w:rPr>
        <w:t xml:space="preserve">Nachádzajú sa tu hlavne e-mailové skupiny, ktoré treba manuálne priradiť používateľom spravujúcim </w:t>
      </w:r>
      <w:proofErr w:type="spellStart"/>
      <w:r>
        <w:rPr>
          <w:rStyle w:val="eop"/>
          <w:rFonts w:cs="Calibri Light"/>
        </w:rPr>
        <w:t>newslettre</w:t>
      </w:r>
      <w:proofErr w:type="spellEnd"/>
      <w:r>
        <w:rPr>
          <w:rStyle w:val="eop"/>
          <w:rFonts w:cs="Calibri Light"/>
        </w:rPr>
        <w:t>.</w:t>
      </w:r>
    </w:p>
    <w:p w14:paraId="4916B01D" w14:textId="77777777" w:rsidR="00091EB8" w:rsidRDefault="00091EB8" w:rsidP="00091EB8">
      <w:pPr>
        <w:pStyle w:val="IW-Norml"/>
        <w:rPr>
          <w:shd w:val="clear" w:color="auto" w:fill="FFFFFF"/>
        </w:rPr>
      </w:pPr>
      <w:r>
        <w:rPr>
          <w:shd w:val="clear" w:color="auto" w:fill="FFFFFF"/>
        </w:rPr>
        <w:t>Systém rozlišuje dva typy skupín:</w:t>
      </w:r>
    </w:p>
    <w:p w14:paraId="066F3051" w14:textId="77777777" w:rsidR="00091EB8" w:rsidRDefault="00091EB8" w:rsidP="00091EB8">
      <w:pPr>
        <w:pStyle w:val="IW-Norml"/>
        <w:numPr>
          <w:ilvl w:val="0"/>
          <w:numId w:val="49"/>
        </w:numPr>
        <w:tabs>
          <w:tab w:val="clear" w:pos="9062"/>
          <w:tab w:val="clear" w:pos="480"/>
          <w:tab w:val="clear" w:pos="9061"/>
          <w:tab w:val="left" w:pos="480"/>
        </w:tabs>
        <w:spacing w:line="240" w:lineRule="auto"/>
      </w:pPr>
      <w:r w:rsidRPr="000945E7">
        <w:t xml:space="preserve">prístupové práva - </w:t>
      </w:r>
      <w:r>
        <w:t>skupina pre zaheslované stránky (v budúcej implementácií infoportál dokumenty)</w:t>
      </w:r>
    </w:p>
    <w:p w14:paraId="729D367D" w14:textId="77777777" w:rsidR="00091EB8" w:rsidRDefault="00091EB8" w:rsidP="00091EB8">
      <w:pPr>
        <w:pStyle w:val="IW-Norml"/>
        <w:numPr>
          <w:ilvl w:val="0"/>
          <w:numId w:val="49"/>
        </w:numPr>
        <w:tabs>
          <w:tab w:val="clear" w:pos="9062"/>
          <w:tab w:val="clear" w:pos="480"/>
          <w:tab w:val="clear" w:pos="9061"/>
          <w:tab w:val="left" w:pos="480"/>
        </w:tabs>
        <w:spacing w:line="240" w:lineRule="auto"/>
      </w:pPr>
      <w:r w:rsidRPr="000945E7">
        <w:t>email - skupina pre distribučný zoznam na posielanie emailov</w:t>
      </w:r>
    </w:p>
    <w:p w14:paraId="5628C4DD" w14:textId="77777777" w:rsidR="00091EB8" w:rsidRDefault="00091EB8" w:rsidP="02231CFF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cs="Calibri Light"/>
          <w:shd w:val="clear" w:color="auto" w:fill="FFFFFF"/>
        </w:rPr>
      </w:pPr>
    </w:p>
    <w:p w14:paraId="6A1D1CBB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9E42B8A" w14:textId="429428F3" w:rsidR="009C486B" w:rsidRDefault="00DF1812" w:rsidP="00DF1812">
      <w:pPr>
        <w:pStyle w:val="Obrzok"/>
      </w:pPr>
      <w:r w:rsidRPr="00DF1812">
        <w:lastRenderedPageBreak/>
        <w:drawing>
          <wp:inline distT="0" distB="0" distL="0" distR="0" wp14:anchorId="48F3C885" wp14:editId="5AD5B4EB">
            <wp:extent cx="5728970" cy="2496508"/>
            <wp:effectExtent l="0" t="0" r="0" b="5715"/>
            <wp:docPr id="159166732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67328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33"/>
                    <a:srcRect t="7754"/>
                    <a:stretch/>
                  </pic:blipFill>
                  <pic:spPr bwMode="auto">
                    <a:xfrm>
                      <a:off x="0" y="0"/>
                      <a:ext cx="5728970" cy="249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745C5" w14:textId="0A33A786" w:rsidR="009C486B" w:rsidRDefault="009C486B" w:rsidP="009C486B">
      <w:pPr>
        <w:pStyle w:val="Caption"/>
        <w:rPr>
          <w:rFonts w:ascii="Segoe UI" w:hAnsi="Segoe UI" w:cs="Segoe UI"/>
          <w:sz w:val="18"/>
          <w:szCs w:val="18"/>
        </w:rPr>
      </w:pPr>
      <w:r>
        <w:t xml:space="preserve">Obrázok </w:t>
      </w:r>
      <w:r>
        <w:fldChar w:fldCharType="begin"/>
      </w:r>
      <w:r>
        <w:instrText>SEQ Obrázok \* ARABIC</w:instrText>
      </w:r>
      <w:r>
        <w:fldChar w:fldCharType="separate"/>
      </w:r>
      <w:r w:rsidR="00624FC6">
        <w:rPr>
          <w:noProof/>
        </w:rPr>
        <w:t>15</w:t>
      </w:r>
      <w:r>
        <w:fldChar w:fldCharType="end"/>
      </w:r>
      <w:r>
        <w:t xml:space="preserve"> Správa skupín užívateľov v menu</w:t>
      </w:r>
    </w:p>
    <w:p w14:paraId="31EC5B21" w14:textId="56C55724" w:rsidR="009C486B" w:rsidRPr="00172CC5" w:rsidRDefault="0019001C" w:rsidP="00C02876">
      <w:pPr>
        <w:pStyle w:val="IW-Nadpis2"/>
      </w:pPr>
      <w:bookmarkStart w:id="37" w:name="_Toc112239877"/>
      <w:bookmarkStart w:id="38" w:name="_Toc142903108"/>
      <w:r>
        <w:rPr>
          <w:rStyle w:val="normaltextrun"/>
        </w:rPr>
        <w:t>Správa s</w:t>
      </w:r>
      <w:r w:rsidR="009C486B" w:rsidRPr="00C02876">
        <w:rPr>
          <w:rStyle w:val="normaltextrun"/>
        </w:rPr>
        <w:t>kup</w:t>
      </w:r>
      <w:r>
        <w:rPr>
          <w:rStyle w:val="normaltextrun"/>
        </w:rPr>
        <w:t>ín</w:t>
      </w:r>
      <w:r w:rsidR="009C486B" w:rsidRPr="02231CFF">
        <w:rPr>
          <w:rStyle w:val="normaltextrun"/>
        </w:rPr>
        <w:t xml:space="preserve"> práv</w:t>
      </w:r>
      <w:bookmarkEnd w:id="37"/>
      <w:bookmarkEnd w:id="38"/>
      <w:r w:rsidR="009C486B" w:rsidRPr="02231CFF">
        <w:rPr>
          <w:rStyle w:val="eop"/>
        </w:rPr>
        <w:t> </w:t>
      </w:r>
    </w:p>
    <w:p w14:paraId="7073482A" w14:textId="53D424C8" w:rsidR="008805D1" w:rsidRPr="009B4A30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Fonts w:cs="Calibri Light"/>
        </w:rPr>
      </w:pPr>
      <w:r w:rsidRPr="02231CFF">
        <w:rPr>
          <w:rStyle w:val="normaltextrun"/>
          <w:rFonts w:cs="Calibri Light"/>
        </w:rPr>
        <w:t>V skupinách práv môžeme definovať skupinové oprávnenia. Skupinu oprávnení následne môžeme priradiť jednotlivým používateľom. Pri vytváraní alebo editácii skupiny práv sa nám zobrazí dialógové okno s nastaveniami.</w:t>
      </w:r>
      <w:r w:rsidRPr="02231CFF">
        <w:rPr>
          <w:rStyle w:val="eop"/>
          <w:rFonts w:cs="Calibri Light"/>
        </w:rPr>
        <w:t> </w:t>
      </w:r>
    </w:p>
    <w:p w14:paraId="26F01D95" w14:textId="77777777" w:rsidR="009C486B" w:rsidRDefault="009C486B" w:rsidP="02231CFF">
      <w:pPr>
        <w:pStyle w:val="paragraph"/>
        <w:keepNext/>
        <w:spacing w:before="0" w:beforeAutospacing="0" w:after="0" w:afterAutospacing="0"/>
        <w:jc w:val="center"/>
        <w:textAlignment w:val="baseline"/>
      </w:pPr>
      <w:r>
        <w:rPr>
          <w:rFonts w:eastAsiaTheme="majorEastAsia" w:cstheme="majorBidi"/>
          <w:b/>
          <w:bCs/>
          <w:noProof/>
          <w:color w:val="2E74B5" w:themeColor="accent1" w:themeShade="BF"/>
          <w:sz w:val="36"/>
          <w:szCs w:val="28"/>
          <w:lang w:eastAsia="en-US"/>
        </w:rPr>
        <w:drawing>
          <wp:anchor distT="0" distB="0" distL="114300" distR="114300" simplePos="0" relativeHeight="251658292" behindDoc="0" locked="0" layoutInCell="1" allowOverlap="1" wp14:anchorId="5F4A6B98" wp14:editId="450E950A">
            <wp:simplePos x="0" y="0"/>
            <wp:positionH relativeFrom="page">
              <wp:align>center</wp:align>
            </wp:positionH>
            <wp:positionV relativeFrom="paragraph">
              <wp:posOffset>134128</wp:posOffset>
            </wp:positionV>
            <wp:extent cx="4460875" cy="2061845"/>
            <wp:effectExtent l="0" t="0" r="0" b="0"/>
            <wp:wrapSquare wrapText="bothSides"/>
            <wp:docPr id="145" name="Obrázok 1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Obrázok 14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BB40B" w14:textId="77777777" w:rsidR="009C486B" w:rsidRDefault="009C486B" w:rsidP="009C486B">
      <w:pPr>
        <w:pStyle w:val="Caption"/>
      </w:pPr>
    </w:p>
    <w:p w14:paraId="2A26FED0" w14:textId="77777777" w:rsidR="009C486B" w:rsidRDefault="009C486B" w:rsidP="009C486B">
      <w:pPr>
        <w:pStyle w:val="Caption"/>
      </w:pPr>
    </w:p>
    <w:p w14:paraId="350A2BDC" w14:textId="77777777" w:rsidR="009C486B" w:rsidRDefault="009C486B" w:rsidP="009C486B">
      <w:pPr>
        <w:pStyle w:val="Caption"/>
      </w:pPr>
    </w:p>
    <w:p w14:paraId="62415689" w14:textId="77777777" w:rsidR="009C486B" w:rsidRDefault="009C486B" w:rsidP="009C486B">
      <w:pPr>
        <w:pStyle w:val="Caption"/>
      </w:pPr>
    </w:p>
    <w:p w14:paraId="7FA1A7C6" w14:textId="77777777" w:rsidR="009C486B" w:rsidRDefault="009C486B" w:rsidP="009C486B">
      <w:pPr>
        <w:pStyle w:val="Caption"/>
      </w:pPr>
    </w:p>
    <w:p w14:paraId="77AE473E" w14:textId="77777777" w:rsidR="009C486B" w:rsidRDefault="009C486B" w:rsidP="009C486B">
      <w:pPr>
        <w:pStyle w:val="Caption"/>
      </w:pPr>
    </w:p>
    <w:p w14:paraId="73F02083" w14:textId="77777777" w:rsidR="009C486B" w:rsidRDefault="009C486B" w:rsidP="009C486B">
      <w:pPr>
        <w:pStyle w:val="Caption"/>
      </w:pPr>
    </w:p>
    <w:p w14:paraId="5E1C3FB1" w14:textId="77777777" w:rsidR="009C486B" w:rsidRDefault="009C486B" w:rsidP="009C486B">
      <w:pPr>
        <w:pStyle w:val="Caption"/>
      </w:pPr>
    </w:p>
    <w:p w14:paraId="7CC45E1C" w14:textId="77777777" w:rsidR="009C486B" w:rsidRDefault="009C486B" w:rsidP="009C486B">
      <w:pPr>
        <w:pStyle w:val="Caption"/>
      </w:pPr>
    </w:p>
    <w:p w14:paraId="145B5F32" w14:textId="436E7177" w:rsidR="009C486B" w:rsidRDefault="009C486B" w:rsidP="009C486B">
      <w:pPr>
        <w:pStyle w:val="Caption"/>
        <w:rPr>
          <w:rFonts w:ascii="Segoe UI" w:hAnsi="Segoe UI" w:cs="Segoe UI"/>
          <w:sz w:val="18"/>
          <w:szCs w:val="18"/>
        </w:rPr>
      </w:pPr>
      <w:r>
        <w:t xml:space="preserve">Obrázok </w:t>
      </w:r>
      <w:r>
        <w:fldChar w:fldCharType="begin"/>
      </w:r>
      <w:r>
        <w:instrText>SEQ Obrázok \* ARABIC</w:instrText>
      </w:r>
      <w:r>
        <w:fldChar w:fldCharType="separate"/>
      </w:r>
      <w:r w:rsidR="00624FC6">
        <w:rPr>
          <w:noProof/>
        </w:rPr>
        <w:t>16</w:t>
      </w:r>
      <w:r>
        <w:fldChar w:fldCharType="end"/>
      </w:r>
      <w:r>
        <w:t xml:space="preserve"> Dialógové okno skupina práv</w:t>
      </w:r>
    </w:p>
    <w:p w14:paraId="105FC0EE" w14:textId="77777777" w:rsidR="009C486B" w:rsidRPr="00172CC5" w:rsidRDefault="009C486B" w:rsidP="0019001C">
      <w:pPr>
        <w:pStyle w:val="IW-Nadpis3"/>
      </w:pPr>
      <w:bookmarkStart w:id="39" w:name="_Toc112239878"/>
      <w:bookmarkStart w:id="40" w:name="_Toc142903109"/>
      <w:r w:rsidRPr="02231CFF">
        <w:rPr>
          <w:rStyle w:val="normaltextrun"/>
        </w:rPr>
        <w:t>Práva na adresáre a stránky</w:t>
      </w:r>
      <w:bookmarkEnd w:id="39"/>
      <w:bookmarkEnd w:id="40"/>
      <w:r w:rsidRPr="02231CFF">
        <w:rPr>
          <w:rStyle w:val="eop"/>
        </w:rPr>
        <w:t> </w:t>
      </w:r>
    </w:p>
    <w:p w14:paraId="4479340A" w14:textId="77777777" w:rsidR="009C486B" w:rsidRDefault="009C486B" w:rsidP="02231CFF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2231CFF">
        <w:rPr>
          <w:rStyle w:val="normaltextrun"/>
          <w:rFonts w:cs="Calibri Light"/>
        </w:rPr>
        <w:t>Skupine práv môžeme zadefinovať obmedzený prístup len na konkrétne adresáre a stránky. </w:t>
      </w:r>
      <w:r w:rsidRPr="02231CFF">
        <w:rPr>
          <w:rStyle w:val="bcx9"/>
          <w:rFonts w:cs="Calibri Light"/>
        </w:rPr>
        <w:t> </w:t>
      </w:r>
      <w:r>
        <w:br/>
      </w:r>
      <w:r w:rsidRPr="02231CFF">
        <w:rPr>
          <w:rStyle w:val="normaltextrun"/>
          <w:rFonts w:cs="Calibri Light"/>
        </w:rPr>
        <w:t xml:space="preserve">V prípade, že zvolíme adresár, ktorý obsahuje ďalšie </w:t>
      </w:r>
      <w:proofErr w:type="spellStart"/>
      <w:r w:rsidRPr="02231CFF">
        <w:rPr>
          <w:rStyle w:val="normaltextrun"/>
          <w:rFonts w:cs="Calibri Light"/>
        </w:rPr>
        <w:t>podpriečinky</w:t>
      </w:r>
      <w:proofErr w:type="spellEnd"/>
      <w:r w:rsidRPr="02231CFF">
        <w:rPr>
          <w:rStyle w:val="normaltextrun"/>
          <w:rFonts w:cs="Calibri Light"/>
        </w:rPr>
        <w:t>, automaticky ma daná skupina práv pridelené aj tie. </w:t>
      </w:r>
      <w:r w:rsidRPr="02231CFF">
        <w:rPr>
          <w:rStyle w:val="eop"/>
          <w:rFonts w:cs="Calibri Light"/>
        </w:rPr>
        <w:t> </w:t>
      </w:r>
    </w:p>
    <w:p w14:paraId="78CE4BB4" w14:textId="77777777" w:rsidR="009C486B" w:rsidRDefault="009C486B" w:rsidP="02231CF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2231CFF">
        <w:rPr>
          <w:rStyle w:val="eop"/>
          <w:rFonts w:cs="Calibri Light"/>
        </w:rPr>
        <w:t> </w:t>
      </w:r>
    </w:p>
    <w:p w14:paraId="1D3B440F" w14:textId="77777777" w:rsidR="009C486B" w:rsidRPr="00172CC5" w:rsidRDefault="009C486B" w:rsidP="0019001C">
      <w:pPr>
        <w:pStyle w:val="IW-Nadpis3"/>
      </w:pPr>
      <w:bookmarkStart w:id="41" w:name="_Toc112239879"/>
      <w:bookmarkStart w:id="42" w:name="_Toc142903110"/>
      <w:r w:rsidRPr="02231CFF">
        <w:rPr>
          <w:rStyle w:val="normaltextrun"/>
        </w:rPr>
        <w:t>Nahrávanie súborov do adresárov</w:t>
      </w:r>
      <w:bookmarkEnd w:id="41"/>
      <w:bookmarkEnd w:id="42"/>
      <w:r w:rsidRPr="02231CFF">
        <w:rPr>
          <w:rStyle w:val="eop"/>
        </w:rPr>
        <w:t> </w:t>
      </w:r>
    </w:p>
    <w:p w14:paraId="05AEBD1C" w14:textId="77777777" w:rsidR="009C486B" w:rsidRPr="00D85347" w:rsidRDefault="009C486B" w:rsidP="02231CFF">
      <w:pPr>
        <w:pStyle w:val="paragraph"/>
        <w:spacing w:before="0" w:beforeAutospacing="0" w:after="0" w:afterAutospacing="0"/>
        <w:textAlignment w:val="baseline"/>
        <w:rPr>
          <w:rFonts w:cs="Calibri Light"/>
        </w:rPr>
      </w:pPr>
      <w:r w:rsidRPr="02231CFF">
        <w:rPr>
          <w:rStyle w:val="normaltextrun"/>
          <w:rFonts w:cs="Calibri Light"/>
        </w:rPr>
        <w:t>Skupine práv môžeme obmedziť nahrávanie súborov len do konkrétnych  adresárov redakčného systému. Funkcionalita je obdobná, ako pri právach na adresáre a stránky.</w:t>
      </w:r>
    </w:p>
    <w:p w14:paraId="1B997D7E" w14:textId="77777777" w:rsidR="009C486B" w:rsidRDefault="009C486B" w:rsidP="00DF1812">
      <w:pPr>
        <w:pStyle w:val="Obrzok"/>
      </w:pPr>
      <w:r>
        <w:lastRenderedPageBreak/>
        <w:drawing>
          <wp:inline distT="0" distB="0" distL="0" distR="0" wp14:anchorId="5B786CE9" wp14:editId="56B8ADBE">
            <wp:extent cx="5191126" cy="1665509"/>
            <wp:effectExtent l="0" t="0" r="0" b="0"/>
            <wp:docPr id="115" name="Obrázok 1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ok 11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6" cy="166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0597" w14:textId="60FE84E4" w:rsidR="009C486B" w:rsidRDefault="009C486B" w:rsidP="009C486B">
      <w:pPr>
        <w:pStyle w:val="Caption"/>
        <w:rPr>
          <w:rFonts w:ascii="Segoe UI" w:hAnsi="Segoe UI" w:cs="Segoe UI"/>
          <w:sz w:val="18"/>
          <w:szCs w:val="18"/>
        </w:rPr>
      </w:pPr>
      <w:r>
        <w:t xml:space="preserve">Obrázok </w:t>
      </w:r>
      <w:r>
        <w:fldChar w:fldCharType="begin"/>
      </w:r>
      <w:r>
        <w:instrText>SEQ Obrázok \* ARABIC</w:instrText>
      </w:r>
      <w:r>
        <w:fldChar w:fldCharType="separate"/>
      </w:r>
      <w:r w:rsidR="00624FC6">
        <w:rPr>
          <w:noProof/>
        </w:rPr>
        <w:t>17</w:t>
      </w:r>
      <w:r>
        <w:fldChar w:fldCharType="end"/>
      </w:r>
      <w:r>
        <w:t xml:space="preserve"> Povolenie nahrávanie súborov do adresára</w:t>
      </w:r>
    </w:p>
    <w:p w14:paraId="6693623F" w14:textId="77777777" w:rsidR="009C486B" w:rsidRDefault="009C486B" w:rsidP="02231CFF">
      <w:pPr>
        <w:pStyle w:val="paragraph"/>
        <w:spacing w:before="0" w:beforeAutospacing="0" w:after="0" w:afterAutospacing="0"/>
        <w:textAlignment w:val="baseline"/>
        <w:rPr>
          <w:rStyle w:val="normaltextrun"/>
          <w:rFonts w:cs="Calibri Light"/>
        </w:rPr>
      </w:pPr>
    </w:p>
    <w:p w14:paraId="3F2CF669" w14:textId="77777777" w:rsidR="009C486B" w:rsidRDefault="009C486B" w:rsidP="02231CF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2231CFF">
        <w:rPr>
          <w:rStyle w:val="normaltextrun"/>
          <w:rFonts w:cs="Calibri Light"/>
        </w:rPr>
        <w:t>Zoznam pridelených adresárov pre nahrávanie súborov v skupine práv.</w:t>
      </w:r>
      <w:r w:rsidRPr="02231CFF">
        <w:rPr>
          <w:rStyle w:val="bcx9"/>
          <w:rFonts w:cs="Calibri Light"/>
        </w:rPr>
        <w:t> </w:t>
      </w:r>
      <w:r>
        <w:br/>
      </w:r>
      <w:r w:rsidRPr="02231CFF">
        <w:rPr>
          <w:rStyle w:val="eop"/>
          <w:rFonts w:cs="Calibri Light"/>
        </w:rPr>
        <w:t> </w:t>
      </w:r>
    </w:p>
    <w:p w14:paraId="3AF5E6B9" w14:textId="77777777" w:rsidR="009C486B" w:rsidRPr="00172CC5" w:rsidRDefault="009C486B" w:rsidP="0019001C">
      <w:pPr>
        <w:pStyle w:val="IW-Nadpis3"/>
      </w:pPr>
      <w:bookmarkStart w:id="43" w:name="_Toc112239880"/>
      <w:bookmarkStart w:id="44" w:name="_Toc142903111"/>
      <w:r w:rsidRPr="02231CFF">
        <w:rPr>
          <w:rStyle w:val="normaltextrun"/>
        </w:rPr>
        <w:t>Práva na nástroje redakčného systému</w:t>
      </w:r>
      <w:bookmarkEnd w:id="43"/>
      <w:bookmarkEnd w:id="44"/>
      <w:r w:rsidRPr="02231CFF">
        <w:rPr>
          <w:rStyle w:val="eop"/>
        </w:rPr>
        <w:t> </w:t>
      </w:r>
    </w:p>
    <w:p w14:paraId="06A1131D" w14:textId="77777777" w:rsidR="009C486B" w:rsidRDefault="009C486B" w:rsidP="00DF1812">
      <w:pPr>
        <w:pStyle w:val="Obrzok"/>
      </w:pPr>
      <w:r>
        <w:drawing>
          <wp:inline distT="0" distB="0" distL="0" distR="0" wp14:anchorId="5F562CAB" wp14:editId="579F9C4E">
            <wp:extent cx="4170672" cy="2658745"/>
            <wp:effectExtent l="0" t="0" r="1905" b="8255"/>
            <wp:docPr id="100" name="Obrázok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ok 10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672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F315" w14:textId="4E1F4A85" w:rsidR="009C486B" w:rsidRDefault="009C486B" w:rsidP="009C486B">
      <w:pPr>
        <w:pStyle w:val="Caption"/>
        <w:rPr>
          <w:rFonts w:ascii="Segoe UI" w:hAnsi="Segoe UI" w:cs="Segoe UI"/>
          <w:sz w:val="18"/>
          <w:szCs w:val="18"/>
        </w:rPr>
      </w:pPr>
      <w:r>
        <w:t xml:space="preserve">Obrázok </w:t>
      </w:r>
      <w:r>
        <w:fldChar w:fldCharType="begin"/>
      </w:r>
      <w:r>
        <w:instrText>SEQ Obrázok \* ARABIC</w:instrText>
      </w:r>
      <w:r>
        <w:fldChar w:fldCharType="separate"/>
      </w:r>
      <w:r w:rsidR="00624FC6">
        <w:rPr>
          <w:noProof/>
        </w:rPr>
        <w:t>18</w:t>
      </w:r>
      <w:r>
        <w:fldChar w:fldCharType="end"/>
      </w:r>
      <w:r>
        <w:t xml:space="preserve"> Priradenie skupinových práv</w:t>
      </w:r>
    </w:p>
    <w:p w14:paraId="412EFE6B" w14:textId="09027785" w:rsidR="005F31A3" w:rsidRDefault="004F0D10" w:rsidP="005F31A3">
      <w:r>
        <w:t>Funkcie a moduly,</w:t>
      </w:r>
      <w:r w:rsidR="009C486B">
        <w:t xml:space="preserve"> ktoré môžeme</w:t>
      </w:r>
      <w:r>
        <w:t>/chceme</w:t>
      </w:r>
      <w:r w:rsidR="009C486B">
        <w:t xml:space="preserve"> povoliť skupine práv </w:t>
      </w:r>
      <w:r w:rsidR="00722B50">
        <w:t>zaškrtnutím</w:t>
      </w:r>
      <w:r w:rsidR="00612C59">
        <w:t xml:space="preserve"> </w:t>
      </w:r>
      <w:proofErr w:type="spellStart"/>
      <w:r w:rsidR="00722B50">
        <w:t>checkboxov</w:t>
      </w:r>
      <w:proofErr w:type="spellEnd"/>
      <w:r w:rsidR="00722B50">
        <w:t xml:space="preserve"> </w:t>
      </w:r>
      <w:r w:rsidR="00612C59">
        <w:t xml:space="preserve">povolíme </w:t>
      </w:r>
      <w:r w:rsidR="00722B50">
        <w:t xml:space="preserve">v zozname </w:t>
      </w:r>
      <w:r w:rsidR="00BD1DAC">
        <w:t xml:space="preserve">dostupných </w:t>
      </w:r>
      <w:r w:rsidR="00612C59">
        <w:t>oprávnení</w:t>
      </w:r>
      <w:r w:rsidR="009C486B">
        <w:t>. </w:t>
      </w:r>
    </w:p>
    <w:p w14:paraId="42E31A40" w14:textId="277EDD42" w:rsidR="005F31A3" w:rsidRDefault="005F31A3" w:rsidP="005F31A3">
      <w:pPr>
        <w:pStyle w:val="IW-Nadpis1"/>
      </w:pPr>
      <w:bookmarkStart w:id="45" w:name="_Toc77599298"/>
      <w:bookmarkStart w:id="46" w:name="_Toc142903112"/>
      <w:r>
        <w:t>Ovládací panel - Konfigurácia</w:t>
      </w:r>
      <w:bookmarkEnd w:id="45"/>
      <w:bookmarkEnd w:id="46"/>
    </w:p>
    <w:p w14:paraId="1D72D8C0" w14:textId="720A044F" w:rsidR="005F31A3" w:rsidRDefault="005F31A3" w:rsidP="005F31A3">
      <w:proofErr w:type="spellStart"/>
      <w:r>
        <w:t>WebJET</w:t>
      </w:r>
      <w:proofErr w:type="spellEnd"/>
      <w:r>
        <w:t xml:space="preserve"> sa nastavuje v module konfigurácia, kde sa nám zobrazia nastavené hodnoty jednotlivých konfiguračných položiek. </w:t>
      </w:r>
    </w:p>
    <w:p w14:paraId="59F20CDF" w14:textId="77777777" w:rsidR="005F31A3" w:rsidRDefault="005F31A3" w:rsidP="005F31A3">
      <w:r>
        <w:t xml:space="preserve">Rôzne hodnoty, ktoré je možné nastaviť v rámci </w:t>
      </w:r>
      <w:proofErr w:type="spellStart"/>
      <w:r>
        <w:t>WebJETu</w:t>
      </w:r>
      <w:proofErr w:type="spellEnd"/>
      <w:r>
        <w:t xml:space="preserve"> sú popísané v pomocníkovi.</w:t>
      </w:r>
    </w:p>
    <w:p w14:paraId="35E4C006" w14:textId="11703D56" w:rsidR="005F31A3" w:rsidRDefault="005F31A3" w:rsidP="005F31A3">
      <w:r>
        <w:t>Základné nastavenie konfiguračných premien a ich popis sa nachádza, ktorý je prílohou tejto príručky.</w:t>
      </w:r>
    </w:p>
    <w:p w14:paraId="5053EE26" w14:textId="77777777" w:rsidR="00624FC6" w:rsidRDefault="00624FC6" w:rsidP="00624FC6">
      <w:pPr>
        <w:pStyle w:val="Obrzok"/>
      </w:pPr>
      <w:r w:rsidRPr="00624FC6">
        <w:lastRenderedPageBreak/>
        <w:drawing>
          <wp:inline distT="0" distB="0" distL="0" distR="0" wp14:anchorId="757E3428" wp14:editId="2CF2C032">
            <wp:extent cx="5728970" cy="2513268"/>
            <wp:effectExtent l="0" t="0" r="0" b="1905"/>
            <wp:docPr id="119646993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69932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37"/>
                    <a:srcRect t="8212"/>
                    <a:stretch/>
                  </pic:blipFill>
                  <pic:spPr bwMode="auto">
                    <a:xfrm>
                      <a:off x="0" y="0"/>
                      <a:ext cx="5728970" cy="251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76712" w14:textId="48056439" w:rsidR="005F31A3" w:rsidRDefault="00624FC6" w:rsidP="00624FC6">
      <w:pPr>
        <w:pStyle w:val="Caption"/>
      </w:pPr>
      <w:r>
        <w:t xml:space="preserve">Obrázok </w:t>
      </w:r>
      <w:fldSimple w:instr=" SEQ Obrázok \* ARABIC ">
        <w:r>
          <w:rPr>
            <w:noProof/>
          </w:rPr>
          <w:t>19</w:t>
        </w:r>
      </w:fldSimple>
      <w:r>
        <w:t xml:space="preserve"> Modul konfigurácia</w:t>
      </w:r>
    </w:p>
    <w:p w14:paraId="1D08C856" w14:textId="3BE653AE" w:rsidR="00480BD0" w:rsidRDefault="00480BD0" w:rsidP="00480BD0">
      <w:pPr>
        <w:pStyle w:val="IW-Norml"/>
      </w:pPr>
      <w:r>
        <w:t xml:space="preserve">Základné nastavenie konfiguračných premien a ich popis sa nachádza </w:t>
      </w:r>
      <w:r w:rsidR="00DE7D8A">
        <w:t>v dokumente popis konfiguračných premien xlsx, ktorý je prílohou tejto príručky.</w:t>
      </w:r>
    </w:p>
    <w:p w14:paraId="234E295F" w14:textId="1CAF2FC0" w:rsidR="005F31A3" w:rsidRDefault="00B355EC" w:rsidP="00B355EC">
      <w:pPr>
        <w:pStyle w:val="IW-Nadpis1"/>
      </w:pPr>
      <w:bookmarkStart w:id="47" w:name="_Toc142903113"/>
      <w:r>
        <w:t>Ovládací panel -</w:t>
      </w:r>
      <w:r w:rsidR="005F31A3">
        <w:t xml:space="preserve"> </w:t>
      </w:r>
      <w:bookmarkStart w:id="48" w:name="_Toc77599301"/>
      <w:r w:rsidR="005F31A3">
        <w:t>Mazanie dát</w:t>
      </w:r>
      <w:bookmarkEnd w:id="47"/>
      <w:bookmarkEnd w:id="48"/>
    </w:p>
    <w:p w14:paraId="0895DEA8" w14:textId="77777777" w:rsidR="005F31A3" w:rsidRPr="00460EAA" w:rsidRDefault="005F31A3" w:rsidP="005F31A3">
      <w:r w:rsidRPr="00460EAA">
        <w:t>Pomocou modulu Mazanie dát môže</w:t>
      </w:r>
      <w:r>
        <w:t>m</w:t>
      </w:r>
      <w:r w:rsidRPr="00460EAA">
        <w:t>e zmazať nepotrebné dáta z databázy a tým zvýšiť výkon servera a uvoľniť miesto na disku.</w:t>
      </w:r>
    </w:p>
    <w:p w14:paraId="25F10C08" w14:textId="77777777" w:rsidR="00B355EC" w:rsidRDefault="005F31A3" w:rsidP="00B355EC">
      <w:pPr>
        <w:pStyle w:val="IW-Nadpis2"/>
      </w:pPr>
      <w:bookmarkStart w:id="49" w:name="_Toc142903114"/>
      <w:r w:rsidRPr="00460EAA">
        <w:t>Štatistika</w:t>
      </w:r>
      <w:bookmarkEnd w:id="49"/>
      <w:r w:rsidRPr="00460EAA">
        <w:t xml:space="preserve"> </w:t>
      </w:r>
    </w:p>
    <w:p w14:paraId="788B8EE5" w14:textId="4AD7BEC3" w:rsidR="005F31A3" w:rsidRPr="00460EAA" w:rsidRDefault="00B355EC" w:rsidP="005F31A3">
      <w:r>
        <w:t>M</w:t>
      </w:r>
      <w:r w:rsidR="005F31A3" w:rsidRPr="00460EAA">
        <w:t>aže dáta štatistiky, zmazanie starých dát môže mať veľký vplyv na výkon servera</w:t>
      </w:r>
    </w:p>
    <w:p w14:paraId="030DD0AC" w14:textId="77777777" w:rsidR="00B355EC" w:rsidRDefault="005F31A3" w:rsidP="00B355EC">
      <w:pPr>
        <w:pStyle w:val="IW-Nadpis2"/>
      </w:pPr>
      <w:bookmarkStart w:id="50" w:name="_Toc142903115"/>
      <w:r w:rsidRPr="00460EAA">
        <w:t>E-maily</w:t>
      </w:r>
      <w:bookmarkEnd w:id="50"/>
    </w:p>
    <w:p w14:paraId="1CF5EC6B" w14:textId="44E3D5E9" w:rsidR="005F31A3" w:rsidRPr="00460EAA" w:rsidRDefault="00B355EC" w:rsidP="005F31A3">
      <w:r>
        <w:t>M</w:t>
      </w:r>
      <w:r w:rsidR="005F31A3" w:rsidRPr="00460EAA">
        <w:t>aže emaily z modulu Hromadný e-mail</w:t>
      </w:r>
    </w:p>
    <w:p w14:paraId="506D97FE" w14:textId="77777777" w:rsidR="00B355EC" w:rsidRDefault="005F31A3" w:rsidP="00B355EC">
      <w:pPr>
        <w:pStyle w:val="IW-Nadpis2"/>
      </w:pPr>
      <w:bookmarkStart w:id="51" w:name="_Toc142903116"/>
      <w:r w:rsidRPr="00460EAA">
        <w:t>História stránok</w:t>
      </w:r>
      <w:bookmarkEnd w:id="51"/>
      <w:r w:rsidRPr="00460EAA">
        <w:t xml:space="preserve"> </w:t>
      </w:r>
    </w:p>
    <w:p w14:paraId="217B76DA" w14:textId="6161D989" w:rsidR="005F31A3" w:rsidRPr="00460EAA" w:rsidRDefault="00B355EC" w:rsidP="005F31A3">
      <w:r>
        <w:t>M</w:t>
      </w:r>
      <w:r w:rsidR="005F31A3" w:rsidRPr="00460EAA">
        <w:t>aže zaznamenané historické verzie web stránok</w:t>
      </w:r>
    </w:p>
    <w:p w14:paraId="52C2121F" w14:textId="77777777" w:rsidR="00B355EC" w:rsidRDefault="005F31A3" w:rsidP="00B355EC">
      <w:pPr>
        <w:pStyle w:val="IW-Nadpis2"/>
      </w:pPr>
      <w:bookmarkStart w:id="52" w:name="_Toc142903117"/>
      <w:r w:rsidRPr="00460EAA">
        <w:t>Monitorovanie servera</w:t>
      </w:r>
      <w:bookmarkEnd w:id="52"/>
      <w:r w:rsidRPr="00460EAA">
        <w:t xml:space="preserve"> </w:t>
      </w:r>
    </w:p>
    <w:p w14:paraId="188B4298" w14:textId="15111B6F" w:rsidR="005F31A3" w:rsidRPr="00460EAA" w:rsidRDefault="00B355EC" w:rsidP="005F31A3">
      <w:r>
        <w:t>M</w:t>
      </w:r>
      <w:r w:rsidR="005F31A3" w:rsidRPr="00460EAA">
        <w:t>aže zaznamenané hodnoty z monitorovania servera</w:t>
      </w:r>
    </w:p>
    <w:p w14:paraId="2E218DAF" w14:textId="77777777" w:rsidR="00B355EC" w:rsidRDefault="005F31A3" w:rsidP="00B355EC">
      <w:pPr>
        <w:pStyle w:val="IW-Nadpis2"/>
      </w:pPr>
      <w:bookmarkStart w:id="53" w:name="_Toc142903118"/>
      <w:r w:rsidRPr="00460EAA">
        <w:t>Cache objekty</w:t>
      </w:r>
      <w:bookmarkEnd w:id="53"/>
      <w:r w:rsidRPr="00460EAA">
        <w:t xml:space="preserve"> </w:t>
      </w:r>
    </w:p>
    <w:p w14:paraId="318679F1" w14:textId="37415359" w:rsidR="005F31A3" w:rsidRDefault="00B355EC" w:rsidP="005F31A3">
      <w:r>
        <w:t>Z</w:t>
      </w:r>
      <w:r w:rsidR="005F31A3" w:rsidRPr="00460EAA">
        <w:t>obrazuje zoznam objektov v aplikačnej cache pamäte a umožňuje jednotlivé objekty vymazať</w:t>
      </w:r>
    </w:p>
    <w:p w14:paraId="2B4EE8DF" w14:textId="787F61EA" w:rsidR="005F31A3" w:rsidRDefault="00C02876" w:rsidP="00C02876">
      <w:pPr>
        <w:pStyle w:val="IW-Nadpis1"/>
      </w:pPr>
      <w:bookmarkStart w:id="54" w:name="_Toc142903119"/>
      <w:r>
        <w:t>Ovládací panel – Automatizované úlohy</w:t>
      </w:r>
      <w:bookmarkEnd w:id="54"/>
    </w:p>
    <w:p w14:paraId="0D487447" w14:textId="77777777" w:rsidR="005F31A3" w:rsidRDefault="005F31A3" w:rsidP="005F31A3">
      <w:pPr>
        <w:rPr>
          <w:shd w:val="clear" w:color="auto" w:fill="FFFFFF"/>
        </w:rPr>
      </w:pPr>
      <w:r>
        <w:rPr>
          <w:shd w:val="clear" w:color="auto" w:fill="FFFFFF"/>
        </w:rPr>
        <w:t xml:space="preserve">Úlohy na pozadí umožňujú zadefinovať úlohy, ktoré sa </w:t>
      </w:r>
      <w:proofErr w:type="spellStart"/>
      <w:r>
        <w:rPr>
          <w:shd w:val="clear" w:color="auto" w:fill="FFFFFF"/>
        </w:rPr>
        <w:t>vykonávaju</w:t>
      </w:r>
      <w:proofErr w:type="spellEnd"/>
      <w:r>
        <w:rPr>
          <w:shd w:val="clear" w:color="auto" w:fill="FFFFFF"/>
        </w:rPr>
        <w:t xml:space="preserve"> automatizovane na serveri. </w:t>
      </w:r>
    </w:p>
    <w:p w14:paraId="0295F6B0" w14:textId="44A93B4C" w:rsidR="005F31A3" w:rsidRPr="005A07ED" w:rsidRDefault="00C02876" w:rsidP="00C02876">
      <w:pPr>
        <w:pStyle w:val="IW-Nadpis1"/>
      </w:pPr>
      <w:bookmarkStart w:id="55" w:name="_Toc77599308"/>
      <w:bookmarkStart w:id="56" w:name="_Toc142903120"/>
      <w:r>
        <w:lastRenderedPageBreak/>
        <w:t xml:space="preserve">Ovládací panel - </w:t>
      </w:r>
      <w:r w:rsidR="005F31A3" w:rsidRPr="005A07ED">
        <w:t>Reštartovať</w:t>
      </w:r>
      <w:bookmarkEnd w:id="55"/>
      <w:bookmarkEnd w:id="56"/>
    </w:p>
    <w:p w14:paraId="4E258079" w14:textId="0A48FF75" w:rsidR="005F31A3" w:rsidRDefault="005F31A3" w:rsidP="005F31A3">
      <w:r>
        <w:t xml:space="preserve">Kliknutím na možnosť reštartovať sa vám zobrazí potvrdenie reštartu </w:t>
      </w:r>
      <w:proofErr w:type="spellStart"/>
      <w:r>
        <w:t>WebJETu</w:t>
      </w:r>
      <w:proofErr w:type="spellEnd"/>
      <w:r>
        <w:t>. Reštart sa systémovo vykoná na serveri. Záleží ale od nastavenia serveru, či je reštartovanie z web aplikácie povolené. Ak nie, reštart sa nevykoná.</w:t>
      </w:r>
    </w:p>
    <w:p w14:paraId="2D7CE700" w14:textId="56837147" w:rsidR="00C02876" w:rsidRDefault="00C02876" w:rsidP="00C02876">
      <w:pPr>
        <w:pStyle w:val="IW-Nadpis1"/>
      </w:pPr>
      <w:bookmarkStart w:id="57" w:name="_Toc142903121"/>
      <w:r>
        <w:t>Ovládací panel – Vyhľadať a nahradiť</w:t>
      </w:r>
      <w:bookmarkEnd w:id="57"/>
    </w:p>
    <w:p w14:paraId="02A03E81" w14:textId="0671E84B" w:rsidR="00C02876" w:rsidRPr="00C02876" w:rsidRDefault="00C02876" w:rsidP="00C02876">
      <w:pPr>
        <w:rPr>
          <w:lang w:eastAsia="en-US"/>
        </w:rPr>
      </w:pPr>
      <w:r>
        <w:rPr>
          <w:lang w:eastAsia="en-US"/>
        </w:rPr>
        <w:t xml:space="preserve">Pomocou aplikácie viem vyhľadávať a robiť hromadné </w:t>
      </w:r>
      <w:proofErr w:type="spellStart"/>
      <w:r>
        <w:rPr>
          <w:lang w:eastAsia="en-US"/>
        </w:rPr>
        <w:t>náhradenie</w:t>
      </w:r>
      <w:proofErr w:type="spellEnd"/>
    </w:p>
    <w:p w14:paraId="41F332ED" w14:textId="77777777" w:rsidR="005F31A3" w:rsidRPr="00460EAA" w:rsidRDefault="005F31A3" w:rsidP="005F31A3"/>
    <w:sectPr w:rsidR="005F31A3" w:rsidRPr="00460EAA" w:rsidSect="00655B72"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6" w:h="16838" w:code="9"/>
      <w:pgMar w:top="1418" w:right="1466" w:bottom="1418" w:left="1418" w:header="397" w:footer="113" w:gutter="0"/>
      <w:paperSrc w:first="15" w:other="15"/>
      <w:pgNumType w:start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5A857" w14:textId="77777777" w:rsidR="004C61EE" w:rsidRDefault="004C61EE">
      <w:r>
        <w:separator/>
      </w:r>
    </w:p>
    <w:p w14:paraId="4F47E659" w14:textId="77777777" w:rsidR="004C61EE" w:rsidRDefault="004C61EE"/>
    <w:p w14:paraId="145CCEE2" w14:textId="77777777" w:rsidR="004C61EE" w:rsidRDefault="004C61EE"/>
  </w:endnote>
  <w:endnote w:type="continuationSeparator" w:id="0">
    <w:p w14:paraId="1936970B" w14:textId="77777777" w:rsidR="004C61EE" w:rsidRDefault="004C61EE">
      <w:r>
        <w:continuationSeparator/>
      </w:r>
    </w:p>
    <w:p w14:paraId="5E4D2FAD" w14:textId="77777777" w:rsidR="004C61EE" w:rsidRDefault="004C61EE"/>
    <w:p w14:paraId="522ADFE8" w14:textId="77777777" w:rsidR="004C61EE" w:rsidRDefault="004C61EE"/>
  </w:endnote>
  <w:endnote w:type="continuationNotice" w:id="1">
    <w:p w14:paraId="1754BCFD" w14:textId="77777777" w:rsidR="004C61EE" w:rsidRDefault="004C61EE">
      <w:pPr>
        <w:spacing w:before="0" w:after="0"/>
      </w:pPr>
    </w:p>
    <w:p w14:paraId="28E2FCDE" w14:textId="77777777" w:rsidR="004C61EE" w:rsidRDefault="004C61E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sap Medium">
    <w:altName w:val="Calibri"/>
    <w:panose1 w:val="020B0604020202020204"/>
    <w:charset w:val="EE"/>
    <w:family w:val="auto"/>
    <w:pitch w:val="variable"/>
    <w:sig w:usb0="A00000FF" w:usb1="5000207B" w:usb2="00000000" w:usb3="00000000" w:csb0="00000193" w:csb1="00000000"/>
  </w:font>
  <w:font w:name="Asap">
    <w:altName w:val="Calibri"/>
    <w:panose1 w:val="020B0604020202020204"/>
    <w:charset w:val="EE"/>
    <w:family w:val="auto"/>
    <w:pitch w:val="variable"/>
    <w:sig w:usb0="A00000FF" w:usb1="5000207B" w:usb2="00000000" w:usb3="00000000" w:csb0="00000193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9844D" w14:textId="77777777" w:rsidR="001C2AB8" w:rsidRDefault="001C2AB8" w:rsidP="000A615A">
    <w:pPr>
      <w:pStyle w:val="Footer"/>
      <w:framePr w:wrap="around" w:vAnchor="text" w:hAnchor="margin" w:xAlign="right" w:y="1"/>
      <w:rPr>
        <w:rStyle w:val="PageNumber"/>
      </w:rPr>
    </w:pPr>
    <w:r w:rsidRPr="02231CFF">
      <w:rPr>
        <w:rStyle w:val="PageNumber"/>
      </w:rPr>
      <w:fldChar w:fldCharType="begin"/>
    </w:r>
    <w:r w:rsidRPr="02231CFF">
      <w:rPr>
        <w:rStyle w:val="PageNumber"/>
      </w:rPr>
      <w:instrText xml:space="preserve">PAGE  </w:instrText>
    </w:r>
    <w:r w:rsidRPr="02231CFF">
      <w:rPr>
        <w:rStyle w:val="PageNumber"/>
      </w:rPr>
      <w:fldChar w:fldCharType="end"/>
    </w:r>
  </w:p>
  <w:p w14:paraId="3C858AFD" w14:textId="77777777" w:rsidR="001C2AB8" w:rsidRDefault="001C2AB8" w:rsidP="003102A5">
    <w:pPr>
      <w:pStyle w:val="Footer"/>
      <w:ind w:right="360"/>
    </w:pPr>
  </w:p>
  <w:p w14:paraId="6A31E00D" w14:textId="77777777" w:rsidR="001C2AB8" w:rsidRDefault="001C2AB8"/>
  <w:p w14:paraId="0371B23C" w14:textId="77777777" w:rsidR="003D7F27" w:rsidRDefault="003D7F2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940EE" w14:textId="372C95A8" w:rsidR="001C2AB8" w:rsidRPr="00640909" w:rsidRDefault="00007F79" w:rsidP="000D1EAA">
    <w:pPr>
      <w:tabs>
        <w:tab w:val="left" w:pos="870"/>
      </w:tabs>
      <w:rPr>
        <w:color w:val="404040"/>
        <w:sz w:val="18"/>
        <w:szCs w:val="18"/>
      </w:rPr>
    </w:pPr>
    <w:r>
      <w:rPr>
        <w:b/>
        <w:noProof/>
        <w:color w:val="404040"/>
        <w:sz w:val="16"/>
        <w:szCs w:val="18"/>
      </w:rPr>
      <w:drawing>
        <wp:anchor distT="0" distB="0" distL="114300" distR="114300" simplePos="0" relativeHeight="251658243" behindDoc="0" locked="0" layoutInCell="1" allowOverlap="1" wp14:anchorId="68105D93" wp14:editId="091E7372">
          <wp:simplePos x="0" y="0"/>
          <wp:positionH relativeFrom="leftMargin">
            <wp:align>right</wp:align>
          </wp:positionH>
          <wp:positionV relativeFrom="paragraph">
            <wp:posOffset>296227</wp:posOffset>
          </wp:positionV>
          <wp:extent cx="556895" cy="515620"/>
          <wp:effectExtent l="0" t="0" r="0" b="0"/>
          <wp:wrapSquare wrapText="bothSides"/>
          <wp:docPr id="23" name="Picture 61" descr="A picture containing text,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Picture 23" descr="A picture containing text, sign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56895" cy="5156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0" layoutInCell="1" allowOverlap="1" wp14:anchorId="427774E7" wp14:editId="1E452349">
          <wp:simplePos x="0" y="0"/>
          <wp:positionH relativeFrom="margin">
            <wp:posOffset>443357</wp:posOffset>
          </wp:positionH>
          <wp:positionV relativeFrom="paragraph">
            <wp:posOffset>-731203</wp:posOffset>
          </wp:positionV>
          <wp:extent cx="6460808" cy="2022178"/>
          <wp:effectExtent l="0" t="0" r="0" b="0"/>
          <wp:wrapNone/>
          <wp:docPr id="8" name="Picture 3" descr="A4_bottom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A4_bottom"/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827"/>
                  <a:stretch/>
                </pic:blipFill>
                <pic:spPr bwMode="auto">
                  <a:xfrm>
                    <a:off x="0" y="0"/>
                    <a:ext cx="6460808" cy="2022178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0D1EAA">
      <w:rPr>
        <w:color w:val="404040"/>
        <w:sz w:val="18"/>
        <w:szCs w:val="18"/>
      </w:rPr>
      <w:tab/>
    </w:r>
  </w:p>
  <w:p w14:paraId="6EBE0CFF" w14:textId="69E5FD20" w:rsidR="002B08E3" w:rsidRDefault="02231CFF" w:rsidP="02231CFF">
    <w:pPr>
      <w:rPr>
        <w:b/>
        <w:bCs/>
        <w:color w:val="404040"/>
        <w:sz w:val="16"/>
        <w:szCs w:val="16"/>
      </w:rPr>
    </w:pPr>
    <w:r w:rsidRPr="02231CFF">
      <w:rPr>
        <w:b/>
        <w:bCs/>
        <w:color w:val="404040" w:themeColor="text1" w:themeTint="BF"/>
        <w:sz w:val="16"/>
        <w:szCs w:val="16"/>
      </w:rPr>
      <w:t xml:space="preserve">     </w:t>
    </w:r>
    <w:proofErr w:type="spellStart"/>
    <w:r w:rsidRPr="02231CFF">
      <w:rPr>
        <w:b/>
        <w:bCs/>
        <w:color w:val="404040" w:themeColor="text1" w:themeTint="BF"/>
        <w:sz w:val="16"/>
        <w:szCs w:val="16"/>
      </w:rPr>
      <w:t>InterWay</w:t>
    </w:r>
    <w:proofErr w:type="spellEnd"/>
    <w:r w:rsidRPr="02231CFF">
      <w:rPr>
        <w:b/>
        <w:bCs/>
        <w:color w:val="404040" w:themeColor="text1" w:themeTint="BF"/>
        <w:sz w:val="16"/>
        <w:szCs w:val="16"/>
      </w:rPr>
      <w:t>, a. s. ,</w:t>
    </w:r>
  </w:p>
  <w:p w14:paraId="4B1E9D6C" w14:textId="0B461E10" w:rsidR="002B08E3" w:rsidRDefault="02231CFF" w:rsidP="02231CFF">
    <w:pPr>
      <w:rPr>
        <w:b/>
        <w:bCs/>
        <w:color w:val="404040"/>
        <w:sz w:val="16"/>
        <w:szCs w:val="16"/>
      </w:rPr>
    </w:pPr>
    <w:r w:rsidRPr="02231CFF">
      <w:rPr>
        <w:color w:val="404040" w:themeColor="text1" w:themeTint="BF"/>
        <w:sz w:val="16"/>
        <w:szCs w:val="16"/>
      </w:rPr>
      <w:t xml:space="preserve">     Stará Vajnorská 21, 831 04  Bratislava,</w:t>
    </w:r>
    <w:r w:rsidRPr="02231CFF">
      <w:rPr>
        <w:rFonts w:cs="Tahoma"/>
        <w:color w:val="404040" w:themeColor="text1" w:themeTint="BF"/>
        <w:sz w:val="16"/>
        <w:szCs w:val="16"/>
      </w:rPr>
      <w:t xml:space="preserve"> </w:t>
    </w:r>
    <w:r w:rsidR="00163D02">
      <w:tab/>
    </w:r>
  </w:p>
  <w:p w14:paraId="67F56C41" w14:textId="1EE8DF92" w:rsidR="001C2AB8" w:rsidRPr="00163D02" w:rsidRDefault="00501A68" w:rsidP="02231CFF">
    <w:pPr>
      <w:rPr>
        <w:b/>
        <w:bCs/>
        <w:color w:val="404040"/>
        <w:sz w:val="16"/>
        <w:szCs w:val="16"/>
      </w:rPr>
    </w:pPr>
    <w:r>
      <w:rPr>
        <w:rFonts w:ascii="Times New Roman" w:hAnsi="Times New Roman"/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75A25A93" wp14:editId="07E09093">
              <wp:simplePos x="0" y="0"/>
              <wp:positionH relativeFrom="rightMargin">
                <wp:posOffset>-115783</wp:posOffset>
              </wp:positionH>
              <wp:positionV relativeFrom="paragraph">
                <wp:posOffset>119999</wp:posOffset>
              </wp:positionV>
              <wp:extent cx="566428" cy="481013"/>
              <wp:effectExtent l="0" t="0" r="5080" b="0"/>
              <wp:wrapNone/>
              <wp:docPr id="7" name="Textové po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6428" cy="481013"/>
                      </a:xfrm>
                      <a:prstGeom prst="rect">
                        <a:avLst/>
                      </a:prstGeom>
                      <a:solidFill>
                        <a:sysClr val="window" lastClr="FFFFFF"/>
                      </a:solidFill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701A7E63" w14:textId="77777777" w:rsidR="001C2AB8" w:rsidRPr="00640909" w:rsidRDefault="001C2AB8" w:rsidP="002E01BB">
                          <w:pPr>
                            <w:spacing w:before="0" w:after="0"/>
                            <w:jc w:val="right"/>
                            <w:rPr>
                              <w:rFonts w:cs="Arial"/>
                              <w:sz w:val="16"/>
                              <w:szCs w:val="16"/>
                            </w:rPr>
                          </w:pP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cs="Arial"/>
                              <w:noProof/>
                              <w:sz w:val="16"/>
                              <w:szCs w:val="16"/>
                            </w:rPr>
                            <w:t>1</w:t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end"/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t xml:space="preserve"> z </w:t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instrText xml:space="preserve"> NUMPAGES   \* MERGEFORMAT </w:instrText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cs="Arial"/>
                              <w:noProof/>
                              <w:sz w:val="16"/>
                              <w:szCs w:val="16"/>
                            </w:rPr>
                            <w:t>73</w:t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436F8F34" w14:textId="77777777" w:rsidR="001C2AB8" w:rsidRDefault="001C2AB8" w:rsidP="002E01BB">
                          <w:pPr>
                            <w:spacing w:before="0" w:after="0"/>
                            <w:jc w:val="right"/>
                            <w:rPr>
                              <w:rFonts w:cs="Arial"/>
                              <w:sz w:val="16"/>
                              <w:szCs w:val="16"/>
                            </w:rPr>
                          </w:pPr>
                        </w:p>
                        <w:p w14:paraId="29D5A5D1" w14:textId="77777777" w:rsidR="001C2AB8" w:rsidRDefault="001C2AB8" w:rsidP="002E01BB">
                          <w:pPr>
                            <w:spacing w:before="0" w:after="0"/>
                            <w:jc w:val="right"/>
                            <w:rPr>
                              <w:rFonts w:cs="Arial"/>
                              <w:sz w:val="16"/>
                              <w:szCs w:val="16"/>
                            </w:rPr>
                          </w:pPr>
                        </w:p>
                        <w:p w14:paraId="04471A4C" w14:textId="77777777" w:rsidR="001C2AB8" w:rsidRPr="00640909" w:rsidRDefault="001C2AB8" w:rsidP="002E01BB">
                          <w:pPr>
                            <w:spacing w:before="0" w:after="0"/>
                            <w:jc w:val="right"/>
                            <w:rPr>
                              <w:rFonts w:cs="Arial"/>
                              <w:sz w:val="16"/>
                              <w:szCs w:val="16"/>
                            </w:rPr>
                          </w:pP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br/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cs="Arial"/>
                              <w:noProof/>
                              <w:sz w:val="16"/>
                              <w:szCs w:val="16"/>
                            </w:rPr>
                            <w:t>1</w:t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end"/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t xml:space="preserve"> z </w:t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instrText xml:space="preserve"> NUMPAGES   \* MERGEFORMAT </w:instrText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rFonts w:cs="Arial"/>
                              <w:noProof/>
                              <w:sz w:val="16"/>
                              <w:szCs w:val="16"/>
                            </w:rPr>
                            <w:t>73</w:t>
                          </w:r>
                          <w:r w:rsidRPr="00640909">
                            <w:rPr>
                              <w:rFonts w:cs="Arial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36C88125" w14:textId="77777777" w:rsidR="001C2AB8" w:rsidRPr="00640909" w:rsidRDefault="001C2AB8" w:rsidP="002E01BB">
                          <w:pPr>
                            <w:spacing w:before="0" w:after="0"/>
                            <w:jc w:val="right"/>
                          </w:pPr>
                        </w:p>
                        <w:p w14:paraId="450F305F" w14:textId="77777777" w:rsidR="001C2AB8" w:rsidRDefault="001C2AB8" w:rsidP="002E01BB">
                          <w:pPr>
                            <w:spacing w:before="0" w:after="0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5A25A93" id="_x0000_t202" coordsize="21600,21600" o:spt="202" path="m,l,21600r21600,l21600,xe">
              <v:stroke joinstyle="miter"/>
              <v:path gradientshapeok="t" o:connecttype="rect"/>
            </v:shapetype>
            <v:shape id="Textové pole 1" o:spid="_x0000_s1026" type="#_x0000_t202" style="position:absolute;margin-left:-9.1pt;margin-top:9.45pt;width:44.6pt;height:37.9pt;z-index:251658241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" fillcolor="window" stroked="f" strokeweight=".5pt">
              <v:textbox>
                <w:txbxContent>
                  <w:p w14:paraId="701A7E63" w14:textId="77777777" w:rsidR="001C2AB8" w:rsidRPr="00640909" w:rsidRDefault="001C2AB8" w:rsidP="002E01BB">
                    <w:pPr>
                      <w:spacing w:before="0" w:after="0"/>
                      <w:jc w:val="right"/>
                      <w:rPr>
                        <w:rFonts w:cs="Arial"/>
                        <w:sz w:val="16"/>
                        <w:szCs w:val="16"/>
                      </w:rPr>
                    </w:pP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begin"/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instrText>PAGE   \* MERGEFORMAT</w:instrText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cs="Arial"/>
                        <w:noProof/>
                        <w:sz w:val="16"/>
                        <w:szCs w:val="16"/>
                      </w:rPr>
                      <w:t>1</w:t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end"/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t xml:space="preserve"> z </w:t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begin"/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instrText xml:space="preserve"> NUMPAGES   \* MERGEFORMAT </w:instrText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cs="Arial"/>
                        <w:noProof/>
                        <w:sz w:val="16"/>
                        <w:szCs w:val="16"/>
                      </w:rPr>
                      <w:t>73</w:t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end"/>
                    </w:r>
                  </w:p>
                  <w:p w14:paraId="436F8F34" w14:textId="77777777" w:rsidR="001C2AB8" w:rsidRDefault="001C2AB8" w:rsidP="002E01BB">
                    <w:pPr>
                      <w:spacing w:before="0" w:after="0"/>
                      <w:jc w:val="right"/>
                      <w:rPr>
                        <w:rFonts w:cs="Arial"/>
                        <w:sz w:val="16"/>
                        <w:szCs w:val="16"/>
                      </w:rPr>
                    </w:pPr>
                  </w:p>
                  <w:p w14:paraId="29D5A5D1" w14:textId="77777777" w:rsidR="001C2AB8" w:rsidRDefault="001C2AB8" w:rsidP="002E01BB">
                    <w:pPr>
                      <w:spacing w:before="0" w:after="0"/>
                      <w:jc w:val="right"/>
                      <w:rPr>
                        <w:rFonts w:cs="Arial"/>
                        <w:sz w:val="16"/>
                        <w:szCs w:val="16"/>
                      </w:rPr>
                    </w:pPr>
                  </w:p>
                  <w:p w14:paraId="04471A4C" w14:textId="77777777" w:rsidR="001C2AB8" w:rsidRPr="00640909" w:rsidRDefault="001C2AB8" w:rsidP="002E01BB">
                    <w:pPr>
                      <w:spacing w:before="0" w:after="0"/>
                      <w:jc w:val="right"/>
                      <w:rPr>
                        <w:rFonts w:cs="Arial"/>
                        <w:sz w:val="16"/>
                        <w:szCs w:val="16"/>
                      </w:rPr>
                    </w:pPr>
                    <w:r w:rsidRPr="00640909">
                      <w:rPr>
                        <w:rFonts w:cs="Arial"/>
                        <w:sz w:val="16"/>
                        <w:szCs w:val="16"/>
                      </w:rPr>
                      <w:br/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begin"/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instrText>PAGE   \* MERGEFORMAT</w:instrText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cs="Arial"/>
                        <w:noProof/>
                        <w:sz w:val="16"/>
                        <w:szCs w:val="16"/>
                      </w:rPr>
                      <w:t>1</w:t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end"/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t xml:space="preserve"> z </w:t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begin"/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instrText xml:space="preserve"> NUMPAGES   \* MERGEFORMAT </w:instrText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rFonts w:cs="Arial"/>
                        <w:noProof/>
                        <w:sz w:val="16"/>
                        <w:szCs w:val="16"/>
                      </w:rPr>
                      <w:t>73</w:t>
                    </w:r>
                    <w:r w:rsidRPr="00640909">
                      <w:rPr>
                        <w:rFonts w:cs="Arial"/>
                        <w:sz w:val="16"/>
                        <w:szCs w:val="16"/>
                      </w:rPr>
                      <w:fldChar w:fldCharType="end"/>
                    </w:r>
                  </w:p>
                  <w:p w14:paraId="36C88125" w14:textId="77777777" w:rsidR="001C2AB8" w:rsidRPr="00640909" w:rsidRDefault="001C2AB8" w:rsidP="002E01BB">
                    <w:pPr>
                      <w:spacing w:before="0" w:after="0"/>
                      <w:jc w:val="right"/>
                    </w:pPr>
                  </w:p>
                  <w:p w14:paraId="450F305F" w14:textId="77777777" w:rsidR="001C2AB8" w:rsidRDefault="001C2AB8" w:rsidP="002E01BB">
                    <w:pPr>
                      <w:spacing w:before="0" w:after="0"/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2231CFF" w:rsidRPr="02231CFF">
      <w:rPr>
        <w:b/>
        <w:bCs/>
        <w:color w:val="404040"/>
        <w:sz w:val="16"/>
        <w:szCs w:val="16"/>
      </w:rPr>
      <w:t xml:space="preserve">     IČO:</w:t>
    </w:r>
    <w:r w:rsidR="02231CFF" w:rsidRPr="00640909">
      <w:rPr>
        <w:color w:val="404040"/>
        <w:sz w:val="16"/>
        <w:szCs w:val="16"/>
      </w:rPr>
      <w:t xml:space="preserve"> 35 728 531,</w:t>
    </w:r>
    <w:r w:rsidR="02231CFF" w:rsidRPr="00640909">
      <w:rPr>
        <w:rFonts w:cs="Tahoma"/>
        <w:color w:val="404040"/>
        <w:sz w:val="16"/>
        <w:szCs w:val="16"/>
      </w:rPr>
      <w:t xml:space="preserve"> </w:t>
    </w:r>
    <w:r w:rsidR="02231CFF" w:rsidRPr="02231CFF">
      <w:rPr>
        <w:b/>
        <w:bCs/>
        <w:color w:val="404040"/>
        <w:sz w:val="16"/>
        <w:szCs w:val="16"/>
      </w:rPr>
      <w:t>DIČ:</w:t>
    </w:r>
    <w:r w:rsidR="02231CFF" w:rsidRPr="00640909">
      <w:rPr>
        <w:color w:val="404040"/>
        <w:sz w:val="16"/>
        <w:szCs w:val="16"/>
      </w:rPr>
      <w:t xml:space="preserve"> 2020268294, </w:t>
    </w:r>
    <w:r w:rsidR="02231CFF" w:rsidRPr="02231CFF">
      <w:rPr>
        <w:b/>
        <w:bCs/>
        <w:color w:val="404040"/>
        <w:sz w:val="16"/>
        <w:szCs w:val="16"/>
      </w:rPr>
      <w:t>IČ DPH:</w:t>
    </w:r>
    <w:r w:rsidR="02231CFF" w:rsidRPr="00640909">
      <w:rPr>
        <w:color w:val="404040"/>
        <w:sz w:val="16"/>
        <w:szCs w:val="16"/>
      </w:rPr>
      <w:t xml:space="preserve"> SK2020268294</w:t>
    </w:r>
    <w:r w:rsidR="001C2AB8">
      <w:rPr>
        <w:rFonts w:cs="Tahoma"/>
        <w:color w:val="404040"/>
        <w:sz w:val="16"/>
        <w:szCs w:val="18"/>
      </w:rPr>
      <w:tab/>
    </w:r>
  </w:p>
  <w:p w14:paraId="4D46F000" w14:textId="77777777" w:rsidR="001C2AB8" w:rsidRDefault="001C2AB8" w:rsidP="002E01BB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7E03FB" w14:textId="3ABFBBBE" w:rsidR="00380624" w:rsidRDefault="00380624" w:rsidP="00380624">
    <w:pPr>
      <w:rPr>
        <w:color w:val="404040"/>
        <w:sz w:val="18"/>
        <w:szCs w:val="18"/>
      </w:rPr>
    </w:pPr>
    <w:r>
      <w:rPr>
        <w:noProof/>
        <w:color w:val="404040"/>
        <w:sz w:val="18"/>
        <w:szCs w:val="18"/>
      </w:rPr>
      <w:drawing>
        <wp:anchor distT="0" distB="0" distL="114300" distR="114300" simplePos="0" relativeHeight="251658246" behindDoc="1" locked="0" layoutInCell="1" allowOverlap="1" wp14:anchorId="5CC8791D" wp14:editId="5182B54D">
          <wp:simplePos x="0" y="0"/>
          <wp:positionH relativeFrom="page">
            <wp:align>left</wp:align>
          </wp:positionH>
          <wp:positionV relativeFrom="paragraph">
            <wp:posOffset>-1733109</wp:posOffset>
          </wp:positionV>
          <wp:extent cx="7557770" cy="2505574"/>
          <wp:effectExtent l="0" t="0" r="5080" b="9525"/>
          <wp:wrapNone/>
          <wp:docPr id="57" name="Picture 64" descr="A picture containing background patter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Picture 57" descr="A picture containing background pattern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554"/>
                  <a:stretch/>
                </pic:blipFill>
                <pic:spPr bwMode="auto">
                  <a:xfrm>
                    <a:off x="0" y="0"/>
                    <a:ext cx="7557770" cy="250557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A9914D6" w14:textId="77777777" w:rsidR="00380624" w:rsidRDefault="00380624" w:rsidP="00380624">
    <w:pPr>
      <w:rPr>
        <w:color w:val="404040"/>
        <w:sz w:val="18"/>
        <w:szCs w:val="18"/>
      </w:rPr>
    </w:pPr>
  </w:p>
  <w:p w14:paraId="1EC2085B" w14:textId="4A6B89FA" w:rsidR="001C2AB8" w:rsidRPr="00380624" w:rsidRDefault="00655B72" w:rsidP="00380624">
    <w:pPr>
      <w:rPr>
        <w:color w:val="404040"/>
        <w:sz w:val="18"/>
        <w:szCs w:val="18"/>
      </w:rPr>
    </w:pPr>
    <w:r>
      <w:rPr>
        <w:noProof/>
        <w:color w:val="404040"/>
        <w:sz w:val="18"/>
        <w:szCs w:val="18"/>
      </w:rPr>
      <w:drawing>
        <wp:anchor distT="0" distB="0" distL="114300" distR="114300" simplePos="0" relativeHeight="251658247" behindDoc="0" locked="0" layoutInCell="1" allowOverlap="1" wp14:anchorId="6D6F9191" wp14:editId="3B7A5A5B">
          <wp:simplePos x="0" y="0"/>
          <wp:positionH relativeFrom="margin">
            <wp:align>center</wp:align>
          </wp:positionH>
          <wp:positionV relativeFrom="paragraph">
            <wp:posOffset>359796</wp:posOffset>
          </wp:positionV>
          <wp:extent cx="7580630" cy="2292350"/>
          <wp:effectExtent l="0" t="0" r="1270" b="0"/>
          <wp:wrapSquare wrapText="bothSides"/>
          <wp:docPr id="52" name="Picture 65" descr="A picture containing background patter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Picture 52" descr="A picture containing background pattern&#10;&#10;Description automatically generated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099"/>
                  <a:stretch/>
                </pic:blipFill>
                <pic:spPr bwMode="auto">
                  <a:xfrm>
                    <a:off x="0" y="0"/>
                    <a:ext cx="7580630" cy="229235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EA051D" w14:textId="77777777" w:rsidR="004C61EE" w:rsidRDefault="004C61EE">
      <w:r>
        <w:separator/>
      </w:r>
    </w:p>
    <w:p w14:paraId="4CD2E82D" w14:textId="77777777" w:rsidR="004C61EE" w:rsidRDefault="004C61EE"/>
    <w:p w14:paraId="5221DA7E" w14:textId="77777777" w:rsidR="004C61EE" w:rsidRDefault="004C61EE"/>
  </w:footnote>
  <w:footnote w:type="continuationSeparator" w:id="0">
    <w:p w14:paraId="4BD992DF" w14:textId="77777777" w:rsidR="004C61EE" w:rsidRDefault="004C61EE">
      <w:r>
        <w:continuationSeparator/>
      </w:r>
    </w:p>
    <w:p w14:paraId="74E44D33" w14:textId="77777777" w:rsidR="004C61EE" w:rsidRDefault="004C61EE"/>
    <w:p w14:paraId="757295B6" w14:textId="77777777" w:rsidR="004C61EE" w:rsidRDefault="004C61EE"/>
  </w:footnote>
  <w:footnote w:type="continuationNotice" w:id="1">
    <w:p w14:paraId="695C3178" w14:textId="77777777" w:rsidR="004C61EE" w:rsidRDefault="004C61EE">
      <w:pPr>
        <w:spacing w:before="0" w:after="0"/>
      </w:pPr>
    </w:p>
    <w:p w14:paraId="10E2C26E" w14:textId="77777777" w:rsidR="004C61EE" w:rsidRDefault="004C61E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47F8E" w14:textId="56B640FE" w:rsidR="001C2AB8" w:rsidRDefault="000C324C">
    <w:r>
      <w:rPr>
        <w:noProof/>
      </w:rPr>
      <w:drawing>
        <wp:anchor distT="0" distB="0" distL="114300" distR="114300" simplePos="0" relativeHeight="251658242" behindDoc="0" locked="0" layoutInCell="1" allowOverlap="1" wp14:anchorId="28E843E4" wp14:editId="46547118">
          <wp:simplePos x="0" y="0"/>
          <wp:positionH relativeFrom="margin">
            <wp:posOffset>4871720</wp:posOffset>
          </wp:positionH>
          <wp:positionV relativeFrom="paragraph">
            <wp:posOffset>82550</wp:posOffset>
          </wp:positionV>
          <wp:extent cx="1397635" cy="278765"/>
          <wp:effectExtent l="0" t="0" r="0" b="6985"/>
          <wp:wrapSquare wrapText="bothSides"/>
          <wp:docPr id="13" name="Picture 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97635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BEC3F53" w14:textId="77777777" w:rsidR="003D7F27" w:rsidRDefault="003D7F27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49ADA" w14:textId="4E862E85" w:rsidR="00655B72" w:rsidRDefault="005945B5">
    <w:pPr>
      <w:pStyle w:val="Header"/>
    </w:pPr>
    <w:r>
      <w:rPr>
        <w:noProof/>
      </w:rPr>
      <w:drawing>
        <wp:anchor distT="0" distB="0" distL="114300" distR="114300" simplePos="0" relativeHeight="251658244" behindDoc="0" locked="0" layoutInCell="1" allowOverlap="1" wp14:anchorId="624FBA9F" wp14:editId="32FA3B47">
          <wp:simplePos x="0" y="0"/>
          <wp:positionH relativeFrom="margin">
            <wp:posOffset>3707048</wp:posOffset>
          </wp:positionH>
          <wp:positionV relativeFrom="paragraph">
            <wp:posOffset>840039</wp:posOffset>
          </wp:positionV>
          <wp:extent cx="2252980" cy="427355"/>
          <wp:effectExtent l="0" t="0" r="0" b="0"/>
          <wp:wrapSquare wrapText="bothSides"/>
          <wp:docPr id="42" name="Picture 62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Picture 42" descr="Logo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52980" cy="4273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55B72">
      <w:rPr>
        <w:noProof/>
      </w:rPr>
      <w:drawing>
        <wp:anchor distT="0" distB="0" distL="114300" distR="114300" simplePos="0" relativeHeight="251658245" behindDoc="0" locked="0" layoutInCell="1" allowOverlap="1" wp14:anchorId="5CAE58EC" wp14:editId="217A1F5D">
          <wp:simplePos x="0" y="0"/>
          <wp:positionH relativeFrom="page">
            <wp:posOffset>1285875</wp:posOffset>
          </wp:positionH>
          <wp:positionV relativeFrom="paragraph">
            <wp:posOffset>-253696</wp:posOffset>
          </wp:positionV>
          <wp:extent cx="6338570" cy="1019175"/>
          <wp:effectExtent l="0" t="0" r="5080" b="9525"/>
          <wp:wrapSquare wrapText="bothSides"/>
          <wp:docPr id="36" name="Picture 63" descr="Background pattern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Picture 36" descr="Background pattern&#10;&#10;Description automatically generated with medium confidence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" b="31413"/>
                  <a:stretch/>
                </pic:blipFill>
                <pic:spPr bwMode="auto">
                  <a:xfrm>
                    <a:off x="0" y="0"/>
                    <a:ext cx="6338570" cy="10191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hybridMultilevel"/>
    <w:tmpl w:val="93046FE4"/>
    <w:lvl w:ilvl="0" w:tplc="E50207A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  <w:lvl w:ilvl="1" w:tplc="E1283D20">
      <w:numFmt w:val="decimal"/>
      <w:lvlText w:val=""/>
      <w:lvlJc w:val="left"/>
    </w:lvl>
    <w:lvl w:ilvl="2" w:tplc="742AF55E">
      <w:numFmt w:val="decimal"/>
      <w:lvlText w:val=""/>
      <w:lvlJc w:val="left"/>
    </w:lvl>
    <w:lvl w:ilvl="3" w:tplc="E3607EA6">
      <w:numFmt w:val="decimal"/>
      <w:lvlText w:val=""/>
      <w:lvlJc w:val="left"/>
    </w:lvl>
    <w:lvl w:ilvl="4" w:tplc="0E148870">
      <w:numFmt w:val="decimal"/>
      <w:lvlText w:val=""/>
      <w:lvlJc w:val="left"/>
    </w:lvl>
    <w:lvl w:ilvl="5" w:tplc="95A45098">
      <w:numFmt w:val="decimal"/>
      <w:lvlText w:val=""/>
      <w:lvlJc w:val="left"/>
    </w:lvl>
    <w:lvl w:ilvl="6" w:tplc="35B25B0C">
      <w:numFmt w:val="decimal"/>
      <w:lvlText w:val=""/>
      <w:lvlJc w:val="left"/>
    </w:lvl>
    <w:lvl w:ilvl="7" w:tplc="6BA29A96">
      <w:numFmt w:val="decimal"/>
      <w:lvlText w:val=""/>
      <w:lvlJc w:val="left"/>
    </w:lvl>
    <w:lvl w:ilvl="8" w:tplc="03B6A64A">
      <w:numFmt w:val="decimal"/>
      <w:lvlText w:val=""/>
      <w:lvlJc w:val="left"/>
    </w:lvl>
  </w:abstractNum>
  <w:abstractNum w:abstractNumId="1" w15:restartNumberingAfterBreak="0">
    <w:nsid w:val="072548EA"/>
    <w:multiLevelType w:val="hybridMultilevel"/>
    <w:tmpl w:val="EB18A3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2B0AA4"/>
    <w:multiLevelType w:val="hybridMultilevel"/>
    <w:tmpl w:val="FC5020F6"/>
    <w:lvl w:ilvl="0" w:tplc="2C62322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53256F"/>
    <w:multiLevelType w:val="hybridMultilevel"/>
    <w:tmpl w:val="7F1E157A"/>
    <w:lvl w:ilvl="0" w:tplc="DFEA9C42">
      <w:start w:val="1"/>
      <w:numFmt w:val="bullet"/>
      <w:pStyle w:val="Odrazkyinterway"/>
      <w:lvlText w:val=""/>
      <w:lvlJc w:val="left"/>
      <w:pPr>
        <w:ind w:left="717" w:hanging="360"/>
      </w:pPr>
      <w:rPr>
        <w:rFonts w:ascii="Wingdings 3" w:hAnsi="Wingdings 3" w:hint="default"/>
        <w:color w:val="009FDF"/>
      </w:rPr>
    </w:lvl>
    <w:lvl w:ilvl="1" w:tplc="041B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4" w15:restartNumberingAfterBreak="0">
    <w:nsid w:val="0B5851AD"/>
    <w:multiLevelType w:val="hybridMultilevel"/>
    <w:tmpl w:val="B19C1E7E"/>
    <w:lvl w:ilvl="0" w:tplc="291C81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EC4E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A0B1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32A6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AE89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66D4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1AE4E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0AED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FEB6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23644"/>
    <w:multiLevelType w:val="hybridMultilevel"/>
    <w:tmpl w:val="40A08B7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174580"/>
    <w:multiLevelType w:val="multilevel"/>
    <w:tmpl w:val="6D7CAFB2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667935"/>
    <w:multiLevelType w:val="multilevel"/>
    <w:tmpl w:val="89EA6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36A7511"/>
    <w:multiLevelType w:val="hybridMultilevel"/>
    <w:tmpl w:val="76D2C0B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F81720"/>
    <w:multiLevelType w:val="multilevel"/>
    <w:tmpl w:val="AFC0F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Calibri Light" w:eastAsia="Times New Roman" w:hAnsi="Calibri Light" w:cs="Calibri Light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5F932FF"/>
    <w:multiLevelType w:val="hybridMultilevel"/>
    <w:tmpl w:val="16E81FB6"/>
    <w:styleLink w:val="tlSodrkamiSymbolsymbolVavo127cmOpakovanzar"/>
    <w:lvl w:ilvl="0" w:tplc="36BE78D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7BB42E1E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/>
        <w:sz w:val="24"/>
      </w:rPr>
    </w:lvl>
    <w:lvl w:ilvl="2" w:tplc="7B803BAC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C4849A2E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4790B050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5E763552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DC2C0712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9692F496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A46C6920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9F05546"/>
    <w:multiLevelType w:val="multilevel"/>
    <w:tmpl w:val="50543CAC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3F7ED5"/>
    <w:multiLevelType w:val="hybridMultilevel"/>
    <w:tmpl w:val="0A4EBC3C"/>
    <w:lvl w:ilvl="0" w:tplc="08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3" w15:restartNumberingAfterBreak="0">
    <w:nsid w:val="1FDE35E0"/>
    <w:multiLevelType w:val="hybridMultilevel"/>
    <w:tmpl w:val="1EE48914"/>
    <w:lvl w:ilvl="0" w:tplc="041B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FFF2E2F"/>
    <w:multiLevelType w:val="multilevel"/>
    <w:tmpl w:val="0A9EA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76F7DD"/>
    <w:multiLevelType w:val="hybridMultilevel"/>
    <w:tmpl w:val="19E24CEA"/>
    <w:lvl w:ilvl="0" w:tplc="FF4A7C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32E8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B25F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AA07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2EEA5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7689C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A676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32D2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F8B1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245A56"/>
    <w:multiLevelType w:val="hybridMultilevel"/>
    <w:tmpl w:val="A63A8C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171DA9"/>
    <w:multiLevelType w:val="hybridMultilevel"/>
    <w:tmpl w:val="35E4FD8E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9149D6"/>
    <w:multiLevelType w:val="hybridMultilevel"/>
    <w:tmpl w:val="CA04AE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640006"/>
    <w:multiLevelType w:val="multilevel"/>
    <w:tmpl w:val="BC687BFA"/>
    <w:lvl w:ilvl="0">
      <w:start w:val="1"/>
      <w:numFmt w:val="decimal"/>
      <w:pStyle w:val="Heading1"/>
      <w:lvlText w:val="%1"/>
      <w:lvlJc w:val="left"/>
      <w:pPr>
        <w:tabs>
          <w:tab w:val="num" w:pos="3196"/>
        </w:tabs>
        <w:ind w:left="3196" w:hanging="360"/>
      </w:pPr>
      <w:rPr>
        <w:rFonts w:hint="default"/>
      </w:rPr>
    </w:lvl>
    <w:lvl w:ilvl="1">
      <w:numFmt w:val="none"/>
      <w:pStyle w:val="Heading2"/>
      <w:lvlText w:val=""/>
      <w:lvlJc w:val="left"/>
      <w:pPr>
        <w:tabs>
          <w:tab w:val="num" w:pos="360"/>
        </w:tabs>
      </w:pPr>
    </w:lvl>
    <w:lvl w:ilvl="2">
      <w:numFmt w:val="decimal"/>
      <w:pStyle w:val="Heading3"/>
      <w:lvlText w:val=""/>
      <w:lvlJc w:val="left"/>
    </w:lvl>
    <w:lvl w:ilvl="3">
      <w:numFmt w:val="decimal"/>
      <w:pStyle w:val="Heading4"/>
      <w:lvlText w:val=""/>
      <w:lvlJc w:val="left"/>
    </w:lvl>
    <w:lvl w:ilvl="4">
      <w:numFmt w:val="decimal"/>
      <w:pStyle w:val="Heading5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V"/>
      <w:lvlJc w:val="left"/>
    </w:lvl>
  </w:abstractNum>
  <w:abstractNum w:abstractNumId="20" w15:restartNumberingAfterBreak="0">
    <w:nsid w:val="2A98486B"/>
    <w:multiLevelType w:val="hybridMultilevel"/>
    <w:tmpl w:val="CEAC1FD6"/>
    <w:lvl w:ilvl="0" w:tplc="041B0001">
      <w:numFmt w:val="decimal"/>
      <w:lvlText w:val=""/>
      <w:lvlJc w:val="left"/>
    </w:lvl>
    <w:lvl w:ilvl="1" w:tplc="041B0003">
      <w:numFmt w:val="decimal"/>
      <w:lvlText w:val=""/>
      <w:lvlJc w:val="left"/>
    </w:lvl>
    <w:lvl w:ilvl="2" w:tplc="041B0005">
      <w:numFmt w:val="decimal"/>
      <w:lvlText w:val=""/>
      <w:lvlJc w:val="left"/>
    </w:lvl>
    <w:lvl w:ilvl="3" w:tplc="041B0001">
      <w:numFmt w:val="decimal"/>
      <w:lvlText w:val=""/>
      <w:lvlJc w:val="left"/>
    </w:lvl>
    <w:lvl w:ilvl="4" w:tplc="041B0003">
      <w:numFmt w:val="decimal"/>
      <w:lvlText w:val=""/>
      <w:lvlJc w:val="left"/>
    </w:lvl>
    <w:lvl w:ilvl="5" w:tplc="041B0005">
      <w:numFmt w:val="decimal"/>
      <w:lvlText w:val=""/>
      <w:lvlJc w:val="left"/>
    </w:lvl>
    <w:lvl w:ilvl="6" w:tplc="041B0001">
      <w:numFmt w:val="decimal"/>
      <w:lvlText w:val=""/>
      <w:lvlJc w:val="left"/>
    </w:lvl>
    <w:lvl w:ilvl="7" w:tplc="041B0003">
      <w:numFmt w:val="decimal"/>
      <w:lvlText w:val=""/>
      <w:lvlJc w:val="left"/>
    </w:lvl>
    <w:lvl w:ilvl="8" w:tplc="041B0005">
      <w:numFmt w:val="decimal"/>
      <w:lvlText w:val=""/>
      <w:lvlJc w:val="left"/>
    </w:lvl>
  </w:abstractNum>
  <w:abstractNum w:abstractNumId="21" w15:restartNumberingAfterBreak="0">
    <w:nsid w:val="2DB47DCA"/>
    <w:multiLevelType w:val="hybridMultilevel"/>
    <w:tmpl w:val="8DFCA6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02B141A"/>
    <w:multiLevelType w:val="hybridMultilevel"/>
    <w:tmpl w:val="45482F10"/>
    <w:lvl w:ilvl="0" w:tplc="EB9C7836">
      <w:start w:val="1"/>
      <w:numFmt w:val="upperRoman"/>
      <w:lvlText w:val="%1."/>
      <w:lvlJc w:val="right"/>
      <w:pPr>
        <w:ind w:left="720" w:hanging="360"/>
      </w:pPr>
    </w:lvl>
    <w:lvl w:ilvl="1" w:tplc="1932D1DC">
      <w:start w:val="1"/>
      <w:numFmt w:val="lowerLetter"/>
      <w:lvlText w:val="%2."/>
      <w:lvlJc w:val="left"/>
      <w:pPr>
        <w:ind w:left="1440" w:hanging="360"/>
      </w:pPr>
    </w:lvl>
    <w:lvl w:ilvl="2" w:tplc="5B2E85D8">
      <w:start w:val="1"/>
      <w:numFmt w:val="lowerRoman"/>
      <w:lvlText w:val="%3."/>
      <w:lvlJc w:val="right"/>
      <w:pPr>
        <w:ind w:left="2160" w:hanging="180"/>
      </w:pPr>
    </w:lvl>
    <w:lvl w:ilvl="3" w:tplc="526C9428">
      <w:start w:val="1"/>
      <w:numFmt w:val="decimal"/>
      <w:lvlText w:val="%4."/>
      <w:lvlJc w:val="left"/>
      <w:pPr>
        <w:ind w:left="2880" w:hanging="360"/>
      </w:pPr>
    </w:lvl>
    <w:lvl w:ilvl="4" w:tplc="6FB28960">
      <w:start w:val="1"/>
      <w:numFmt w:val="lowerLetter"/>
      <w:lvlText w:val="%5."/>
      <w:lvlJc w:val="left"/>
      <w:pPr>
        <w:ind w:left="3600" w:hanging="360"/>
      </w:pPr>
    </w:lvl>
    <w:lvl w:ilvl="5" w:tplc="9C5E69F8">
      <w:start w:val="1"/>
      <w:numFmt w:val="lowerRoman"/>
      <w:lvlText w:val="%6."/>
      <w:lvlJc w:val="right"/>
      <w:pPr>
        <w:ind w:left="4320" w:hanging="180"/>
      </w:pPr>
    </w:lvl>
    <w:lvl w:ilvl="6" w:tplc="E58CD3B0">
      <w:start w:val="1"/>
      <w:numFmt w:val="decimal"/>
      <w:lvlText w:val="%7."/>
      <w:lvlJc w:val="left"/>
      <w:pPr>
        <w:ind w:left="5040" w:hanging="360"/>
      </w:pPr>
    </w:lvl>
    <w:lvl w:ilvl="7" w:tplc="91C0E3CA">
      <w:start w:val="1"/>
      <w:numFmt w:val="lowerLetter"/>
      <w:lvlText w:val="%8."/>
      <w:lvlJc w:val="left"/>
      <w:pPr>
        <w:ind w:left="5760" w:hanging="360"/>
      </w:pPr>
    </w:lvl>
    <w:lvl w:ilvl="8" w:tplc="7E167CEE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1D87A7F"/>
    <w:multiLevelType w:val="hybridMultilevel"/>
    <w:tmpl w:val="1854940E"/>
    <w:lvl w:ilvl="0" w:tplc="041B0017">
      <w:numFmt w:val="decimal"/>
      <w:lvlText w:val=""/>
      <w:lvlJc w:val="left"/>
    </w:lvl>
    <w:lvl w:ilvl="1" w:tplc="041B0019">
      <w:numFmt w:val="decimal"/>
      <w:lvlText w:val=""/>
      <w:lvlJc w:val="left"/>
    </w:lvl>
    <w:lvl w:ilvl="2" w:tplc="041B001B">
      <w:numFmt w:val="decimal"/>
      <w:lvlText w:val=""/>
      <w:lvlJc w:val="left"/>
    </w:lvl>
    <w:lvl w:ilvl="3" w:tplc="041B000F">
      <w:numFmt w:val="decimal"/>
      <w:lvlText w:val=""/>
      <w:lvlJc w:val="left"/>
    </w:lvl>
    <w:lvl w:ilvl="4" w:tplc="041B0019">
      <w:numFmt w:val="decimal"/>
      <w:lvlText w:val=""/>
      <w:lvlJc w:val="left"/>
    </w:lvl>
    <w:lvl w:ilvl="5" w:tplc="041B001B">
      <w:numFmt w:val="decimal"/>
      <w:lvlText w:val=""/>
      <w:lvlJc w:val="left"/>
    </w:lvl>
    <w:lvl w:ilvl="6" w:tplc="041B000F">
      <w:numFmt w:val="decimal"/>
      <w:lvlText w:val=""/>
      <w:lvlJc w:val="left"/>
    </w:lvl>
    <w:lvl w:ilvl="7" w:tplc="041B0019">
      <w:numFmt w:val="decimal"/>
      <w:lvlText w:val=""/>
      <w:lvlJc w:val="left"/>
    </w:lvl>
    <w:lvl w:ilvl="8" w:tplc="041B001B">
      <w:numFmt w:val="decimal"/>
      <w:lvlText w:val=""/>
      <w:lvlJc w:val="left"/>
    </w:lvl>
  </w:abstractNum>
  <w:abstractNum w:abstractNumId="24" w15:restartNumberingAfterBreak="0">
    <w:nsid w:val="335C1D71"/>
    <w:multiLevelType w:val="hybridMultilevel"/>
    <w:tmpl w:val="899246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E24C8C"/>
    <w:multiLevelType w:val="hybridMultilevel"/>
    <w:tmpl w:val="AA18E2E6"/>
    <w:lvl w:ilvl="0" w:tplc="041B0001">
      <w:numFmt w:val="decimal"/>
      <w:lvlText w:val=""/>
      <w:lvlJc w:val="left"/>
    </w:lvl>
    <w:lvl w:ilvl="1" w:tplc="041B0003">
      <w:numFmt w:val="decimal"/>
      <w:lvlText w:val=""/>
      <w:lvlJc w:val="left"/>
    </w:lvl>
    <w:lvl w:ilvl="2" w:tplc="041B0005">
      <w:numFmt w:val="decimal"/>
      <w:lvlText w:val=""/>
      <w:lvlJc w:val="left"/>
    </w:lvl>
    <w:lvl w:ilvl="3" w:tplc="041B0001">
      <w:numFmt w:val="decimal"/>
      <w:lvlText w:val=""/>
      <w:lvlJc w:val="left"/>
    </w:lvl>
    <w:lvl w:ilvl="4" w:tplc="041B0003">
      <w:numFmt w:val="decimal"/>
      <w:lvlText w:val=""/>
      <w:lvlJc w:val="left"/>
    </w:lvl>
    <w:lvl w:ilvl="5" w:tplc="041B0005">
      <w:numFmt w:val="decimal"/>
      <w:lvlText w:val=""/>
      <w:lvlJc w:val="left"/>
    </w:lvl>
    <w:lvl w:ilvl="6" w:tplc="041B0001">
      <w:numFmt w:val="decimal"/>
      <w:lvlText w:val=""/>
      <w:lvlJc w:val="left"/>
    </w:lvl>
    <w:lvl w:ilvl="7" w:tplc="041B0003">
      <w:numFmt w:val="decimal"/>
      <w:lvlText w:val=""/>
      <w:lvlJc w:val="left"/>
    </w:lvl>
    <w:lvl w:ilvl="8" w:tplc="041B0005">
      <w:numFmt w:val="decimal"/>
      <w:lvlText w:val=""/>
      <w:lvlJc w:val="left"/>
    </w:lvl>
  </w:abstractNum>
  <w:abstractNum w:abstractNumId="26" w15:restartNumberingAfterBreak="0">
    <w:nsid w:val="366178A6"/>
    <w:multiLevelType w:val="hybridMultilevel"/>
    <w:tmpl w:val="90AE04F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AB64CA"/>
    <w:multiLevelType w:val="hybridMultilevel"/>
    <w:tmpl w:val="E2FEE2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C81721"/>
    <w:multiLevelType w:val="hybridMultilevel"/>
    <w:tmpl w:val="1A80E83C"/>
    <w:lvl w:ilvl="0" w:tplc="041B0001">
      <w:numFmt w:val="decimal"/>
      <w:lvlText w:val=""/>
      <w:lvlJc w:val="left"/>
    </w:lvl>
    <w:lvl w:ilvl="1" w:tplc="041B0003">
      <w:numFmt w:val="decimal"/>
      <w:lvlText w:val=""/>
      <w:lvlJc w:val="left"/>
    </w:lvl>
    <w:lvl w:ilvl="2" w:tplc="041B0005">
      <w:numFmt w:val="decimal"/>
      <w:lvlText w:val=""/>
      <w:lvlJc w:val="left"/>
    </w:lvl>
    <w:lvl w:ilvl="3" w:tplc="041B0001">
      <w:numFmt w:val="decimal"/>
      <w:lvlText w:val=""/>
      <w:lvlJc w:val="left"/>
    </w:lvl>
    <w:lvl w:ilvl="4" w:tplc="041B0003">
      <w:numFmt w:val="decimal"/>
      <w:lvlText w:val=""/>
      <w:lvlJc w:val="left"/>
    </w:lvl>
    <w:lvl w:ilvl="5" w:tplc="041B0005">
      <w:numFmt w:val="decimal"/>
      <w:lvlText w:val=""/>
      <w:lvlJc w:val="left"/>
    </w:lvl>
    <w:lvl w:ilvl="6" w:tplc="041B0001">
      <w:numFmt w:val="decimal"/>
      <w:lvlText w:val=""/>
      <w:lvlJc w:val="left"/>
    </w:lvl>
    <w:lvl w:ilvl="7" w:tplc="041B0003">
      <w:numFmt w:val="decimal"/>
      <w:lvlText w:val=""/>
      <w:lvlJc w:val="left"/>
    </w:lvl>
    <w:lvl w:ilvl="8" w:tplc="041B0005">
      <w:numFmt w:val="decimal"/>
      <w:lvlText w:val=""/>
      <w:lvlJc w:val="left"/>
    </w:lvl>
  </w:abstractNum>
  <w:abstractNum w:abstractNumId="29" w15:restartNumberingAfterBreak="0">
    <w:nsid w:val="3E051111"/>
    <w:multiLevelType w:val="multilevel"/>
    <w:tmpl w:val="7E32A0A4"/>
    <w:lvl w:ilvl="0">
      <w:numFmt w:val="decimal"/>
      <w:pStyle w:val="tl1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3F0865B2"/>
    <w:multiLevelType w:val="hybridMultilevel"/>
    <w:tmpl w:val="4FCCB114"/>
    <w:lvl w:ilvl="0" w:tplc="041B0001">
      <w:numFmt w:val="decimal"/>
      <w:lvlText w:val=""/>
      <w:lvlJc w:val="left"/>
    </w:lvl>
    <w:lvl w:ilvl="1" w:tplc="041B0003">
      <w:numFmt w:val="decimal"/>
      <w:lvlText w:val=""/>
      <w:lvlJc w:val="left"/>
    </w:lvl>
    <w:lvl w:ilvl="2" w:tplc="041B0005">
      <w:numFmt w:val="decimal"/>
      <w:lvlText w:val=""/>
      <w:lvlJc w:val="left"/>
    </w:lvl>
    <w:lvl w:ilvl="3" w:tplc="041B0001">
      <w:numFmt w:val="decimal"/>
      <w:lvlText w:val=""/>
      <w:lvlJc w:val="left"/>
    </w:lvl>
    <w:lvl w:ilvl="4" w:tplc="041B0003">
      <w:numFmt w:val="decimal"/>
      <w:lvlText w:val=""/>
      <w:lvlJc w:val="left"/>
    </w:lvl>
    <w:lvl w:ilvl="5" w:tplc="041B0005">
      <w:numFmt w:val="decimal"/>
      <w:lvlText w:val=""/>
      <w:lvlJc w:val="left"/>
    </w:lvl>
    <w:lvl w:ilvl="6" w:tplc="041B0001">
      <w:numFmt w:val="decimal"/>
      <w:lvlText w:val=""/>
      <w:lvlJc w:val="left"/>
    </w:lvl>
    <w:lvl w:ilvl="7" w:tplc="041B0003">
      <w:numFmt w:val="decimal"/>
      <w:lvlText w:val=""/>
      <w:lvlJc w:val="left"/>
    </w:lvl>
    <w:lvl w:ilvl="8" w:tplc="041B0005">
      <w:numFmt w:val="decimal"/>
      <w:lvlText w:val=""/>
      <w:lvlJc w:val="left"/>
    </w:lvl>
  </w:abstractNum>
  <w:abstractNum w:abstractNumId="31" w15:restartNumberingAfterBreak="0">
    <w:nsid w:val="44E678D2"/>
    <w:multiLevelType w:val="hybridMultilevel"/>
    <w:tmpl w:val="5D6A1E50"/>
    <w:lvl w:ilvl="0" w:tplc="041B000F">
      <w:numFmt w:val="decimal"/>
      <w:lvlText w:val=""/>
      <w:lvlJc w:val="left"/>
    </w:lvl>
    <w:lvl w:ilvl="1" w:tplc="041B0003">
      <w:numFmt w:val="decimal"/>
      <w:lvlText w:val=""/>
      <w:lvlJc w:val="left"/>
    </w:lvl>
    <w:lvl w:ilvl="2" w:tplc="041B0005">
      <w:numFmt w:val="decimal"/>
      <w:lvlText w:val=""/>
      <w:lvlJc w:val="left"/>
    </w:lvl>
    <w:lvl w:ilvl="3" w:tplc="041B0001">
      <w:numFmt w:val="decimal"/>
      <w:lvlText w:val=""/>
      <w:lvlJc w:val="left"/>
    </w:lvl>
    <w:lvl w:ilvl="4" w:tplc="041B0003">
      <w:numFmt w:val="decimal"/>
      <w:lvlText w:val=""/>
      <w:lvlJc w:val="left"/>
    </w:lvl>
    <w:lvl w:ilvl="5" w:tplc="041B0005">
      <w:numFmt w:val="decimal"/>
      <w:lvlText w:val=""/>
      <w:lvlJc w:val="left"/>
    </w:lvl>
    <w:lvl w:ilvl="6" w:tplc="041B0001">
      <w:numFmt w:val="decimal"/>
      <w:lvlText w:val=""/>
      <w:lvlJc w:val="left"/>
    </w:lvl>
    <w:lvl w:ilvl="7" w:tplc="041B0003">
      <w:numFmt w:val="decimal"/>
      <w:lvlText w:val=""/>
      <w:lvlJc w:val="left"/>
    </w:lvl>
    <w:lvl w:ilvl="8" w:tplc="041B0005">
      <w:numFmt w:val="decimal"/>
      <w:lvlText w:val=""/>
      <w:lvlJc w:val="left"/>
    </w:lvl>
  </w:abstractNum>
  <w:abstractNum w:abstractNumId="32" w15:restartNumberingAfterBreak="0">
    <w:nsid w:val="492844EE"/>
    <w:multiLevelType w:val="multilevel"/>
    <w:tmpl w:val="2B18A7C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49771EBF"/>
    <w:multiLevelType w:val="hybridMultilevel"/>
    <w:tmpl w:val="6ECAD2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B8A2F7A"/>
    <w:multiLevelType w:val="hybridMultilevel"/>
    <w:tmpl w:val="0C88225E"/>
    <w:lvl w:ilvl="0" w:tplc="041B0001">
      <w:numFmt w:val="decimal"/>
      <w:lvlText w:val=""/>
      <w:lvlJc w:val="left"/>
    </w:lvl>
    <w:lvl w:ilvl="1" w:tplc="041B0003">
      <w:numFmt w:val="decimal"/>
      <w:lvlText w:val=""/>
      <w:lvlJc w:val="left"/>
    </w:lvl>
    <w:lvl w:ilvl="2" w:tplc="041B0005">
      <w:numFmt w:val="decimal"/>
      <w:lvlText w:val=""/>
      <w:lvlJc w:val="left"/>
    </w:lvl>
    <w:lvl w:ilvl="3" w:tplc="041B0001">
      <w:numFmt w:val="decimal"/>
      <w:lvlText w:val=""/>
      <w:lvlJc w:val="left"/>
    </w:lvl>
    <w:lvl w:ilvl="4" w:tplc="041B0003">
      <w:numFmt w:val="decimal"/>
      <w:lvlText w:val=""/>
      <w:lvlJc w:val="left"/>
    </w:lvl>
    <w:lvl w:ilvl="5" w:tplc="041B0005">
      <w:numFmt w:val="decimal"/>
      <w:lvlText w:val=""/>
      <w:lvlJc w:val="left"/>
    </w:lvl>
    <w:lvl w:ilvl="6" w:tplc="041B0001">
      <w:numFmt w:val="decimal"/>
      <w:lvlText w:val=""/>
      <w:lvlJc w:val="left"/>
    </w:lvl>
    <w:lvl w:ilvl="7" w:tplc="041B0003">
      <w:numFmt w:val="decimal"/>
      <w:lvlText w:val=""/>
      <w:lvlJc w:val="left"/>
    </w:lvl>
    <w:lvl w:ilvl="8" w:tplc="041B0005">
      <w:numFmt w:val="decimal"/>
      <w:lvlText w:val=""/>
      <w:lvlJc w:val="left"/>
    </w:lvl>
  </w:abstractNum>
  <w:abstractNum w:abstractNumId="35" w15:restartNumberingAfterBreak="0">
    <w:nsid w:val="4BA831C4"/>
    <w:multiLevelType w:val="multilevel"/>
    <w:tmpl w:val="EDD8053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4F4C4C0B"/>
    <w:multiLevelType w:val="hybridMultilevel"/>
    <w:tmpl w:val="3376A08E"/>
    <w:lvl w:ilvl="0" w:tplc="1FD48EE4">
      <w:numFmt w:val="decimal"/>
      <w:lvlText w:val=""/>
      <w:lvlJc w:val="left"/>
    </w:lvl>
    <w:lvl w:ilvl="1" w:tplc="041B0003">
      <w:numFmt w:val="decimal"/>
      <w:lvlText w:val=""/>
      <w:lvlJc w:val="left"/>
    </w:lvl>
    <w:lvl w:ilvl="2" w:tplc="041B0005">
      <w:numFmt w:val="decimal"/>
      <w:lvlText w:val=""/>
      <w:lvlJc w:val="left"/>
    </w:lvl>
    <w:lvl w:ilvl="3" w:tplc="041B0001">
      <w:numFmt w:val="decimal"/>
      <w:lvlText w:val=""/>
      <w:lvlJc w:val="left"/>
    </w:lvl>
    <w:lvl w:ilvl="4" w:tplc="041B0003">
      <w:numFmt w:val="decimal"/>
      <w:lvlText w:val=""/>
      <w:lvlJc w:val="left"/>
    </w:lvl>
    <w:lvl w:ilvl="5" w:tplc="041B0005">
      <w:numFmt w:val="decimal"/>
      <w:lvlText w:val=""/>
      <w:lvlJc w:val="left"/>
    </w:lvl>
    <w:lvl w:ilvl="6" w:tplc="041B0001">
      <w:numFmt w:val="decimal"/>
      <w:lvlText w:val=""/>
      <w:lvlJc w:val="left"/>
    </w:lvl>
    <w:lvl w:ilvl="7" w:tplc="041B0003">
      <w:numFmt w:val="decimal"/>
      <w:lvlText w:val=""/>
      <w:lvlJc w:val="left"/>
    </w:lvl>
    <w:lvl w:ilvl="8" w:tplc="041B0005">
      <w:numFmt w:val="decimal"/>
      <w:lvlText w:val=""/>
      <w:lvlJc w:val="left"/>
    </w:lvl>
  </w:abstractNum>
  <w:abstractNum w:abstractNumId="37" w15:restartNumberingAfterBreak="0">
    <w:nsid w:val="50F875D0"/>
    <w:multiLevelType w:val="hybridMultilevel"/>
    <w:tmpl w:val="0450CBFE"/>
    <w:lvl w:ilvl="0" w:tplc="041B0001">
      <w:numFmt w:val="decimal"/>
      <w:lvlText w:val=""/>
      <w:lvlJc w:val="left"/>
    </w:lvl>
    <w:lvl w:ilvl="1" w:tplc="041B0003">
      <w:numFmt w:val="decimal"/>
      <w:lvlText w:val=""/>
      <w:lvlJc w:val="left"/>
    </w:lvl>
    <w:lvl w:ilvl="2" w:tplc="041B0005">
      <w:numFmt w:val="decimal"/>
      <w:lvlText w:val=""/>
      <w:lvlJc w:val="left"/>
    </w:lvl>
    <w:lvl w:ilvl="3" w:tplc="041B0001">
      <w:numFmt w:val="decimal"/>
      <w:lvlText w:val=""/>
      <w:lvlJc w:val="left"/>
    </w:lvl>
    <w:lvl w:ilvl="4" w:tplc="041B0003">
      <w:numFmt w:val="decimal"/>
      <w:lvlText w:val=""/>
      <w:lvlJc w:val="left"/>
    </w:lvl>
    <w:lvl w:ilvl="5" w:tplc="041B0005">
      <w:numFmt w:val="decimal"/>
      <w:lvlText w:val=""/>
      <w:lvlJc w:val="left"/>
    </w:lvl>
    <w:lvl w:ilvl="6" w:tplc="041B0001">
      <w:numFmt w:val="decimal"/>
      <w:lvlText w:val=""/>
      <w:lvlJc w:val="left"/>
    </w:lvl>
    <w:lvl w:ilvl="7" w:tplc="041B0003">
      <w:numFmt w:val="decimal"/>
      <w:lvlText w:val=""/>
      <w:lvlJc w:val="left"/>
    </w:lvl>
    <w:lvl w:ilvl="8" w:tplc="041B0005">
      <w:numFmt w:val="decimal"/>
      <w:lvlText w:val=""/>
      <w:lvlJc w:val="left"/>
    </w:lvl>
  </w:abstractNum>
  <w:abstractNum w:abstractNumId="38" w15:restartNumberingAfterBreak="0">
    <w:nsid w:val="52F71B75"/>
    <w:multiLevelType w:val="multilevel"/>
    <w:tmpl w:val="3612B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7DE2E40"/>
    <w:multiLevelType w:val="multilevel"/>
    <w:tmpl w:val="18E8DAB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5809083F"/>
    <w:multiLevelType w:val="multilevel"/>
    <w:tmpl w:val="51720816"/>
    <w:lvl w:ilvl="0">
      <w:start w:val="1"/>
      <w:numFmt w:val="decimal"/>
      <w:pStyle w:val="IW-Nadpis1"/>
      <w:lvlText w:val="%1."/>
      <w:lvlJc w:val="left"/>
      <w:pPr>
        <w:ind w:left="360" w:hanging="360"/>
      </w:pPr>
    </w:lvl>
    <w:lvl w:ilvl="1">
      <w:start w:val="1"/>
      <w:numFmt w:val="decimal"/>
      <w:pStyle w:val="IW-Nadpis2"/>
      <w:lvlText w:val="%1.%2."/>
      <w:lvlJc w:val="left"/>
      <w:pPr>
        <w:ind w:left="792" w:hanging="432"/>
      </w:pPr>
    </w:lvl>
    <w:lvl w:ilvl="2">
      <w:start w:val="1"/>
      <w:numFmt w:val="decimal"/>
      <w:pStyle w:val="IW-Nadpis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5A2747AD"/>
    <w:multiLevelType w:val="hybridMultilevel"/>
    <w:tmpl w:val="FCFC03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2216971"/>
    <w:multiLevelType w:val="multilevel"/>
    <w:tmpl w:val="19EAA310"/>
    <w:styleLink w:val="CurrentList1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6B2E0D39"/>
    <w:multiLevelType w:val="multilevel"/>
    <w:tmpl w:val="F16E9BA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6D650499"/>
    <w:multiLevelType w:val="hybridMultilevel"/>
    <w:tmpl w:val="33F22D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E0C1355"/>
    <w:multiLevelType w:val="multilevel"/>
    <w:tmpl w:val="986E2D4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71B20656"/>
    <w:multiLevelType w:val="hybridMultilevel"/>
    <w:tmpl w:val="9BDE2C06"/>
    <w:lvl w:ilvl="0" w:tplc="041B0001">
      <w:numFmt w:val="decimal"/>
      <w:lvlText w:val=""/>
      <w:lvlJc w:val="left"/>
    </w:lvl>
    <w:lvl w:ilvl="1" w:tplc="041B0003">
      <w:numFmt w:val="decimal"/>
      <w:lvlText w:val=""/>
      <w:lvlJc w:val="left"/>
    </w:lvl>
    <w:lvl w:ilvl="2" w:tplc="041B0005">
      <w:numFmt w:val="decimal"/>
      <w:lvlText w:val=""/>
      <w:lvlJc w:val="left"/>
    </w:lvl>
    <w:lvl w:ilvl="3" w:tplc="041B0001">
      <w:numFmt w:val="decimal"/>
      <w:lvlText w:val=""/>
      <w:lvlJc w:val="left"/>
    </w:lvl>
    <w:lvl w:ilvl="4" w:tplc="041B0003">
      <w:numFmt w:val="decimal"/>
      <w:lvlText w:val=""/>
      <w:lvlJc w:val="left"/>
    </w:lvl>
    <w:lvl w:ilvl="5" w:tplc="041B0005">
      <w:numFmt w:val="decimal"/>
      <w:lvlText w:val=""/>
      <w:lvlJc w:val="left"/>
    </w:lvl>
    <w:lvl w:ilvl="6" w:tplc="041B0001">
      <w:numFmt w:val="decimal"/>
      <w:lvlText w:val=""/>
      <w:lvlJc w:val="left"/>
    </w:lvl>
    <w:lvl w:ilvl="7" w:tplc="041B0003">
      <w:numFmt w:val="decimal"/>
      <w:lvlText w:val=""/>
      <w:lvlJc w:val="left"/>
    </w:lvl>
    <w:lvl w:ilvl="8" w:tplc="041B0005">
      <w:numFmt w:val="decimal"/>
      <w:lvlText w:val=""/>
      <w:lvlJc w:val="left"/>
    </w:lvl>
  </w:abstractNum>
  <w:abstractNum w:abstractNumId="47" w15:restartNumberingAfterBreak="0">
    <w:nsid w:val="7A0618E0"/>
    <w:multiLevelType w:val="hybridMultilevel"/>
    <w:tmpl w:val="F6B06B18"/>
    <w:lvl w:ilvl="0" w:tplc="2C62322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C5B784E"/>
    <w:multiLevelType w:val="hybridMultilevel"/>
    <w:tmpl w:val="2812C17A"/>
    <w:lvl w:ilvl="0" w:tplc="080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num w:numId="1" w16cid:durableId="798883995">
    <w:abstractNumId w:val="15"/>
  </w:num>
  <w:num w:numId="2" w16cid:durableId="949507930">
    <w:abstractNumId w:val="4"/>
  </w:num>
  <w:num w:numId="3" w16cid:durableId="1845316509">
    <w:abstractNumId w:val="22"/>
  </w:num>
  <w:num w:numId="4" w16cid:durableId="721174497">
    <w:abstractNumId w:val="29"/>
  </w:num>
  <w:num w:numId="5" w16cid:durableId="1908148444">
    <w:abstractNumId w:val="10"/>
  </w:num>
  <w:num w:numId="6" w16cid:durableId="1283683515">
    <w:abstractNumId w:val="0"/>
  </w:num>
  <w:num w:numId="7" w16cid:durableId="884099235">
    <w:abstractNumId w:val="19"/>
  </w:num>
  <w:num w:numId="8" w16cid:durableId="1446802440">
    <w:abstractNumId w:val="25"/>
  </w:num>
  <w:num w:numId="9" w16cid:durableId="1034580281">
    <w:abstractNumId w:val="37"/>
  </w:num>
  <w:num w:numId="10" w16cid:durableId="949899420">
    <w:abstractNumId w:val="34"/>
  </w:num>
  <w:num w:numId="11" w16cid:durableId="227806878">
    <w:abstractNumId w:val="31"/>
  </w:num>
  <w:num w:numId="12" w16cid:durableId="19860507">
    <w:abstractNumId w:val="8"/>
  </w:num>
  <w:num w:numId="13" w16cid:durableId="887648118">
    <w:abstractNumId w:val="23"/>
  </w:num>
  <w:num w:numId="14" w16cid:durableId="1021978745">
    <w:abstractNumId w:val="13"/>
  </w:num>
  <w:num w:numId="15" w16cid:durableId="1092823434">
    <w:abstractNumId w:val="20"/>
  </w:num>
  <w:num w:numId="16" w16cid:durableId="162010973">
    <w:abstractNumId w:val="3"/>
  </w:num>
  <w:num w:numId="17" w16cid:durableId="312829115">
    <w:abstractNumId w:val="46"/>
  </w:num>
  <w:num w:numId="18" w16cid:durableId="589854163">
    <w:abstractNumId w:val="30"/>
  </w:num>
  <w:num w:numId="19" w16cid:durableId="825972538">
    <w:abstractNumId w:val="28"/>
  </w:num>
  <w:num w:numId="20" w16cid:durableId="572157722">
    <w:abstractNumId w:val="32"/>
  </w:num>
  <w:num w:numId="21" w16cid:durableId="1529291398">
    <w:abstractNumId w:val="43"/>
  </w:num>
  <w:num w:numId="22" w16cid:durableId="1707827521">
    <w:abstractNumId w:val="35"/>
  </w:num>
  <w:num w:numId="23" w16cid:durableId="348870319">
    <w:abstractNumId w:val="9"/>
  </w:num>
  <w:num w:numId="24" w16cid:durableId="1075591467">
    <w:abstractNumId w:val="7"/>
  </w:num>
  <w:num w:numId="25" w16cid:durableId="772439372">
    <w:abstractNumId w:val="36"/>
  </w:num>
  <w:num w:numId="26" w16cid:durableId="579797006">
    <w:abstractNumId w:val="39"/>
  </w:num>
  <w:num w:numId="27" w16cid:durableId="1401439465">
    <w:abstractNumId w:val="14"/>
  </w:num>
  <w:num w:numId="28" w16cid:durableId="2130538758">
    <w:abstractNumId w:val="45"/>
  </w:num>
  <w:num w:numId="29" w16cid:durableId="1684700536">
    <w:abstractNumId w:val="42"/>
  </w:num>
  <w:num w:numId="30" w16cid:durableId="1102997232">
    <w:abstractNumId w:val="40"/>
  </w:num>
  <w:num w:numId="31" w16cid:durableId="402024351">
    <w:abstractNumId w:val="2"/>
  </w:num>
  <w:num w:numId="32" w16cid:durableId="344551929">
    <w:abstractNumId w:val="11"/>
  </w:num>
  <w:num w:numId="33" w16cid:durableId="70004926">
    <w:abstractNumId w:val="6"/>
  </w:num>
  <w:num w:numId="34" w16cid:durableId="1954747686">
    <w:abstractNumId w:val="47"/>
  </w:num>
  <w:num w:numId="35" w16cid:durableId="802699847">
    <w:abstractNumId w:val="1"/>
  </w:num>
  <w:num w:numId="36" w16cid:durableId="339285087">
    <w:abstractNumId w:val="27"/>
  </w:num>
  <w:num w:numId="37" w16cid:durableId="2035768456">
    <w:abstractNumId w:val="18"/>
  </w:num>
  <w:num w:numId="38" w16cid:durableId="1470632114">
    <w:abstractNumId w:val="21"/>
  </w:num>
  <w:num w:numId="39" w16cid:durableId="1737321375">
    <w:abstractNumId w:val="26"/>
  </w:num>
  <w:num w:numId="40" w16cid:durableId="2002852077">
    <w:abstractNumId w:val="5"/>
  </w:num>
  <w:num w:numId="41" w16cid:durableId="268708808">
    <w:abstractNumId w:val="33"/>
  </w:num>
  <w:num w:numId="42" w16cid:durableId="1736470412">
    <w:abstractNumId w:val="16"/>
  </w:num>
  <w:num w:numId="43" w16cid:durableId="1686403258">
    <w:abstractNumId w:val="41"/>
  </w:num>
  <w:num w:numId="44" w16cid:durableId="739669646">
    <w:abstractNumId w:val="48"/>
  </w:num>
  <w:num w:numId="45" w16cid:durableId="1268806711">
    <w:abstractNumId w:val="38"/>
  </w:num>
  <w:num w:numId="46" w16cid:durableId="1553155736">
    <w:abstractNumId w:val="44"/>
  </w:num>
  <w:num w:numId="47" w16cid:durableId="192768551">
    <w:abstractNumId w:val="17"/>
  </w:num>
  <w:num w:numId="48" w16cid:durableId="935867963">
    <w:abstractNumId w:val="24"/>
  </w:num>
  <w:num w:numId="49" w16cid:durableId="1899584625">
    <w:abstractNumId w:val="1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rawingGridVerticalSpacing w:val="163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2DA3"/>
    <w:rsid w:val="00001326"/>
    <w:rsid w:val="00001483"/>
    <w:rsid w:val="0000178B"/>
    <w:rsid w:val="00001F8A"/>
    <w:rsid w:val="00002E2C"/>
    <w:rsid w:val="000035D2"/>
    <w:rsid w:val="00004010"/>
    <w:rsid w:val="00004DF9"/>
    <w:rsid w:val="00005188"/>
    <w:rsid w:val="00005730"/>
    <w:rsid w:val="00005965"/>
    <w:rsid w:val="00005DCF"/>
    <w:rsid w:val="000065AD"/>
    <w:rsid w:val="000070C5"/>
    <w:rsid w:val="00007F79"/>
    <w:rsid w:val="00010C16"/>
    <w:rsid w:val="00010CD0"/>
    <w:rsid w:val="0001156B"/>
    <w:rsid w:val="00015337"/>
    <w:rsid w:val="00015595"/>
    <w:rsid w:val="00015BA5"/>
    <w:rsid w:val="00015EB2"/>
    <w:rsid w:val="00015FA1"/>
    <w:rsid w:val="000160AD"/>
    <w:rsid w:val="0001785B"/>
    <w:rsid w:val="000200DD"/>
    <w:rsid w:val="00020487"/>
    <w:rsid w:val="00020537"/>
    <w:rsid w:val="00020A17"/>
    <w:rsid w:val="0002180D"/>
    <w:rsid w:val="0002255A"/>
    <w:rsid w:val="00022724"/>
    <w:rsid w:val="00022812"/>
    <w:rsid w:val="0002396E"/>
    <w:rsid w:val="00024CCE"/>
    <w:rsid w:val="00025167"/>
    <w:rsid w:val="00026A19"/>
    <w:rsid w:val="00026E57"/>
    <w:rsid w:val="00027019"/>
    <w:rsid w:val="00027701"/>
    <w:rsid w:val="00027D00"/>
    <w:rsid w:val="00027F2F"/>
    <w:rsid w:val="000300C7"/>
    <w:rsid w:val="0003012B"/>
    <w:rsid w:val="0003032A"/>
    <w:rsid w:val="00030446"/>
    <w:rsid w:val="00031207"/>
    <w:rsid w:val="00031E31"/>
    <w:rsid w:val="00033BD7"/>
    <w:rsid w:val="000355A9"/>
    <w:rsid w:val="000357CF"/>
    <w:rsid w:val="000360E1"/>
    <w:rsid w:val="00036337"/>
    <w:rsid w:val="000366B3"/>
    <w:rsid w:val="000375AC"/>
    <w:rsid w:val="00041434"/>
    <w:rsid w:val="00041703"/>
    <w:rsid w:val="000429CD"/>
    <w:rsid w:val="00042F5F"/>
    <w:rsid w:val="0004538E"/>
    <w:rsid w:val="00047A20"/>
    <w:rsid w:val="00047DF6"/>
    <w:rsid w:val="00050BB6"/>
    <w:rsid w:val="00051235"/>
    <w:rsid w:val="000519CF"/>
    <w:rsid w:val="00052CF4"/>
    <w:rsid w:val="0005396F"/>
    <w:rsid w:val="00053D9B"/>
    <w:rsid w:val="00055F6F"/>
    <w:rsid w:val="0005619F"/>
    <w:rsid w:val="0005667A"/>
    <w:rsid w:val="000567CF"/>
    <w:rsid w:val="00056C95"/>
    <w:rsid w:val="00056D9F"/>
    <w:rsid w:val="00060021"/>
    <w:rsid w:val="000607D2"/>
    <w:rsid w:val="000607FD"/>
    <w:rsid w:val="00061343"/>
    <w:rsid w:val="000618FC"/>
    <w:rsid w:val="00061A9C"/>
    <w:rsid w:val="00062260"/>
    <w:rsid w:val="000631BE"/>
    <w:rsid w:val="000633D4"/>
    <w:rsid w:val="0006354B"/>
    <w:rsid w:val="00063B7B"/>
    <w:rsid w:val="00065220"/>
    <w:rsid w:val="0006564A"/>
    <w:rsid w:val="00066A77"/>
    <w:rsid w:val="00066BF8"/>
    <w:rsid w:val="000672C0"/>
    <w:rsid w:val="000702AA"/>
    <w:rsid w:val="000714A1"/>
    <w:rsid w:val="000714AF"/>
    <w:rsid w:val="000717BC"/>
    <w:rsid w:val="00071BD7"/>
    <w:rsid w:val="00071D1F"/>
    <w:rsid w:val="000729EF"/>
    <w:rsid w:val="00072A07"/>
    <w:rsid w:val="0007342C"/>
    <w:rsid w:val="000747F3"/>
    <w:rsid w:val="00074C2A"/>
    <w:rsid w:val="00074CDD"/>
    <w:rsid w:val="000754BC"/>
    <w:rsid w:val="00075996"/>
    <w:rsid w:val="00075FBA"/>
    <w:rsid w:val="00076C0B"/>
    <w:rsid w:val="00076E30"/>
    <w:rsid w:val="0007721E"/>
    <w:rsid w:val="0007731B"/>
    <w:rsid w:val="000774D3"/>
    <w:rsid w:val="0007774F"/>
    <w:rsid w:val="000778A7"/>
    <w:rsid w:val="0008099F"/>
    <w:rsid w:val="00080BD3"/>
    <w:rsid w:val="000812DF"/>
    <w:rsid w:val="0008192A"/>
    <w:rsid w:val="00083E8E"/>
    <w:rsid w:val="0008411C"/>
    <w:rsid w:val="00087EFB"/>
    <w:rsid w:val="00090C93"/>
    <w:rsid w:val="00090CA7"/>
    <w:rsid w:val="00091093"/>
    <w:rsid w:val="00091EB8"/>
    <w:rsid w:val="0009211B"/>
    <w:rsid w:val="00092EBA"/>
    <w:rsid w:val="000931EB"/>
    <w:rsid w:val="000940E6"/>
    <w:rsid w:val="00094726"/>
    <w:rsid w:val="00094F12"/>
    <w:rsid w:val="000951CD"/>
    <w:rsid w:val="000951EC"/>
    <w:rsid w:val="00095503"/>
    <w:rsid w:val="00095C7D"/>
    <w:rsid w:val="000966C3"/>
    <w:rsid w:val="00096AF5"/>
    <w:rsid w:val="000975D1"/>
    <w:rsid w:val="00097913"/>
    <w:rsid w:val="00097C26"/>
    <w:rsid w:val="000A0021"/>
    <w:rsid w:val="000A04E5"/>
    <w:rsid w:val="000A12DC"/>
    <w:rsid w:val="000A1F3C"/>
    <w:rsid w:val="000A29B2"/>
    <w:rsid w:val="000A2BDE"/>
    <w:rsid w:val="000A3686"/>
    <w:rsid w:val="000A3D92"/>
    <w:rsid w:val="000A4F3A"/>
    <w:rsid w:val="000A4F75"/>
    <w:rsid w:val="000A5352"/>
    <w:rsid w:val="000A5763"/>
    <w:rsid w:val="000A58AE"/>
    <w:rsid w:val="000A615A"/>
    <w:rsid w:val="000A67AC"/>
    <w:rsid w:val="000A6A81"/>
    <w:rsid w:val="000A7189"/>
    <w:rsid w:val="000A7EE5"/>
    <w:rsid w:val="000B219C"/>
    <w:rsid w:val="000B25EC"/>
    <w:rsid w:val="000B3B77"/>
    <w:rsid w:val="000B5908"/>
    <w:rsid w:val="000B5A09"/>
    <w:rsid w:val="000B5D15"/>
    <w:rsid w:val="000B60D1"/>
    <w:rsid w:val="000B6789"/>
    <w:rsid w:val="000B6B23"/>
    <w:rsid w:val="000B6E0C"/>
    <w:rsid w:val="000B7E8B"/>
    <w:rsid w:val="000C1BF2"/>
    <w:rsid w:val="000C324C"/>
    <w:rsid w:val="000C35EF"/>
    <w:rsid w:val="000C44BB"/>
    <w:rsid w:val="000C47D8"/>
    <w:rsid w:val="000C5698"/>
    <w:rsid w:val="000C69B5"/>
    <w:rsid w:val="000C6B84"/>
    <w:rsid w:val="000C70EA"/>
    <w:rsid w:val="000C760C"/>
    <w:rsid w:val="000C79D4"/>
    <w:rsid w:val="000C7E23"/>
    <w:rsid w:val="000D0C17"/>
    <w:rsid w:val="000D0DFC"/>
    <w:rsid w:val="000D1426"/>
    <w:rsid w:val="000D1EAA"/>
    <w:rsid w:val="000D2001"/>
    <w:rsid w:val="000D2511"/>
    <w:rsid w:val="000D2989"/>
    <w:rsid w:val="000D2AD2"/>
    <w:rsid w:val="000D50B9"/>
    <w:rsid w:val="000D63B8"/>
    <w:rsid w:val="000D69C5"/>
    <w:rsid w:val="000D6B6B"/>
    <w:rsid w:val="000D6E44"/>
    <w:rsid w:val="000D71B7"/>
    <w:rsid w:val="000E15B3"/>
    <w:rsid w:val="000E190D"/>
    <w:rsid w:val="000E1A64"/>
    <w:rsid w:val="000E1D3D"/>
    <w:rsid w:val="000E285C"/>
    <w:rsid w:val="000E29D1"/>
    <w:rsid w:val="000E2F5B"/>
    <w:rsid w:val="000E3544"/>
    <w:rsid w:val="000E367A"/>
    <w:rsid w:val="000E3B56"/>
    <w:rsid w:val="000E41C6"/>
    <w:rsid w:val="000E461F"/>
    <w:rsid w:val="000E467B"/>
    <w:rsid w:val="000E551E"/>
    <w:rsid w:val="000E576B"/>
    <w:rsid w:val="000E586A"/>
    <w:rsid w:val="000E6CEC"/>
    <w:rsid w:val="000E7F1D"/>
    <w:rsid w:val="000F022B"/>
    <w:rsid w:val="000F038C"/>
    <w:rsid w:val="000F0FAB"/>
    <w:rsid w:val="000F3557"/>
    <w:rsid w:val="000F394A"/>
    <w:rsid w:val="000F3E2A"/>
    <w:rsid w:val="000F4717"/>
    <w:rsid w:val="000F4D58"/>
    <w:rsid w:val="000F678F"/>
    <w:rsid w:val="000F6BF5"/>
    <w:rsid w:val="000F6FC3"/>
    <w:rsid w:val="000F7913"/>
    <w:rsid w:val="000F7BAF"/>
    <w:rsid w:val="000F7E1F"/>
    <w:rsid w:val="00100BDD"/>
    <w:rsid w:val="001016EA"/>
    <w:rsid w:val="00101855"/>
    <w:rsid w:val="00102BD2"/>
    <w:rsid w:val="00104718"/>
    <w:rsid w:val="00104F65"/>
    <w:rsid w:val="001051DC"/>
    <w:rsid w:val="001061A7"/>
    <w:rsid w:val="00106B90"/>
    <w:rsid w:val="00106FC9"/>
    <w:rsid w:val="00107522"/>
    <w:rsid w:val="0011015D"/>
    <w:rsid w:val="00110902"/>
    <w:rsid w:val="00110CB7"/>
    <w:rsid w:val="00111503"/>
    <w:rsid w:val="0011307B"/>
    <w:rsid w:val="001139E9"/>
    <w:rsid w:val="0011444C"/>
    <w:rsid w:val="00114FF5"/>
    <w:rsid w:val="0011536A"/>
    <w:rsid w:val="00115623"/>
    <w:rsid w:val="001158EC"/>
    <w:rsid w:val="00116488"/>
    <w:rsid w:val="00116861"/>
    <w:rsid w:val="00117588"/>
    <w:rsid w:val="00117C5D"/>
    <w:rsid w:val="00120B8E"/>
    <w:rsid w:val="001215AB"/>
    <w:rsid w:val="0012264A"/>
    <w:rsid w:val="00122747"/>
    <w:rsid w:val="00122D4F"/>
    <w:rsid w:val="001241CC"/>
    <w:rsid w:val="00124429"/>
    <w:rsid w:val="001249F3"/>
    <w:rsid w:val="00124F7A"/>
    <w:rsid w:val="00125320"/>
    <w:rsid w:val="001262BE"/>
    <w:rsid w:val="0012797A"/>
    <w:rsid w:val="00127A6E"/>
    <w:rsid w:val="00127BC9"/>
    <w:rsid w:val="00127DF8"/>
    <w:rsid w:val="0013014D"/>
    <w:rsid w:val="00130317"/>
    <w:rsid w:val="001308BC"/>
    <w:rsid w:val="00131303"/>
    <w:rsid w:val="00131C10"/>
    <w:rsid w:val="0013566B"/>
    <w:rsid w:val="00135BB9"/>
    <w:rsid w:val="00136B6C"/>
    <w:rsid w:val="00136CE6"/>
    <w:rsid w:val="00136D53"/>
    <w:rsid w:val="00136EBE"/>
    <w:rsid w:val="00137C52"/>
    <w:rsid w:val="00140319"/>
    <w:rsid w:val="00140E25"/>
    <w:rsid w:val="00141831"/>
    <w:rsid w:val="00141C9C"/>
    <w:rsid w:val="001424EF"/>
    <w:rsid w:val="001425BE"/>
    <w:rsid w:val="0014299E"/>
    <w:rsid w:val="00144DE9"/>
    <w:rsid w:val="00145191"/>
    <w:rsid w:val="00145B57"/>
    <w:rsid w:val="00146B82"/>
    <w:rsid w:val="00147076"/>
    <w:rsid w:val="00147BD8"/>
    <w:rsid w:val="001509B3"/>
    <w:rsid w:val="00150D31"/>
    <w:rsid w:val="00151098"/>
    <w:rsid w:val="00151D82"/>
    <w:rsid w:val="00151DB4"/>
    <w:rsid w:val="00152440"/>
    <w:rsid w:val="0015313B"/>
    <w:rsid w:val="00157A55"/>
    <w:rsid w:val="00160E2B"/>
    <w:rsid w:val="00161E29"/>
    <w:rsid w:val="0016241E"/>
    <w:rsid w:val="0016270F"/>
    <w:rsid w:val="00162CEF"/>
    <w:rsid w:val="00162EEA"/>
    <w:rsid w:val="00163D02"/>
    <w:rsid w:val="00164073"/>
    <w:rsid w:val="00165641"/>
    <w:rsid w:val="00165D46"/>
    <w:rsid w:val="00166110"/>
    <w:rsid w:val="00171A52"/>
    <w:rsid w:val="00171DCA"/>
    <w:rsid w:val="001721C4"/>
    <w:rsid w:val="00172CC5"/>
    <w:rsid w:val="00172FA4"/>
    <w:rsid w:val="00173324"/>
    <w:rsid w:val="00174FFA"/>
    <w:rsid w:val="001751A3"/>
    <w:rsid w:val="00175923"/>
    <w:rsid w:val="00175BF3"/>
    <w:rsid w:val="00175EB4"/>
    <w:rsid w:val="001760A1"/>
    <w:rsid w:val="0017624C"/>
    <w:rsid w:val="0017678C"/>
    <w:rsid w:val="001767BB"/>
    <w:rsid w:val="00176B2C"/>
    <w:rsid w:val="00176BB0"/>
    <w:rsid w:val="00180218"/>
    <w:rsid w:val="001803F3"/>
    <w:rsid w:val="00180972"/>
    <w:rsid w:val="0018191D"/>
    <w:rsid w:val="00182CE4"/>
    <w:rsid w:val="00183281"/>
    <w:rsid w:val="00184335"/>
    <w:rsid w:val="00185F42"/>
    <w:rsid w:val="00187015"/>
    <w:rsid w:val="00187F78"/>
    <w:rsid w:val="00187FF3"/>
    <w:rsid w:val="0019001C"/>
    <w:rsid w:val="0019217B"/>
    <w:rsid w:val="001931A7"/>
    <w:rsid w:val="0019352A"/>
    <w:rsid w:val="001943D7"/>
    <w:rsid w:val="00194D43"/>
    <w:rsid w:val="0019554B"/>
    <w:rsid w:val="00195678"/>
    <w:rsid w:val="001964FB"/>
    <w:rsid w:val="00196BFF"/>
    <w:rsid w:val="001A0424"/>
    <w:rsid w:val="001A0E7D"/>
    <w:rsid w:val="001A1FEB"/>
    <w:rsid w:val="001A258F"/>
    <w:rsid w:val="001A265A"/>
    <w:rsid w:val="001A2AC3"/>
    <w:rsid w:val="001A63AF"/>
    <w:rsid w:val="001A74A1"/>
    <w:rsid w:val="001B0C14"/>
    <w:rsid w:val="001B133F"/>
    <w:rsid w:val="001B2E3D"/>
    <w:rsid w:val="001B31B8"/>
    <w:rsid w:val="001B37CB"/>
    <w:rsid w:val="001B3829"/>
    <w:rsid w:val="001B3B53"/>
    <w:rsid w:val="001B400B"/>
    <w:rsid w:val="001B4226"/>
    <w:rsid w:val="001B5532"/>
    <w:rsid w:val="001B6223"/>
    <w:rsid w:val="001B63F9"/>
    <w:rsid w:val="001C007A"/>
    <w:rsid w:val="001C0C16"/>
    <w:rsid w:val="001C22F7"/>
    <w:rsid w:val="001C2AB8"/>
    <w:rsid w:val="001C2E0C"/>
    <w:rsid w:val="001C324C"/>
    <w:rsid w:val="001C3C9D"/>
    <w:rsid w:val="001C3D59"/>
    <w:rsid w:val="001C5570"/>
    <w:rsid w:val="001C6899"/>
    <w:rsid w:val="001C7BD7"/>
    <w:rsid w:val="001D05F6"/>
    <w:rsid w:val="001D130A"/>
    <w:rsid w:val="001D1DD4"/>
    <w:rsid w:val="001D45F8"/>
    <w:rsid w:val="001D4703"/>
    <w:rsid w:val="001D4763"/>
    <w:rsid w:val="001D4766"/>
    <w:rsid w:val="001D5B17"/>
    <w:rsid w:val="001D5DCD"/>
    <w:rsid w:val="001D5FEB"/>
    <w:rsid w:val="001D6D17"/>
    <w:rsid w:val="001E1057"/>
    <w:rsid w:val="001E1C6A"/>
    <w:rsid w:val="001E1DC4"/>
    <w:rsid w:val="001E38B1"/>
    <w:rsid w:val="001E3A11"/>
    <w:rsid w:val="001E4646"/>
    <w:rsid w:val="001F05C6"/>
    <w:rsid w:val="001F0A9C"/>
    <w:rsid w:val="001F1CCE"/>
    <w:rsid w:val="001F264E"/>
    <w:rsid w:val="001F3173"/>
    <w:rsid w:val="001F3323"/>
    <w:rsid w:val="001F3483"/>
    <w:rsid w:val="001F43AB"/>
    <w:rsid w:val="001F50BA"/>
    <w:rsid w:val="001F56CC"/>
    <w:rsid w:val="001F711A"/>
    <w:rsid w:val="001F775F"/>
    <w:rsid w:val="0020100F"/>
    <w:rsid w:val="00201088"/>
    <w:rsid w:val="00201917"/>
    <w:rsid w:val="00201ED7"/>
    <w:rsid w:val="00202982"/>
    <w:rsid w:val="00202F04"/>
    <w:rsid w:val="00203356"/>
    <w:rsid w:val="002046DD"/>
    <w:rsid w:val="00205D9C"/>
    <w:rsid w:val="0020642B"/>
    <w:rsid w:val="00206575"/>
    <w:rsid w:val="00206A39"/>
    <w:rsid w:val="0020726F"/>
    <w:rsid w:val="0020745C"/>
    <w:rsid w:val="00207473"/>
    <w:rsid w:val="00207E61"/>
    <w:rsid w:val="002101A7"/>
    <w:rsid w:val="00210F4A"/>
    <w:rsid w:val="00213EA7"/>
    <w:rsid w:val="00214990"/>
    <w:rsid w:val="00214F81"/>
    <w:rsid w:val="00215342"/>
    <w:rsid w:val="00215FDE"/>
    <w:rsid w:val="002161FA"/>
    <w:rsid w:val="00216F71"/>
    <w:rsid w:val="002173DE"/>
    <w:rsid w:val="00220EF4"/>
    <w:rsid w:val="00221A2E"/>
    <w:rsid w:val="00222C2E"/>
    <w:rsid w:val="002231D9"/>
    <w:rsid w:val="00223EEC"/>
    <w:rsid w:val="002246D3"/>
    <w:rsid w:val="00224984"/>
    <w:rsid w:val="00224F50"/>
    <w:rsid w:val="0022540E"/>
    <w:rsid w:val="002257FF"/>
    <w:rsid w:val="002259A5"/>
    <w:rsid w:val="002261C3"/>
    <w:rsid w:val="002301C3"/>
    <w:rsid w:val="00230330"/>
    <w:rsid w:val="00230F98"/>
    <w:rsid w:val="0023129E"/>
    <w:rsid w:val="0023149C"/>
    <w:rsid w:val="002326F2"/>
    <w:rsid w:val="00232930"/>
    <w:rsid w:val="0023402F"/>
    <w:rsid w:val="002349B4"/>
    <w:rsid w:val="00237C4C"/>
    <w:rsid w:val="00240AD6"/>
    <w:rsid w:val="002415CF"/>
    <w:rsid w:val="0024186E"/>
    <w:rsid w:val="002429F7"/>
    <w:rsid w:val="002439BA"/>
    <w:rsid w:val="002445B3"/>
    <w:rsid w:val="002446D4"/>
    <w:rsid w:val="00244798"/>
    <w:rsid w:val="00244C4A"/>
    <w:rsid w:val="00244FAC"/>
    <w:rsid w:val="0024566C"/>
    <w:rsid w:val="002458FA"/>
    <w:rsid w:val="00245FA6"/>
    <w:rsid w:val="00246399"/>
    <w:rsid w:val="0024750D"/>
    <w:rsid w:val="00247612"/>
    <w:rsid w:val="0025017E"/>
    <w:rsid w:val="00252596"/>
    <w:rsid w:val="00252E63"/>
    <w:rsid w:val="00254E63"/>
    <w:rsid w:val="00256907"/>
    <w:rsid w:val="00257B72"/>
    <w:rsid w:val="00257FA9"/>
    <w:rsid w:val="002603C7"/>
    <w:rsid w:val="00261046"/>
    <w:rsid w:val="00261376"/>
    <w:rsid w:val="00261EEC"/>
    <w:rsid w:val="00261F2C"/>
    <w:rsid w:val="00262351"/>
    <w:rsid w:val="00262360"/>
    <w:rsid w:val="00263869"/>
    <w:rsid w:val="00264137"/>
    <w:rsid w:val="002659A7"/>
    <w:rsid w:val="00265A8A"/>
    <w:rsid w:val="00265D8A"/>
    <w:rsid w:val="002666A1"/>
    <w:rsid w:val="00266717"/>
    <w:rsid w:val="00266A3C"/>
    <w:rsid w:val="00267614"/>
    <w:rsid w:val="002676FE"/>
    <w:rsid w:val="002701B7"/>
    <w:rsid w:val="00271641"/>
    <w:rsid w:val="0027213D"/>
    <w:rsid w:val="002723BA"/>
    <w:rsid w:val="00272654"/>
    <w:rsid w:val="002727A8"/>
    <w:rsid w:val="0027434F"/>
    <w:rsid w:val="00276BEC"/>
    <w:rsid w:val="00277C7E"/>
    <w:rsid w:val="0028000A"/>
    <w:rsid w:val="002805A6"/>
    <w:rsid w:val="00282776"/>
    <w:rsid w:val="002839D3"/>
    <w:rsid w:val="00283DC5"/>
    <w:rsid w:val="00284B33"/>
    <w:rsid w:val="00284FAB"/>
    <w:rsid w:val="002853E7"/>
    <w:rsid w:val="00285602"/>
    <w:rsid w:val="002859D3"/>
    <w:rsid w:val="00287938"/>
    <w:rsid w:val="00287C97"/>
    <w:rsid w:val="0029052F"/>
    <w:rsid w:val="00290AB3"/>
    <w:rsid w:val="0029156B"/>
    <w:rsid w:val="00291EED"/>
    <w:rsid w:val="002922E1"/>
    <w:rsid w:val="00292459"/>
    <w:rsid w:val="00292DDA"/>
    <w:rsid w:val="00294B36"/>
    <w:rsid w:val="00294D04"/>
    <w:rsid w:val="00294FD1"/>
    <w:rsid w:val="0029507B"/>
    <w:rsid w:val="00295334"/>
    <w:rsid w:val="002956FB"/>
    <w:rsid w:val="00295716"/>
    <w:rsid w:val="0029743B"/>
    <w:rsid w:val="002A0158"/>
    <w:rsid w:val="002A196E"/>
    <w:rsid w:val="002A1FEC"/>
    <w:rsid w:val="002A21FA"/>
    <w:rsid w:val="002A3128"/>
    <w:rsid w:val="002A44A2"/>
    <w:rsid w:val="002A478A"/>
    <w:rsid w:val="002A4B62"/>
    <w:rsid w:val="002A4D4C"/>
    <w:rsid w:val="002A50B4"/>
    <w:rsid w:val="002A6017"/>
    <w:rsid w:val="002A6444"/>
    <w:rsid w:val="002A654D"/>
    <w:rsid w:val="002A7589"/>
    <w:rsid w:val="002B08E3"/>
    <w:rsid w:val="002B14F7"/>
    <w:rsid w:val="002B1EBE"/>
    <w:rsid w:val="002B268A"/>
    <w:rsid w:val="002B2C54"/>
    <w:rsid w:val="002B3AAD"/>
    <w:rsid w:val="002B45A1"/>
    <w:rsid w:val="002B4E85"/>
    <w:rsid w:val="002B576D"/>
    <w:rsid w:val="002B6234"/>
    <w:rsid w:val="002B6DDA"/>
    <w:rsid w:val="002B7243"/>
    <w:rsid w:val="002B72EB"/>
    <w:rsid w:val="002B7641"/>
    <w:rsid w:val="002B7B97"/>
    <w:rsid w:val="002C012C"/>
    <w:rsid w:val="002C0446"/>
    <w:rsid w:val="002C2179"/>
    <w:rsid w:val="002C4AFF"/>
    <w:rsid w:val="002C5927"/>
    <w:rsid w:val="002C66BE"/>
    <w:rsid w:val="002C6F42"/>
    <w:rsid w:val="002C7C1B"/>
    <w:rsid w:val="002D0176"/>
    <w:rsid w:val="002D0655"/>
    <w:rsid w:val="002D0B02"/>
    <w:rsid w:val="002D0E88"/>
    <w:rsid w:val="002D101A"/>
    <w:rsid w:val="002D1786"/>
    <w:rsid w:val="002D1A75"/>
    <w:rsid w:val="002D290D"/>
    <w:rsid w:val="002D2A05"/>
    <w:rsid w:val="002D6512"/>
    <w:rsid w:val="002D6BDF"/>
    <w:rsid w:val="002D6C92"/>
    <w:rsid w:val="002E01BB"/>
    <w:rsid w:val="002E120E"/>
    <w:rsid w:val="002E1F03"/>
    <w:rsid w:val="002E39E5"/>
    <w:rsid w:val="002E3E30"/>
    <w:rsid w:val="002E4B45"/>
    <w:rsid w:val="002E4ECE"/>
    <w:rsid w:val="002E5BDC"/>
    <w:rsid w:val="002E5D3A"/>
    <w:rsid w:val="002E5F32"/>
    <w:rsid w:val="002E6A1F"/>
    <w:rsid w:val="002E757A"/>
    <w:rsid w:val="002F06FC"/>
    <w:rsid w:val="002F0F0C"/>
    <w:rsid w:val="002F1353"/>
    <w:rsid w:val="002F16B6"/>
    <w:rsid w:val="002F1A2A"/>
    <w:rsid w:val="002F1A76"/>
    <w:rsid w:val="002F1ACA"/>
    <w:rsid w:val="002F1CFD"/>
    <w:rsid w:val="002F2B39"/>
    <w:rsid w:val="002F44CE"/>
    <w:rsid w:val="002F51CD"/>
    <w:rsid w:val="002F6736"/>
    <w:rsid w:val="002F6A0F"/>
    <w:rsid w:val="002F7356"/>
    <w:rsid w:val="003008B1"/>
    <w:rsid w:val="00300965"/>
    <w:rsid w:val="00300E78"/>
    <w:rsid w:val="00300E8B"/>
    <w:rsid w:val="003010BF"/>
    <w:rsid w:val="00301331"/>
    <w:rsid w:val="00301BB5"/>
    <w:rsid w:val="00301CC6"/>
    <w:rsid w:val="0030224B"/>
    <w:rsid w:val="00302409"/>
    <w:rsid w:val="00302C85"/>
    <w:rsid w:val="00303DB4"/>
    <w:rsid w:val="00304081"/>
    <w:rsid w:val="003065D9"/>
    <w:rsid w:val="00306A3D"/>
    <w:rsid w:val="00307452"/>
    <w:rsid w:val="00307860"/>
    <w:rsid w:val="0030786C"/>
    <w:rsid w:val="003100BC"/>
    <w:rsid w:val="003102A5"/>
    <w:rsid w:val="00310536"/>
    <w:rsid w:val="0031166E"/>
    <w:rsid w:val="00311856"/>
    <w:rsid w:val="00312520"/>
    <w:rsid w:val="00312A79"/>
    <w:rsid w:val="003137E0"/>
    <w:rsid w:val="003149FB"/>
    <w:rsid w:val="00315373"/>
    <w:rsid w:val="003155BE"/>
    <w:rsid w:val="00315CE8"/>
    <w:rsid w:val="00315DCE"/>
    <w:rsid w:val="0031600A"/>
    <w:rsid w:val="0031607B"/>
    <w:rsid w:val="0031627A"/>
    <w:rsid w:val="0031658A"/>
    <w:rsid w:val="00316DA1"/>
    <w:rsid w:val="00317623"/>
    <w:rsid w:val="00317CA1"/>
    <w:rsid w:val="00321437"/>
    <w:rsid w:val="00322B97"/>
    <w:rsid w:val="00323AA4"/>
    <w:rsid w:val="003243A9"/>
    <w:rsid w:val="00324805"/>
    <w:rsid w:val="003248E6"/>
    <w:rsid w:val="003251A9"/>
    <w:rsid w:val="00325291"/>
    <w:rsid w:val="00327515"/>
    <w:rsid w:val="003307D9"/>
    <w:rsid w:val="003313CC"/>
    <w:rsid w:val="00331496"/>
    <w:rsid w:val="00331A4C"/>
    <w:rsid w:val="0033294A"/>
    <w:rsid w:val="003329FE"/>
    <w:rsid w:val="00332A90"/>
    <w:rsid w:val="00334A3E"/>
    <w:rsid w:val="00334F79"/>
    <w:rsid w:val="00335887"/>
    <w:rsid w:val="00335EDC"/>
    <w:rsid w:val="00336370"/>
    <w:rsid w:val="00336F4A"/>
    <w:rsid w:val="003370A4"/>
    <w:rsid w:val="00337D97"/>
    <w:rsid w:val="003407E3"/>
    <w:rsid w:val="00340859"/>
    <w:rsid w:val="00341546"/>
    <w:rsid w:val="00341DB1"/>
    <w:rsid w:val="00341F38"/>
    <w:rsid w:val="0034268C"/>
    <w:rsid w:val="00342B9E"/>
    <w:rsid w:val="00342F4B"/>
    <w:rsid w:val="00343120"/>
    <w:rsid w:val="00343E6C"/>
    <w:rsid w:val="00343F5E"/>
    <w:rsid w:val="0035095B"/>
    <w:rsid w:val="00350DD5"/>
    <w:rsid w:val="0035163D"/>
    <w:rsid w:val="0035231D"/>
    <w:rsid w:val="0035376A"/>
    <w:rsid w:val="00353C8F"/>
    <w:rsid w:val="0035593D"/>
    <w:rsid w:val="00355C55"/>
    <w:rsid w:val="00356996"/>
    <w:rsid w:val="00356C90"/>
    <w:rsid w:val="00357BA6"/>
    <w:rsid w:val="00361278"/>
    <w:rsid w:val="00361BC7"/>
    <w:rsid w:val="00361D7C"/>
    <w:rsid w:val="00362EE2"/>
    <w:rsid w:val="003630CE"/>
    <w:rsid w:val="00364601"/>
    <w:rsid w:val="0036531B"/>
    <w:rsid w:val="00365A69"/>
    <w:rsid w:val="003678C4"/>
    <w:rsid w:val="00367E71"/>
    <w:rsid w:val="003703D3"/>
    <w:rsid w:val="00370C39"/>
    <w:rsid w:val="00370EEC"/>
    <w:rsid w:val="00371FAE"/>
    <w:rsid w:val="003724B5"/>
    <w:rsid w:val="00373892"/>
    <w:rsid w:val="00373EFA"/>
    <w:rsid w:val="00375765"/>
    <w:rsid w:val="0037690A"/>
    <w:rsid w:val="00376B33"/>
    <w:rsid w:val="003775BF"/>
    <w:rsid w:val="00377E06"/>
    <w:rsid w:val="00380415"/>
    <w:rsid w:val="00380624"/>
    <w:rsid w:val="003807F2"/>
    <w:rsid w:val="00381595"/>
    <w:rsid w:val="00382042"/>
    <w:rsid w:val="0038289A"/>
    <w:rsid w:val="00382E4C"/>
    <w:rsid w:val="00384481"/>
    <w:rsid w:val="0038517B"/>
    <w:rsid w:val="00385A99"/>
    <w:rsid w:val="00386488"/>
    <w:rsid w:val="00386CED"/>
    <w:rsid w:val="0039020D"/>
    <w:rsid w:val="00390544"/>
    <w:rsid w:val="0039217C"/>
    <w:rsid w:val="00392E4D"/>
    <w:rsid w:val="00393364"/>
    <w:rsid w:val="00393E31"/>
    <w:rsid w:val="003945B2"/>
    <w:rsid w:val="00394FA8"/>
    <w:rsid w:val="00396093"/>
    <w:rsid w:val="00397908"/>
    <w:rsid w:val="003979F0"/>
    <w:rsid w:val="003A009D"/>
    <w:rsid w:val="003A12D5"/>
    <w:rsid w:val="003A1B8B"/>
    <w:rsid w:val="003A24F4"/>
    <w:rsid w:val="003A2F6A"/>
    <w:rsid w:val="003A3794"/>
    <w:rsid w:val="003A4FAD"/>
    <w:rsid w:val="003A504D"/>
    <w:rsid w:val="003A5487"/>
    <w:rsid w:val="003A594B"/>
    <w:rsid w:val="003A6912"/>
    <w:rsid w:val="003A7FB6"/>
    <w:rsid w:val="003B089A"/>
    <w:rsid w:val="003B09CF"/>
    <w:rsid w:val="003B0BB9"/>
    <w:rsid w:val="003B1979"/>
    <w:rsid w:val="003B216C"/>
    <w:rsid w:val="003B2399"/>
    <w:rsid w:val="003B2ABB"/>
    <w:rsid w:val="003B444D"/>
    <w:rsid w:val="003B5238"/>
    <w:rsid w:val="003B76D3"/>
    <w:rsid w:val="003B784A"/>
    <w:rsid w:val="003C0C95"/>
    <w:rsid w:val="003C106B"/>
    <w:rsid w:val="003C3450"/>
    <w:rsid w:val="003C4353"/>
    <w:rsid w:val="003C4360"/>
    <w:rsid w:val="003C4E0F"/>
    <w:rsid w:val="003C6021"/>
    <w:rsid w:val="003C6E0E"/>
    <w:rsid w:val="003C7353"/>
    <w:rsid w:val="003C7E56"/>
    <w:rsid w:val="003D03D7"/>
    <w:rsid w:val="003D03EE"/>
    <w:rsid w:val="003D1E1E"/>
    <w:rsid w:val="003D23E7"/>
    <w:rsid w:val="003D2C45"/>
    <w:rsid w:val="003D3D79"/>
    <w:rsid w:val="003D3FAA"/>
    <w:rsid w:val="003D43C2"/>
    <w:rsid w:val="003D4A4D"/>
    <w:rsid w:val="003D5EEA"/>
    <w:rsid w:val="003D6BAC"/>
    <w:rsid w:val="003D7F27"/>
    <w:rsid w:val="003E06E3"/>
    <w:rsid w:val="003E0784"/>
    <w:rsid w:val="003E0E08"/>
    <w:rsid w:val="003E24F9"/>
    <w:rsid w:val="003E2F69"/>
    <w:rsid w:val="003E32A4"/>
    <w:rsid w:val="003E35D2"/>
    <w:rsid w:val="003E3EFB"/>
    <w:rsid w:val="003E4681"/>
    <w:rsid w:val="003E4960"/>
    <w:rsid w:val="003E600C"/>
    <w:rsid w:val="003E6055"/>
    <w:rsid w:val="003E7711"/>
    <w:rsid w:val="003F0D35"/>
    <w:rsid w:val="003F0EF5"/>
    <w:rsid w:val="003F1EED"/>
    <w:rsid w:val="003F2FA3"/>
    <w:rsid w:val="003F3BF0"/>
    <w:rsid w:val="003F5B8F"/>
    <w:rsid w:val="003F67EF"/>
    <w:rsid w:val="003F6912"/>
    <w:rsid w:val="0040039C"/>
    <w:rsid w:val="00402A78"/>
    <w:rsid w:val="00403C7E"/>
    <w:rsid w:val="0040415C"/>
    <w:rsid w:val="00404A05"/>
    <w:rsid w:val="0040512E"/>
    <w:rsid w:val="00406CE4"/>
    <w:rsid w:val="0040723B"/>
    <w:rsid w:val="00407B04"/>
    <w:rsid w:val="004104B2"/>
    <w:rsid w:val="00411476"/>
    <w:rsid w:val="00411523"/>
    <w:rsid w:val="0041175E"/>
    <w:rsid w:val="00412355"/>
    <w:rsid w:val="00412863"/>
    <w:rsid w:val="00412B50"/>
    <w:rsid w:val="00412F63"/>
    <w:rsid w:val="00413198"/>
    <w:rsid w:val="004136F7"/>
    <w:rsid w:val="004159A7"/>
    <w:rsid w:val="00416045"/>
    <w:rsid w:val="0041697C"/>
    <w:rsid w:val="00416D9D"/>
    <w:rsid w:val="004202D1"/>
    <w:rsid w:val="0042226E"/>
    <w:rsid w:val="004225B4"/>
    <w:rsid w:val="0042339D"/>
    <w:rsid w:val="00424227"/>
    <w:rsid w:val="0042456F"/>
    <w:rsid w:val="0042473D"/>
    <w:rsid w:val="00424FCA"/>
    <w:rsid w:val="0042550B"/>
    <w:rsid w:val="00425EF9"/>
    <w:rsid w:val="00426C21"/>
    <w:rsid w:val="00427342"/>
    <w:rsid w:val="004279D1"/>
    <w:rsid w:val="00430558"/>
    <w:rsid w:val="00432BD4"/>
    <w:rsid w:val="00432E9D"/>
    <w:rsid w:val="00433570"/>
    <w:rsid w:val="00433D31"/>
    <w:rsid w:val="00434BD6"/>
    <w:rsid w:val="0043578F"/>
    <w:rsid w:val="0043582E"/>
    <w:rsid w:val="00437DA9"/>
    <w:rsid w:val="0044079E"/>
    <w:rsid w:val="004419BF"/>
    <w:rsid w:val="00441A1E"/>
    <w:rsid w:val="00442369"/>
    <w:rsid w:val="004426FD"/>
    <w:rsid w:val="00445625"/>
    <w:rsid w:val="00446658"/>
    <w:rsid w:val="00447542"/>
    <w:rsid w:val="00450F1A"/>
    <w:rsid w:val="00451426"/>
    <w:rsid w:val="00451EAD"/>
    <w:rsid w:val="00451FB1"/>
    <w:rsid w:val="00452A13"/>
    <w:rsid w:val="00452B89"/>
    <w:rsid w:val="004537D9"/>
    <w:rsid w:val="004545EB"/>
    <w:rsid w:val="00455573"/>
    <w:rsid w:val="0045652A"/>
    <w:rsid w:val="004577AC"/>
    <w:rsid w:val="004609C3"/>
    <w:rsid w:val="00460DB7"/>
    <w:rsid w:val="00461D35"/>
    <w:rsid w:val="00462412"/>
    <w:rsid w:val="004632EA"/>
    <w:rsid w:val="00463527"/>
    <w:rsid w:val="0046605D"/>
    <w:rsid w:val="00466D43"/>
    <w:rsid w:val="00467409"/>
    <w:rsid w:val="00467441"/>
    <w:rsid w:val="00470069"/>
    <w:rsid w:val="0047055A"/>
    <w:rsid w:val="00470C9D"/>
    <w:rsid w:val="00471C0B"/>
    <w:rsid w:val="00472744"/>
    <w:rsid w:val="004742FE"/>
    <w:rsid w:val="004759B5"/>
    <w:rsid w:val="00475A5A"/>
    <w:rsid w:val="0047662F"/>
    <w:rsid w:val="004769EB"/>
    <w:rsid w:val="00480BD0"/>
    <w:rsid w:val="00482BF1"/>
    <w:rsid w:val="0048356A"/>
    <w:rsid w:val="004836D5"/>
    <w:rsid w:val="00485664"/>
    <w:rsid w:val="00485CAE"/>
    <w:rsid w:val="00485F19"/>
    <w:rsid w:val="004864FE"/>
    <w:rsid w:val="00486591"/>
    <w:rsid w:val="0048753F"/>
    <w:rsid w:val="00487646"/>
    <w:rsid w:val="00491A4A"/>
    <w:rsid w:val="004934CD"/>
    <w:rsid w:val="0049389B"/>
    <w:rsid w:val="00493B3A"/>
    <w:rsid w:val="00494146"/>
    <w:rsid w:val="0049444A"/>
    <w:rsid w:val="0049592A"/>
    <w:rsid w:val="00496B62"/>
    <w:rsid w:val="004A0D8B"/>
    <w:rsid w:val="004A1C4A"/>
    <w:rsid w:val="004A37BA"/>
    <w:rsid w:val="004A52BD"/>
    <w:rsid w:val="004A6DD0"/>
    <w:rsid w:val="004A7A12"/>
    <w:rsid w:val="004B0A8E"/>
    <w:rsid w:val="004B0C9F"/>
    <w:rsid w:val="004B365B"/>
    <w:rsid w:val="004B43DC"/>
    <w:rsid w:val="004B5783"/>
    <w:rsid w:val="004B6A36"/>
    <w:rsid w:val="004B6B44"/>
    <w:rsid w:val="004B6BE3"/>
    <w:rsid w:val="004B7A98"/>
    <w:rsid w:val="004B7FAF"/>
    <w:rsid w:val="004C01A1"/>
    <w:rsid w:val="004C0F54"/>
    <w:rsid w:val="004C1320"/>
    <w:rsid w:val="004C14E6"/>
    <w:rsid w:val="004C1745"/>
    <w:rsid w:val="004C29D3"/>
    <w:rsid w:val="004C2B73"/>
    <w:rsid w:val="004C37AC"/>
    <w:rsid w:val="004C61EE"/>
    <w:rsid w:val="004C64B0"/>
    <w:rsid w:val="004C76DA"/>
    <w:rsid w:val="004D10B8"/>
    <w:rsid w:val="004D1151"/>
    <w:rsid w:val="004D2625"/>
    <w:rsid w:val="004D3229"/>
    <w:rsid w:val="004D329E"/>
    <w:rsid w:val="004D4695"/>
    <w:rsid w:val="004D52E0"/>
    <w:rsid w:val="004D5681"/>
    <w:rsid w:val="004D57C2"/>
    <w:rsid w:val="004D59B7"/>
    <w:rsid w:val="004D6EB8"/>
    <w:rsid w:val="004D7803"/>
    <w:rsid w:val="004D7BEC"/>
    <w:rsid w:val="004E018C"/>
    <w:rsid w:val="004E16A3"/>
    <w:rsid w:val="004E1EFB"/>
    <w:rsid w:val="004E21B0"/>
    <w:rsid w:val="004E2D13"/>
    <w:rsid w:val="004E31A2"/>
    <w:rsid w:val="004E3F33"/>
    <w:rsid w:val="004E401D"/>
    <w:rsid w:val="004E40CA"/>
    <w:rsid w:val="004E5252"/>
    <w:rsid w:val="004E56F2"/>
    <w:rsid w:val="004E5EC9"/>
    <w:rsid w:val="004E6846"/>
    <w:rsid w:val="004E6BC3"/>
    <w:rsid w:val="004E6BE1"/>
    <w:rsid w:val="004E7ECA"/>
    <w:rsid w:val="004F0B46"/>
    <w:rsid w:val="004F0D10"/>
    <w:rsid w:val="004F0DEC"/>
    <w:rsid w:val="004F162E"/>
    <w:rsid w:val="004F4A03"/>
    <w:rsid w:val="004F656F"/>
    <w:rsid w:val="004F7362"/>
    <w:rsid w:val="004F75A1"/>
    <w:rsid w:val="004F7950"/>
    <w:rsid w:val="00500120"/>
    <w:rsid w:val="005002BB"/>
    <w:rsid w:val="005005CF"/>
    <w:rsid w:val="00500E0D"/>
    <w:rsid w:val="00501A68"/>
    <w:rsid w:val="00501CA2"/>
    <w:rsid w:val="00503475"/>
    <w:rsid w:val="0050372E"/>
    <w:rsid w:val="005037DC"/>
    <w:rsid w:val="00503AD3"/>
    <w:rsid w:val="00503FF6"/>
    <w:rsid w:val="00504F45"/>
    <w:rsid w:val="0050593B"/>
    <w:rsid w:val="005073BF"/>
    <w:rsid w:val="00507AB3"/>
    <w:rsid w:val="00507F96"/>
    <w:rsid w:val="00510145"/>
    <w:rsid w:val="0051030E"/>
    <w:rsid w:val="00510894"/>
    <w:rsid w:val="00510C84"/>
    <w:rsid w:val="00511054"/>
    <w:rsid w:val="00511CB4"/>
    <w:rsid w:val="005131ED"/>
    <w:rsid w:val="00513489"/>
    <w:rsid w:val="00515567"/>
    <w:rsid w:val="0051610B"/>
    <w:rsid w:val="00516663"/>
    <w:rsid w:val="00520B30"/>
    <w:rsid w:val="00520BB4"/>
    <w:rsid w:val="00520F6A"/>
    <w:rsid w:val="00522EDB"/>
    <w:rsid w:val="0052332E"/>
    <w:rsid w:val="00524D4F"/>
    <w:rsid w:val="005254E6"/>
    <w:rsid w:val="00526199"/>
    <w:rsid w:val="00526642"/>
    <w:rsid w:val="005273B7"/>
    <w:rsid w:val="00530147"/>
    <w:rsid w:val="00530C10"/>
    <w:rsid w:val="00531895"/>
    <w:rsid w:val="005322DF"/>
    <w:rsid w:val="00533278"/>
    <w:rsid w:val="0053443E"/>
    <w:rsid w:val="00535CCF"/>
    <w:rsid w:val="00535D78"/>
    <w:rsid w:val="0053759B"/>
    <w:rsid w:val="00541D12"/>
    <w:rsid w:val="00544EFA"/>
    <w:rsid w:val="00545399"/>
    <w:rsid w:val="00545469"/>
    <w:rsid w:val="00546489"/>
    <w:rsid w:val="00547DCA"/>
    <w:rsid w:val="0055075E"/>
    <w:rsid w:val="00550F30"/>
    <w:rsid w:val="005519EF"/>
    <w:rsid w:val="00551A77"/>
    <w:rsid w:val="00551BCC"/>
    <w:rsid w:val="005521E6"/>
    <w:rsid w:val="005528C0"/>
    <w:rsid w:val="00552F8B"/>
    <w:rsid w:val="00553846"/>
    <w:rsid w:val="00553F7F"/>
    <w:rsid w:val="00554485"/>
    <w:rsid w:val="005554F2"/>
    <w:rsid w:val="0055555A"/>
    <w:rsid w:val="00556A5E"/>
    <w:rsid w:val="00560310"/>
    <w:rsid w:val="00561869"/>
    <w:rsid w:val="00562415"/>
    <w:rsid w:val="005626C6"/>
    <w:rsid w:val="00565E14"/>
    <w:rsid w:val="00566AED"/>
    <w:rsid w:val="00566C9A"/>
    <w:rsid w:val="00566F5D"/>
    <w:rsid w:val="00567233"/>
    <w:rsid w:val="005705B7"/>
    <w:rsid w:val="00570E48"/>
    <w:rsid w:val="00571528"/>
    <w:rsid w:val="005720A2"/>
    <w:rsid w:val="00573115"/>
    <w:rsid w:val="00574B4A"/>
    <w:rsid w:val="00575C31"/>
    <w:rsid w:val="005762F5"/>
    <w:rsid w:val="00576AAD"/>
    <w:rsid w:val="00576D45"/>
    <w:rsid w:val="00577B0E"/>
    <w:rsid w:val="0058057B"/>
    <w:rsid w:val="00580D57"/>
    <w:rsid w:val="005835AA"/>
    <w:rsid w:val="00583902"/>
    <w:rsid w:val="005844DA"/>
    <w:rsid w:val="00584656"/>
    <w:rsid w:val="00585523"/>
    <w:rsid w:val="0059109F"/>
    <w:rsid w:val="00593383"/>
    <w:rsid w:val="0059343D"/>
    <w:rsid w:val="0059434E"/>
    <w:rsid w:val="0059445C"/>
    <w:rsid w:val="005944D9"/>
    <w:rsid w:val="005945B5"/>
    <w:rsid w:val="005950A2"/>
    <w:rsid w:val="005956B1"/>
    <w:rsid w:val="005956F9"/>
    <w:rsid w:val="0059610C"/>
    <w:rsid w:val="005971AA"/>
    <w:rsid w:val="005A015D"/>
    <w:rsid w:val="005A09D1"/>
    <w:rsid w:val="005A1191"/>
    <w:rsid w:val="005A1A69"/>
    <w:rsid w:val="005A1F9A"/>
    <w:rsid w:val="005A4037"/>
    <w:rsid w:val="005A4940"/>
    <w:rsid w:val="005A4B51"/>
    <w:rsid w:val="005A7A29"/>
    <w:rsid w:val="005A7D5E"/>
    <w:rsid w:val="005B2609"/>
    <w:rsid w:val="005B317C"/>
    <w:rsid w:val="005B35E3"/>
    <w:rsid w:val="005B3A47"/>
    <w:rsid w:val="005B41F2"/>
    <w:rsid w:val="005B428A"/>
    <w:rsid w:val="005B6876"/>
    <w:rsid w:val="005B6EFD"/>
    <w:rsid w:val="005B768D"/>
    <w:rsid w:val="005B77C4"/>
    <w:rsid w:val="005C15D7"/>
    <w:rsid w:val="005C27C5"/>
    <w:rsid w:val="005C4855"/>
    <w:rsid w:val="005C500F"/>
    <w:rsid w:val="005C6234"/>
    <w:rsid w:val="005C6E1B"/>
    <w:rsid w:val="005C749B"/>
    <w:rsid w:val="005C7747"/>
    <w:rsid w:val="005C79A0"/>
    <w:rsid w:val="005C7FD7"/>
    <w:rsid w:val="005D04C1"/>
    <w:rsid w:val="005D21BC"/>
    <w:rsid w:val="005D2D2C"/>
    <w:rsid w:val="005D302C"/>
    <w:rsid w:val="005D32B1"/>
    <w:rsid w:val="005D35A3"/>
    <w:rsid w:val="005D3BF4"/>
    <w:rsid w:val="005D4C22"/>
    <w:rsid w:val="005D504D"/>
    <w:rsid w:val="005D5144"/>
    <w:rsid w:val="005D54A2"/>
    <w:rsid w:val="005D54B0"/>
    <w:rsid w:val="005D5866"/>
    <w:rsid w:val="005D6383"/>
    <w:rsid w:val="005D6C32"/>
    <w:rsid w:val="005D72BA"/>
    <w:rsid w:val="005D7F7D"/>
    <w:rsid w:val="005D7FBD"/>
    <w:rsid w:val="005E128A"/>
    <w:rsid w:val="005E1896"/>
    <w:rsid w:val="005E1F4C"/>
    <w:rsid w:val="005E2349"/>
    <w:rsid w:val="005E3700"/>
    <w:rsid w:val="005E4776"/>
    <w:rsid w:val="005E6648"/>
    <w:rsid w:val="005E6A3A"/>
    <w:rsid w:val="005E6D83"/>
    <w:rsid w:val="005F0C6D"/>
    <w:rsid w:val="005F13F7"/>
    <w:rsid w:val="005F1C64"/>
    <w:rsid w:val="005F27D0"/>
    <w:rsid w:val="005F2BBA"/>
    <w:rsid w:val="005F2BCB"/>
    <w:rsid w:val="005F31A3"/>
    <w:rsid w:val="005F43C8"/>
    <w:rsid w:val="005F4A4D"/>
    <w:rsid w:val="005F4F6A"/>
    <w:rsid w:val="005F7D92"/>
    <w:rsid w:val="005F7DC8"/>
    <w:rsid w:val="00600AC2"/>
    <w:rsid w:val="00600BA1"/>
    <w:rsid w:val="0060122F"/>
    <w:rsid w:val="00601B0C"/>
    <w:rsid w:val="0060201D"/>
    <w:rsid w:val="00602AE5"/>
    <w:rsid w:val="00602F13"/>
    <w:rsid w:val="00603C2C"/>
    <w:rsid w:val="00603F28"/>
    <w:rsid w:val="00605413"/>
    <w:rsid w:val="00606280"/>
    <w:rsid w:val="006062E1"/>
    <w:rsid w:val="00606761"/>
    <w:rsid w:val="00607D9C"/>
    <w:rsid w:val="00610245"/>
    <w:rsid w:val="006103E4"/>
    <w:rsid w:val="00610A45"/>
    <w:rsid w:val="00610C1A"/>
    <w:rsid w:val="00610ED3"/>
    <w:rsid w:val="006120F5"/>
    <w:rsid w:val="0061250D"/>
    <w:rsid w:val="00612C59"/>
    <w:rsid w:val="00613BBF"/>
    <w:rsid w:val="00613CC7"/>
    <w:rsid w:val="006149B0"/>
    <w:rsid w:val="00614BF9"/>
    <w:rsid w:val="00616578"/>
    <w:rsid w:val="00616978"/>
    <w:rsid w:val="00616AFE"/>
    <w:rsid w:val="00616BD1"/>
    <w:rsid w:val="00616D18"/>
    <w:rsid w:val="0061762B"/>
    <w:rsid w:val="006209F1"/>
    <w:rsid w:val="00620CC3"/>
    <w:rsid w:val="00621261"/>
    <w:rsid w:val="00621940"/>
    <w:rsid w:val="00622BF9"/>
    <w:rsid w:val="0062368E"/>
    <w:rsid w:val="006237F3"/>
    <w:rsid w:val="00623988"/>
    <w:rsid w:val="00623C38"/>
    <w:rsid w:val="00623D2F"/>
    <w:rsid w:val="006240D2"/>
    <w:rsid w:val="00624BC7"/>
    <w:rsid w:val="00624FC6"/>
    <w:rsid w:val="00625A91"/>
    <w:rsid w:val="00625B58"/>
    <w:rsid w:val="00626093"/>
    <w:rsid w:val="00626918"/>
    <w:rsid w:val="00626CEA"/>
    <w:rsid w:val="00627C08"/>
    <w:rsid w:val="00630257"/>
    <w:rsid w:val="0063039B"/>
    <w:rsid w:val="0063099C"/>
    <w:rsid w:val="0063167C"/>
    <w:rsid w:val="006321BE"/>
    <w:rsid w:val="0063438C"/>
    <w:rsid w:val="006346C5"/>
    <w:rsid w:val="00635143"/>
    <w:rsid w:val="0063531B"/>
    <w:rsid w:val="00635AA6"/>
    <w:rsid w:val="00635D8C"/>
    <w:rsid w:val="00635E20"/>
    <w:rsid w:val="0063694F"/>
    <w:rsid w:val="00637989"/>
    <w:rsid w:val="006400DB"/>
    <w:rsid w:val="00641436"/>
    <w:rsid w:val="0064174D"/>
    <w:rsid w:val="00642353"/>
    <w:rsid w:val="00643D65"/>
    <w:rsid w:val="006446D9"/>
    <w:rsid w:val="00644E1E"/>
    <w:rsid w:val="00646C6D"/>
    <w:rsid w:val="00646F19"/>
    <w:rsid w:val="00647392"/>
    <w:rsid w:val="00651A32"/>
    <w:rsid w:val="00651E38"/>
    <w:rsid w:val="0065287E"/>
    <w:rsid w:val="00654A3F"/>
    <w:rsid w:val="00655B72"/>
    <w:rsid w:val="00655E2E"/>
    <w:rsid w:val="00655E7E"/>
    <w:rsid w:val="00656000"/>
    <w:rsid w:val="00656730"/>
    <w:rsid w:val="006572AC"/>
    <w:rsid w:val="00660777"/>
    <w:rsid w:val="00660CC7"/>
    <w:rsid w:val="006618A8"/>
    <w:rsid w:val="0066256F"/>
    <w:rsid w:val="00664561"/>
    <w:rsid w:val="006649AD"/>
    <w:rsid w:val="00664FD7"/>
    <w:rsid w:val="006652C2"/>
    <w:rsid w:val="00665C57"/>
    <w:rsid w:val="00665EC0"/>
    <w:rsid w:val="0066603A"/>
    <w:rsid w:val="00666480"/>
    <w:rsid w:val="00666775"/>
    <w:rsid w:val="00670980"/>
    <w:rsid w:val="00670B3F"/>
    <w:rsid w:val="0067104D"/>
    <w:rsid w:val="006710E8"/>
    <w:rsid w:val="006712FE"/>
    <w:rsid w:val="006721E7"/>
    <w:rsid w:val="00672C50"/>
    <w:rsid w:val="00672EC2"/>
    <w:rsid w:val="006739CB"/>
    <w:rsid w:val="00675BE1"/>
    <w:rsid w:val="00675E10"/>
    <w:rsid w:val="00676664"/>
    <w:rsid w:val="006803E1"/>
    <w:rsid w:val="00680782"/>
    <w:rsid w:val="006808DC"/>
    <w:rsid w:val="0068157E"/>
    <w:rsid w:val="00681B4F"/>
    <w:rsid w:val="00682AFC"/>
    <w:rsid w:val="00682F6F"/>
    <w:rsid w:val="00682FE4"/>
    <w:rsid w:val="00683132"/>
    <w:rsid w:val="00683470"/>
    <w:rsid w:val="006838AC"/>
    <w:rsid w:val="00684360"/>
    <w:rsid w:val="006845FB"/>
    <w:rsid w:val="0068480F"/>
    <w:rsid w:val="00685C8B"/>
    <w:rsid w:val="00686397"/>
    <w:rsid w:val="0068711B"/>
    <w:rsid w:val="00687516"/>
    <w:rsid w:val="0068778B"/>
    <w:rsid w:val="00687A18"/>
    <w:rsid w:val="00687DB6"/>
    <w:rsid w:val="006905F8"/>
    <w:rsid w:val="0069173B"/>
    <w:rsid w:val="00692C8A"/>
    <w:rsid w:val="00692E05"/>
    <w:rsid w:val="00692E34"/>
    <w:rsid w:val="00693AF7"/>
    <w:rsid w:val="00693D64"/>
    <w:rsid w:val="00695737"/>
    <w:rsid w:val="00695AA7"/>
    <w:rsid w:val="00695C6C"/>
    <w:rsid w:val="00696204"/>
    <w:rsid w:val="006962E9"/>
    <w:rsid w:val="00696CF6"/>
    <w:rsid w:val="00696DDA"/>
    <w:rsid w:val="0069716E"/>
    <w:rsid w:val="00697BD9"/>
    <w:rsid w:val="00697F20"/>
    <w:rsid w:val="00697F3A"/>
    <w:rsid w:val="006A0AAA"/>
    <w:rsid w:val="006A2B85"/>
    <w:rsid w:val="006A30A9"/>
    <w:rsid w:val="006A3F33"/>
    <w:rsid w:val="006A4467"/>
    <w:rsid w:val="006A4ADB"/>
    <w:rsid w:val="006A554A"/>
    <w:rsid w:val="006A5AAF"/>
    <w:rsid w:val="006A5C6D"/>
    <w:rsid w:val="006A648A"/>
    <w:rsid w:val="006A7243"/>
    <w:rsid w:val="006A794B"/>
    <w:rsid w:val="006A7FF2"/>
    <w:rsid w:val="006B069A"/>
    <w:rsid w:val="006B1AE6"/>
    <w:rsid w:val="006B2E3E"/>
    <w:rsid w:val="006B2EDC"/>
    <w:rsid w:val="006B3C85"/>
    <w:rsid w:val="006B4144"/>
    <w:rsid w:val="006B4451"/>
    <w:rsid w:val="006B46EB"/>
    <w:rsid w:val="006B7482"/>
    <w:rsid w:val="006B7AEF"/>
    <w:rsid w:val="006C065A"/>
    <w:rsid w:val="006C06C5"/>
    <w:rsid w:val="006C06E2"/>
    <w:rsid w:val="006C0C53"/>
    <w:rsid w:val="006C0E12"/>
    <w:rsid w:val="006C1DF0"/>
    <w:rsid w:val="006C26B8"/>
    <w:rsid w:val="006C2F8F"/>
    <w:rsid w:val="006C33C9"/>
    <w:rsid w:val="006C38E6"/>
    <w:rsid w:val="006C3C15"/>
    <w:rsid w:val="006C4E0C"/>
    <w:rsid w:val="006C58DC"/>
    <w:rsid w:val="006C5A5A"/>
    <w:rsid w:val="006C5D5E"/>
    <w:rsid w:val="006C61AB"/>
    <w:rsid w:val="006C6FD5"/>
    <w:rsid w:val="006D0ADB"/>
    <w:rsid w:val="006D0B7D"/>
    <w:rsid w:val="006D0DB2"/>
    <w:rsid w:val="006D0EE9"/>
    <w:rsid w:val="006D1D8F"/>
    <w:rsid w:val="006D1FF9"/>
    <w:rsid w:val="006D21E8"/>
    <w:rsid w:val="006D26B6"/>
    <w:rsid w:val="006D48AC"/>
    <w:rsid w:val="006D49F8"/>
    <w:rsid w:val="006D5C9F"/>
    <w:rsid w:val="006D7085"/>
    <w:rsid w:val="006D7BDC"/>
    <w:rsid w:val="006E050A"/>
    <w:rsid w:val="006E09A5"/>
    <w:rsid w:val="006E0CC5"/>
    <w:rsid w:val="006E15B3"/>
    <w:rsid w:val="006E17FD"/>
    <w:rsid w:val="006E1CB5"/>
    <w:rsid w:val="006E1E98"/>
    <w:rsid w:val="006E3283"/>
    <w:rsid w:val="006E389F"/>
    <w:rsid w:val="006E4EEF"/>
    <w:rsid w:val="006E57E1"/>
    <w:rsid w:val="006E5FBC"/>
    <w:rsid w:val="006E723D"/>
    <w:rsid w:val="006F0C3F"/>
    <w:rsid w:val="006F2717"/>
    <w:rsid w:val="006F2BFA"/>
    <w:rsid w:val="006F2ED0"/>
    <w:rsid w:val="006F3C87"/>
    <w:rsid w:val="006F44BB"/>
    <w:rsid w:val="006F4B36"/>
    <w:rsid w:val="006F4CAE"/>
    <w:rsid w:val="006F5094"/>
    <w:rsid w:val="006F6091"/>
    <w:rsid w:val="006F62F8"/>
    <w:rsid w:val="006F6D9D"/>
    <w:rsid w:val="00700077"/>
    <w:rsid w:val="007039E3"/>
    <w:rsid w:val="00703AB0"/>
    <w:rsid w:val="00705473"/>
    <w:rsid w:val="00705DBB"/>
    <w:rsid w:val="007106C9"/>
    <w:rsid w:val="00712EB1"/>
    <w:rsid w:val="00713026"/>
    <w:rsid w:val="00713033"/>
    <w:rsid w:val="00713217"/>
    <w:rsid w:val="00713D20"/>
    <w:rsid w:val="0071426B"/>
    <w:rsid w:val="00714890"/>
    <w:rsid w:val="0071569E"/>
    <w:rsid w:val="00715B50"/>
    <w:rsid w:val="00715C5F"/>
    <w:rsid w:val="007167B7"/>
    <w:rsid w:val="00716B7E"/>
    <w:rsid w:val="00717BA0"/>
    <w:rsid w:val="0072003A"/>
    <w:rsid w:val="007200B8"/>
    <w:rsid w:val="0072049D"/>
    <w:rsid w:val="00721074"/>
    <w:rsid w:val="007218E7"/>
    <w:rsid w:val="00722B50"/>
    <w:rsid w:val="007232AD"/>
    <w:rsid w:val="00723863"/>
    <w:rsid w:val="00723DEF"/>
    <w:rsid w:val="007244DF"/>
    <w:rsid w:val="00724952"/>
    <w:rsid w:val="00724D89"/>
    <w:rsid w:val="007258B1"/>
    <w:rsid w:val="00725ABA"/>
    <w:rsid w:val="00726B92"/>
    <w:rsid w:val="00726E00"/>
    <w:rsid w:val="00731567"/>
    <w:rsid w:val="00731BC7"/>
    <w:rsid w:val="007350A5"/>
    <w:rsid w:val="007364B4"/>
    <w:rsid w:val="00736F33"/>
    <w:rsid w:val="00736F53"/>
    <w:rsid w:val="00736F92"/>
    <w:rsid w:val="00740789"/>
    <w:rsid w:val="00740DAF"/>
    <w:rsid w:val="00740DBA"/>
    <w:rsid w:val="00741E48"/>
    <w:rsid w:val="0074279B"/>
    <w:rsid w:val="00742E63"/>
    <w:rsid w:val="00742EA8"/>
    <w:rsid w:val="00743715"/>
    <w:rsid w:val="00744505"/>
    <w:rsid w:val="0074472E"/>
    <w:rsid w:val="007457FA"/>
    <w:rsid w:val="00746946"/>
    <w:rsid w:val="007505BA"/>
    <w:rsid w:val="00751E94"/>
    <w:rsid w:val="00751F7E"/>
    <w:rsid w:val="007520FA"/>
    <w:rsid w:val="00752283"/>
    <w:rsid w:val="00753229"/>
    <w:rsid w:val="00753384"/>
    <w:rsid w:val="00753A94"/>
    <w:rsid w:val="00757BCB"/>
    <w:rsid w:val="0076147E"/>
    <w:rsid w:val="0076312E"/>
    <w:rsid w:val="00763A7E"/>
    <w:rsid w:val="00763C85"/>
    <w:rsid w:val="00764F4A"/>
    <w:rsid w:val="00765898"/>
    <w:rsid w:val="00765AA5"/>
    <w:rsid w:val="007670D3"/>
    <w:rsid w:val="007676F8"/>
    <w:rsid w:val="00770361"/>
    <w:rsid w:val="00771C72"/>
    <w:rsid w:val="00773C36"/>
    <w:rsid w:val="007746BA"/>
    <w:rsid w:val="00774C40"/>
    <w:rsid w:val="0077658F"/>
    <w:rsid w:val="00780EAE"/>
    <w:rsid w:val="007810BC"/>
    <w:rsid w:val="0078110F"/>
    <w:rsid w:val="007817AE"/>
    <w:rsid w:val="0078217D"/>
    <w:rsid w:val="00782E89"/>
    <w:rsid w:val="0078368B"/>
    <w:rsid w:val="00783728"/>
    <w:rsid w:val="0078375D"/>
    <w:rsid w:val="00783FF3"/>
    <w:rsid w:val="007848DB"/>
    <w:rsid w:val="0078539B"/>
    <w:rsid w:val="007856C7"/>
    <w:rsid w:val="00786568"/>
    <w:rsid w:val="00787424"/>
    <w:rsid w:val="007874A4"/>
    <w:rsid w:val="007874CF"/>
    <w:rsid w:val="00787FC6"/>
    <w:rsid w:val="007906B2"/>
    <w:rsid w:val="00790D3E"/>
    <w:rsid w:val="00791429"/>
    <w:rsid w:val="00792167"/>
    <w:rsid w:val="00792187"/>
    <w:rsid w:val="00792ED0"/>
    <w:rsid w:val="0079354A"/>
    <w:rsid w:val="00793736"/>
    <w:rsid w:val="00793FB2"/>
    <w:rsid w:val="00794227"/>
    <w:rsid w:val="00794584"/>
    <w:rsid w:val="00796148"/>
    <w:rsid w:val="00796C1B"/>
    <w:rsid w:val="00797E29"/>
    <w:rsid w:val="007A0771"/>
    <w:rsid w:val="007A07F4"/>
    <w:rsid w:val="007A0989"/>
    <w:rsid w:val="007A1862"/>
    <w:rsid w:val="007A1AFA"/>
    <w:rsid w:val="007A2940"/>
    <w:rsid w:val="007A3DE8"/>
    <w:rsid w:val="007A44AD"/>
    <w:rsid w:val="007A4BF8"/>
    <w:rsid w:val="007A501A"/>
    <w:rsid w:val="007A689C"/>
    <w:rsid w:val="007A7102"/>
    <w:rsid w:val="007A75CA"/>
    <w:rsid w:val="007B065D"/>
    <w:rsid w:val="007B0C63"/>
    <w:rsid w:val="007B1939"/>
    <w:rsid w:val="007B1ED5"/>
    <w:rsid w:val="007B444A"/>
    <w:rsid w:val="007B4CAA"/>
    <w:rsid w:val="007B5B31"/>
    <w:rsid w:val="007B5F5A"/>
    <w:rsid w:val="007B64A3"/>
    <w:rsid w:val="007B69EB"/>
    <w:rsid w:val="007B7221"/>
    <w:rsid w:val="007B785E"/>
    <w:rsid w:val="007C059D"/>
    <w:rsid w:val="007C1D25"/>
    <w:rsid w:val="007C22FD"/>
    <w:rsid w:val="007C2FC8"/>
    <w:rsid w:val="007C3119"/>
    <w:rsid w:val="007C4BF6"/>
    <w:rsid w:val="007C4C89"/>
    <w:rsid w:val="007C509A"/>
    <w:rsid w:val="007C644F"/>
    <w:rsid w:val="007C798F"/>
    <w:rsid w:val="007C7BA4"/>
    <w:rsid w:val="007D0744"/>
    <w:rsid w:val="007D09EE"/>
    <w:rsid w:val="007D1889"/>
    <w:rsid w:val="007D2431"/>
    <w:rsid w:val="007D5281"/>
    <w:rsid w:val="007D5469"/>
    <w:rsid w:val="007D5626"/>
    <w:rsid w:val="007D6034"/>
    <w:rsid w:val="007D6240"/>
    <w:rsid w:val="007D677E"/>
    <w:rsid w:val="007D7179"/>
    <w:rsid w:val="007D766D"/>
    <w:rsid w:val="007E0107"/>
    <w:rsid w:val="007E024F"/>
    <w:rsid w:val="007E0C45"/>
    <w:rsid w:val="007E0DD9"/>
    <w:rsid w:val="007E10DC"/>
    <w:rsid w:val="007E1225"/>
    <w:rsid w:val="007E2ECB"/>
    <w:rsid w:val="007E3536"/>
    <w:rsid w:val="007E3DEB"/>
    <w:rsid w:val="007E3E26"/>
    <w:rsid w:val="007E4801"/>
    <w:rsid w:val="007E5619"/>
    <w:rsid w:val="007E5C40"/>
    <w:rsid w:val="007E5E91"/>
    <w:rsid w:val="007E6251"/>
    <w:rsid w:val="007E6B6C"/>
    <w:rsid w:val="007E7143"/>
    <w:rsid w:val="007E74C8"/>
    <w:rsid w:val="007E7BF9"/>
    <w:rsid w:val="007F0362"/>
    <w:rsid w:val="007F0968"/>
    <w:rsid w:val="007F097D"/>
    <w:rsid w:val="007F0CE5"/>
    <w:rsid w:val="007F0D7D"/>
    <w:rsid w:val="007F1B8F"/>
    <w:rsid w:val="007F2586"/>
    <w:rsid w:val="007F283D"/>
    <w:rsid w:val="007F28F4"/>
    <w:rsid w:val="007F3BA3"/>
    <w:rsid w:val="007F432F"/>
    <w:rsid w:val="007F457F"/>
    <w:rsid w:val="007F53CE"/>
    <w:rsid w:val="007F6E0C"/>
    <w:rsid w:val="007F71DC"/>
    <w:rsid w:val="007F7277"/>
    <w:rsid w:val="007F72C8"/>
    <w:rsid w:val="007F7F48"/>
    <w:rsid w:val="00800716"/>
    <w:rsid w:val="00801936"/>
    <w:rsid w:val="00802473"/>
    <w:rsid w:val="008054D2"/>
    <w:rsid w:val="00806BE8"/>
    <w:rsid w:val="00806C11"/>
    <w:rsid w:val="00806C7E"/>
    <w:rsid w:val="0081140F"/>
    <w:rsid w:val="008114E3"/>
    <w:rsid w:val="008122CD"/>
    <w:rsid w:val="008123FB"/>
    <w:rsid w:val="00812838"/>
    <w:rsid w:val="00812983"/>
    <w:rsid w:val="00813433"/>
    <w:rsid w:val="00813678"/>
    <w:rsid w:val="00814344"/>
    <w:rsid w:val="008144E2"/>
    <w:rsid w:val="00814AB1"/>
    <w:rsid w:val="00814BF6"/>
    <w:rsid w:val="00815A20"/>
    <w:rsid w:val="00815AB7"/>
    <w:rsid w:val="00815B83"/>
    <w:rsid w:val="008163CB"/>
    <w:rsid w:val="0081716C"/>
    <w:rsid w:val="0082115C"/>
    <w:rsid w:val="008226A7"/>
    <w:rsid w:val="008226C6"/>
    <w:rsid w:val="00822CB7"/>
    <w:rsid w:val="00823576"/>
    <w:rsid w:val="00824318"/>
    <w:rsid w:val="00826BAF"/>
    <w:rsid w:val="008279E4"/>
    <w:rsid w:val="00827C58"/>
    <w:rsid w:val="00830360"/>
    <w:rsid w:val="0083043B"/>
    <w:rsid w:val="00830C75"/>
    <w:rsid w:val="00831982"/>
    <w:rsid w:val="00833684"/>
    <w:rsid w:val="008341AC"/>
    <w:rsid w:val="0083609A"/>
    <w:rsid w:val="008366D9"/>
    <w:rsid w:val="00837272"/>
    <w:rsid w:val="00837874"/>
    <w:rsid w:val="00837BE3"/>
    <w:rsid w:val="0084029C"/>
    <w:rsid w:val="00841144"/>
    <w:rsid w:val="00841599"/>
    <w:rsid w:val="00842B26"/>
    <w:rsid w:val="00842EBC"/>
    <w:rsid w:val="00843303"/>
    <w:rsid w:val="00844532"/>
    <w:rsid w:val="008449F4"/>
    <w:rsid w:val="0084532B"/>
    <w:rsid w:val="008476A3"/>
    <w:rsid w:val="0085056C"/>
    <w:rsid w:val="008533A7"/>
    <w:rsid w:val="00853531"/>
    <w:rsid w:val="00853C0B"/>
    <w:rsid w:val="008543F3"/>
    <w:rsid w:val="008557C1"/>
    <w:rsid w:val="008606AB"/>
    <w:rsid w:val="00860BF5"/>
    <w:rsid w:val="0086248E"/>
    <w:rsid w:val="00862FEF"/>
    <w:rsid w:val="00863D62"/>
    <w:rsid w:val="0086477B"/>
    <w:rsid w:val="00864EE1"/>
    <w:rsid w:val="00867EC6"/>
    <w:rsid w:val="008701A3"/>
    <w:rsid w:val="00870D11"/>
    <w:rsid w:val="00871080"/>
    <w:rsid w:val="008716F3"/>
    <w:rsid w:val="008722DE"/>
    <w:rsid w:val="008728B9"/>
    <w:rsid w:val="00872D74"/>
    <w:rsid w:val="0087396C"/>
    <w:rsid w:val="00874743"/>
    <w:rsid w:val="00874792"/>
    <w:rsid w:val="00874F45"/>
    <w:rsid w:val="008754F2"/>
    <w:rsid w:val="00876E67"/>
    <w:rsid w:val="0087782B"/>
    <w:rsid w:val="008805D1"/>
    <w:rsid w:val="008807F0"/>
    <w:rsid w:val="00880AC2"/>
    <w:rsid w:val="0088123C"/>
    <w:rsid w:val="008821F2"/>
    <w:rsid w:val="008839CF"/>
    <w:rsid w:val="0088531E"/>
    <w:rsid w:val="008864BF"/>
    <w:rsid w:val="008874BC"/>
    <w:rsid w:val="008900F9"/>
    <w:rsid w:val="00890BC7"/>
    <w:rsid w:val="0089214E"/>
    <w:rsid w:val="0089367B"/>
    <w:rsid w:val="00893B8D"/>
    <w:rsid w:val="008945E6"/>
    <w:rsid w:val="0089483A"/>
    <w:rsid w:val="008948BA"/>
    <w:rsid w:val="00894C80"/>
    <w:rsid w:val="00895E2D"/>
    <w:rsid w:val="00896371"/>
    <w:rsid w:val="00896BF3"/>
    <w:rsid w:val="00896C5A"/>
    <w:rsid w:val="008A05C9"/>
    <w:rsid w:val="008A07E1"/>
    <w:rsid w:val="008A16B7"/>
    <w:rsid w:val="008A177A"/>
    <w:rsid w:val="008A241C"/>
    <w:rsid w:val="008A2710"/>
    <w:rsid w:val="008A2755"/>
    <w:rsid w:val="008A326D"/>
    <w:rsid w:val="008A365C"/>
    <w:rsid w:val="008A427E"/>
    <w:rsid w:val="008A4B12"/>
    <w:rsid w:val="008A52A7"/>
    <w:rsid w:val="008A5C5B"/>
    <w:rsid w:val="008A604E"/>
    <w:rsid w:val="008A68C1"/>
    <w:rsid w:val="008A6AA4"/>
    <w:rsid w:val="008B0202"/>
    <w:rsid w:val="008B0F8C"/>
    <w:rsid w:val="008B12D4"/>
    <w:rsid w:val="008B1555"/>
    <w:rsid w:val="008B1902"/>
    <w:rsid w:val="008B37DE"/>
    <w:rsid w:val="008B4D5E"/>
    <w:rsid w:val="008B6279"/>
    <w:rsid w:val="008B6D5D"/>
    <w:rsid w:val="008B7995"/>
    <w:rsid w:val="008B7BA9"/>
    <w:rsid w:val="008C0F77"/>
    <w:rsid w:val="008C1F24"/>
    <w:rsid w:val="008C278A"/>
    <w:rsid w:val="008C312F"/>
    <w:rsid w:val="008C33DB"/>
    <w:rsid w:val="008C5BE7"/>
    <w:rsid w:val="008C6E25"/>
    <w:rsid w:val="008C749A"/>
    <w:rsid w:val="008C750A"/>
    <w:rsid w:val="008C7BB3"/>
    <w:rsid w:val="008D0BA8"/>
    <w:rsid w:val="008D24D6"/>
    <w:rsid w:val="008D3BD2"/>
    <w:rsid w:val="008D404D"/>
    <w:rsid w:val="008D405F"/>
    <w:rsid w:val="008D6775"/>
    <w:rsid w:val="008D6E4E"/>
    <w:rsid w:val="008D76A8"/>
    <w:rsid w:val="008E3432"/>
    <w:rsid w:val="008E35F9"/>
    <w:rsid w:val="008E38A8"/>
    <w:rsid w:val="008E3AC8"/>
    <w:rsid w:val="008E5CF9"/>
    <w:rsid w:val="008E65AF"/>
    <w:rsid w:val="008E7F22"/>
    <w:rsid w:val="008F17B8"/>
    <w:rsid w:val="008F1DB9"/>
    <w:rsid w:val="008F2BD2"/>
    <w:rsid w:val="008F3111"/>
    <w:rsid w:val="008F3664"/>
    <w:rsid w:val="008F39AE"/>
    <w:rsid w:val="008F5542"/>
    <w:rsid w:val="008F5B74"/>
    <w:rsid w:val="008F5E77"/>
    <w:rsid w:val="008F5FDA"/>
    <w:rsid w:val="008F79FF"/>
    <w:rsid w:val="0090008C"/>
    <w:rsid w:val="009011DD"/>
    <w:rsid w:val="0090158B"/>
    <w:rsid w:val="0090160C"/>
    <w:rsid w:val="00901799"/>
    <w:rsid w:val="00901E04"/>
    <w:rsid w:val="009021DB"/>
    <w:rsid w:val="00902872"/>
    <w:rsid w:val="00902938"/>
    <w:rsid w:val="00902BCC"/>
    <w:rsid w:val="00905035"/>
    <w:rsid w:val="00905D84"/>
    <w:rsid w:val="00907A0A"/>
    <w:rsid w:val="00907AA2"/>
    <w:rsid w:val="00907C72"/>
    <w:rsid w:val="009107A3"/>
    <w:rsid w:val="0091089E"/>
    <w:rsid w:val="00910F97"/>
    <w:rsid w:val="0091314A"/>
    <w:rsid w:val="00913151"/>
    <w:rsid w:val="009131CE"/>
    <w:rsid w:val="00915AEF"/>
    <w:rsid w:val="0091613F"/>
    <w:rsid w:val="00920C96"/>
    <w:rsid w:val="009235E4"/>
    <w:rsid w:val="009248CA"/>
    <w:rsid w:val="0092494F"/>
    <w:rsid w:val="009258A5"/>
    <w:rsid w:val="00926E0F"/>
    <w:rsid w:val="00927205"/>
    <w:rsid w:val="009276E5"/>
    <w:rsid w:val="00927F3D"/>
    <w:rsid w:val="0092C960"/>
    <w:rsid w:val="009318D6"/>
    <w:rsid w:val="00931BE8"/>
    <w:rsid w:val="00933BDF"/>
    <w:rsid w:val="009341D6"/>
    <w:rsid w:val="0093507A"/>
    <w:rsid w:val="00935528"/>
    <w:rsid w:val="00935A85"/>
    <w:rsid w:val="009377D4"/>
    <w:rsid w:val="009403D8"/>
    <w:rsid w:val="0094073C"/>
    <w:rsid w:val="00940D37"/>
    <w:rsid w:val="0094153D"/>
    <w:rsid w:val="009426BE"/>
    <w:rsid w:val="009436F8"/>
    <w:rsid w:val="00943821"/>
    <w:rsid w:val="009446E5"/>
    <w:rsid w:val="00944A10"/>
    <w:rsid w:val="0094552E"/>
    <w:rsid w:val="00946034"/>
    <w:rsid w:val="0094679D"/>
    <w:rsid w:val="009477F4"/>
    <w:rsid w:val="00950785"/>
    <w:rsid w:val="00950872"/>
    <w:rsid w:val="00951863"/>
    <w:rsid w:val="0095252B"/>
    <w:rsid w:val="00952747"/>
    <w:rsid w:val="00952C14"/>
    <w:rsid w:val="00953B2D"/>
    <w:rsid w:val="00953E06"/>
    <w:rsid w:val="0095548A"/>
    <w:rsid w:val="00956946"/>
    <w:rsid w:val="00956DD2"/>
    <w:rsid w:val="009575DA"/>
    <w:rsid w:val="00957996"/>
    <w:rsid w:val="00957BE8"/>
    <w:rsid w:val="00957C25"/>
    <w:rsid w:val="00960566"/>
    <w:rsid w:val="00961086"/>
    <w:rsid w:val="009618D3"/>
    <w:rsid w:val="00961E70"/>
    <w:rsid w:val="00962185"/>
    <w:rsid w:val="009644D7"/>
    <w:rsid w:val="009655D9"/>
    <w:rsid w:val="00965661"/>
    <w:rsid w:val="00965804"/>
    <w:rsid w:val="0096657B"/>
    <w:rsid w:val="00967264"/>
    <w:rsid w:val="009674DB"/>
    <w:rsid w:val="009679D6"/>
    <w:rsid w:val="00967B3D"/>
    <w:rsid w:val="009707BD"/>
    <w:rsid w:val="00970DED"/>
    <w:rsid w:val="00970E62"/>
    <w:rsid w:val="00973263"/>
    <w:rsid w:val="00973685"/>
    <w:rsid w:val="009739F2"/>
    <w:rsid w:val="00974762"/>
    <w:rsid w:val="00975BF0"/>
    <w:rsid w:val="009771F3"/>
    <w:rsid w:val="0097734D"/>
    <w:rsid w:val="009805AC"/>
    <w:rsid w:val="0098103E"/>
    <w:rsid w:val="00981DA5"/>
    <w:rsid w:val="009837F7"/>
    <w:rsid w:val="00983885"/>
    <w:rsid w:val="009838AC"/>
    <w:rsid w:val="00984235"/>
    <w:rsid w:val="00985A6F"/>
    <w:rsid w:val="00985A9F"/>
    <w:rsid w:val="00985FBE"/>
    <w:rsid w:val="00986961"/>
    <w:rsid w:val="00986B1D"/>
    <w:rsid w:val="00987FF6"/>
    <w:rsid w:val="009904B6"/>
    <w:rsid w:val="00990630"/>
    <w:rsid w:val="00990824"/>
    <w:rsid w:val="00993442"/>
    <w:rsid w:val="00993A7A"/>
    <w:rsid w:val="00993BC7"/>
    <w:rsid w:val="00994CE4"/>
    <w:rsid w:val="00995294"/>
    <w:rsid w:val="00995B67"/>
    <w:rsid w:val="00995EAC"/>
    <w:rsid w:val="00996447"/>
    <w:rsid w:val="00996ACC"/>
    <w:rsid w:val="0099757F"/>
    <w:rsid w:val="009A0F72"/>
    <w:rsid w:val="009A1FDC"/>
    <w:rsid w:val="009A3185"/>
    <w:rsid w:val="009A3592"/>
    <w:rsid w:val="009A3B30"/>
    <w:rsid w:val="009A69E7"/>
    <w:rsid w:val="009A6B3D"/>
    <w:rsid w:val="009B0C79"/>
    <w:rsid w:val="009B1057"/>
    <w:rsid w:val="009B195B"/>
    <w:rsid w:val="009B31D4"/>
    <w:rsid w:val="009B3367"/>
    <w:rsid w:val="009B4019"/>
    <w:rsid w:val="009B477F"/>
    <w:rsid w:val="009B4A30"/>
    <w:rsid w:val="009B595A"/>
    <w:rsid w:val="009B642A"/>
    <w:rsid w:val="009B70F6"/>
    <w:rsid w:val="009B7840"/>
    <w:rsid w:val="009B7CAE"/>
    <w:rsid w:val="009C0459"/>
    <w:rsid w:val="009C0DA9"/>
    <w:rsid w:val="009C26AC"/>
    <w:rsid w:val="009C2BF0"/>
    <w:rsid w:val="009C36BA"/>
    <w:rsid w:val="009C3A68"/>
    <w:rsid w:val="009C42C5"/>
    <w:rsid w:val="009C4679"/>
    <w:rsid w:val="009C486B"/>
    <w:rsid w:val="009C6585"/>
    <w:rsid w:val="009C698C"/>
    <w:rsid w:val="009C789C"/>
    <w:rsid w:val="009C7C7A"/>
    <w:rsid w:val="009C7E08"/>
    <w:rsid w:val="009D1D9B"/>
    <w:rsid w:val="009D1E74"/>
    <w:rsid w:val="009D2820"/>
    <w:rsid w:val="009D4C7E"/>
    <w:rsid w:val="009D50D5"/>
    <w:rsid w:val="009D559C"/>
    <w:rsid w:val="009D639D"/>
    <w:rsid w:val="009D644A"/>
    <w:rsid w:val="009D6627"/>
    <w:rsid w:val="009D6838"/>
    <w:rsid w:val="009D736E"/>
    <w:rsid w:val="009E0C2E"/>
    <w:rsid w:val="009E1337"/>
    <w:rsid w:val="009E19CE"/>
    <w:rsid w:val="009E3CFA"/>
    <w:rsid w:val="009E47F3"/>
    <w:rsid w:val="009E6072"/>
    <w:rsid w:val="009E6C96"/>
    <w:rsid w:val="009E73CC"/>
    <w:rsid w:val="009E7A4A"/>
    <w:rsid w:val="009F02E9"/>
    <w:rsid w:val="009F0515"/>
    <w:rsid w:val="009F1B65"/>
    <w:rsid w:val="009F37F4"/>
    <w:rsid w:val="009F3D1E"/>
    <w:rsid w:val="009F40AE"/>
    <w:rsid w:val="009F4125"/>
    <w:rsid w:val="009F6420"/>
    <w:rsid w:val="009F72D5"/>
    <w:rsid w:val="00A00544"/>
    <w:rsid w:val="00A01DA9"/>
    <w:rsid w:val="00A02310"/>
    <w:rsid w:val="00A033B8"/>
    <w:rsid w:val="00A0376B"/>
    <w:rsid w:val="00A03E17"/>
    <w:rsid w:val="00A052BF"/>
    <w:rsid w:val="00A061C6"/>
    <w:rsid w:val="00A06623"/>
    <w:rsid w:val="00A067DF"/>
    <w:rsid w:val="00A073F4"/>
    <w:rsid w:val="00A0798C"/>
    <w:rsid w:val="00A07DBC"/>
    <w:rsid w:val="00A127A9"/>
    <w:rsid w:val="00A12E1D"/>
    <w:rsid w:val="00A12EF6"/>
    <w:rsid w:val="00A13077"/>
    <w:rsid w:val="00A13B10"/>
    <w:rsid w:val="00A13F5D"/>
    <w:rsid w:val="00A15B0F"/>
    <w:rsid w:val="00A171F2"/>
    <w:rsid w:val="00A208A3"/>
    <w:rsid w:val="00A20AD1"/>
    <w:rsid w:val="00A21FAC"/>
    <w:rsid w:val="00A24860"/>
    <w:rsid w:val="00A248AC"/>
    <w:rsid w:val="00A24E08"/>
    <w:rsid w:val="00A273C4"/>
    <w:rsid w:val="00A30256"/>
    <w:rsid w:val="00A3120D"/>
    <w:rsid w:val="00A31FAD"/>
    <w:rsid w:val="00A32070"/>
    <w:rsid w:val="00A33403"/>
    <w:rsid w:val="00A33E99"/>
    <w:rsid w:val="00A35493"/>
    <w:rsid w:val="00A37660"/>
    <w:rsid w:val="00A407A0"/>
    <w:rsid w:val="00A4096F"/>
    <w:rsid w:val="00A439C0"/>
    <w:rsid w:val="00A455B5"/>
    <w:rsid w:val="00A45728"/>
    <w:rsid w:val="00A50B0B"/>
    <w:rsid w:val="00A50E71"/>
    <w:rsid w:val="00A52010"/>
    <w:rsid w:val="00A52555"/>
    <w:rsid w:val="00A5534E"/>
    <w:rsid w:val="00A56C7C"/>
    <w:rsid w:val="00A57D05"/>
    <w:rsid w:val="00A60E28"/>
    <w:rsid w:val="00A62058"/>
    <w:rsid w:val="00A622D2"/>
    <w:rsid w:val="00A630B0"/>
    <w:rsid w:val="00A6376C"/>
    <w:rsid w:val="00A63E15"/>
    <w:rsid w:val="00A63F16"/>
    <w:rsid w:val="00A64C56"/>
    <w:rsid w:val="00A64C71"/>
    <w:rsid w:val="00A663C6"/>
    <w:rsid w:val="00A667BD"/>
    <w:rsid w:val="00A6728F"/>
    <w:rsid w:val="00A70A2D"/>
    <w:rsid w:val="00A71287"/>
    <w:rsid w:val="00A72827"/>
    <w:rsid w:val="00A7282F"/>
    <w:rsid w:val="00A72914"/>
    <w:rsid w:val="00A733ED"/>
    <w:rsid w:val="00A734ED"/>
    <w:rsid w:val="00A746E1"/>
    <w:rsid w:val="00A747BF"/>
    <w:rsid w:val="00A74C98"/>
    <w:rsid w:val="00A76C3E"/>
    <w:rsid w:val="00A803D8"/>
    <w:rsid w:val="00A80CA7"/>
    <w:rsid w:val="00A8298C"/>
    <w:rsid w:val="00A8393F"/>
    <w:rsid w:val="00A83E67"/>
    <w:rsid w:val="00A8404F"/>
    <w:rsid w:val="00A84316"/>
    <w:rsid w:val="00A84EA7"/>
    <w:rsid w:val="00A8584D"/>
    <w:rsid w:val="00A87819"/>
    <w:rsid w:val="00A87FB1"/>
    <w:rsid w:val="00A90558"/>
    <w:rsid w:val="00A90566"/>
    <w:rsid w:val="00A90830"/>
    <w:rsid w:val="00A90C1B"/>
    <w:rsid w:val="00A911A2"/>
    <w:rsid w:val="00A91475"/>
    <w:rsid w:val="00A91EF7"/>
    <w:rsid w:val="00A9217D"/>
    <w:rsid w:val="00A921F3"/>
    <w:rsid w:val="00A9291B"/>
    <w:rsid w:val="00A92A2C"/>
    <w:rsid w:val="00A92AB9"/>
    <w:rsid w:val="00A92D90"/>
    <w:rsid w:val="00A93130"/>
    <w:rsid w:val="00A937BA"/>
    <w:rsid w:val="00A93837"/>
    <w:rsid w:val="00A94FA9"/>
    <w:rsid w:val="00A954ED"/>
    <w:rsid w:val="00A95FE1"/>
    <w:rsid w:val="00A96497"/>
    <w:rsid w:val="00A970D2"/>
    <w:rsid w:val="00AA06F7"/>
    <w:rsid w:val="00AA0C11"/>
    <w:rsid w:val="00AA2007"/>
    <w:rsid w:val="00AA2143"/>
    <w:rsid w:val="00AA2785"/>
    <w:rsid w:val="00AA2C2E"/>
    <w:rsid w:val="00AA30C4"/>
    <w:rsid w:val="00AA5FDD"/>
    <w:rsid w:val="00AA6240"/>
    <w:rsid w:val="00AA6519"/>
    <w:rsid w:val="00AA7060"/>
    <w:rsid w:val="00AA7D23"/>
    <w:rsid w:val="00AA7F05"/>
    <w:rsid w:val="00AB0DEB"/>
    <w:rsid w:val="00AB275C"/>
    <w:rsid w:val="00AB35C1"/>
    <w:rsid w:val="00AB367B"/>
    <w:rsid w:val="00AB3715"/>
    <w:rsid w:val="00AB3F29"/>
    <w:rsid w:val="00AB529A"/>
    <w:rsid w:val="00AC2CD7"/>
    <w:rsid w:val="00AC5D8B"/>
    <w:rsid w:val="00AC6634"/>
    <w:rsid w:val="00AC66DC"/>
    <w:rsid w:val="00AD0C6A"/>
    <w:rsid w:val="00AD2C22"/>
    <w:rsid w:val="00AD3746"/>
    <w:rsid w:val="00AD70A4"/>
    <w:rsid w:val="00AD724A"/>
    <w:rsid w:val="00AD7384"/>
    <w:rsid w:val="00AE19C1"/>
    <w:rsid w:val="00AE3F36"/>
    <w:rsid w:val="00AE3FB1"/>
    <w:rsid w:val="00AE423F"/>
    <w:rsid w:val="00AE691B"/>
    <w:rsid w:val="00AE6ABB"/>
    <w:rsid w:val="00AE7060"/>
    <w:rsid w:val="00AF03D1"/>
    <w:rsid w:val="00AF11A4"/>
    <w:rsid w:val="00AF1C23"/>
    <w:rsid w:val="00AF22E9"/>
    <w:rsid w:val="00AF40CA"/>
    <w:rsid w:val="00AF5487"/>
    <w:rsid w:val="00AF576D"/>
    <w:rsid w:val="00AF5E49"/>
    <w:rsid w:val="00AF6618"/>
    <w:rsid w:val="00AF6D4B"/>
    <w:rsid w:val="00AF7C1B"/>
    <w:rsid w:val="00B006DB"/>
    <w:rsid w:val="00B013AD"/>
    <w:rsid w:val="00B014CB"/>
    <w:rsid w:val="00B014D5"/>
    <w:rsid w:val="00B03633"/>
    <w:rsid w:val="00B03DA7"/>
    <w:rsid w:val="00B03E88"/>
    <w:rsid w:val="00B03EBA"/>
    <w:rsid w:val="00B06D00"/>
    <w:rsid w:val="00B06D91"/>
    <w:rsid w:val="00B108EE"/>
    <w:rsid w:val="00B10C35"/>
    <w:rsid w:val="00B11B93"/>
    <w:rsid w:val="00B11BDC"/>
    <w:rsid w:val="00B124E3"/>
    <w:rsid w:val="00B12975"/>
    <w:rsid w:val="00B14969"/>
    <w:rsid w:val="00B201AB"/>
    <w:rsid w:val="00B201BA"/>
    <w:rsid w:val="00B20C0E"/>
    <w:rsid w:val="00B20CCA"/>
    <w:rsid w:val="00B212C2"/>
    <w:rsid w:val="00B22793"/>
    <w:rsid w:val="00B22F0F"/>
    <w:rsid w:val="00B240CC"/>
    <w:rsid w:val="00B24386"/>
    <w:rsid w:val="00B2450E"/>
    <w:rsid w:val="00B24883"/>
    <w:rsid w:val="00B25703"/>
    <w:rsid w:val="00B25C1D"/>
    <w:rsid w:val="00B25C84"/>
    <w:rsid w:val="00B2675E"/>
    <w:rsid w:val="00B31212"/>
    <w:rsid w:val="00B3182B"/>
    <w:rsid w:val="00B32B0B"/>
    <w:rsid w:val="00B33722"/>
    <w:rsid w:val="00B33A67"/>
    <w:rsid w:val="00B355EC"/>
    <w:rsid w:val="00B36683"/>
    <w:rsid w:val="00B37F89"/>
    <w:rsid w:val="00B40825"/>
    <w:rsid w:val="00B423A8"/>
    <w:rsid w:val="00B4339E"/>
    <w:rsid w:val="00B44885"/>
    <w:rsid w:val="00B458FC"/>
    <w:rsid w:val="00B53DAF"/>
    <w:rsid w:val="00B541A1"/>
    <w:rsid w:val="00B5581C"/>
    <w:rsid w:val="00B61748"/>
    <w:rsid w:val="00B62DA3"/>
    <w:rsid w:val="00B63517"/>
    <w:rsid w:val="00B63759"/>
    <w:rsid w:val="00B640D7"/>
    <w:rsid w:val="00B64969"/>
    <w:rsid w:val="00B64F5C"/>
    <w:rsid w:val="00B66650"/>
    <w:rsid w:val="00B6799A"/>
    <w:rsid w:val="00B7025C"/>
    <w:rsid w:val="00B70297"/>
    <w:rsid w:val="00B7097A"/>
    <w:rsid w:val="00B70EFC"/>
    <w:rsid w:val="00B71129"/>
    <w:rsid w:val="00B71D2A"/>
    <w:rsid w:val="00B72C6F"/>
    <w:rsid w:val="00B741D2"/>
    <w:rsid w:val="00B74B1E"/>
    <w:rsid w:val="00B74CB8"/>
    <w:rsid w:val="00B7592B"/>
    <w:rsid w:val="00B77567"/>
    <w:rsid w:val="00B80DF7"/>
    <w:rsid w:val="00B813FB"/>
    <w:rsid w:val="00B8158D"/>
    <w:rsid w:val="00B82A4B"/>
    <w:rsid w:val="00B83872"/>
    <w:rsid w:val="00B85B98"/>
    <w:rsid w:val="00B90314"/>
    <w:rsid w:val="00B907CA"/>
    <w:rsid w:val="00B91F44"/>
    <w:rsid w:val="00B92549"/>
    <w:rsid w:val="00B925C1"/>
    <w:rsid w:val="00B932CB"/>
    <w:rsid w:val="00B93423"/>
    <w:rsid w:val="00B935A8"/>
    <w:rsid w:val="00B93BC2"/>
    <w:rsid w:val="00B93EE1"/>
    <w:rsid w:val="00B9510C"/>
    <w:rsid w:val="00B95153"/>
    <w:rsid w:val="00B951D1"/>
    <w:rsid w:val="00B95F02"/>
    <w:rsid w:val="00B96AB3"/>
    <w:rsid w:val="00B96F42"/>
    <w:rsid w:val="00B970D3"/>
    <w:rsid w:val="00B97C2F"/>
    <w:rsid w:val="00BA2410"/>
    <w:rsid w:val="00BA302B"/>
    <w:rsid w:val="00BA35E7"/>
    <w:rsid w:val="00BA39CD"/>
    <w:rsid w:val="00BA3A24"/>
    <w:rsid w:val="00BA3E36"/>
    <w:rsid w:val="00BA3FCC"/>
    <w:rsid w:val="00BA404E"/>
    <w:rsid w:val="00BA56E1"/>
    <w:rsid w:val="00BA58FE"/>
    <w:rsid w:val="00BA5B57"/>
    <w:rsid w:val="00BA5B6C"/>
    <w:rsid w:val="00BA6295"/>
    <w:rsid w:val="00BA63EC"/>
    <w:rsid w:val="00BA6486"/>
    <w:rsid w:val="00BA6579"/>
    <w:rsid w:val="00BA6806"/>
    <w:rsid w:val="00BA7D30"/>
    <w:rsid w:val="00BB0BF1"/>
    <w:rsid w:val="00BB17E5"/>
    <w:rsid w:val="00BB2AA6"/>
    <w:rsid w:val="00BB352F"/>
    <w:rsid w:val="00BB39DF"/>
    <w:rsid w:val="00BB3E0B"/>
    <w:rsid w:val="00BB48F2"/>
    <w:rsid w:val="00BB494A"/>
    <w:rsid w:val="00BB4F79"/>
    <w:rsid w:val="00BB5C65"/>
    <w:rsid w:val="00BB7B7C"/>
    <w:rsid w:val="00BB7D6C"/>
    <w:rsid w:val="00BC0401"/>
    <w:rsid w:val="00BC0ACF"/>
    <w:rsid w:val="00BC176A"/>
    <w:rsid w:val="00BC1DD1"/>
    <w:rsid w:val="00BC24A4"/>
    <w:rsid w:val="00BC372D"/>
    <w:rsid w:val="00BC4572"/>
    <w:rsid w:val="00BC5064"/>
    <w:rsid w:val="00BC5F00"/>
    <w:rsid w:val="00BC6002"/>
    <w:rsid w:val="00BC60CA"/>
    <w:rsid w:val="00BC656B"/>
    <w:rsid w:val="00BC6C2D"/>
    <w:rsid w:val="00BD15AB"/>
    <w:rsid w:val="00BD1DAC"/>
    <w:rsid w:val="00BD2B4A"/>
    <w:rsid w:val="00BD34E8"/>
    <w:rsid w:val="00BD41E2"/>
    <w:rsid w:val="00BD5EAA"/>
    <w:rsid w:val="00BD7DFF"/>
    <w:rsid w:val="00BE0290"/>
    <w:rsid w:val="00BE0C39"/>
    <w:rsid w:val="00BE2194"/>
    <w:rsid w:val="00BE342E"/>
    <w:rsid w:val="00BE3B4D"/>
    <w:rsid w:val="00BE4440"/>
    <w:rsid w:val="00BE4963"/>
    <w:rsid w:val="00BE5692"/>
    <w:rsid w:val="00BE5764"/>
    <w:rsid w:val="00BE5DB1"/>
    <w:rsid w:val="00BF031F"/>
    <w:rsid w:val="00BF0C68"/>
    <w:rsid w:val="00BF1694"/>
    <w:rsid w:val="00BF249F"/>
    <w:rsid w:val="00BF2514"/>
    <w:rsid w:val="00BF26B1"/>
    <w:rsid w:val="00BF2A78"/>
    <w:rsid w:val="00BF3EB5"/>
    <w:rsid w:val="00BF46AA"/>
    <w:rsid w:val="00BF5B22"/>
    <w:rsid w:val="00BF5EEE"/>
    <w:rsid w:val="00BF6C82"/>
    <w:rsid w:val="00BF7375"/>
    <w:rsid w:val="00BF74CE"/>
    <w:rsid w:val="00C01045"/>
    <w:rsid w:val="00C01302"/>
    <w:rsid w:val="00C01839"/>
    <w:rsid w:val="00C02229"/>
    <w:rsid w:val="00C02613"/>
    <w:rsid w:val="00C026CD"/>
    <w:rsid w:val="00C02876"/>
    <w:rsid w:val="00C02F49"/>
    <w:rsid w:val="00C03234"/>
    <w:rsid w:val="00C05C89"/>
    <w:rsid w:val="00C05EE3"/>
    <w:rsid w:val="00C060E0"/>
    <w:rsid w:val="00C10573"/>
    <w:rsid w:val="00C10AB7"/>
    <w:rsid w:val="00C117BE"/>
    <w:rsid w:val="00C12710"/>
    <w:rsid w:val="00C1283F"/>
    <w:rsid w:val="00C131CF"/>
    <w:rsid w:val="00C141EA"/>
    <w:rsid w:val="00C15117"/>
    <w:rsid w:val="00C1511B"/>
    <w:rsid w:val="00C15173"/>
    <w:rsid w:val="00C15703"/>
    <w:rsid w:val="00C15850"/>
    <w:rsid w:val="00C15E05"/>
    <w:rsid w:val="00C15F9E"/>
    <w:rsid w:val="00C1603F"/>
    <w:rsid w:val="00C16094"/>
    <w:rsid w:val="00C16724"/>
    <w:rsid w:val="00C16FCD"/>
    <w:rsid w:val="00C230F6"/>
    <w:rsid w:val="00C23329"/>
    <w:rsid w:val="00C23D92"/>
    <w:rsid w:val="00C24175"/>
    <w:rsid w:val="00C244CD"/>
    <w:rsid w:val="00C260ED"/>
    <w:rsid w:val="00C264B1"/>
    <w:rsid w:val="00C26DBD"/>
    <w:rsid w:val="00C27A0F"/>
    <w:rsid w:val="00C3023E"/>
    <w:rsid w:val="00C303A4"/>
    <w:rsid w:val="00C30805"/>
    <w:rsid w:val="00C313F2"/>
    <w:rsid w:val="00C330E0"/>
    <w:rsid w:val="00C33E02"/>
    <w:rsid w:val="00C342C2"/>
    <w:rsid w:val="00C35342"/>
    <w:rsid w:val="00C36690"/>
    <w:rsid w:val="00C40037"/>
    <w:rsid w:val="00C40FEC"/>
    <w:rsid w:val="00C41039"/>
    <w:rsid w:val="00C41198"/>
    <w:rsid w:val="00C41DBE"/>
    <w:rsid w:val="00C41E5F"/>
    <w:rsid w:val="00C4483C"/>
    <w:rsid w:val="00C44F7B"/>
    <w:rsid w:val="00C45BE3"/>
    <w:rsid w:val="00C468FC"/>
    <w:rsid w:val="00C4704C"/>
    <w:rsid w:val="00C47343"/>
    <w:rsid w:val="00C47691"/>
    <w:rsid w:val="00C50329"/>
    <w:rsid w:val="00C5061D"/>
    <w:rsid w:val="00C51148"/>
    <w:rsid w:val="00C512B8"/>
    <w:rsid w:val="00C52838"/>
    <w:rsid w:val="00C54A1E"/>
    <w:rsid w:val="00C555AA"/>
    <w:rsid w:val="00C56969"/>
    <w:rsid w:val="00C6240E"/>
    <w:rsid w:val="00C62B07"/>
    <w:rsid w:val="00C62E03"/>
    <w:rsid w:val="00C63E2B"/>
    <w:rsid w:val="00C65BD0"/>
    <w:rsid w:val="00C7086C"/>
    <w:rsid w:val="00C70CF4"/>
    <w:rsid w:val="00C71078"/>
    <w:rsid w:val="00C71141"/>
    <w:rsid w:val="00C73237"/>
    <w:rsid w:val="00C74663"/>
    <w:rsid w:val="00C7544C"/>
    <w:rsid w:val="00C75FD6"/>
    <w:rsid w:val="00C76593"/>
    <w:rsid w:val="00C76EB9"/>
    <w:rsid w:val="00C77D4E"/>
    <w:rsid w:val="00C80157"/>
    <w:rsid w:val="00C80586"/>
    <w:rsid w:val="00C808ED"/>
    <w:rsid w:val="00C80F0B"/>
    <w:rsid w:val="00C81270"/>
    <w:rsid w:val="00C812B0"/>
    <w:rsid w:val="00C81D43"/>
    <w:rsid w:val="00C82A88"/>
    <w:rsid w:val="00C82B89"/>
    <w:rsid w:val="00C85DAD"/>
    <w:rsid w:val="00C85E2A"/>
    <w:rsid w:val="00C874FA"/>
    <w:rsid w:val="00C87C47"/>
    <w:rsid w:val="00C87DD6"/>
    <w:rsid w:val="00C902BA"/>
    <w:rsid w:val="00C90F41"/>
    <w:rsid w:val="00C91700"/>
    <w:rsid w:val="00C91F89"/>
    <w:rsid w:val="00C938E2"/>
    <w:rsid w:val="00C94BFE"/>
    <w:rsid w:val="00C9569B"/>
    <w:rsid w:val="00C95CBD"/>
    <w:rsid w:val="00C95CE0"/>
    <w:rsid w:val="00C95E1B"/>
    <w:rsid w:val="00C96082"/>
    <w:rsid w:val="00C9647C"/>
    <w:rsid w:val="00C9676E"/>
    <w:rsid w:val="00C96F45"/>
    <w:rsid w:val="00CA03A3"/>
    <w:rsid w:val="00CA0D78"/>
    <w:rsid w:val="00CA1653"/>
    <w:rsid w:val="00CA1A9D"/>
    <w:rsid w:val="00CA2C9C"/>
    <w:rsid w:val="00CA3830"/>
    <w:rsid w:val="00CA5587"/>
    <w:rsid w:val="00CA6680"/>
    <w:rsid w:val="00CA68E1"/>
    <w:rsid w:val="00CA6BCC"/>
    <w:rsid w:val="00CA6E23"/>
    <w:rsid w:val="00CA70D5"/>
    <w:rsid w:val="00CB0384"/>
    <w:rsid w:val="00CB0597"/>
    <w:rsid w:val="00CB203A"/>
    <w:rsid w:val="00CB33FB"/>
    <w:rsid w:val="00CB631E"/>
    <w:rsid w:val="00CC0A52"/>
    <w:rsid w:val="00CC0BDE"/>
    <w:rsid w:val="00CC0FD7"/>
    <w:rsid w:val="00CC1613"/>
    <w:rsid w:val="00CC1F74"/>
    <w:rsid w:val="00CC37A1"/>
    <w:rsid w:val="00CC44BC"/>
    <w:rsid w:val="00CC6FD1"/>
    <w:rsid w:val="00CC71B9"/>
    <w:rsid w:val="00CC7DD2"/>
    <w:rsid w:val="00CD0C99"/>
    <w:rsid w:val="00CD1C66"/>
    <w:rsid w:val="00CD3070"/>
    <w:rsid w:val="00CD3957"/>
    <w:rsid w:val="00CD47B2"/>
    <w:rsid w:val="00CD484D"/>
    <w:rsid w:val="00CD53BB"/>
    <w:rsid w:val="00CD675F"/>
    <w:rsid w:val="00CD67B2"/>
    <w:rsid w:val="00CD766A"/>
    <w:rsid w:val="00CD784C"/>
    <w:rsid w:val="00CD78D4"/>
    <w:rsid w:val="00CD797E"/>
    <w:rsid w:val="00CD7A18"/>
    <w:rsid w:val="00CE033B"/>
    <w:rsid w:val="00CE0489"/>
    <w:rsid w:val="00CE1809"/>
    <w:rsid w:val="00CE2D4D"/>
    <w:rsid w:val="00CE2FD7"/>
    <w:rsid w:val="00CE45B3"/>
    <w:rsid w:val="00CE469F"/>
    <w:rsid w:val="00CE490C"/>
    <w:rsid w:val="00CE5243"/>
    <w:rsid w:val="00CE53F2"/>
    <w:rsid w:val="00CE71ED"/>
    <w:rsid w:val="00CE7369"/>
    <w:rsid w:val="00CE7551"/>
    <w:rsid w:val="00CE7633"/>
    <w:rsid w:val="00CF10CC"/>
    <w:rsid w:val="00CF138B"/>
    <w:rsid w:val="00CF1664"/>
    <w:rsid w:val="00CF16F9"/>
    <w:rsid w:val="00CF2A4F"/>
    <w:rsid w:val="00CF2E36"/>
    <w:rsid w:val="00CF2E7F"/>
    <w:rsid w:val="00CF2F9C"/>
    <w:rsid w:val="00CF360A"/>
    <w:rsid w:val="00CF3D89"/>
    <w:rsid w:val="00CF4104"/>
    <w:rsid w:val="00CF4D71"/>
    <w:rsid w:val="00CF7524"/>
    <w:rsid w:val="00D00E4A"/>
    <w:rsid w:val="00D01AF5"/>
    <w:rsid w:val="00D01CBB"/>
    <w:rsid w:val="00D01F85"/>
    <w:rsid w:val="00D03491"/>
    <w:rsid w:val="00D04059"/>
    <w:rsid w:val="00D04BD5"/>
    <w:rsid w:val="00D057D6"/>
    <w:rsid w:val="00D06497"/>
    <w:rsid w:val="00D06C66"/>
    <w:rsid w:val="00D06FB7"/>
    <w:rsid w:val="00D0740D"/>
    <w:rsid w:val="00D117D9"/>
    <w:rsid w:val="00D119EA"/>
    <w:rsid w:val="00D11A22"/>
    <w:rsid w:val="00D11EEC"/>
    <w:rsid w:val="00D11F6A"/>
    <w:rsid w:val="00D13ED4"/>
    <w:rsid w:val="00D15815"/>
    <w:rsid w:val="00D15D02"/>
    <w:rsid w:val="00D16649"/>
    <w:rsid w:val="00D20182"/>
    <w:rsid w:val="00D204C0"/>
    <w:rsid w:val="00D21494"/>
    <w:rsid w:val="00D221CE"/>
    <w:rsid w:val="00D22601"/>
    <w:rsid w:val="00D22983"/>
    <w:rsid w:val="00D23366"/>
    <w:rsid w:val="00D23988"/>
    <w:rsid w:val="00D24BD4"/>
    <w:rsid w:val="00D253BB"/>
    <w:rsid w:val="00D25539"/>
    <w:rsid w:val="00D2581D"/>
    <w:rsid w:val="00D259F0"/>
    <w:rsid w:val="00D260AF"/>
    <w:rsid w:val="00D3001C"/>
    <w:rsid w:val="00D3046E"/>
    <w:rsid w:val="00D313AF"/>
    <w:rsid w:val="00D34198"/>
    <w:rsid w:val="00D34784"/>
    <w:rsid w:val="00D34F32"/>
    <w:rsid w:val="00D36978"/>
    <w:rsid w:val="00D3698A"/>
    <w:rsid w:val="00D376B8"/>
    <w:rsid w:val="00D37BA5"/>
    <w:rsid w:val="00D401B4"/>
    <w:rsid w:val="00D40430"/>
    <w:rsid w:val="00D405DF"/>
    <w:rsid w:val="00D42236"/>
    <w:rsid w:val="00D42367"/>
    <w:rsid w:val="00D43523"/>
    <w:rsid w:val="00D43DCF"/>
    <w:rsid w:val="00D43EA2"/>
    <w:rsid w:val="00D44448"/>
    <w:rsid w:val="00D44489"/>
    <w:rsid w:val="00D455E2"/>
    <w:rsid w:val="00D45C2A"/>
    <w:rsid w:val="00D45D94"/>
    <w:rsid w:val="00D464AD"/>
    <w:rsid w:val="00D470C5"/>
    <w:rsid w:val="00D475A4"/>
    <w:rsid w:val="00D47CC7"/>
    <w:rsid w:val="00D47F62"/>
    <w:rsid w:val="00D5015C"/>
    <w:rsid w:val="00D503F6"/>
    <w:rsid w:val="00D5077B"/>
    <w:rsid w:val="00D513B1"/>
    <w:rsid w:val="00D52A6C"/>
    <w:rsid w:val="00D5340B"/>
    <w:rsid w:val="00D54AB4"/>
    <w:rsid w:val="00D54FD0"/>
    <w:rsid w:val="00D5550B"/>
    <w:rsid w:val="00D55FD7"/>
    <w:rsid w:val="00D560CF"/>
    <w:rsid w:val="00D57BA6"/>
    <w:rsid w:val="00D602EF"/>
    <w:rsid w:val="00D61042"/>
    <w:rsid w:val="00D610A9"/>
    <w:rsid w:val="00D6115C"/>
    <w:rsid w:val="00D6291C"/>
    <w:rsid w:val="00D629ED"/>
    <w:rsid w:val="00D636F0"/>
    <w:rsid w:val="00D63F3D"/>
    <w:rsid w:val="00D63F50"/>
    <w:rsid w:val="00D6423A"/>
    <w:rsid w:val="00D65331"/>
    <w:rsid w:val="00D672BA"/>
    <w:rsid w:val="00D701E6"/>
    <w:rsid w:val="00D702A8"/>
    <w:rsid w:val="00D71832"/>
    <w:rsid w:val="00D732F1"/>
    <w:rsid w:val="00D73805"/>
    <w:rsid w:val="00D74A28"/>
    <w:rsid w:val="00D75574"/>
    <w:rsid w:val="00D757B4"/>
    <w:rsid w:val="00D7669D"/>
    <w:rsid w:val="00D77150"/>
    <w:rsid w:val="00D77834"/>
    <w:rsid w:val="00D802EF"/>
    <w:rsid w:val="00D808ED"/>
    <w:rsid w:val="00D811E6"/>
    <w:rsid w:val="00D81662"/>
    <w:rsid w:val="00D81C36"/>
    <w:rsid w:val="00D82A17"/>
    <w:rsid w:val="00D84818"/>
    <w:rsid w:val="00D85347"/>
    <w:rsid w:val="00D854BE"/>
    <w:rsid w:val="00D87198"/>
    <w:rsid w:val="00D9036C"/>
    <w:rsid w:val="00D90A41"/>
    <w:rsid w:val="00D9108F"/>
    <w:rsid w:val="00D915FA"/>
    <w:rsid w:val="00D9172F"/>
    <w:rsid w:val="00D91C35"/>
    <w:rsid w:val="00D92796"/>
    <w:rsid w:val="00D92801"/>
    <w:rsid w:val="00D929DE"/>
    <w:rsid w:val="00D92E8C"/>
    <w:rsid w:val="00D931B1"/>
    <w:rsid w:val="00D93741"/>
    <w:rsid w:val="00D93E11"/>
    <w:rsid w:val="00D96194"/>
    <w:rsid w:val="00D96E3E"/>
    <w:rsid w:val="00D972D4"/>
    <w:rsid w:val="00DA03E9"/>
    <w:rsid w:val="00DA089C"/>
    <w:rsid w:val="00DA0980"/>
    <w:rsid w:val="00DA0BFC"/>
    <w:rsid w:val="00DA1C6A"/>
    <w:rsid w:val="00DA1FFA"/>
    <w:rsid w:val="00DA23F8"/>
    <w:rsid w:val="00DA2F88"/>
    <w:rsid w:val="00DA3918"/>
    <w:rsid w:val="00DA402B"/>
    <w:rsid w:val="00DA4A23"/>
    <w:rsid w:val="00DA5896"/>
    <w:rsid w:val="00DA5E1D"/>
    <w:rsid w:val="00DA7720"/>
    <w:rsid w:val="00DA7A0C"/>
    <w:rsid w:val="00DB033E"/>
    <w:rsid w:val="00DB0E55"/>
    <w:rsid w:val="00DB142D"/>
    <w:rsid w:val="00DB40D1"/>
    <w:rsid w:val="00DB478C"/>
    <w:rsid w:val="00DB5051"/>
    <w:rsid w:val="00DB54DC"/>
    <w:rsid w:val="00DB54ED"/>
    <w:rsid w:val="00DB57E8"/>
    <w:rsid w:val="00DB701F"/>
    <w:rsid w:val="00DB74CF"/>
    <w:rsid w:val="00DB7A8A"/>
    <w:rsid w:val="00DC1A56"/>
    <w:rsid w:val="00DC1DEB"/>
    <w:rsid w:val="00DC1EF7"/>
    <w:rsid w:val="00DC26F0"/>
    <w:rsid w:val="00DC2C89"/>
    <w:rsid w:val="00DC2FBE"/>
    <w:rsid w:val="00DC343F"/>
    <w:rsid w:val="00DC34D0"/>
    <w:rsid w:val="00DC37E5"/>
    <w:rsid w:val="00DC3A8E"/>
    <w:rsid w:val="00DC4A64"/>
    <w:rsid w:val="00DC6DF9"/>
    <w:rsid w:val="00DC7FC5"/>
    <w:rsid w:val="00DD08A8"/>
    <w:rsid w:val="00DD12C9"/>
    <w:rsid w:val="00DD14DC"/>
    <w:rsid w:val="00DD153B"/>
    <w:rsid w:val="00DD1734"/>
    <w:rsid w:val="00DD3288"/>
    <w:rsid w:val="00DD3507"/>
    <w:rsid w:val="00DD3F82"/>
    <w:rsid w:val="00DD440D"/>
    <w:rsid w:val="00DD484E"/>
    <w:rsid w:val="00DD4EC0"/>
    <w:rsid w:val="00DD5399"/>
    <w:rsid w:val="00DD70AA"/>
    <w:rsid w:val="00DD7890"/>
    <w:rsid w:val="00DE0BEE"/>
    <w:rsid w:val="00DE181D"/>
    <w:rsid w:val="00DE1B17"/>
    <w:rsid w:val="00DE1EC8"/>
    <w:rsid w:val="00DE2484"/>
    <w:rsid w:val="00DE335B"/>
    <w:rsid w:val="00DE4639"/>
    <w:rsid w:val="00DE4928"/>
    <w:rsid w:val="00DE5839"/>
    <w:rsid w:val="00DE5F79"/>
    <w:rsid w:val="00DE62F1"/>
    <w:rsid w:val="00DE6D9F"/>
    <w:rsid w:val="00DE6F05"/>
    <w:rsid w:val="00DE78F4"/>
    <w:rsid w:val="00DE7B67"/>
    <w:rsid w:val="00DE7D8A"/>
    <w:rsid w:val="00DF1812"/>
    <w:rsid w:val="00DF2127"/>
    <w:rsid w:val="00DF2387"/>
    <w:rsid w:val="00DF27A0"/>
    <w:rsid w:val="00DF33DB"/>
    <w:rsid w:val="00DF3461"/>
    <w:rsid w:val="00DF427C"/>
    <w:rsid w:val="00DF523B"/>
    <w:rsid w:val="00DF545D"/>
    <w:rsid w:val="00DF55C4"/>
    <w:rsid w:val="00DF6439"/>
    <w:rsid w:val="00DF65DC"/>
    <w:rsid w:val="00DF672E"/>
    <w:rsid w:val="00DF6F89"/>
    <w:rsid w:val="00DF720C"/>
    <w:rsid w:val="00DF75BF"/>
    <w:rsid w:val="00DF77C5"/>
    <w:rsid w:val="00E00355"/>
    <w:rsid w:val="00E00B2B"/>
    <w:rsid w:val="00E01EF7"/>
    <w:rsid w:val="00E02E67"/>
    <w:rsid w:val="00E02FD6"/>
    <w:rsid w:val="00E046F9"/>
    <w:rsid w:val="00E04EA3"/>
    <w:rsid w:val="00E065DE"/>
    <w:rsid w:val="00E076B4"/>
    <w:rsid w:val="00E07DBF"/>
    <w:rsid w:val="00E10555"/>
    <w:rsid w:val="00E1223B"/>
    <w:rsid w:val="00E1314E"/>
    <w:rsid w:val="00E13413"/>
    <w:rsid w:val="00E13629"/>
    <w:rsid w:val="00E138DF"/>
    <w:rsid w:val="00E13D26"/>
    <w:rsid w:val="00E14990"/>
    <w:rsid w:val="00E15531"/>
    <w:rsid w:val="00E163F7"/>
    <w:rsid w:val="00E1731F"/>
    <w:rsid w:val="00E17758"/>
    <w:rsid w:val="00E17F33"/>
    <w:rsid w:val="00E20EE9"/>
    <w:rsid w:val="00E21E95"/>
    <w:rsid w:val="00E2297B"/>
    <w:rsid w:val="00E23279"/>
    <w:rsid w:val="00E2485C"/>
    <w:rsid w:val="00E2498B"/>
    <w:rsid w:val="00E24BD0"/>
    <w:rsid w:val="00E254A5"/>
    <w:rsid w:val="00E25BC6"/>
    <w:rsid w:val="00E261ED"/>
    <w:rsid w:val="00E26626"/>
    <w:rsid w:val="00E26AA9"/>
    <w:rsid w:val="00E30075"/>
    <w:rsid w:val="00E303DF"/>
    <w:rsid w:val="00E317C7"/>
    <w:rsid w:val="00E3195E"/>
    <w:rsid w:val="00E31CE4"/>
    <w:rsid w:val="00E339E2"/>
    <w:rsid w:val="00E33A00"/>
    <w:rsid w:val="00E344FB"/>
    <w:rsid w:val="00E349AA"/>
    <w:rsid w:val="00E362BF"/>
    <w:rsid w:val="00E36C60"/>
    <w:rsid w:val="00E36D4B"/>
    <w:rsid w:val="00E378AB"/>
    <w:rsid w:val="00E37D25"/>
    <w:rsid w:val="00E402A1"/>
    <w:rsid w:val="00E40E9A"/>
    <w:rsid w:val="00E4189E"/>
    <w:rsid w:val="00E41BD8"/>
    <w:rsid w:val="00E42FC5"/>
    <w:rsid w:val="00E43383"/>
    <w:rsid w:val="00E44A9D"/>
    <w:rsid w:val="00E450D5"/>
    <w:rsid w:val="00E472D7"/>
    <w:rsid w:val="00E474EF"/>
    <w:rsid w:val="00E52A92"/>
    <w:rsid w:val="00E52ACB"/>
    <w:rsid w:val="00E53F46"/>
    <w:rsid w:val="00E54711"/>
    <w:rsid w:val="00E55254"/>
    <w:rsid w:val="00E55468"/>
    <w:rsid w:val="00E57D07"/>
    <w:rsid w:val="00E602E4"/>
    <w:rsid w:val="00E6054B"/>
    <w:rsid w:val="00E60EA5"/>
    <w:rsid w:val="00E612D3"/>
    <w:rsid w:val="00E624E0"/>
    <w:rsid w:val="00E63A7F"/>
    <w:rsid w:val="00E63ABA"/>
    <w:rsid w:val="00E63DED"/>
    <w:rsid w:val="00E644D5"/>
    <w:rsid w:val="00E647F2"/>
    <w:rsid w:val="00E66D88"/>
    <w:rsid w:val="00E673FB"/>
    <w:rsid w:val="00E6799A"/>
    <w:rsid w:val="00E70834"/>
    <w:rsid w:val="00E70D9F"/>
    <w:rsid w:val="00E70F17"/>
    <w:rsid w:val="00E72470"/>
    <w:rsid w:val="00E728AA"/>
    <w:rsid w:val="00E729C5"/>
    <w:rsid w:val="00E743DB"/>
    <w:rsid w:val="00E749E7"/>
    <w:rsid w:val="00E74C2B"/>
    <w:rsid w:val="00E7642B"/>
    <w:rsid w:val="00E76868"/>
    <w:rsid w:val="00E77957"/>
    <w:rsid w:val="00E779B2"/>
    <w:rsid w:val="00E77EF2"/>
    <w:rsid w:val="00E80E7B"/>
    <w:rsid w:val="00E822E0"/>
    <w:rsid w:val="00E82AD3"/>
    <w:rsid w:val="00E82B81"/>
    <w:rsid w:val="00E83D86"/>
    <w:rsid w:val="00E83E3A"/>
    <w:rsid w:val="00E86048"/>
    <w:rsid w:val="00E87321"/>
    <w:rsid w:val="00E90460"/>
    <w:rsid w:val="00E907EA"/>
    <w:rsid w:val="00E913A1"/>
    <w:rsid w:val="00E91883"/>
    <w:rsid w:val="00E927DD"/>
    <w:rsid w:val="00E9384D"/>
    <w:rsid w:val="00E94A57"/>
    <w:rsid w:val="00E94F40"/>
    <w:rsid w:val="00E96692"/>
    <w:rsid w:val="00E96E4B"/>
    <w:rsid w:val="00E9751A"/>
    <w:rsid w:val="00EA08C4"/>
    <w:rsid w:val="00EA0F07"/>
    <w:rsid w:val="00EA1349"/>
    <w:rsid w:val="00EA284C"/>
    <w:rsid w:val="00EA3456"/>
    <w:rsid w:val="00EA3688"/>
    <w:rsid w:val="00EA3D4D"/>
    <w:rsid w:val="00EA47A9"/>
    <w:rsid w:val="00EA5032"/>
    <w:rsid w:val="00EA640F"/>
    <w:rsid w:val="00EA6E1A"/>
    <w:rsid w:val="00EA6EF3"/>
    <w:rsid w:val="00EB0FA3"/>
    <w:rsid w:val="00EB1A16"/>
    <w:rsid w:val="00EB1DAC"/>
    <w:rsid w:val="00EB2D14"/>
    <w:rsid w:val="00EB32C0"/>
    <w:rsid w:val="00EB3460"/>
    <w:rsid w:val="00EB3548"/>
    <w:rsid w:val="00EB4206"/>
    <w:rsid w:val="00EB46AB"/>
    <w:rsid w:val="00EB4A61"/>
    <w:rsid w:val="00EB4AB4"/>
    <w:rsid w:val="00EC00BD"/>
    <w:rsid w:val="00EC0C7F"/>
    <w:rsid w:val="00EC2869"/>
    <w:rsid w:val="00EC2F2C"/>
    <w:rsid w:val="00EC321D"/>
    <w:rsid w:val="00EC43B9"/>
    <w:rsid w:val="00EC643A"/>
    <w:rsid w:val="00EC7E97"/>
    <w:rsid w:val="00ED21B7"/>
    <w:rsid w:val="00ED3793"/>
    <w:rsid w:val="00ED3CCE"/>
    <w:rsid w:val="00ED4ADB"/>
    <w:rsid w:val="00ED691B"/>
    <w:rsid w:val="00ED75F0"/>
    <w:rsid w:val="00ED7A51"/>
    <w:rsid w:val="00ED7CD2"/>
    <w:rsid w:val="00EE028B"/>
    <w:rsid w:val="00EE0824"/>
    <w:rsid w:val="00EE0970"/>
    <w:rsid w:val="00EE406A"/>
    <w:rsid w:val="00EE426A"/>
    <w:rsid w:val="00EE4615"/>
    <w:rsid w:val="00EE54C2"/>
    <w:rsid w:val="00EE5CBE"/>
    <w:rsid w:val="00EE67FA"/>
    <w:rsid w:val="00EE6B80"/>
    <w:rsid w:val="00EE6C9F"/>
    <w:rsid w:val="00EE6CA0"/>
    <w:rsid w:val="00EE6D1C"/>
    <w:rsid w:val="00EE70C8"/>
    <w:rsid w:val="00EE7411"/>
    <w:rsid w:val="00EE7C9E"/>
    <w:rsid w:val="00EE7D90"/>
    <w:rsid w:val="00EE7F2A"/>
    <w:rsid w:val="00EF0732"/>
    <w:rsid w:val="00EF0F39"/>
    <w:rsid w:val="00EF1242"/>
    <w:rsid w:val="00EF19E5"/>
    <w:rsid w:val="00EF3747"/>
    <w:rsid w:val="00EF4278"/>
    <w:rsid w:val="00EF4706"/>
    <w:rsid w:val="00EF6887"/>
    <w:rsid w:val="00EF70A4"/>
    <w:rsid w:val="00F000BB"/>
    <w:rsid w:val="00F001E2"/>
    <w:rsid w:val="00F00469"/>
    <w:rsid w:val="00F024FB"/>
    <w:rsid w:val="00F037E9"/>
    <w:rsid w:val="00F03D93"/>
    <w:rsid w:val="00F045E9"/>
    <w:rsid w:val="00F054B6"/>
    <w:rsid w:val="00F0564D"/>
    <w:rsid w:val="00F06709"/>
    <w:rsid w:val="00F06E39"/>
    <w:rsid w:val="00F070B2"/>
    <w:rsid w:val="00F07A82"/>
    <w:rsid w:val="00F106C2"/>
    <w:rsid w:val="00F12BF6"/>
    <w:rsid w:val="00F14621"/>
    <w:rsid w:val="00F151E1"/>
    <w:rsid w:val="00F155B1"/>
    <w:rsid w:val="00F163FC"/>
    <w:rsid w:val="00F16A12"/>
    <w:rsid w:val="00F175EA"/>
    <w:rsid w:val="00F20A26"/>
    <w:rsid w:val="00F23563"/>
    <w:rsid w:val="00F25FEB"/>
    <w:rsid w:val="00F26AF6"/>
    <w:rsid w:val="00F26BCE"/>
    <w:rsid w:val="00F31646"/>
    <w:rsid w:val="00F32076"/>
    <w:rsid w:val="00F325E8"/>
    <w:rsid w:val="00F32775"/>
    <w:rsid w:val="00F34423"/>
    <w:rsid w:val="00F35052"/>
    <w:rsid w:val="00F409FD"/>
    <w:rsid w:val="00F428CD"/>
    <w:rsid w:val="00F43AF7"/>
    <w:rsid w:val="00F43FA5"/>
    <w:rsid w:val="00F462DA"/>
    <w:rsid w:val="00F478C2"/>
    <w:rsid w:val="00F47CB3"/>
    <w:rsid w:val="00F50753"/>
    <w:rsid w:val="00F50783"/>
    <w:rsid w:val="00F509BC"/>
    <w:rsid w:val="00F53775"/>
    <w:rsid w:val="00F55254"/>
    <w:rsid w:val="00F5530B"/>
    <w:rsid w:val="00F55971"/>
    <w:rsid w:val="00F56D51"/>
    <w:rsid w:val="00F5775F"/>
    <w:rsid w:val="00F57BAC"/>
    <w:rsid w:val="00F611B8"/>
    <w:rsid w:val="00F61613"/>
    <w:rsid w:val="00F632BB"/>
    <w:rsid w:val="00F63B8E"/>
    <w:rsid w:val="00F63D98"/>
    <w:rsid w:val="00F651F1"/>
    <w:rsid w:val="00F66F95"/>
    <w:rsid w:val="00F6777E"/>
    <w:rsid w:val="00F67AAF"/>
    <w:rsid w:val="00F710A4"/>
    <w:rsid w:val="00F71191"/>
    <w:rsid w:val="00F719C8"/>
    <w:rsid w:val="00F7277B"/>
    <w:rsid w:val="00F72C94"/>
    <w:rsid w:val="00F7620F"/>
    <w:rsid w:val="00F77DD4"/>
    <w:rsid w:val="00F81252"/>
    <w:rsid w:val="00F81633"/>
    <w:rsid w:val="00F82DF5"/>
    <w:rsid w:val="00F83B9B"/>
    <w:rsid w:val="00F83E79"/>
    <w:rsid w:val="00F83EFB"/>
    <w:rsid w:val="00F84B40"/>
    <w:rsid w:val="00F84F4E"/>
    <w:rsid w:val="00F854FA"/>
    <w:rsid w:val="00F86CB8"/>
    <w:rsid w:val="00F87B21"/>
    <w:rsid w:val="00F9021E"/>
    <w:rsid w:val="00F9037B"/>
    <w:rsid w:val="00F91F84"/>
    <w:rsid w:val="00F920A8"/>
    <w:rsid w:val="00F92D54"/>
    <w:rsid w:val="00F930E4"/>
    <w:rsid w:val="00F936E4"/>
    <w:rsid w:val="00F9466B"/>
    <w:rsid w:val="00F949B3"/>
    <w:rsid w:val="00F949CB"/>
    <w:rsid w:val="00F95235"/>
    <w:rsid w:val="00F95994"/>
    <w:rsid w:val="00F96840"/>
    <w:rsid w:val="00F96B2A"/>
    <w:rsid w:val="00F97252"/>
    <w:rsid w:val="00F97274"/>
    <w:rsid w:val="00F97B42"/>
    <w:rsid w:val="00FA19CB"/>
    <w:rsid w:val="00FA3B48"/>
    <w:rsid w:val="00FA47AF"/>
    <w:rsid w:val="00FA56C6"/>
    <w:rsid w:val="00FA5D0A"/>
    <w:rsid w:val="00FA6D34"/>
    <w:rsid w:val="00FB07BA"/>
    <w:rsid w:val="00FB099D"/>
    <w:rsid w:val="00FB2509"/>
    <w:rsid w:val="00FB26F1"/>
    <w:rsid w:val="00FB2F0F"/>
    <w:rsid w:val="00FB2FF4"/>
    <w:rsid w:val="00FB3543"/>
    <w:rsid w:val="00FB44D7"/>
    <w:rsid w:val="00FB47DC"/>
    <w:rsid w:val="00FB61F8"/>
    <w:rsid w:val="00FB70A9"/>
    <w:rsid w:val="00FB789B"/>
    <w:rsid w:val="00FC1268"/>
    <w:rsid w:val="00FC13D7"/>
    <w:rsid w:val="00FC14C8"/>
    <w:rsid w:val="00FC3046"/>
    <w:rsid w:val="00FC5237"/>
    <w:rsid w:val="00FC5DA5"/>
    <w:rsid w:val="00FC64AC"/>
    <w:rsid w:val="00FC67D6"/>
    <w:rsid w:val="00FC687A"/>
    <w:rsid w:val="00FC6BA1"/>
    <w:rsid w:val="00FD01D3"/>
    <w:rsid w:val="00FD0C42"/>
    <w:rsid w:val="00FD1696"/>
    <w:rsid w:val="00FD1EC0"/>
    <w:rsid w:val="00FD2687"/>
    <w:rsid w:val="00FD390D"/>
    <w:rsid w:val="00FD3F1A"/>
    <w:rsid w:val="00FD4886"/>
    <w:rsid w:val="00FD4D04"/>
    <w:rsid w:val="00FD553C"/>
    <w:rsid w:val="00FD5D4E"/>
    <w:rsid w:val="00FD6B26"/>
    <w:rsid w:val="00FD779B"/>
    <w:rsid w:val="00FD7DBA"/>
    <w:rsid w:val="00FE12F5"/>
    <w:rsid w:val="00FE3770"/>
    <w:rsid w:val="00FE48CF"/>
    <w:rsid w:val="00FE51E2"/>
    <w:rsid w:val="00FE5624"/>
    <w:rsid w:val="00FE5E49"/>
    <w:rsid w:val="00FE6ECE"/>
    <w:rsid w:val="00FE798D"/>
    <w:rsid w:val="00FF1758"/>
    <w:rsid w:val="00FF1A5C"/>
    <w:rsid w:val="00FF247F"/>
    <w:rsid w:val="00FF24C8"/>
    <w:rsid w:val="00FF36A3"/>
    <w:rsid w:val="00FF3FFD"/>
    <w:rsid w:val="00FF59F0"/>
    <w:rsid w:val="00FF69C6"/>
    <w:rsid w:val="00FF7D4A"/>
    <w:rsid w:val="019D5A4C"/>
    <w:rsid w:val="02231CFF"/>
    <w:rsid w:val="02AA7311"/>
    <w:rsid w:val="02BE3E89"/>
    <w:rsid w:val="03120D1C"/>
    <w:rsid w:val="034F4464"/>
    <w:rsid w:val="0353A319"/>
    <w:rsid w:val="041CF840"/>
    <w:rsid w:val="045BEF4F"/>
    <w:rsid w:val="049F52A7"/>
    <w:rsid w:val="05A7943A"/>
    <w:rsid w:val="06C9719C"/>
    <w:rsid w:val="070CC591"/>
    <w:rsid w:val="072BA46A"/>
    <w:rsid w:val="0750F702"/>
    <w:rsid w:val="0794053A"/>
    <w:rsid w:val="084BB9F7"/>
    <w:rsid w:val="08BBD86A"/>
    <w:rsid w:val="08DA0F0E"/>
    <w:rsid w:val="09097C09"/>
    <w:rsid w:val="09108D22"/>
    <w:rsid w:val="09491D1C"/>
    <w:rsid w:val="0A66C502"/>
    <w:rsid w:val="0B897146"/>
    <w:rsid w:val="0BB0D6E8"/>
    <w:rsid w:val="0C1D7EE7"/>
    <w:rsid w:val="0CAEE64A"/>
    <w:rsid w:val="0E082D84"/>
    <w:rsid w:val="0E15B62E"/>
    <w:rsid w:val="1004B865"/>
    <w:rsid w:val="1015865B"/>
    <w:rsid w:val="1036138F"/>
    <w:rsid w:val="10DFF4D5"/>
    <w:rsid w:val="11146541"/>
    <w:rsid w:val="11C64F43"/>
    <w:rsid w:val="11D573CE"/>
    <w:rsid w:val="11D991E7"/>
    <w:rsid w:val="12A3C028"/>
    <w:rsid w:val="12B8EC76"/>
    <w:rsid w:val="12E88541"/>
    <w:rsid w:val="12F52457"/>
    <w:rsid w:val="13759988"/>
    <w:rsid w:val="158B33C7"/>
    <w:rsid w:val="1648DBB1"/>
    <w:rsid w:val="165F18FB"/>
    <w:rsid w:val="16708D18"/>
    <w:rsid w:val="16826653"/>
    <w:rsid w:val="16B35C62"/>
    <w:rsid w:val="16BFDBA4"/>
    <w:rsid w:val="16D52B8E"/>
    <w:rsid w:val="16F39D5C"/>
    <w:rsid w:val="16FAF4A7"/>
    <w:rsid w:val="17685EEC"/>
    <w:rsid w:val="17840B6C"/>
    <w:rsid w:val="17874E4A"/>
    <w:rsid w:val="1838FE8E"/>
    <w:rsid w:val="187002CD"/>
    <w:rsid w:val="1873A804"/>
    <w:rsid w:val="1A0D7238"/>
    <w:rsid w:val="1A520C48"/>
    <w:rsid w:val="1B072991"/>
    <w:rsid w:val="1B1244C3"/>
    <w:rsid w:val="1B2CF6B9"/>
    <w:rsid w:val="1B43628D"/>
    <w:rsid w:val="1CBE5D0A"/>
    <w:rsid w:val="1D0CB918"/>
    <w:rsid w:val="1D1BA915"/>
    <w:rsid w:val="1D7455EC"/>
    <w:rsid w:val="1E48934B"/>
    <w:rsid w:val="1E51122D"/>
    <w:rsid w:val="1F3D6678"/>
    <w:rsid w:val="1F618FE1"/>
    <w:rsid w:val="1F658E44"/>
    <w:rsid w:val="1F991940"/>
    <w:rsid w:val="1FC59CEE"/>
    <w:rsid w:val="2076D3E6"/>
    <w:rsid w:val="21150833"/>
    <w:rsid w:val="2119A9D7"/>
    <w:rsid w:val="215EAF6F"/>
    <w:rsid w:val="21A3AE4A"/>
    <w:rsid w:val="237535A9"/>
    <w:rsid w:val="237D145C"/>
    <w:rsid w:val="23C1A443"/>
    <w:rsid w:val="23CE9F78"/>
    <w:rsid w:val="23D1F51D"/>
    <w:rsid w:val="23D7E7C2"/>
    <w:rsid w:val="2403D071"/>
    <w:rsid w:val="243E8399"/>
    <w:rsid w:val="248A7CA7"/>
    <w:rsid w:val="24CE675A"/>
    <w:rsid w:val="24E2D1B4"/>
    <w:rsid w:val="257735DC"/>
    <w:rsid w:val="25EBC9B2"/>
    <w:rsid w:val="26023098"/>
    <w:rsid w:val="26136B6F"/>
    <w:rsid w:val="265A0B83"/>
    <w:rsid w:val="2669E30D"/>
    <w:rsid w:val="26D7EA43"/>
    <w:rsid w:val="26EA99E4"/>
    <w:rsid w:val="27106476"/>
    <w:rsid w:val="2718FD5E"/>
    <w:rsid w:val="2749E479"/>
    <w:rsid w:val="27BBBDAC"/>
    <w:rsid w:val="280958E6"/>
    <w:rsid w:val="2872FC25"/>
    <w:rsid w:val="289F3893"/>
    <w:rsid w:val="28C020DA"/>
    <w:rsid w:val="29090DA8"/>
    <w:rsid w:val="29336E46"/>
    <w:rsid w:val="294B367D"/>
    <w:rsid w:val="29F248C7"/>
    <w:rsid w:val="2A1C1F1B"/>
    <w:rsid w:val="2A1CCD81"/>
    <w:rsid w:val="2A7D6F32"/>
    <w:rsid w:val="2ACD825F"/>
    <w:rsid w:val="2AD9685E"/>
    <w:rsid w:val="2AE1DCAD"/>
    <w:rsid w:val="2CB1CDEF"/>
    <w:rsid w:val="2CB4C031"/>
    <w:rsid w:val="2D43E2BE"/>
    <w:rsid w:val="2E0D427D"/>
    <w:rsid w:val="2E789A6A"/>
    <w:rsid w:val="2ED3855A"/>
    <w:rsid w:val="2F1A5FA3"/>
    <w:rsid w:val="305D441C"/>
    <w:rsid w:val="3105CBBC"/>
    <w:rsid w:val="31926C7F"/>
    <w:rsid w:val="31B03B2C"/>
    <w:rsid w:val="31E26450"/>
    <w:rsid w:val="32D89444"/>
    <w:rsid w:val="32DEBE70"/>
    <w:rsid w:val="33F364D1"/>
    <w:rsid w:val="34D6FDB8"/>
    <w:rsid w:val="35A5AAB5"/>
    <w:rsid w:val="35BFCBC5"/>
    <w:rsid w:val="3685B54C"/>
    <w:rsid w:val="36C268AF"/>
    <w:rsid w:val="3729E648"/>
    <w:rsid w:val="3759583B"/>
    <w:rsid w:val="38276A36"/>
    <w:rsid w:val="38E7612F"/>
    <w:rsid w:val="39B26BA3"/>
    <w:rsid w:val="39D5C3EB"/>
    <w:rsid w:val="3A766C7D"/>
    <w:rsid w:val="3AC4018E"/>
    <w:rsid w:val="3B113A46"/>
    <w:rsid w:val="3B6148D9"/>
    <w:rsid w:val="3B713307"/>
    <w:rsid w:val="3BA20EBF"/>
    <w:rsid w:val="3C1A40C9"/>
    <w:rsid w:val="3C2BA1A9"/>
    <w:rsid w:val="3C69FB2C"/>
    <w:rsid w:val="3C966C94"/>
    <w:rsid w:val="3DA05911"/>
    <w:rsid w:val="3DAF9BAA"/>
    <w:rsid w:val="3E0191EE"/>
    <w:rsid w:val="3E354DDA"/>
    <w:rsid w:val="3E60FF9E"/>
    <w:rsid w:val="3E6F7F78"/>
    <w:rsid w:val="3E8230D3"/>
    <w:rsid w:val="3ED5FE97"/>
    <w:rsid w:val="3F67DE85"/>
    <w:rsid w:val="3FFD16ED"/>
    <w:rsid w:val="4007953C"/>
    <w:rsid w:val="401E5521"/>
    <w:rsid w:val="40E85B51"/>
    <w:rsid w:val="4138728E"/>
    <w:rsid w:val="4141DEAC"/>
    <w:rsid w:val="41ED788E"/>
    <w:rsid w:val="42ABEF3C"/>
    <w:rsid w:val="443A450D"/>
    <w:rsid w:val="44D0AB8D"/>
    <w:rsid w:val="46680E05"/>
    <w:rsid w:val="46889542"/>
    <w:rsid w:val="469E5DF2"/>
    <w:rsid w:val="46DFF6DC"/>
    <w:rsid w:val="46F121E8"/>
    <w:rsid w:val="471A4D99"/>
    <w:rsid w:val="471B6B4B"/>
    <w:rsid w:val="47A6848E"/>
    <w:rsid w:val="47AA8E6C"/>
    <w:rsid w:val="4909028F"/>
    <w:rsid w:val="49F552C5"/>
    <w:rsid w:val="49F5D099"/>
    <w:rsid w:val="4A360E0B"/>
    <w:rsid w:val="4A6B5DC9"/>
    <w:rsid w:val="4AAA5422"/>
    <w:rsid w:val="4AFC02A8"/>
    <w:rsid w:val="4B45E324"/>
    <w:rsid w:val="4BDAADB9"/>
    <w:rsid w:val="4C114BC3"/>
    <w:rsid w:val="4CCB3551"/>
    <w:rsid w:val="4D07CAED"/>
    <w:rsid w:val="4D176051"/>
    <w:rsid w:val="4D63A482"/>
    <w:rsid w:val="4D6F4ECE"/>
    <w:rsid w:val="4D7F66C4"/>
    <w:rsid w:val="4DBE987D"/>
    <w:rsid w:val="4DDD63FE"/>
    <w:rsid w:val="4E409C8F"/>
    <w:rsid w:val="4E8DD73A"/>
    <w:rsid w:val="4EC3A083"/>
    <w:rsid w:val="4FB3E0E3"/>
    <w:rsid w:val="5046B94F"/>
    <w:rsid w:val="5097D009"/>
    <w:rsid w:val="55163717"/>
    <w:rsid w:val="563E77E6"/>
    <w:rsid w:val="56D33E72"/>
    <w:rsid w:val="57014D46"/>
    <w:rsid w:val="5724047C"/>
    <w:rsid w:val="57ACD25E"/>
    <w:rsid w:val="57CA6F31"/>
    <w:rsid w:val="57FF4563"/>
    <w:rsid w:val="5803F92B"/>
    <w:rsid w:val="5864FE49"/>
    <w:rsid w:val="5889807C"/>
    <w:rsid w:val="59EA43BB"/>
    <w:rsid w:val="59F8AE3E"/>
    <w:rsid w:val="5BAC7A46"/>
    <w:rsid w:val="5C1363B6"/>
    <w:rsid w:val="5C142BD6"/>
    <w:rsid w:val="5C175C92"/>
    <w:rsid w:val="5C701868"/>
    <w:rsid w:val="5C77D579"/>
    <w:rsid w:val="5CE0D372"/>
    <w:rsid w:val="5D081A10"/>
    <w:rsid w:val="5D816394"/>
    <w:rsid w:val="5DF15612"/>
    <w:rsid w:val="5E4FADDB"/>
    <w:rsid w:val="5E536288"/>
    <w:rsid w:val="5E76E107"/>
    <w:rsid w:val="5E950C7F"/>
    <w:rsid w:val="5EF49B7E"/>
    <w:rsid w:val="5F20D0E2"/>
    <w:rsid w:val="5F7F9896"/>
    <w:rsid w:val="5FC30BBC"/>
    <w:rsid w:val="5FED6EFE"/>
    <w:rsid w:val="5FFB341D"/>
    <w:rsid w:val="60BD5A74"/>
    <w:rsid w:val="60DA97C2"/>
    <w:rsid w:val="60F015AB"/>
    <w:rsid w:val="6122C59B"/>
    <w:rsid w:val="616E2640"/>
    <w:rsid w:val="6253FE48"/>
    <w:rsid w:val="625C84D4"/>
    <w:rsid w:val="625F5B9E"/>
    <w:rsid w:val="6267C9B3"/>
    <w:rsid w:val="6284D7AE"/>
    <w:rsid w:val="62FDD06E"/>
    <w:rsid w:val="635947F4"/>
    <w:rsid w:val="6359EF46"/>
    <w:rsid w:val="63A50710"/>
    <w:rsid w:val="63C5C28E"/>
    <w:rsid w:val="6406B6A4"/>
    <w:rsid w:val="64527EC5"/>
    <w:rsid w:val="64578B55"/>
    <w:rsid w:val="6493C865"/>
    <w:rsid w:val="64E7F6F2"/>
    <w:rsid w:val="6526A49B"/>
    <w:rsid w:val="652ABF65"/>
    <w:rsid w:val="65A8FB98"/>
    <w:rsid w:val="66BECE5B"/>
    <w:rsid w:val="67547300"/>
    <w:rsid w:val="6783C571"/>
    <w:rsid w:val="699EF901"/>
    <w:rsid w:val="69D70F14"/>
    <w:rsid w:val="6B43DDE2"/>
    <w:rsid w:val="6B700292"/>
    <w:rsid w:val="6D6FDC19"/>
    <w:rsid w:val="6DC87088"/>
    <w:rsid w:val="6E334F15"/>
    <w:rsid w:val="6E81EC59"/>
    <w:rsid w:val="6FF5BFAF"/>
    <w:rsid w:val="70B680A4"/>
    <w:rsid w:val="71DEECF8"/>
    <w:rsid w:val="71F0E4B4"/>
    <w:rsid w:val="72ACC753"/>
    <w:rsid w:val="7315F212"/>
    <w:rsid w:val="73775A3D"/>
    <w:rsid w:val="737C3551"/>
    <w:rsid w:val="73DF1563"/>
    <w:rsid w:val="73F9658A"/>
    <w:rsid w:val="7467E415"/>
    <w:rsid w:val="74E9B331"/>
    <w:rsid w:val="754BF83E"/>
    <w:rsid w:val="75941DEB"/>
    <w:rsid w:val="75EC3DCB"/>
    <w:rsid w:val="75FC4327"/>
    <w:rsid w:val="76598192"/>
    <w:rsid w:val="76FD8DC8"/>
    <w:rsid w:val="778CFAE2"/>
    <w:rsid w:val="77AD88BC"/>
    <w:rsid w:val="77BF8B86"/>
    <w:rsid w:val="786D4527"/>
    <w:rsid w:val="7949591D"/>
    <w:rsid w:val="79547D95"/>
    <w:rsid w:val="79D2D447"/>
    <w:rsid w:val="79FE196E"/>
    <w:rsid w:val="7A11B736"/>
    <w:rsid w:val="7A1DDD54"/>
    <w:rsid w:val="7AB37971"/>
    <w:rsid w:val="7AE5297E"/>
    <w:rsid w:val="7B34D2F7"/>
    <w:rsid w:val="7B6B33A4"/>
    <w:rsid w:val="7BBA0388"/>
    <w:rsid w:val="7C1BFF8E"/>
    <w:rsid w:val="7C212D7D"/>
    <w:rsid w:val="7C2B1ED2"/>
    <w:rsid w:val="7C4FF167"/>
    <w:rsid w:val="7D016F26"/>
    <w:rsid w:val="7DDE6D64"/>
    <w:rsid w:val="7E6EAE22"/>
    <w:rsid w:val="7E94C81A"/>
    <w:rsid w:val="7F4012D3"/>
    <w:rsid w:val="7F86C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6C656086"/>
  <w15:chartTrackingRefBased/>
  <w15:docId w15:val="{97D1F2CF-A785-4813-A5CA-2542A88A6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sk-SK" w:eastAsia="sk-SK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qFormat="1"/>
    <w:lsdException w:name="Hyperlink" w:uiPriority="99"/>
    <w:lsdException w:name="Strong" w:uiPriority="22" w:qFormat="1"/>
    <w:lsdException w:name="Normal (Web)" w:uiPriority="99"/>
    <w:lsdException w:name="HTML Keyboard" w:semiHidden="1" w:unhideWhenUsed="1"/>
    <w:lsdException w:name="HTML Typewriter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2231CFF"/>
    <w:pPr>
      <w:spacing w:before="120" w:after="120"/>
    </w:pPr>
    <w:rPr>
      <w:rFonts w:ascii="Calibri Light" w:hAnsi="Calibri Light"/>
      <w:sz w:val="24"/>
      <w:szCs w:val="24"/>
    </w:rPr>
  </w:style>
  <w:style w:type="paragraph" w:styleId="Heading1">
    <w:name w:val="heading 1"/>
    <w:basedOn w:val="Normal"/>
    <w:next w:val="Normal"/>
    <w:uiPriority w:val="1"/>
    <w:rsid w:val="02231CFF"/>
    <w:pPr>
      <w:keepNext/>
      <w:numPr>
        <w:numId w:val="7"/>
      </w:numPr>
      <w:spacing w:before="240" w:after="60"/>
      <w:outlineLvl w:val="0"/>
    </w:pPr>
    <w:rPr>
      <w:rFonts w:cs="Arial"/>
      <w:b/>
      <w:bCs/>
      <w:sz w:val="32"/>
      <w:szCs w:val="32"/>
    </w:rPr>
  </w:style>
  <w:style w:type="paragraph" w:styleId="Heading2">
    <w:name w:val="heading 2"/>
    <w:basedOn w:val="Normal"/>
    <w:next w:val="Normal"/>
    <w:uiPriority w:val="1"/>
    <w:rsid w:val="02231CFF"/>
    <w:pPr>
      <w:keepNext/>
      <w:numPr>
        <w:ilvl w:val="1"/>
        <w:numId w:val="7"/>
      </w:numPr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uiPriority w:val="1"/>
    <w:rsid w:val="02231CFF"/>
    <w:pPr>
      <w:keepNext/>
      <w:numPr>
        <w:ilvl w:val="2"/>
        <w:numId w:val="7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Heading4">
    <w:name w:val="heading 4"/>
    <w:basedOn w:val="Normal"/>
    <w:next w:val="Normal"/>
    <w:uiPriority w:val="1"/>
    <w:rsid w:val="02231CFF"/>
    <w:pPr>
      <w:keepNext/>
      <w:numPr>
        <w:ilvl w:val="3"/>
        <w:numId w:val="7"/>
      </w:numPr>
      <w:spacing w:before="240" w:after="60"/>
      <w:outlineLvl w:val="3"/>
    </w:pPr>
    <w:rPr>
      <w:b/>
      <w:bCs/>
      <w:i/>
      <w:iCs/>
    </w:rPr>
  </w:style>
  <w:style w:type="paragraph" w:styleId="Heading5">
    <w:name w:val="heading 5"/>
    <w:basedOn w:val="Heading4"/>
    <w:next w:val="Normal"/>
    <w:uiPriority w:val="1"/>
    <w:rsid w:val="02231CFF"/>
    <w:pPr>
      <w:outlineLvl w:val="4"/>
    </w:pPr>
  </w:style>
  <w:style w:type="paragraph" w:styleId="Heading6">
    <w:name w:val="heading 6"/>
    <w:basedOn w:val="Normal"/>
    <w:next w:val="Normal"/>
    <w:uiPriority w:val="1"/>
    <w:rsid w:val="02231CFF"/>
    <w:pPr>
      <w:spacing w:before="240" w:after="60" w:line="360" w:lineRule="auto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uiPriority w:val="1"/>
    <w:rsid w:val="02231CFF"/>
    <w:pPr>
      <w:spacing w:before="240" w:after="60" w:line="360" w:lineRule="auto"/>
      <w:outlineLvl w:val="6"/>
    </w:pPr>
  </w:style>
  <w:style w:type="paragraph" w:styleId="Heading8">
    <w:name w:val="heading 8"/>
    <w:basedOn w:val="Normal"/>
    <w:next w:val="Normal"/>
    <w:uiPriority w:val="1"/>
    <w:rsid w:val="02231CFF"/>
    <w:pPr>
      <w:spacing w:before="240" w:after="60" w:line="360" w:lineRule="auto"/>
      <w:outlineLvl w:val="7"/>
    </w:pPr>
    <w:rPr>
      <w:i/>
      <w:iCs/>
    </w:rPr>
  </w:style>
  <w:style w:type="paragraph" w:styleId="Heading9">
    <w:name w:val="heading 9"/>
    <w:basedOn w:val="Normal"/>
    <w:next w:val="Normal"/>
    <w:uiPriority w:val="1"/>
    <w:rsid w:val="02231CFF"/>
    <w:pPr>
      <w:spacing w:before="240" w:after="60" w:line="360" w:lineRule="auto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rsid w:val="02231CFF"/>
  </w:style>
  <w:style w:type="paragraph" w:styleId="TOC1">
    <w:name w:val="toc 1"/>
    <w:basedOn w:val="Normal"/>
    <w:next w:val="Normal"/>
    <w:uiPriority w:val="39"/>
    <w:rsid w:val="02231CFF"/>
    <w:pPr>
      <w:tabs>
        <w:tab w:val="left" w:pos="480"/>
        <w:tab w:val="right" w:leader="dot" w:pos="9061"/>
      </w:tabs>
      <w:spacing w:line="360" w:lineRule="auto"/>
    </w:pPr>
    <w:rPr>
      <w:sz w:val="28"/>
      <w:szCs w:val="28"/>
    </w:rPr>
  </w:style>
  <w:style w:type="paragraph" w:customStyle="1" w:styleId="tl1">
    <w:name w:val="Štýl1"/>
    <w:basedOn w:val="Normal"/>
    <w:uiPriority w:val="1"/>
    <w:semiHidden/>
    <w:rsid w:val="02231CFF"/>
    <w:pPr>
      <w:numPr>
        <w:numId w:val="4"/>
      </w:numPr>
    </w:pPr>
  </w:style>
  <w:style w:type="character" w:customStyle="1" w:styleId="tlNormlnykurziva">
    <w:name w:val="Štýl Normálny + kurziva"/>
    <w:semiHidden/>
    <w:rsid w:val="0011444C"/>
    <w:rPr>
      <w:rFonts w:ascii="Times New Roman" w:hAnsi="Times New Roman"/>
      <w:sz w:val="24"/>
    </w:rPr>
  </w:style>
  <w:style w:type="numbering" w:customStyle="1" w:styleId="tlSodrkamiSymbolsymbolVavo127cmOpakovanzar">
    <w:name w:val="Štýl S odrážkami Symbol (symbol) Vľavo:  127 cm Opakovaná zará..."/>
    <w:basedOn w:val="NoList"/>
    <w:semiHidden/>
    <w:rsid w:val="008F3664"/>
    <w:pPr>
      <w:numPr>
        <w:numId w:val="5"/>
      </w:numPr>
    </w:pPr>
  </w:style>
  <w:style w:type="paragraph" w:customStyle="1" w:styleId="Vlastnnadpsi4">
    <w:name w:val="Vlastný nadpsi 4"/>
    <w:basedOn w:val="Heading4"/>
    <w:uiPriority w:val="1"/>
    <w:semiHidden/>
    <w:rsid w:val="02231CFF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spacing w:before="0" w:after="120"/>
    </w:pPr>
    <w:rPr>
      <w:b w:val="0"/>
      <w:bCs w:val="0"/>
    </w:rPr>
  </w:style>
  <w:style w:type="paragraph" w:styleId="MessageHeader">
    <w:name w:val="Message Header"/>
    <w:basedOn w:val="Normal"/>
    <w:uiPriority w:val="1"/>
    <w:semiHidden/>
    <w:rsid w:val="02231CFF"/>
    <w:pPr>
      <w:spacing w:after="0" w:line="360" w:lineRule="atLeast"/>
      <w:ind w:left="1134" w:hanging="1134"/>
    </w:pPr>
    <w:rPr>
      <w:rFonts w:cs="Arial"/>
      <w:b/>
      <w:bCs/>
      <w:i/>
      <w:iCs/>
      <w:color w:val="FFFFFF" w:themeColor="background1"/>
    </w:rPr>
  </w:style>
  <w:style w:type="table" w:styleId="TableClassic1">
    <w:name w:val="Table Classic 1"/>
    <w:basedOn w:val="TableNormal"/>
    <w:semiHidden/>
    <w:rsid w:val="00841599"/>
    <w:pPr>
      <w:widowControl w:val="0"/>
      <w:autoSpaceDE w:val="0"/>
      <w:autoSpaceDN w:val="0"/>
      <w:adjustRightInd w:val="0"/>
      <w:spacing w:line="360" w:lineRule="atLeast"/>
      <w:jc w:val="both"/>
      <w:textAlignment w:val="baseline"/>
    </w:pPr>
    <w:rPr>
      <w:rFonts w:ascii="Tahoma" w:hAnsi="Tahoma"/>
      <w:b/>
      <w:i/>
      <w:color w:val="FFFFFF"/>
      <w:sz w:val="24"/>
    </w:rPr>
    <w:tblPr>
      <w:tblBorders>
        <w:top w:val="single" w:sz="12" w:space="0" w:color="000000"/>
        <w:bottom w:val="single" w:sz="12" w:space="0" w:color="000000"/>
      </w:tblBorders>
    </w:tblPr>
    <w:tcPr>
      <w:shd w:val="solid" w:color="5F5F5F" w:fill="606060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edtabuka">
    <w:name w:val="Šedá tabuľka"/>
    <w:basedOn w:val="Normal"/>
    <w:uiPriority w:val="1"/>
    <w:semiHidden/>
    <w:rsid w:val="02231CFF"/>
    <w:pPr>
      <w:spacing w:after="0"/>
    </w:pPr>
    <w:rPr>
      <w:b/>
      <w:bCs/>
      <w:i/>
      <w:iCs/>
      <w:color w:val="FFFFFF" w:themeColor="background1"/>
    </w:rPr>
  </w:style>
  <w:style w:type="table" w:styleId="TableGrid">
    <w:name w:val="Table Grid"/>
    <w:basedOn w:val="TableNormal"/>
    <w:semiHidden/>
    <w:rsid w:val="00146B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riedenie">
    <w:name w:val="Triedenie"/>
    <w:basedOn w:val="Normal"/>
    <w:uiPriority w:val="1"/>
    <w:semiHidden/>
    <w:rsid w:val="02231CFF"/>
    <w:pPr>
      <w:spacing w:after="0"/>
    </w:pPr>
    <w:rPr>
      <w:rFonts w:cs="Tahoma"/>
      <w:b/>
      <w:bCs/>
      <w:i/>
      <w:iCs/>
    </w:rPr>
  </w:style>
  <w:style w:type="character" w:customStyle="1" w:styleId="tlTahomaTunKurzvaBiela">
    <w:name w:val="Štýl Tahoma Tučné Kurzíva Biela"/>
    <w:semiHidden/>
    <w:rsid w:val="00F95994"/>
    <w:rPr>
      <w:rFonts w:ascii="Tahoma" w:hAnsi="Tahoma"/>
      <w:b/>
      <w:bCs/>
      <w:i/>
      <w:iCs/>
      <w:color w:val="FFFFFF"/>
      <w:bdr w:val="single" w:sz="6" w:space="0" w:color="auto"/>
    </w:rPr>
  </w:style>
  <w:style w:type="character" w:styleId="PageNumber">
    <w:name w:val="page number"/>
    <w:rsid w:val="00146B82"/>
    <w:rPr>
      <w:rFonts w:ascii="Tahoma" w:hAnsi="Tahoma"/>
    </w:rPr>
  </w:style>
  <w:style w:type="paragraph" w:styleId="Header">
    <w:name w:val="header"/>
    <w:basedOn w:val="Normal"/>
    <w:link w:val="HeaderChar"/>
    <w:uiPriority w:val="1"/>
    <w:rsid w:val="02231CFF"/>
    <w:pPr>
      <w:tabs>
        <w:tab w:val="center" w:pos="4536"/>
        <w:tab w:val="right" w:pos="9072"/>
      </w:tabs>
    </w:pPr>
  </w:style>
  <w:style w:type="character" w:styleId="Hyperlink">
    <w:name w:val="Hyperlink"/>
    <w:uiPriority w:val="99"/>
    <w:rsid w:val="00146B82"/>
    <w:rPr>
      <w:color w:val="0000FF"/>
      <w:u w:val="single"/>
    </w:rPr>
  </w:style>
  <w:style w:type="table" w:styleId="TableSimple2">
    <w:name w:val="Table Simple 2"/>
    <w:basedOn w:val="TableNormal"/>
    <w:semiHidden/>
    <w:rsid w:val="0087396C"/>
    <w:rPr>
      <w:i/>
    </w:rPr>
    <w:tblPr/>
    <w:tcPr>
      <w:shd w:val="clear" w:color="auto" w:fill="E6E6E6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87396C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Zptenadresa">
    <w:name w:val="Zpáteční adresa"/>
    <w:basedOn w:val="Normal"/>
    <w:uiPriority w:val="1"/>
    <w:rsid w:val="02231CFF"/>
    <w:pPr>
      <w:keepLines/>
      <w:spacing w:line="200" w:lineRule="atLeast"/>
    </w:pPr>
    <w:rPr>
      <w:sz w:val="16"/>
      <w:szCs w:val="16"/>
      <w:lang w:val="cs-CZ" w:eastAsia="en-US"/>
    </w:rPr>
  </w:style>
  <w:style w:type="paragraph" w:styleId="TOC2">
    <w:name w:val="toc 2"/>
    <w:basedOn w:val="Normal"/>
    <w:next w:val="Normal"/>
    <w:uiPriority w:val="39"/>
    <w:rsid w:val="02231CFF"/>
    <w:pPr>
      <w:ind w:left="240"/>
    </w:pPr>
    <w:rPr>
      <w:sz w:val="22"/>
      <w:szCs w:val="22"/>
    </w:rPr>
  </w:style>
  <w:style w:type="paragraph" w:styleId="TOC3">
    <w:name w:val="toc 3"/>
    <w:basedOn w:val="Normal"/>
    <w:next w:val="Normal"/>
    <w:uiPriority w:val="39"/>
    <w:rsid w:val="02231CF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uiPriority w:val="39"/>
    <w:rsid w:val="02231CFF"/>
    <w:pPr>
      <w:ind w:left="720"/>
    </w:pPr>
  </w:style>
  <w:style w:type="paragraph" w:styleId="TOC6">
    <w:name w:val="toc 6"/>
    <w:basedOn w:val="Normal"/>
    <w:next w:val="Normal"/>
    <w:uiPriority w:val="39"/>
    <w:rsid w:val="02231CFF"/>
    <w:pPr>
      <w:ind w:left="1200"/>
    </w:pPr>
  </w:style>
  <w:style w:type="paragraph" w:styleId="TOC7">
    <w:name w:val="toc 7"/>
    <w:basedOn w:val="Normal"/>
    <w:next w:val="Normal"/>
    <w:uiPriority w:val="39"/>
    <w:rsid w:val="02231CFF"/>
    <w:pPr>
      <w:ind w:left="1440"/>
    </w:pPr>
  </w:style>
  <w:style w:type="paragraph" w:styleId="TOC8">
    <w:name w:val="toc 8"/>
    <w:basedOn w:val="Normal"/>
    <w:next w:val="Normal"/>
    <w:uiPriority w:val="39"/>
    <w:rsid w:val="02231CFF"/>
    <w:pPr>
      <w:ind w:left="1680"/>
    </w:pPr>
  </w:style>
  <w:style w:type="paragraph" w:styleId="TOC9">
    <w:name w:val="toc 9"/>
    <w:basedOn w:val="Normal"/>
    <w:next w:val="Normal"/>
    <w:uiPriority w:val="39"/>
    <w:rsid w:val="02231CFF"/>
    <w:pPr>
      <w:ind w:left="1920"/>
    </w:pPr>
  </w:style>
  <w:style w:type="character" w:styleId="CommentReference">
    <w:name w:val="annotation reference"/>
    <w:semiHidden/>
    <w:rsid w:val="00146B82"/>
    <w:rPr>
      <w:sz w:val="16"/>
      <w:szCs w:val="16"/>
    </w:rPr>
  </w:style>
  <w:style w:type="paragraph" w:styleId="Footer">
    <w:name w:val="footer"/>
    <w:basedOn w:val="Normal"/>
    <w:link w:val="FooterChar"/>
    <w:uiPriority w:val="99"/>
    <w:rsid w:val="02231CFF"/>
    <w:pPr>
      <w:tabs>
        <w:tab w:val="center" w:pos="4536"/>
        <w:tab w:val="right" w:pos="9072"/>
      </w:tabs>
    </w:pPr>
  </w:style>
  <w:style w:type="paragraph" w:customStyle="1" w:styleId="stand">
    <w:name w:val="stand"/>
    <w:basedOn w:val="Normal"/>
    <w:uiPriority w:val="1"/>
    <w:semiHidden/>
    <w:rsid w:val="02231CFF"/>
    <w:pPr>
      <w:widowControl w:val="0"/>
      <w:tabs>
        <w:tab w:val="left" w:pos="567"/>
        <w:tab w:val="left" w:pos="1134"/>
        <w:tab w:val="left" w:pos="1701"/>
      </w:tabs>
    </w:pPr>
    <w:rPr>
      <w:noProof/>
      <w:lang w:eastAsia="en-US"/>
    </w:rPr>
  </w:style>
  <w:style w:type="paragraph" w:customStyle="1" w:styleId="tlTunKurzvaBielaPodaokraja">
    <w:name w:val="Štýl Tučné Kurzíva Biela Podľa okraja"/>
    <w:basedOn w:val="Normal"/>
    <w:uiPriority w:val="1"/>
    <w:semiHidden/>
    <w:rsid w:val="02231CFF"/>
    <w:pPr>
      <w:jc w:val="both"/>
    </w:pPr>
    <w:rPr>
      <w:color w:val="FFFFFF" w:themeColor="background1"/>
    </w:rPr>
  </w:style>
  <w:style w:type="paragraph" w:customStyle="1" w:styleId="tlTunKurzvaPodaokraja">
    <w:name w:val="Štýl Tučné Kurzíva Podľa okraja"/>
    <w:basedOn w:val="Normal"/>
    <w:uiPriority w:val="1"/>
    <w:semiHidden/>
    <w:rsid w:val="02231CFF"/>
    <w:pPr>
      <w:jc w:val="both"/>
    </w:pPr>
  </w:style>
  <w:style w:type="paragraph" w:styleId="BalloonText">
    <w:name w:val="Balloon Text"/>
    <w:basedOn w:val="Normal"/>
    <w:uiPriority w:val="1"/>
    <w:semiHidden/>
    <w:rsid w:val="02231CFF"/>
    <w:rPr>
      <w:rFonts w:cs="Tahoma"/>
      <w:sz w:val="16"/>
      <w:szCs w:val="16"/>
    </w:rPr>
  </w:style>
  <w:style w:type="paragraph" w:styleId="CommentText">
    <w:name w:val="annotation text"/>
    <w:basedOn w:val="Normal"/>
    <w:uiPriority w:val="1"/>
    <w:semiHidden/>
    <w:rsid w:val="02231CFF"/>
    <w:rPr>
      <w:sz w:val="20"/>
      <w:szCs w:val="20"/>
    </w:rPr>
  </w:style>
  <w:style w:type="paragraph" w:styleId="ListBullet3">
    <w:name w:val="List Bullet 3"/>
    <w:basedOn w:val="Normal"/>
    <w:uiPriority w:val="1"/>
    <w:rsid w:val="02231CFF"/>
    <w:pPr>
      <w:numPr>
        <w:numId w:val="6"/>
      </w:numPr>
    </w:pPr>
  </w:style>
  <w:style w:type="paragraph" w:styleId="TOC5">
    <w:name w:val="toc 5"/>
    <w:basedOn w:val="Normal"/>
    <w:next w:val="Normal"/>
    <w:uiPriority w:val="39"/>
    <w:rsid w:val="02231CFF"/>
    <w:pPr>
      <w:ind w:left="960"/>
    </w:pPr>
  </w:style>
  <w:style w:type="paragraph" w:styleId="CommentSubject">
    <w:name w:val="annotation subject"/>
    <w:basedOn w:val="CommentText"/>
    <w:next w:val="CommentText"/>
    <w:uiPriority w:val="1"/>
    <w:semiHidden/>
    <w:rsid w:val="02231CFF"/>
    <w:rPr>
      <w:b/>
      <w:bCs/>
    </w:rPr>
  </w:style>
  <w:style w:type="paragraph" w:styleId="Caption">
    <w:name w:val="caption"/>
    <w:aliases w:val="Picture"/>
    <w:basedOn w:val="Normal"/>
    <w:next w:val="Normal"/>
    <w:qFormat/>
    <w:rsid w:val="02231CFF"/>
    <w:pPr>
      <w:jc w:val="center"/>
    </w:pPr>
    <w:rPr>
      <w:rFonts w:asciiTheme="majorHAnsi" w:hAnsiTheme="majorHAnsi"/>
      <w:b/>
      <w:bCs/>
      <w:sz w:val="20"/>
      <w:szCs w:val="20"/>
    </w:rPr>
  </w:style>
  <w:style w:type="paragraph" w:styleId="NormalWeb">
    <w:name w:val="Normal (Web)"/>
    <w:basedOn w:val="Normal"/>
    <w:uiPriority w:val="99"/>
    <w:unhideWhenUsed/>
    <w:rsid w:val="02231CFF"/>
    <w:pPr>
      <w:spacing w:beforeAutospacing="1" w:afterAutospacing="1"/>
    </w:pPr>
  </w:style>
  <w:style w:type="paragraph" w:styleId="ListParagraph">
    <w:name w:val="List Paragraph"/>
    <w:basedOn w:val="Normal"/>
    <w:uiPriority w:val="34"/>
    <w:rsid w:val="02231CFF"/>
    <w:pPr>
      <w:spacing w:before="0" w:after="160" w:line="259" w:lineRule="auto"/>
      <w:ind w:left="720"/>
      <w:contextualSpacing/>
    </w:pPr>
    <w:rPr>
      <w:rFonts w:asciiTheme="majorHAnsi" w:eastAsia="Calibri" w:hAnsiTheme="majorHAnsi"/>
      <w:lang w:val="en-US" w:eastAsia="en-US"/>
    </w:rPr>
  </w:style>
  <w:style w:type="character" w:customStyle="1" w:styleId="FooterChar">
    <w:name w:val="Footer Char"/>
    <w:link w:val="Footer"/>
    <w:uiPriority w:val="99"/>
    <w:rsid w:val="02231CFF"/>
    <w:rPr>
      <w:rFonts w:ascii="Tahoma" w:hAnsi="Tahoma"/>
      <w:noProof w:val="0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2231CFF"/>
    <w:rPr>
      <w:rFonts w:ascii="Tahoma" w:eastAsia="Times New Roman" w:hAnsi="Tahoma" w:cs="Times New Roman"/>
      <w:noProof w:val="0"/>
      <w:sz w:val="24"/>
      <w:szCs w:val="24"/>
      <w:lang w:val="sk-SK"/>
    </w:rPr>
  </w:style>
  <w:style w:type="paragraph" w:customStyle="1" w:styleId="IW-Nadpis1">
    <w:name w:val="IW - Nadpis 1"/>
    <w:basedOn w:val="Heading1"/>
    <w:next w:val="Normal"/>
    <w:link w:val="IW-Nadpis1Char"/>
    <w:uiPriority w:val="1"/>
    <w:qFormat/>
    <w:rsid w:val="02231CFF"/>
    <w:pPr>
      <w:keepLines/>
      <w:numPr>
        <w:numId w:val="30"/>
      </w:numPr>
      <w:spacing w:after="120"/>
    </w:pPr>
    <w:rPr>
      <w:rFonts w:eastAsiaTheme="majorEastAsia" w:cstheme="majorBidi"/>
      <w:color w:val="2E74B5" w:themeColor="accent1" w:themeShade="BF"/>
      <w:sz w:val="36"/>
      <w:szCs w:val="36"/>
      <w:lang w:eastAsia="en-US"/>
    </w:rPr>
  </w:style>
  <w:style w:type="character" w:customStyle="1" w:styleId="IW-Nadpis1Char">
    <w:name w:val="IW - Nadpis 1 Char"/>
    <w:basedOn w:val="DefaultParagraphFont"/>
    <w:link w:val="IW-Nadpis1"/>
    <w:uiPriority w:val="1"/>
    <w:rsid w:val="02231CFF"/>
    <w:rPr>
      <w:rFonts w:ascii="Calibri Light" w:eastAsiaTheme="majorEastAsia" w:hAnsi="Calibri Light" w:cstheme="majorBidi"/>
      <w:b/>
      <w:bCs/>
      <w:noProof w:val="0"/>
      <w:color w:val="2E74B5" w:themeColor="accent1" w:themeShade="BF"/>
      <w:sz w:val="36"/>
      <w:szCs w:val="36"/>
      <w:lang w:val="sk-SK" w:eastAsia="en-US"/>
    </w:rPr>
  </w:style>
  <w:style w:type="paragraph" w:customStyle="1" w:styleId="IW-Nadpis2">
    <w:name w:val="IW - Nadpis 2"/>
    <w:basedOn w:val="Heading2"/>
    <w:next w:val="Normal"/>
    <w:link w:val="IW-Nadpis2Char"/>
    <w:uiPriority w:val="1"/>
    <w:qFormat/>
    <w:rsid w:val="02231CFF"/>
    <w:pPr>
      <w:keepLines/>
      <w:numPr>
        <w:numId w:val="30"/>
      </w:numPr>
      <w:spacing w:before="200" w:after="120"/>
    </w:pPr>
    <w:rPr>
      <w:rFonts w:ascii="Calibri" w:eastAsia="Calibri" w:hAnsi="Calibri" w:cs="Calibri Light"/>
      <w:b w:val="0"/>
      <w:bCs w:val="0"/>
      <w:i w:val="0"/>
      <w:iCs w:val="0"/>
      <w:color w:val="5B9BD5" w:themeColor="accent1"/>
      <w:sz w:val="26"/>
      <w:szCs w:val="26"/>
      <w:lang w:eastAsia="en-US"/>
    </w:rPr>
  </w:style>
  <w:style w:type="character" w:customStyle="1" w:styleId="IW-Nadpis2Char">
    <w:name w:val="IW - Nadpis 2 Char"/>
    <w:basedOn w:val="DefaultParagraphFont"/>
    <w:link w:val="IW-Nadpis2"/>
    <w:uiPriority w:val="1"/>
    <w:rsid w:val="02231CFF"/>
    <w:rPr>
      <w:rFonts w:ascii="Calibri" w:eastAsia="Calibri" w:hAnsi="Calibri" w:cs="Calibri Light"/>
      <w:noProof w:val="0"/>
      <w:color w:val="5B9BD5" w:themeColor="accent1"/>
      <w:sz w:val="26"/>
      <w:szCs w:val="26"/>
      <w:lang w:val="sk-SK" w:eastAsia="en-US"/>
    </w:rPr>
  </w:style>
  <w:style w:type="paragraph" w:customStyle="1" w:styleId="IW-Nadpis3">
    <w:name w:val="IW - Nadpis 3"/>
    <w:basedOn w:val="Heading3"/>
    <w:next w:val="Normal"/>
    <w:link w:val="IW-Nadpis3Char"/>
    <w:uiPriority w:val="1"/>
    <w:qFormat/>
    <w:rsid w:val="02231CFF"/>
    <w:pPr>
      <w:keepLines/>
      <w:numPr>
        <w:numId w:val="30"/>
      </w:numPr>
      <w:spacing w:before="200" w:after="120"/>
    </w:pPr>
    <w:rPr>
      <w:rFonts w:eastAsiaTheme="majorEastAsia" w:cstheme="majorBidi"/>
      <w:color w:val="5B9BD5" w:themeColor="accent1"/>
      <w:sz w:val="28"/>
      <w:szCs w:val="28"/>
      <w:lang w:eastAsia="en-US"/>
    </w:rPr>
  </w:style>
  <w:style w:type="character" w:customStyle="1" w:styleId="IW-Nadpis3Char">
    <w:name w:val="IW - Nadpis 3 Char"/>
    <w:basedOn w:val="DefaultParagraphFont"/>
    <w:link w:val="IW-Nadpis3"/>
    <w:uiPriority w:val="1"/>
    <w:rsid w:val="02231CFF"/>
    <w:rPr>
      <w:rFonts w:ascii="Calibri Light" w:eastAsiaTheme="majorEastAsia" w:hAnsi="Calibri Light" w:cstheme="majorBidi"/>
      <w:b/>
      <w:bCs/>
      <w:noProof w:val="0"/>
      <w:color w:val="5B9BD5" w:themeColor="accent1"/>
      <w:sz w:val="28"/>
      <w:szCs w:val="28"/>
      <w:lang w:val="sk-SK" w:eastAsia="en-US"/>
    </w:rPr>
  </w:style>
  <w:style w:type="paragraph" w:customStyle="1" w:styleId="IW-Nadpis4">
    <w:name w:val="IW - Nadpis 4"/>
    <w:basedOn w:val="Heading4"/>
    <w:next w:val="IW-Norml"/>
    <w:link w:val="IW-Nadpis4Char"/>
    <w:uiPriority w:val="1"/>
    <w:qFormat/>
    <w:rsid w:val="02231CFF"/>
    <w:pPr>
      <w:keepLines/>
      <w:spacing w:before="200" w:after="0"/>
    </w:pPr>
    <w:rPr>
      <w:rFonts w:eastAsiaTheme="majorEastAsia" w:cstheme="majorBidi"/>
      <w:i w:val="0"/>
      <w:iCs w:val="0"/>
      <w:color w:val="808080" w:themeColor="background1" w:themeShade="80"/>
      <w:lang w:eastAsia="en-US"/>
    </w:rPr>
  </w:style>
  <w:style w:type="character" w:customStyle="1" w:styleId="IW-Nadpis4Char">
    <w:name w:val="IW - Nadpis 4 Char"/>
    <w:basedOn w:val="DefaultParagraphFont"/>
    <w:link w:val="IW-Nadpis4"/>
    <w:uiPriority w:val="1"/>
    <w:rsid w:val="02231CFF"/>
    <w:rPr>
      <w:rFonts w:ascii="Calibri Light" w:eastAsiaTheme="majorEastAsia" w:hAnsi="Calibri Light" w:cstheme="majorBidi"/>
      <w:b/>
      <w:bCs/>
      <w:noProof w:val="0"/>
      <w:color w:val="808080" w:themeColor="background1" w:themeShade="80"/>
      <w:sz w:val="24"/>
      <w:szCs w:val="24"/>
      <w:lang w:val="sk-SK" w:eastAsia="en-US"/>
    </w:rPr>
  </w:style>
  <w:style w:type="paragraph" w:customStyle="1" w:styleId="IW-Nazov">
    <w:name w:val="IW - Nazov"/>
    <w:basedOn w:val="Title"/>
    <w:next w:val="Normal"/>
    <w:link w:val="IW-NazovChar"/>
    <w:uiPriority w:val="1"/>
    <w:rsid w:val="02231CFF"/>
    <w:pPr>
      <w:spacing w:after="300"/>
      <w:jc w:val="center"/>
    </w:pPr>
    <w:rPr>
      <w:color w:val="323E4F" w:themeColor="text2" w:themeShade="BF"/>
      <w:sz w:val="52"/>
      <w:szCs w:val="52"/>
      <w:lang w:eastAsia="en-US"/>
    </w:rPr>
  </w:style>
  <w:style w:type="character" w:customStyle="1" w:styleId="IW-NazovChar">
    <w:name w:val="IW - Nazov Char"/>
    <w:basedOn w:val="TitleChar"/>
    <w:link w:val="IW-Nazov"/>
    <w:uiPriority w:val="1"/>
    <w:rsid w:val="02231CFF"/>
    <w:rPr>
      <w:rFonts w:asciiTheme="majorHAnsi" w:eastAsiaTheme="majorEastAsia" w:hAnsiTheme="majorHAnsi" w:cstheme="majorBidi"/>
      <w:noProof w:val="0"/>
      <w:color w:val="323E4F" w:themeColor="text2" w:themeShade="BF"/>
      <w:sz w:val="52"/>
      <w:szCs w:val="52"/>
      <w:lang w:val="sk-SK" w:eastAsia="en-US"/>
    </w:rPr>
  </w:style>
  <w:style w:type="paragraph" w:styleId="Title">
    <w:name w:val="Title"/>
    <w:basedOn w:val="Normal"/>
    <w:next w:val="Normal"/>
    <w:link w:val="TitleChar"/>
    <w:uiPriority w:val="1"/>
    <w:rsid w:val="02231CFF"/>
    <w:pPr>
      <w:spacing w:before="0" w:after="0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2231CFF"/>
    <w:rPr>
      <w:rFonts w:asciiTheme="majorHAnsi" w:eastAsiaTheme="majorEastAsia" w:hAnsiTheme="majorHAnsi" w:cstheme="majorBidi"/>
      <w:noProof w:val="0"/>
      <w:sz w:val="56"/>
      <w:szCs w:val="56"/>
      <w:lang w:val="sk-SK"/>
    </w:rPr>
  </w:style>
  <w:style w:type="paragraph" w:customStyle="1" w:styleId="IW-Norml">
    <w:name w:val="IW - Normál"/>
    <w:basedOn w:val="TOC1"/>
    <w:link w:val="IW-NormlChar"/>
    <w:qFormat/>
    <w:rsid w:val="02231CFF"/>
    <w:pPr>
      <w:tabs>
        <w:tab w:val="clear" w:pos="480"/>
        <w:tab w:val="clear" w:pos="9061"/>
        <w:tab w:val="right" w:leader="dot" w:pos="9062"/>
        <w:tab w:val="left" w:pos="480"/>
        <w:tab w:val="right" w:leader="dot" w:pos="9061"/>
      </w:tabs>
      <w:spacing w:before="0" w:after="100"/>
      <w:jc w:val="both"/>
    </w:pPr>
    <w:rPr>
      <w:rFonts w:eastAsiaTheme="minorEastAsia" w:cstheme="minorBidi"/>
      <w:noProof/>
      <w:sz w:val="24"/>
      <w:szCs w:val="24"/>
      <w:lang w:eastAsia="en-US"/>
    </w:rPr>
  </w:style>
  <w:style w:type="character" w:customStyle="1" w:styleId="IW-NormlChar">
    <w:name w:val="IW - Normál Char"/>
    <w:basedOn w:val="DefaultParagraphFont"/>
    <w:link w:val="IW-Norml"/>
    <w:rsid w:val="02231CFF"/>
    <w:rPr>
      <w:rFonts w:ascii="Calibri Light" w:eastAsiaTheme="minorEastAsia" w:hAnsi="Calibri Light" w:cstheme="minorBidi"/>
      <w:noProof/>
      <w:sz w:val="24"/>
      <w:szCs w:val="24"/>
      <w:lang w:val="sk-SK" w:eastAsia="en-US"/>
    </w:rPr>
  </w:style>
  <w:style w:type="paragraph" w:customStyle="1" w:styleId="IW-Podtitul">
    <w:name w:val="IW - Podtitul"/>
    <w:basedOn w:val="Subtitle"/>
    <w:next w:val="Normal"/>
    <w:link w:val="IW-PodtitulChar"/>
    <w:uiPriority w:val="1"/>
    <w:rsid w:val="02231CFF"/>
    <w:pPr>
      <w:spacing w:before="0" w:after="0"/>
      <w:jc w:val="center"/>
    </w:pPr>
    <w:rPr>
      <w:rFonts w:ascii="Calibri Light" w:eastAsiaTheme="majorEastAsia" w:hAnsi="Calibri Light" w:cstheme="majorBidi"/>
      <w:i/>
      <w:iCs/>
      <w:color w:val="5B9BD5" w:themeColor="accent1"/>
      <w:sz w:val="28"/>
      <w:szCs w:val="28"/>
      <w:lang w:eastAsia="en-US"/>
    </w:rPr>
  </w:style>
  <w:style w:type="character" w:customStyle="1" w:styleId="IW-PodtitulChar">
    <w:name w:val="IW - Podtitul Char"/>
    <w:basedOn w:val="SubtitleChar"/>
    <w:link w:val="IW-Podtitul"/>
    <w:uiPriority w:val="1"/>
    <w:rsid w:val="02231CFF"/>
    <w:rPr>
      <w:rFonts w:ascii="Calibri Light" w:eastAsiaTheme="majorEastAsia" w:hAnsi="Calibri Light" w:cstheme="majorBidi"/>
      <w:i/>
      <w:iCs/>
      <w:noProof w:val="0"/>
      <w:color w:val="5B9BD5" w:themeColor="accent1"/>
      <w:sz w:val="28"/>
      <w:szCs w:val="28"/>
      <w:lang w:val="sk-SK" w:eastAsia="en-US"/>
    </w:rPr>
  </w:style>
  <w:style w:type="paragraph" w:styleId="Subtitle">
    <w:name w:val="Subtitle"/>
    <w:basedOn w:val="Normal"/>
    <w:next w:val="Normal"/>
    <w:link w:val="SubtitleChar"/>
    <w:uiPriority w:val="1"/>
    <w:rsid w:val="02231CFF"/>
    <w:pPr>
      <w:spacing w:after="160"/>
    </w:pPr>
    <w:rPr>
      <w:rFonts w:asciiTheme="minorHAnsi" w:eastAsiaTheme="minorEastAsia" w:hAnsiTheme="minorHAnsi" w:cstheme="minorBidi"/>
      <w:color w:val="5A5A5A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"/>
    <w:rsid w:val="02231CFF"/>
    <w:rPr>
      <w:rFonts w:asciiTheme="minorHAnsi" w:eastAsiaTheme="minorEastAsia" w:hAnsiTheme="minorHAnsi" w:cstheme="minorBidi"/>
      <w:noProof w:val="0"/>
      <w:color w:val="5A5A5A"/>
      <w:sz w:val="22"/>
      <w:szCs w:val="22"/>
      <w:lang w:val="sk-SK"/>
    </w:rPr>
  </w:style>
  <w:style w:type="character" w:customStyle="1" w:styleId="HeaderChar">
    <w:name w:val="Header Char"/>
    <w:basedOn w:val="DefaultParagraphFont"/>
    <w:link w:val="Header"/>
    <w:uiPriority w:val="1"/>
    <w:rsid w:val="02231CFF"/>
    <w:rPr>
      <w:rFonts w:ascii="Tahoma" w:eastAsia="Times New Roman" w:hAnsi="Tahoma" w:cs="Times New Roman"/>
      <w:noProof w:val="0"/>
      <w:sz w:val="24"/>
      <w:szCs w:val="24"/>
      <w:lang w:val="sk-SK"/>
    </w:rPr>
  </w:style>
  <w:style w:type="paragraph" w:styleId="TOCHeading">
    <w:name w:val="TOC Heading"/>
    <w:basedOn w:val="Heading1"/>
    <w:next w:val="Normal"/>
    <w:uiPriority w:val="39"/>
    <w:unhideWhenUsed/>
    <w:rsid w:val="02231CFF"/>
    <w:pPr>
      <w:keepLines/>
      <w:spacing w:before="0" w:after="0" w:line="276" w:lineRule="auto"/>
    </w:pPr>
    <w:rPr>
      <w:rFonts w:asciiTheme="majorHAnsi" w:eastAsiaTheme="majorEastAsia" w:hAnsiTheme="majorHAnsi" w:cstheme="majorBidi"/>
      <w:b w:val="0"/>
      <w:bCs w:val="0"/>
      <w:sz w:val="24"/>
      <w:szCs w:val="24"/>
      <w:lang w:eastAsia="en-US"/>
    </w:rPr>
  </w:style>
  <w:style w:type="paragraph" w:customStyle="1" w:styleId="Podobrazkom">
    <w:name w:val="Pod obrazkom"/>
    <w:basedOn w:val="Normal"/>
    <w:uiPriority w:val="1"/>
    <w:rsid w:val="02231CFF"/>
    <w:pPr>
      <w:spacing w:before="0" w:after="240" w:line="312" w:lineRule="auto"/>
      <w:jc w:val="center"/>
    </w:pPr>
    <w:rPr>
      <w:rFonts w:ascii="Arial" w:hAnsi="Arial"/>
      <w:noProof/>
      <w:color w:val="080808"/>
      <w:sz w:val="16"/>
      <w:szCs w:val="16"/>
    </w:rPr>
  </w:style>
  <w:style w:type="paragraph" w:customStyle="1" w:styleId="Obrzok">
    <w:name w:val="Obrázok"/>
    <w:basedOn w:val="Normal"/>
    <w:next w:val="Podobrazkom"/>
    <w:qFormat/>
    <w:rsid w:val="02231CFF"/>
    <w:pPr>
      <w:keepNext/>
      <w:spacing w:before="0" w:after="0" w:line="312" w:lineRule="auto"/>
      <w:jc w:val="center"/>
    </w:pPr>
    <w:rPr>
      <w:rFonts w:ascii="Arial" w:hAnsi="Arial"/>
      <w:noProof/>
      <w:color w:val="080808"/>
      <w:sz w:val="20"/>
      <w:szCs w:val="20"/>
    </w:rPr>
  </w:style>
  <w:style w:type="paragraph" w:customStyle="1" w:styleId="Odrazkyinterway">
    <w:name w:val="Odrazky interway"/>
    <w:basedOn w:val="Normal"/>
    <w:qFormat/>
    <w:rsid w:val="02231CFF"/>
    <w:pPr>
      <w:numPr>
        <w:numId w:val="16"/>
      </w:numPr>
      <w:spacing w:before="0" w:after="240"/>
    </w:pPr>
    <w:rPr>
      <w:rFonts w:ascii="Calibri" w:eastAsiaTheme="minorEastAsia" w:hAnsi="Calibri" w:cstheme="minorBidi"/>
      <w:noProof/>
      <w:color w:val="009FDF"/>
      <w:lang w:eastAsia="en-US"/>
    </w:rPr>
  </w:style>
  <w:style w:type="paragraph" w:customStyle="1" w:styleId="Beznytextponukyodseky">
    <w:name w:val="Bezny_text_ponuky_odseky"/>
    <w:basedOn w:val="Normal"/>
    <w:uiPriority w:val="1"/>
    <w:rsid w:val="02231CFF"/>
    <w:pPr>
      <w:spacing w:before="0" w:after="240"/>
      <w:jc w:val="both"/>
    </w:pPr>
    <w:rPr>
      <w:rFonts w:asciiTheme="minorHAnsi" w:eastAsiaTheme="minorEastAsia" w:hAnsiTheme="minorHAnsi" w:cstheme="minorBidi"/>
      <w:noProof/>
      <w:lang w:eastAsia="en-US"/>
    </w:rPr>
  </w:style>
  <w:style w:type="character" w:styleId="FollowedHyperlink">
    <w:name w:val="FollowedHyperlink"/>
    <w:basedOn w:val="DefaultParagraphFont"/>
    <w:rsid w:val="005F0C6D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026A19"/>
    <w:rPr>
      <w:b/>
      <w:bCs/>
    </w:rPr>
  </w:style>
  <w:style w:type="character" w:customStyle="1" w:styleId="normaltextrun">
    <w:name w:val="normaltextrun"/>
    <w:basedOn w:val="DefaultParagraphFont"/>
    <w:rsid w:val="000E29D1"/>
  </w:style>
  <w:style w:type="character" w:customStyle="1" w:styleId="eop">
    <w:name w:val="eop"/>
    <w:basedOn w:val="DefaultParagraphFont"/>
    <w:rsid w:val="000E29D1"/>
  </w:style>
  <w:style w:type="paragraph" w:customStyle="1" w:styleId="paragraph">
    <w:name w:val="paragraph"/>
    <w:basedOn w:val="Normal"/>
    <w:rsid w:val="02231CFF"/>
    <w:pPr>
      <w:spacing w:beforeAutospacing="1" w:afterAutospacing="1"/>
    </w:pPr>
  </w:style>
  <w:style w:type="character" w:customStyle="1" w:styleId="bcx9">
    <w:name w:val="bcx9"/>
    <w:basedOn w:val="DefaultParagraphFont"/>
    <w:rsid w:val="00172CC5"/>
  </w:style>
  <w:style w:type="character" w:customStyle="1" w:styleId="pagebreaktextspan">
    <w:name w:val="pagebreaktextspan"/>
    <w:basedOn w:val="DefaultParagraphFont"/>
    <w:rsid w:val="00172CC5"/>
  </w:style>
  <w:style w:type="character" w:styleId="UnresolvedMention">
    <w:name w:val="Unresolved Mention"/>
    <w:basedOn w:val="DefaultParagraphFont"/>
    <w:uiPriority w:val="99"/>
    <w:semiHidden/>
    <w:unhideWhenUsed/>
    <w:rsid w:val="000360E1"/>
    <w:rPr>
      <w:color w:val="605E5C"/>
      <w:shd w:val="clear" w:color="auto" w:fill="E1DFDD"/>
    </w:rPr>
  </w:style>
  <w:style w:type="paragraph" w:customStyle="1" w:styleId="IW-WEBEJCTCMSbutton">
    <w:name w:val="IW - WEBEJCT CMS button"/>
    <w:basedOn w:val="Normal"/>
    <w:next w:val="Normal"/>
    <w:uiPriority w:val="1"/>
    <w:qFormat/>
    <w:rsid w:val="02231CFF"/>
    <w:rPr>
      <w:rFonts w:ascii="Asap Medium" w:hAnsi="Asap Medium"/>
      <w:color w:val="3366FF"/>
    </w:rPr>
  </w:style>
  <w:style w:type="paragraph" w:styleId="Index7">
    <w:name w:val="index 7"/>
    <w:basedOn w:val="Normal"/>
    <w:next w:val="Normal"/>
    <w:uiPriority w:val="1"/>
    <w:rsid w:val="02231CFF"/>
    <w:pPr>
      <w:spacing w:before="0" w:after="0"/>
      <w:ind w:left="1680" w:hanging="240"/>
    </w:pPr>
  </w:style>
  <w:style w:type="character" w:styleId="Mention">
    <w:name w:val="Mention"/>
    <w:basedOn w:val="DefaultParagraphFont"/>
    <w:uiPriority w:val="99"/>
    <w:unhideWhenUsed/>
    <w:rsid w:val="00AD70A4"/>
    <w:rPr>
      <w:color w:val="2B579A"/>
      <w:shd w:val="clear" w:color="auto" w:fill="E1DFDD"/>
    </w:rPr>
  </w:style>
  <w:style w:type="paragraph" w:styleId="Revision">
    <w:name w:val="Revision"/>
    <w:hidden/>
    <w:uiPriority w:val="99"/>
    <w:semiHidden/>
    <w:rsid w:val="009B3367"/>
    <w:rPr>
      <w:rFonts w:ascii="Calibri Light" w:hAnsi="Calibri Light"/>
      <w:sz w:val="24"/>
      <w:szCs w:val="24"/>
    </w:rPr>
  </w:style>
  <w:style w:type="paragraph" w:customStyle="1" w:styleId="WJprvok">
    <w:name w:val="WJ prvok"/>
    <w:basedOn w:val="Normal"/>
    <w:uiPriority w:val="1"/>
    <w:qFormat/>
    <w:rsid w:val="02231CFF"/>
    <w:pPr>
      <w:ind w:firstLine="360"/>
    </w:pPr>
    <w:rPr>
      <w:rFonts w:ascii="Asap Medium" w:hAnsi="Asap Medium"/>
      <w:sz w:val="22"/>
      <w:szCs w:val="22"/>
      <w:lang w:eastAsia="en-US"/>
    </w:rPr>
  </w:style>
  <w:style w:type="numbering" w:customStyle="1" w:styleId="CurrentList1">
    <w:name w:val="Current List1"/>
    <w:uiPriority w:val="99"/>
    <w:rsid w:val="00731BC7"/>
    <w:pPr>
      <w:numPr>
        <w:numId w:val="29"/>
      </w:numPr>
    </w:pPr>
  </w:style>
  <w:style w:type="paragraph" w:styleId="Quote">
    <w:name w:val="Quote"/>
    <w:basedOn w:val="Normal"/>
    <w:next w:val="Normal"/>
    <w:link w:val="QuoteChar"/>
    <w:uiPriority w:val="29"/>
    <w:qFormat/>
    <w:rsid w:val="02231CFF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2231CFF"/>
    <w:pP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QuoteChar">
    <w:name w:val="Quote Char"/>
    <w:basedOn w:val="DefaultParagraphFont"/>
    <w:link w:val="Quote"/>
    <w:uiPriority w:val="29"/>
    <w:rsid w:val="02231CFF"/>
    <w:rPr>
      <w:i/>
      <w:iCs/>
      <w:noProof w:val="0"/>
      <w:color w:val="404040" w:themeColor="text1" w:themeTint="BF"/>
      <w:lang w:val="sk-SK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2231CFF"/>
    <w:rPr>
      <w:i/>
      <w:iCs/>
      <w:noProof w:val="0"/>
      <w:color w:val="5B9BD5" w:themeColor="accent1"/>
      <w:lang w:val="sk-SK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2231CFF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2231CFF"/>
    <w:rPr>
      <w:noProof w:val="0"/>
      <w:sz w:val="20"/>
      <w:szCs w:val="20"/>
      <w:lang w:val="sk-SK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2231CFF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2231CFF"/>
    <w:rPr>
      <w:noProof w:val="0"/>
      <w:sz w:val="20"/>
      <w:szCs w:val="20"/>
      <w:lang w:val="sk-S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4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7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50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39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845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816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91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90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3892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437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5323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2540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7991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431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5502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2589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206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27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3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7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58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58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83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2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87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34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8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01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0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91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35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4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9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7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2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4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3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1.png"/><Relationship Id="rId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jellusova\Documents\Custom%20Office%20Templates\IW-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E708D89A74C14B939D8C332BE20A18" ma:contentTypeVersion="19" ma:contentTypeDescription="Create a new document." ma:contentTypeScope="" ma:versionID="675ea84deb39b42da6181461363d4e95">
  <xsd:schema xmlns:xsd="http://www.w3.org/2001/XMLSchema" xmlns:xs="http://www.w3.org/2001/XMLSchema" xmlns:p="http://schemas.microsoft.com/office/2006/metadata/properties" xmlns:ns2="c80718ed-c208-4d33-b0e5-7972dbf820c2" xmlns:ns3="5f59e9a4-1230-41be-9dce-83ef45f81a5e" targetNamespace="http://schemas.microsoft.com/office/2006/metadata/properties" ma:root="true" ma:fieldsID="1df404b23c6aba4fa6d3feba9ca696ea" ns2:_="" ns3:_="">
    <xsd:import namespace="c80718ed-c208-4d33-b0e5-7972dbf820c2"/>
    <xsd:import namespace="5f59e9a4-1230-41be-9dce-83ef45f81a5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Pozn_x00e1_mk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SLA" minOccurs="0"/>
                <xsd:element ref="ns3:d_x00e1_tum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0718ed-c208-4d33-b0e5-7972dbf820c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f4ebc45a-e4d0-412f-bb0f-e40442150f60}" ma:internalName="TaxCatchAll" ma:showField="CatchAllData" ma:web="c80718ed-c208-4d33-b0e5-7972dbf820c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59e9a4-1230-41be-9dce-83ef45f81a5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Pozn_x00e1_mka" ma:index="12" nillable="true" ma:displayName="Poznámka" ma:internalName="Pozn_x00e1_mka">
      <xsd:simpleType>
        <xsd:restriction base="dms:Text">
          <xsd:maxLength value="255"/>
        </xsd:restriction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d9ca39ee-c0e8-4c4d-94c2-aa3860bbdc5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LA" ma:index="24" nillable="true" ma:displayName="SLA" ma:default="0" ma:format="Dropdown" ma:internalName="SLA">
      <xsd:simpleType>
        <xsd:restriction base="dms:Boolean"/>
      </xsd:simpleType>
    </xsd:element>
    <xsd:element name="d_x00e1_tum" ma:index="25" nillable="true" ma:displayName="dátum" ma:format="DateOnly" ma:internalName="d_x00e1_tum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f59e9a4-1230-41be-9dce-83ef45f81a5e">
      <Terms xmlns="http://schemas.microsoft.com/office/infopath/2007/PartnerControls"/>
    </lcf76f155ced4ddcb4097134ff3c332f>
    <Pozn_x00e1_mka xmlns="5f59e9a4-1230-41be-9dce-83ef45f81a5e" xsi:nil="true"/>
    <TaxCatchAll xmlns="c80718ed-c208-4d33-b0e5-7972dbf820c2" xsi:nil="true"/>
    <SLA xmlns="5f59e9a4-1230-41be-9dce-83ef45f81a5e">false</SLA>
    <d_x00e1_tum xmlns="5f59e9a4-1230-41be-9dce-83ef45f81a5e" xsi:nil="true"/>
  </documentManagement>
</p:properties>
</file>

<file path=customXml/itemProps1.xml><?xml version="1.0" encoding="utf-8"?>
<ds:datastoreItem xmlns:ds="http://schemas.openxmlformats.org/officeDocument/2006/customXml" ds:itemID="{A5F927E3-D884-4A5B-BC7C-12D6FFC9E20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33970E4-9EF9-4EC2-BD04-9CDEEF87E46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B5FE07B-52FA-4868-97D4-752C610758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80718ed-c208-4d33-b0e5-7972dbf820c2"/>
    <ds:schemaRef ds:uri="5f59e9a4-1230-41be-9dce-83ef45f81a5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5DEED5D-6414-431D-AE12-A46B40D2ED1F}">
  <ds:schemaRefs>
    <ds:schemaRef ds:uri="http://schemas.microsoft.com/office/2006/metadata/properties"/>
    <ds:schemaRef ds:uri="http://schemas.microsoft.com/office/infopath/2007/PartnerControls"/>
    <ds:schemaRef ds:uri="5f59e9a4-1230-41be-9dce-83ef45f81a5e"/>
    <ds:schemaRef ds:uri="c80718ed-c208-4d33-b0e5-7972dbf820c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C:\Users\mjellusova\Documents\Custom Office Templates\IW-Template.dotx</Template>
  <TotalTime>38</TotalTime>
  <Pages>21</Pages>
  <Words>2739</Words>
  <Characters>15616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Manuál pre prácu a editáciu stránok v prostredí WebJET</vt:lpstr>
    </vt:vector>
  </TitlesOfParts>
  <Company>InterWay, s.r.o.</Company>
  <LinksUpToDate>false</LinksUpToDate>
  <CharactersWithSpaces>18319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Manuál pre prácu a editáciu stránok v prostredí WebJET</dc:title>
  <dc:subject/>
  <dc:creator>Ing. Juraj Maták</dc:creator>
  <cp:keywords/>
  <dc:description/>
  <cp:lastModifiedBy>Michal Metke</cp:lastModifiedBy>
  <cp:revision>95</cp:revision>
  <cp:lastPrinted>2021-02-22T22:54:00Z</cp:lastPrinted>
  <dcterms:created xsi:type="dcterms:W3CDTF">2022-09-27T07:48:00Z</dcterms:created>
  <dcterms:modified xsi:type="dcterms:W3CDTF">2023-08-14T08:57:00Z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0x01010074E708D89A74C14B939D8C332BE20A18</vt:lpwstr>
  </property>
  <property fmtid="{D5CDD505-2E9C-101B-9397-08002B2CF9AE}" pid="3" name="MediaServiceImageTags">
    <vt:lpwstr/>
  </property>
</Properties>
</file>